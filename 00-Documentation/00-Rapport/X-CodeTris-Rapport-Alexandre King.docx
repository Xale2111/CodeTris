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A10AD" w14:textId="7CF840CB" w:rsidR="007F30AE" w:rsidRPr="00D15EE8" w:rsidRDefault="00382700" w:rsidP="000E7483">
      <w:pPr>
        <w:pStyle w:val="Titre"/>
      </w:pPr>
      <w:r w:rsidRPr="00D15EE8">
        <w:t>CodeTris</w:t>
      </w:r>
    </w:p>
    <w:p w14:paraId="3097FE6D" w14:textId="25092B33" w:rsidR="000365D5" w:rsidRPr="00D15EE8" w:rsidRDefault="00B4452B" w:rsidP="000365D5">
      <w:pPr>
        <w:keepNext/>
        <w:spacing w:before="2400"/>
        <w:jc w:val="center"/>
      </w:pPr>
      <w:r w:rsidRPr="00D15EE8">
        <w:rPr>
          <w:rFonts w:cs="Arial"/>
          <w:noProof/>
          <w:sz w:val="22"/>
          <w:szCs w:val="22"/>
        </w:rPr>
        <w:drawing>
          <wp:inline distT="0" distB="0" distL="0" distR="0" wp14:anchorId="6657B5BC" wp14:editId="7BA2865A">
            <wp:extent cx="5756910" cy="37211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721100"/>
                    </a:xfrm>
                    <a:prstGeom prst="rect">
                      <a:avLst/>
                    </a:prstGeom>
                    <a:noFill/>
                    <a:ln>
                      <a:noFill/>
                    </a:ln>
                  </pic:spPr>
                </pic:pic>
              </a:graphicData>
            </a:graphic>
          </wp:inline>
        </w:drawing>
      </w:r>
    </w:p>
    <w:p w14:paraId="382E9467" w14:textId="66BBC447" w:rsidR="000E7483" w:rsidRPr="00D15EE8" w:rsidRDefault="000365D5" w:rsidP="000365D5">
      <w:pPr>
        <w:pStyle w:val="Lgende"/>
        <w:jc w:val="center"/>
        <w:rPr>
          <w:rFonts w:cs="Arial"/>
          <w:sz w:val="22"/>
          <w:szCs w:val="22"/>
        </w:rPr>
      </w:pPr>
      <w:bookmarkStart w:id="0" w:name="_Toc166480838"/>
      <w:r w:rsidRPr="00D15EE8">
        <w:t xml:space="preserve">Figure </w:t>
      </w:r>
      <w:fldSimple w:instr=" SEQ Figure \* ARABIC ">
        <w:r w:rsidR="00BD7365">
          <w:rPr>
            <w:noProof/>
          </w:rPr>
          <w:t>1</w:t>
        </w:r>
      </w:fldSimple>
      <w:r w:rsidRPr="00D15EE8">
        <w:t xml:space="preserve"> : Image représentant le projet</w:t>
      </w:r>
      <w:bookmarkEnd w:id="0"/>
    </w:p>
    <w:p w14:paraId="11969F56" w14:textId="431691B3" w:rsidR="007F30AE" w:rsidRPr="00D15EE8" w:rsidRDefault="005117D1" w:rsidP="000E7483">
      <w:pPr>
        <w:spacing w:before="2000"/>
        <w:jc w:val="center"/>
      </w:pPr>
      <w:r w:rsidRPr="00D15EE8">
        <w:t>Alexandre King</w:t>
      </w:r>
      <w:r w:rsidR="007F30AE" w:rsidRPr="00D15EE8">
        <w:t xml:space="preserve"> – </w:t>
      </w:r>
      <w:r w:rsidRPr="00D15EE8">
        <w:t>MID4</w:t>
      </w:r>
    </w:p>
    <w:p w14:paraId="5A6B53DF" w14:textId="58366BA4" w:rsidR="007F30AE" w:rsidRPr="00D15EE8" w:rsidRDefault="003C2E83" w:rsidP="000E7483">
      <w:pPr>
        <w:jc w:val="center"/>
      </w:pPr>
      <w:r w:rsidRPr="00D15EE8">
        <w:t>Avenue de Valmont 28b, 1010 Lausanne</w:t>
      </w:r>
    </w:p>
    <w:p w14:paraId="627D839A" w14:textId="667A86C2" w:rsidR="007F30AE" w:rsidRPr="00D15EE8" w:rsidRDefault="005E75DE" w:rsidP="000E7483">
      <w:pPr>
        <w:jc w:val="center"/>
      </w:pPr>
      <w:r w:rsidRPr="00D15EE8">
        <w:t>88</w:t>
      </w:r>
      <w:r w:rsidR="005117D1" w:rsidRPr="00D15EE8">
        <w:t>h</w:t>
      </w:r>
    </w:p>
    <w:p w14:paraId="042E92E0" w14:textId="1494C914" w:rsidR="007F30AE" w:rsidRPr="00D15EE8" w:rsidRDefault="005117D1" w:rsidP="000E7483">
      <w:pPr>
        <w:jc w:val="center"/>
      </w:pPr>
      <w:r w:rsidRPr="00D15EE8">
        <w:t>Aurélie Curchod</w:t>
      </w:r>
    </w:p>
    <w:p w14:paraId="710FF722" w14:textId="77777777" w:rsidR="007F30AE" w:rsidRPr="00D15EE8" w:rsidRDefault="007F30AE" w:rsidP="001764CE">
      <w:pPr>
        <w:pStyle w:val="Titre"/>
      </w:pPr>
      <w:r w:rsidRPr="00D15EE8">
        <w:br w:type="page"/>
      </w:r>
      <w:r w:rsidRPr="00D15EE8">
        <w:lastRenderedPageBreak/>
        <w:t>Table des matières</w:t>
      </w:r>
    </w:p>
    <w:p w14:paraId="77BD52D3" w14:textId="346F2A54" w:rsidR="00C50CC4" w:rsidRPr="00D15EE8"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sidRPr="00D15EE8">
        <w:rPr>
          <w:rFonts w:cs="Arial"/>
          <w:i/>
          <w:iCs/>
          <w:caps w:val="0"/>
          <w:sz w:val="22"/>
          <w:szCs w:val="22"/>
        </w:rPr>
        <w:fldChar w:fldCharType="begin"/>
      </w:r>
      <w:r w:rsidR="008E53F9" w:rsidRPr="00D15EE8">
        <w:rPr>
          <w:rFonts w:cs="Arial"/>
          <w:i/>
          <w:iCs/>
          <w:caps w:val="0"/>
          <w:sz w:val="22"/>
          <w:szCs w:val="22"/>
        </w:rPr>
        <w:instrText xml:space="preserve"> TOC \o "1-3" \h \z \u </w:instrText>
      </w:r>
      <w:r w:rsidRPr="00D15EE8">
        <w:rPr>
          <w:rFonts w:cs="Arial"/>
          <w:i/>
          <w:iCs/>
          <w:caps w:val="0"/>
          <w:sz w:val="22"/>
          <w:szCs w:val="22"/>
        </w:rPr>
        <w:fldChar w:fldCharType="separate"/>
      </w:r>
      <w:hyperlink w:anchor="_Toc166839933" w:history="1">
        <w:r w:rsidR="00C50CC4" w:rsidRPr="00D15EE8">
          <w:rPr>
            <w:rStyle w:val="Lienhypertexte"/>
            <w:noProof/>
          </w:rPr>
          <w:t>1</w:t>
        </w:r>
        <w:r w:rsidR="00C50CC4" w:rsidRPr="00D15EE8">
          <w:rPr>
            <w:rFonts w:eastAsiaTheme="minorEastAsia" w:cstheme="minorBidi"/>
            <w:b w:val="0"/>
            <w:bCs w:val="0"/>
            <w:caps w:val="0"/>
            <w:noProof/>
            <w:kern w:val="2"/>
            <w:sz w:val="22"/>
            <w:szCs w:val="22"/>
            <w14:ligatures w14:val="standardContextual"/>
          </w:rPr>
          <w:tab/>
        </w:r>
        <w:r w:rsidR="00C50CC4" w:rsidRPr="00D15EE8">
          <w:rPr>
            <w:rStyle w:val="Lienhypertexte"/>
            <w:noProof/>
          </w:rPr>
          <w:t>Résumé</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_Toc166839933 \h </w:instrText>
        </w:r>
        <w:r w:rsidR="00C50CC4" w:rsidRPr="00D15EE8">
          <w:rPr>
            <w:noProof/>
            <w:webHidden/>
          </w:rPr>
        </w:r>
        <w:r w:rsidR="00C50CC4" w:rsidRPr="00D15EE8">
          <w:rPr>
            <w:noProof/>
            <w:webHidden/>
          </w:rPr>
          <w:fldChar w:fldCharType="separate"/>
        </w:r>
        <w:r w:rsidR="005C07B5" w:rsidRPr="00D15EE8">
          <w:rPr>
            <w:noProof/>
            <w:webHidden/>
          </w:rPr>
          <w:t>3</w:t>
        </w:r>
        <w:r w:rsidR="00C50CC4" w:rsidRPr="00D15EE8">
          <w:rPr>
            <w:noProof/>
            <w:webHidden/>
          </w:rPr>
          <w:fldChar w:fldCharType="end"/>
        </w:r>
      </w:hyperlink>
    </w:p>
    <w:p w14:paraId="351F572C" w14:textId="4C566956" w:rsidR="00C50CC4" w:rsidRPr="00D15EE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39934" w:history="1">
        <w:r w:rsidR="00C50CC4" w:rsidRPr="00D15EE8">
          <w:rPr>
            <w:rStyle w:val="Lienhypertexte"/>
            <w:noProof/>
          </w:rPr>
          <w:t>2</w:t>
        </w:r>
        <w:r w:rsidR="00C50CC4" w:rsidRPr="00D15EE8">
          <w:rPr>
            <w:rFonts w:eastAsiaTheme="minorEastAsia" w:cstheme="minorBidi"/>
            <w:b w:val="0"/>
            <w:bCs w:val="0"/>
            <w:caps w:val="0"/>
            <w:noProof/>
            <w:kern w:val="2"/>
            <w:sz w:val="22"/>
            <w:szCs w:val="22"/>
            <w14:ligatures w14:val="standardContextual"/>
          </w:rPr>
          <w:tab/>
        </w:r>
        <w:r w:rsidR="00C50CC4" w:rsidRPr="00D15EE8">
          <w:rPr>
            <w:rStyle w:val="Lienhypertexte"/>
            <w:noProof/>
          </w:rPr>
          <w:t>Spécifications</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_Toc166839934 \h </w:instrText>
        </w:r>
        <w:r w:rsidR="00C50CC4" w:rsidRPr="00D15EE8">
          <w:rPr>
            <w:noProof/>
            <w:webHidden/>
          </w:rPr>
        </w:r>
        <w:r w:rsidR="00C50CC4" w:rsidRPr="00D15EE8">
          <w:rPr>
            <w:noProof/>
            <w:webHidden/>
          </w:rPr>
          <w:fldChar w:fldCharType="separate"/>
        </w:r>
        <w:r w:rsidR="005C07B5" w:rsidRPr="00D15EE8">
          <w:rPr>
            <w:noProof/>
            <w:webHidden/>
          </w:rPr>
          <w:t>4</w:t>
        </w:r>
        <w:r w:rsidR="00C50CC4" w:rsidRPr="00D15EE8">
          <w:rPr>
            <w:noProof/>
            <w:webHidden/>
          </w:rPr>
          <w:fldChar w:fldCharType="end"/>
        </w:r>
      </w:hyperlink>
    </w:p>
    <w:p w14:paraId="0E6009D4" w14:textId="56AA1EC0"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35" w:history="1">
        <w:r w:rsidR="00C50CC4" w:rsidRPr="00D15EE8">
          <w:rPr>
            <w:rStyle w:val="Lienhypertexte"/>
            <w:noProof/>
          </w:rPr>
          <w:t>2.1</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Titre</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_Toc166839935 \h </w:instrText>
        </w:r>
        <w:r w:rsidR="00C50CC4" w:rsidRPr="00D15EE8">
          <w:rPr>
            <w:noProof/>
            <w:webHidden/>
          </w:rPr>
        </w:r>
        <w:r w:rsidR="00C50CC4" w:rsidRPr="00D15EE8">
          <w:rPr>
            <w:noProof/>
            <w:webHidden/>
          </w:rPr>
          <w:fldChar w:fldCharType="separate"/>
        </w:r>
        <w:r w:rsidR="005C07B5" w:rsidRPr="00D15EE8">
          <w:rPr>
            <w:noProof/>
            <w:webHidden/>
          </w:rPr>
          <w:t>4</w:t>
        </w:r>
        <w:r w:rsidR="00C50CC4" w:rsidRPr="00D15EE8">
          <w:rPr>
            <w:noProof/>
            <w:webHidden/>
          </w:rPr>
          <w:fldChar w:fldCharType="end"/>
        </w:r>
      </w:hyperlink>
    </w:p>
    <w:p w14:paraId="1565D180" w14:textId="2D7F78ED"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36" w:history="1">
        <w:r w:rsidR="00C50CC4" w:rsidRPr="00D15EE8">
          <w:rPr>
            <w:rStyle w:val="Lienhypertexte"/>
            <w:noProof/>
          </w:rPr>
          <w:t>2.2</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Description</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_Toc166839936 \h </w:instrText>
        </w:r>
        <w:r w:rsidR="00C50CC4" w:rsidRPr="00D15EE8">
          <w:rPr>
            <w:noProof/>
            <w:webHidden/>
          </w:rPr>
        </w:r>
        <w:r w:rsidR="00C50CC4" w:rsidRPr="00D15EE8">
          <w:rPr>
            <w:noProof/>
            <w:webHidden/>
          </w:rPr>
          <w:fldChar w:fldCharType="separate"/>
        </w:r>
        <w:r w:rsidR="005C07B5" w:rsidRPr="00D15EE8">
          <w:rPr>
            <w:noProof/>
            <w:webHidden/>
          </w:rPr>
          <w:t>4</w:t>
        </w:r>
        <w:r w:rsidR="00C50CC4" w:rsidRPr="00D15EE8">
          <w:rPr>
            <w:noProof/>
            <w:webHidden/>
          </w:rPr>
          <w:fldChar w:fldCharType="end"/>
        </w:r>
      </w:hyperlink>
    </w:p>
    <w:p w14:paraId="7E22D9E9" w14:textId="0186802E"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37" w:history="1">
        <w:r w:rsidR="00C50CC4" w:rsidRPr="00D15EE8">
          <w:rPr>
            <w:rStyle w:val="Lienhypertexte"/>
            <w:noProof/>
          </w:rPr>
          <w:t>2.3</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Matériel et logiciels à disposition</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_Toc166839937 \h </w:instrText>
        </w:r>
        <w:r w:rsidR="00C50CC4" w:rsidRPr="00D15EE8">
          <w:rPr>
            <w:noProof/>
            <w:webHidden/>
          </w:rPr>
        </w:r>
        <w:r w:rsidR="00C50CC4" w:rsidRPr="00D15EE8">
          <w:rPr>
            <w:noProof/>
            <w:webHidden/>
          </w:rPr>
          <w:fldChar w:fldCharType="separate"/>
        </w:r>
        <w:r w:rsidR="005C07B5" w:rsidRPr="00D15EE8">
          <w:rPr>
            <w:noProof/>
            <w:webHidden/>
          </w:rPr>
          <w:t>4</w:t>
        </w:r>
        <w:r w:rsidR="00C50CC4" w:rsidRPr="00D15EE8">
          <w:rPr>
            <w:noProof/>
            <w:webHidden/>
          </w:rPr>
          <w:fldChar w:fldCharType="end"/>
        </w:r>
      </w:hyperlink>
    </w:p>
    <w:p w14:paraId="1A0ECB9D" w14:textId="5977F420"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38" w:history="1">
        <w:r w:rsidR="00C50CC4" w:rsidRPr="00D15EE8">
          <w:rPr>
            <w:rStyle w:val="Lienhypertexte"/>
            <w:noProof/>
          </w:rPr>
          <w:t>2.4</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Cahier des charges</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_Toc166839938 \h </w:instrText>
        </w:r>
        <w:r w:rsidR="00C50CC4" w:rsidRPr="00D15EE8">
          <w:rPr>
            <w:noProof/>
            <w:webHidden/>
          </w:rPr>
        </w:r>
        <w:r w:rsidR="00C50CC4" w:rsidRPr="00D15EE8">
          <w:rPr>
            <w:noProof/>
            <w:webHidden/>
          </w:rPr>
          <w:fldChar w:fldCharType="separate"/>
        </w:r>
        <w:r w:rsidR="005C07B5" w:rsidRPr="00D15EE8">
          <w:rPr>
            <w:noProof/>
            <w:webHidden/>
          </w:rPr>
          <w:t>4</w:t>
        </w:r>
        <w:r w:rsidR="00C50CC4" w:rsidRPr="00D15EE8">
          <w:rPr>
            <w:noProof/>
            <w:webHidden/>
          </w:rPr>
          <w:fldChar w:fldCharType="end"/>
        </w:r>
      </w:hyperlink>
    </w:p>
    <w:p w14:paraId="44A60533" w14:textId="6C255BAC"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39" w:history="1">
        <w:r w:rsidR="00C50CC4" w:rsidRPr="00D15EE8">
          <w:rPr>
            <w:rStyle w:val="Lienhypertexte"/>
            <w:noProof/>
          </w:rPr>
          <w:t>2.5</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Les points suivants seront évalués</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_Toc166839939 \h </w:instrText>
        </w:r>
        <w:r w:rsidR="00C50CC4" w:rsidRPr="00D15EE8">
          <w:rPr>
            <w:noProof/>
            <w:webHidden/>
          </w:rPr>
        </w:r>
        <w:r w:rsidR="00C50CC4" w:rsidRPr="00D15EE8">
          <w:rPr>
            <w:noProof/>
            <w:webHidden/>
          </w:rPr>
          <w:fldChar w:fldCharType="separate"/>
        </w:r>
        <w:r w:rsidR="005C07B5" w:rsidRPr="00D15EE8">
          <w:rPr>
            <w:noProof/>
            <w:webHidden/>
          </w:rPr>
          <w:t>4</w:t>
        </w:r>
        <w:r w:rsidR="00C50CC4" w:rsidRPr="00D15EE8">
          <w:rPr>
            <w:noProof/>
            <w:webHidden/>
          </w:rPr>
          <w:fldChar w:fldCharType="end"/>
        </w:r>
      </w:hyperlink>
    </w:p>
    <w:p w14:paraId="30225417" w14:textId="17FD028A"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40" w:history="1">
        <w:r w:rsidR="00C50CC4" w:rsidRPr="00D15EE8">
          <w:rPr>
            <w:rStyle w:val="Lienhypertexte"/>
            <w:noProof/>
          </w:rPr>
          <w:t>2.6</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Validation et conditions de réussite</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_Toc166839940 \h </w:instrText>
        </w:r>
        <w:r w:rsidR="00C50CC4" w:rsidRPr="00D15EE8">
          <w:rPr>
            <w:noProof/>
            <w:webHidden/>
          </w:rPr>
        </w:r>
        <w:r w:rsidR="00C50CC4" w:rsidRPr="00D15EE8">
          <w:rPr>
            <w:noProof/>
            <w:webHidden/>
          </w:rPr>
          <w:fldChar w:fldCharType="separate"/>
        </w:r>
        <w:r w:rsidR="005C07B5" w:rsidRPr="00D15EE8">
          <w:rPr>
            <w:noProof/>
            <w:webHidden/>
          </w:rPr>
          <w:t>4</w:t>
        </w:r>
        <w:r w:rsidR="00C50CC4" w:rsidRPr="00D15EE8">
          <w:rPr>
            <w:noProof/>
            <w:webHidden/>
          </w:rPr>
          <w:fldChar w:fldCharType="end"/>
        </w:r>
      </w:hyperlink>
    </w:p>
    <w:p w14:paraId="3000B2AD" w14:textId="085246C7" w:rsidR="00C50CC4" w:rsidRPr="00D15EE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39941" w:history="1">
        <w:r w:rsidR="00C50CC4" w:rsidRPr="00D15EE8">
          <w:rPr>
            <w:rStyle w:val="Lienhypertexte"/>
            <w:noProof/>
          </w:rPr>
          <w:t>3</w:t>
        </w:r>
        <w:r w:rsidR="00C50CC4" w:rsidRPr="00D15EE8">
          <w:rPr>
            <w:rFonts w:eastAsiaTheme="minorEastAsia" w:cstheme="minorBidi"/>
            <w:b w:val="0"/>
            <w:bCs w:val="0"/>
            <w:caps w:val="0"/>
            <w:noProof/>
            <w:kern w:val="2"/>
            <w:sz w:val="22"/>
            <w:szCs w:val="22"/>
            <w14:ligatures w14:val="standardContextual"/>
          </w:rPr>
          <w:tab/>
        </w:r>
        <w:r w:rsidR="00C50CC4" w:rsidRPr="00D15EE8">
          <w:rPr>
            <w:rStyle w:val="Lienhypertexte"/>
            <w:noProof/>
          </w:rPr>
          <w:t>Planification Initiale</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_Toc166839941 \h </w:instrText>
        </w:r>
        <w:r w:rsidR="00C50CC4" w:rsidRPr="00D15EE8">
          <w:rPr>
            <w:noProof/>
            <w:webHidden/>
          </w:rPr>
        </w:r>
        <w:r w:rsidR="00C50CC4" w:rsidRPr="00D15EE8">
          <w:rPr>
            <w:noProof/>
            <w:webHidden/>
          </w:rPr>
          <w:fldChar w:fldCharType="separate"/>
        </w:r>
        <w:r w:rsidR="005C07B5" w:rsidRPr="00D15EE8">
          <w:rPr>
            <w:noProof/>
            <w:webHidden/>
          </w:rPr>
          <w:t>4</w:t>
        </w:r>
        <w:r w:rsidR="00C50CC4" w:rsidRPr="00D15EE8">
          <w:rPr>
            <w:noProof/>
            <w:webHidden/>
          </w:rPr>
          <w:fldChar w:fldCharType="end"/>
        </w:r>
      </w:hyperlink>
    </w:p>
    <w:p w14:paraId="25D352CB" w14:textId="4C817D21"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42" w:history="1">
        <w:r w:rsidR="00C50CC4" w:rsidRPr="00D15EE8">
          <w:rPr>
            <w:rStyle w:val="Lienhypertexte"/>
            <w:noProof/>
          </w:rPr>
          <w:t>3.1</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Répartition du temps</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_Toc166839942 \h </w:instrText>
        </w:r>
        <w:r w:rsidR="00C50CC4" w:rsidRPr="00D15EE8">
          <w:rPr>
            <w:noProof/>
            <w:webHidden/>
          </w:rPr>
        </w:r>
        <w:r w:rsidR="00C50CC4" w:rsidRPr="00D15EE8">
          <w:rPr>
            <w:noProof/>
            <w:webHidden/>
          </w:rPr>
          <w:fldChar w:fldCharType="separate"/>
        </w:r>
        <w:r w:rsidR="005C07B5" w:rsidRPr="00D15EE8">
          <w:rPr>
            <w:noProof/>
            <w:webHidden/>
          </w:rPr>
          <w:t>4</w:t>
        </w:r>
        <w:r w:rsidR="00C50CC4" w:rsidRPr="00D15EE8">
          <w:rPr>
            <w:noProof/>
            <w:webHidden/>
          </w:rPr>
          <w:fldChar w:fldCharType="end"/>
        </w:r>
      </w:hyperlink>
    </w:p>
    <w:p w14:paraId="371BF536" w14:textId="05881A5C"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43" w:history="1">
        <w:r w:rsidR="00C50CC4" w:rsidRPr="00D15EE8">
          <w:rPr>
            <w:rStyle w:val="Lienhypertexte"/>
            <w:noProof/>
          </w:rPr>
          <w:t>3.2</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Dates importantes</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_Toc166839943 \h </w:instrText>
        </w:r>
        <w:r w:rsidR="00C50CC4" w:rsidRPr="00D15EE8">
          <w:rPr>
            <w:noProof/>
            <w:webHidden/>
          </w:rPr>
        </w:r>
        <w:r w:rsidR="00C50CC4" w:rsidRPr="00D15EE8">
          <w:rPr>
            <w:noProof/>
            <w:webHidden/>
          </w:rPr>
          <w:fldChar w:fldCharType="separate"/>
        </w:r>
        <w:r w:rsidR="005C07B5" w:rsidRPr="00D15EE8">
          <w:rPr>
            <w:noProof/>
            <w:webHidden/>
          </w:rPr>
          <w:t>5</w:t>
        </w:r>
        <w:r w:rsidR="00C50CC4" w:rsidRPr="00D15EE8">
          <w:rPr>
            <w:noProof/>
            <w:webHidden/>
          </w:rPr>
          <w:fldChar w:fldCharType="end"/>
        </w:r>
      </w:hyperlink>
    </w:p>
    <w:p w14:paraId="469AECB0" w14:textId="1C08366F"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44" w:history="1">
        <w:r w:rsidR="00C50CC4" w:rsidRPr="00D15EE8">
          <w:rPr>
            <w:rStyle w:val="Lienhypertexte"/>
            <w:noProof/>
          </w:rPr>
          <w:t>3.3</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Planification dans Excel</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_Toc166839944 \h </w:instrText>
        </w:r>
        <w:r w:rsidR="00C50CC4" w:rsidRPr="00D15EE8">
          <w:rPr>
            <w:noProof/>
            <w:webHidden/>
          </w:rPr>
        </w:r>
        <w:r w:rsidR="00C50CC4" w:rsidRPr="00D15EE8">
          <w:rPr>
            <w:noProof/>
            <w:webHidden/>
          </w:rPr>
          <w:fldChar w:fldCharType="separate"/>
        </w:r>
        <w:r w:rsidR="005C07B5" w:rsidRPr="00D15EE8">
          <w:rPr>
            <w:noProof/>
            <w:webHidden/>
          </w:rPr>
          <w:t>5</w:t>
        </w:r>
        <w:r w:rsidR="00C50CC4" w:rsidRPr="00D15EE8">
          <w:rPr>
            <w:noProof/>
            <w:webHidden/>
          </w:rPr>
          <w:fldChar w:fldCharType="end"/>
        </w:r>
      </w:hyperlink>
    </w:p>
    <w:p w14:paraId="4076EE22" w14:textId="2FAFE3E2"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45" w:history="1">
        <w:r w:rsidR="00C50CC4" w:rsidRPr="00D15EE8">
          <w:rPr>
            <w:rStyle w:val="Lienhypertexte"/>
            <w:noProof/>
          </w:rPr>
          <w:t>3.4</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Méthode de gestion de projet utilisée</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_Toc166839945 \h </w:instrText>
        </w:r>
        <w:r w:rsidR="00C50CC4" w:rsidRPr="00D15EE8">
          <w:rPr>
            <w:noProof/>
            <w:webHidden/>
          </w:rPr>
        </w:r>
        <w:r w:rsidR="00C50CC4" w:rsidRPr="00D15EE8">
          <w:rPr>
            <w:noProof/>
            <w:webHidden/>
          </w:rPr>
          <w:fldChar w:fldCharType="separate"/>
        </w:r>
        <w:r w:rsidR="005C07B5" w:rsidRPr="00D15EE8">
          <w:rPr>
            <w:noProof/>
            <w:webHidden/>
          </w:rPr>
          <w:t>5</w:t>
        </w:r>
        <w:r w:rsidR="00C50CC4" w:rsidRPr="00D15EE8">
          <w:rPr>
            <w:noProof/>
            <w:webHidden/>
          </w:rPr>
          <w:fldChar w:fldCharType="end"/>
        </w:r>
      </w:hyperlink>
    </w:p>
    <w:p w14:paraId="2D9A7228" w14:textId="0F82E494"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46" w:history="1">
        <w:r w:rsidR="00C50CC4" w:rsidRPr="00D15EE8">
          <w:rPr>
            <w:rStyle w:val="Lienhypertexte"/>
            <w:noProof/>
          </w:rPr>
          <w:t>3.5</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Modification de la planification</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_Toc166839946 \h </w:instrText>
        </w:r>
        <w:r w:rsidR="00C50CC4" w:rsidRPr="00D15EE8">
          <w:rPr>
            <w:noProof/>
            <w:webHidden/>
          </w:rPr>
        </w:r>
        <w:r w:rsidR="00C50CC4" w:rsidRPr="00D15EE8">
          <w:rPr>
            <w:noProof/>
            <w:webHidden/>
          </w:rPr>
          <w:fldChar w:fldCharType="separate"/>
        </w:r>
        <w:r w:rsidR="005C07B5" w:rsidRPr="00D15EE8">
          <w:rPr>
            <w:noProof/>
            <w:webHidden/>
          </w:rPr>
          <w:t>5</w:t>
        </w:r>
        <w:r w:rsidR="00C50CC4" w:rsidRPr="00D15EE8">
          <w:rPr>
            <w:noProof/>
            <w:webHidden/>
          </w:rPr>
          <w:fldChar w:fldCharType="end"/>
        </w:r>
      </w:hyperlink>
    </w:p>
    <w:p w14:paraId="191A4046" w14:textId="11CAAB7B" w:rsidR="00C50CC4" w:rsidRPr="00D15EE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39947" w:history="1">
        <w:r w:rsidR="00C50CC4" w:rsidRPr="00D15EE8">
          <w:rPr>
            <w:rStyle w:val="Lienhypertexte"/>
            <w:noProof/>
          </w:rPr>
          <w:t>4</w:t>
        </w:r>
        <w:r w:rsidR="00C50CC4" w:rsidRPr="00D15EE8">
          <w:rPr>
            <w:rFonts w:eastAsiaTheme="minorEastAsia" w:cstheme="minorBidi"/>
            <w:b w:val="0"/>
            <w:bCs w:val="0"/>
            <w:caps w:val="0"/>
            <w:noProof/>
            <w:kern w:val="2"/>
            <w:sz w:val="22"/>
            <w:szCs w:val="22"/>
            <w14:ligatures w14:val="standardContextual"/>
          </w:rPr>
          <w:tab/>
        </w:r>
        <w:r w:rsidR="00C50CC4" w:rsidRPr="00D15EE8">
          <w:rPr>
            <w:rStyle w:val="Lienhypertexte"/>
            <w:noProof/>
          </w:rPr>
          <w:t>Analyse</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_Toc166839947 \h </w:instrText>
        </w:r>
        <w:r w:rsidR="00C50CC4" w:rsidRPr="00D15EE8">
          <w:rPr>
            <w:noProof/>
            <w:webHidden/>
          </w:rPr>
        </w:r>
        <w:r w:rsidR="00C50CC4" w:rsidRPr="00D15EE8">
          <w:rPr>
            <w:noProof/>
            <w:webHidden/>
          </w:rPr>
          <w:fldChar w:fldCharType="separate"/>
        </w:r>
        <w:r w:rsidR="005C07B5" w:rsidRPr="00D15EE8">
          <w:rPr>
            <w:noProof/>
            <w:webHidden/>
          </w:rPr>
          <w:t>5</w:t>
        </w:r>
        <w:r w:rsidR="00C50CC4" w:rsidRPr="00D15EE8">
          <w:rPr>
            <w:noProof/>
            <w:webHidden/>
          </w:rPr>
          <w:fldChar w:fldCharType="end"/>
        </w:r>
      </w:hyperlink>
    </w:p>
    <w:p w14:paraId="1F208BCF" w14:textId="435D2197"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48" w:history="1">
        <w:r w:rsidR="00C50CC4" w:rsidRPr="00D15EE8">
          <w:rPr>
            <w:rStyle w:val="Lienhypertexte"/>
            <w:noProof/>
          </w:rPr>
          <w:t>4.1</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Opportunités</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_Toc166839948 \h </w:instrText>
        </w:r>
        <w:r w:rsidR="00C50CC4" w:rsidRPr="00D15EE8">
          <w:rPr>
            <w:noProof/>
            <w:webHidden/>
          </w:rPr>
        </w:r>
        <w:r w:rsidR="00C50CC4" w:rsidRPr="00D15EE8">
          <w:rPr>
            <w:noProof/>
            <w:webHidden/>
          </w:rPr>
          <w:fldChar w:fldCharType="separate"/>
        </w:r>
        <w:r w:rsidR="005C07B5" w:rsidRPr="00D15EE8">
          <w:rPr>
            <w:noProof/>
            <w:webHidden/>
          </w:rPr>
          <w:t>5</w:t>
        </w:r>
        <w:r w:rsidR="00C50CC4" w:rsidRPr="00D15EE8">
          <w:rPr>
            <w:noProof/>
            <w:webHidden/>
          </w:rPr>
          <w:fldChar w:fldCharType="end"/>
        </w:r>
      </w:hyperlink>
    </w:p>
    <w:p w14:paraId="3EA03787" w14:textId="7FF61595"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49" w:history="1">
        <w:r w:rsidR="00C50CC4" w:rsidRPr="00D15EE8">
          <w:rPr>
            <w:rStyle w:val="Lienhypertexte"/>
            <w:noProof/>
          </w:rPr>
          <w:t>4.2</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Objectif</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_Toc166839949 \h </w:instrText>
        </w:r>
        <w:r w:rsidR="00C50CC4" w:rsidRPr="00D15EE8">
          <w:rPr>
            <w:noProof/>
            <w:webHidden/>
          </w:rPr>
        </w:r>
        <w:r w:rsidR="00C50CC4" w:rsidRPr="00D15EE8">
          <w:rPr>
            <w:noProof/>
            <w:webHidden/>
          </w:rPr>
          <w:fldChar w:fldCharType="separate"/>
        </w:r>
        <w:r w:rsidR="005C07B5" w:rsidRPr="00D15EE8">
          <w:rPr>
            <w:noProof/>
            <w:webHidden/>
          </w:rPr>
          <w:t>6</w:t>
        </w:r>
        <w:r w:rsidR="00C50CC4" w:rsidRPr="00D15EE8">
          <w:rPr>
            <w:noProof/>
            <w:webHidden/>
          </w:rPr>
          <w:fldChar w:fldCharType="end"/>
        </w:r>
      </w:hyperlink>
    </w:p>
    <w:p w14:paraId="237EF9C8" w14:textId="0563B81C"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50" w:history="1">
        <w:r w:rsidR="00C50CC4" w:rsidRPr="00D15EE8">
          <w:rPr>
            <w:rStyle w:val="Lienhypertexte"/>
            <w:noProof/>
          </w:rPr>
          <w:t>4.3</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Document d’analyse et conception</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_Toc166839950 \h </w:instrText>
        </w:r>
        <w:r w:rsidR="00C50CC4" w:rsidRPr="00D15EE8">
          <w:rPr>
            <w:noProof/>
            <w:webHidden/>
          </w:rPr>
        </w:r>
        <w:r w:rsidR="00C50CC4" w:rsidRPr="00D15EE8">
          <w:rPr>
            <w:noProof/>
            <w:webHidden/>
          </w:rPr>
          <w:fldChar w:fldCharType="separate"/>
        </w:r>
        <w:r w:rsidR="005C07B5" w:rsidRPr="00D15EE8">
          <w:rPr>
            <w:noProof/>
            <w:webHidden/>
          </w:rPr>
          <w:t>6</w:t>
        </w:r>
        <w:r w:rsidR="00C50CC4" w:rsidRPr="00D15EE8">
          <w:rPr>
            <w:noProof/>
            <w:webHidden/>
          </w:rPr>
          <w:fldChar w:fldCharType="end"/>
        </w:r>
      </w:hyperlink>
    </w:p>
    <w:p w14:paraId="594128EC" w14:textId="1655E4DD" w:rsidR="00C50CC4" w:rsidRPr="00D15EE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39951" w:history="1">
        <w:r w:rsidR="00C50CC4" w:rsidRPr="00D15EE8">
          <w:rPr>
            <w:rStyle w:val="Lienhypertexte"/>
            <w:noProof/>
          </w:rPr>
          <w:t>4.3.1</w:t>
        </w:r>
        <w:r w:rsidR="00C50CC4" w:rsidRPr="00D15EE8">
          <w:rPr>
            <w:rFonts w:eastAsiaTheme="minorEastAsia" w:cstheme="minorBidi"/>
            <w:i w:val="0"/>
            <w:iCs w:val="0"/>
            <w:noProof/>
            <w:kern w:val="2"/>
            <w:sz w:val="22"/>
            <w:szCs w:val="22"/>
            <w14:ligatures w14:val="standardContextual"/>
          </w:rPr>
          <w:tab/>
        </w:r>
        <w:r w:rsidR="00C50CC4" w:rsidRPr="00D15EE8">
          <w:rPr>
            <w:rStyle w:val="Lienhypertexte"/>
            <w:noProof/>
          </w:rPr>
          <w:t>Analyse de l’application</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_Toc166839951 \h </w:instrText>
        </w:r>
        <w:r w:rsidR="00C50CC4" w:rsidRPr="00D15EE8">
          <w:rPr>
            <w:noProof/>
            <w:webHidden/>
          </w:rPr>
        </w:r>
        <w:r w:rsidR="00C50CC4" w:rsidRPr="00D15EE8">
          <w:rPr>
            <w:noProof/>
            <w:webHidden/>
          </w:rPr>
          <w:fldChar w:fldCharType="separate"/>
        </w:r>
        <w:r w:rsidR="005C07B5" w:rsidRPr="00D15EE8">
          <w:rPr>
            <w:noProof/>
            <w:webHidden/>
          </w:rPr>
          <w:t>6</w:t>
        </w:r>
        <w:r w:rsidR="00C50CC4" w:rsidRPr="00D15EE8">
          <w:rPr>
            <w:noProof/>
            <w:webHidden/>
          </w:rPr>
          <w:fldChar w:fldCharType="end"/>
        </w:r>
      </w:hyperlink>
    </w:p>
    <w:p w14:paraId="33CBD993" w14:textId="5A283284" w:rsidR="00C50CC4" w:rsidRPr="00D15EE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39952" w:history="1">
        <w:r w:rsidR="00C50CC4" w:rsidRPr="00D15EE8">
          <w:rPr>
            <w:rStyle w:val="Lienhypertexte"/>
            <w:noProof/>
          </w:rPr>
          <w:t>4.3.2</w:t>
        </w:r>
        <w:r w:rsidR="00C50CC4" w:rsidRPr="00D15EE8">
          <w:rPr>
            <w:rFonts w:eastAsiaTheme="minorEastAsia" w:cstheme="minorBidi"/>
            <w:i w:val="0"/>
            <w:iCs w:val="0"/>
            <w:noProof/>
            <w:kern w:val="2"/>
            <w:sz w:val="22"/>
            <w:szCs w:val="22"/>
            <w14:ligatures w14:val="standardContextual"/>
          </w:rPr>
          <w:tab/>
        </w:r>
        <w:r w:rsidR="00C50CC4" w:rsidRPr="00D15EE8">
          <w:rPr>
            <w:rStyle w:val="Lienhypertexte"/>
            <w:noProof/>
          </w:rPr>
          <w:t>Conception de l’application</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_Toc166839952 \h </w:instrText>
        </w:r>
        <w:r w:rsidR="00C50CC4" w:rsidRPr="00D15EE8">
          <w:rPr>
            <w:noProof/>
            <w:webHidden/>
          </w:rPr>
        </w:r>
        <w:r w:rsidR="00C50CC4" w:rsidRPr="00D15EE8">
          <w:rPr>
            <w:noProof/>
            <w:webHidden/>
          </w:rPr>
          <w:fldChar w:fldCharType="separate"/>
        </w:r>
        <w:r w:rsidR="005C07B5" w:rsidRPr="00D15EE8">
          <w:rPr>
            <w:noProof/>
            <w:webHidden/>
          </w:rPr>
          <w:t>8</w:t>
        </w:r>
        <w:r w:rsidR="00C50CC4" w:rsidRPr="00D15EE8">
          <w:rPr>
            <w:noProof/>
            <w:webHidden/>
          </w:rPr>
          <w:fldChar w:fldCharType="end"/>
        </w:r>
      </w:hyperlink>
    </w:p>
    <w:p w14:paraId="2E66AF33" w14:textId="1209008F"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53" w:history="1">
        <w:r w:rsidR="00C50CC4" w:rsidRPr="00D15EE8">
          <w:rPr>
            <w:rStyle w:val="Lienhypertexte"/>
            <w:noProof/>
          </w:rPr>
          <w:t>4.4</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Conception des tests</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_Toc166839953 \h </w:instrText>
        </w:r>
        <w:r w:rsidR="00C50CC4" w:rsidRPr="00D15EE8">
          <w:rPr>
            <w:noProof/>
            <w:webHidden/>
          </w:rPr>
        </w:r>
        <w:r w:rsidR="00C50CC4" w:rsidRPr="00D15EE8">
          <w:rPr>
            <w:noProof/>
            <w:webHidden/>
          </w:rPr>
          <w:fldChar w:fldCharType="separate"/>
        </w:r>
        <w:r w:rsidR="005C07B5" w:rsidRPr="00D15EE8">
          <w:rPr>
            <w:noProof/>
            <w:webHidden/>
          </w:rPr>
          <w:t>9</w:t>
        </w:r>
        <w:r w:rsidR="00C50CC4" w:rsidRPr="00D15EE8">
          <w:rPr>
            <w:noProof/>
            <w:webHidden/>
          </w:rPr>
          <w:fldChar w:fldCharType="end"/>
        </w:r>
      </w:hyperlink>
    </w:p>
    <w:p w14:paraId="345C065A" w14:textId="57ECC813" w:rsidR="00C50CC4" w:rsidRPr="00D15EE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39954" w:history="1">
        <w:r w:rsidR="00C50CC4" w:rsidRPr="00D15EE8">
          <w:rPr>
            <w:rStyle w:val="Lienhypertexte"/>
            <w:noProof/>
          </w:rPr>
          <w:t>5</w:t>
        </w:r>
        <w:r w:rsidR="00C50CC4" w:rsidRPr="00D15EE8">
          <w:rPr>
            <w:rFonts w:eastAsiaTheme="minorEastAsia" w:cstheme="minorBidi"/>
            <w:b w:val="0"/>
            <w:bCs w:val="0"/>
            <w:caps w:val="0"/>
            <w:noProof/>
            <w:kern w:val="2"/>
            <w:sz w:val="22"/>
            <w:szCs w:val="22"/>
            <w14:ligatures w14:val="standardContextual"/>
          </w:rPr>
          <w:tab/>
        </w:r>
        <w:r w:rsidR="00C50CC4" w:rsidRPr="00D15EE8">
          <w:rPr>
            <w:rStyle w:val="Lienhypertexte"/>
            <w:noProof/>
          </w:rPr>
          <w:t>Réalisation</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_Toc166839954 \h </w:instrText>
        </w:r>
        <w:r w:rsidR="00C50CC4" w:rsidRPr="00D15EE8">
          <w:rPr>
            <w:noProof/>
            <w:webHidden/>
          </w:rPr>
        </w:r>
        <w:r w:rsidR="00C50CC4" w:rsidRPr="00D15EE8">
          <w:rPr>
            <w:noProof/>
            <w:webHidden/>
          </w:rPr>
          <w:fldChar w:fldCharType="separate"/>
        </w:r>
        <w:r w:rsidR="005C07B5" w:rsidRPr="00D15EE8">
          <w:rPr>
            <w:noProof/>
            <w:webHidden/>
          </w:rPr>
          <w:t>10</w:t>
        </w:r>
        <w:r w:rsidR="00C50CC4" w:rsidRPr="00D15EE8">
          <w:rPr>
            <w:noProof/>
            <w:webHidden/>
          </w:rPr>
          <w:fldChar w:fldCharType="end"/>
        </w:r>
      </w:hyperlink>
    </w:p>
    <w:p w14:paraId="496C87D5" w14:textId="582156EE"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55" w:history="1">
        <w:r w:rsidR="00C50CC4" w:rsidRPr="00D15EE8">
          <w:rPr>
            <w:rStyle w:val="Lienhypertexte"/>
            <w:noProof/>
          </w:rPr>
          <w:t>5.1</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Dossier de Réalisation</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_Toc166839955 \h </w:instrText>
        </w:r>
        <w:r w:rsidR="00C50CC4" w:rsidRPr="00D15EE8">
          <w:rPr>
            <w:noProof/>
            <w:webHidden/>
          </w:rPr>
        </w:r>
        <w:r w:rsidR="00C50CC4" w:rsidRPr="00D15EE8">
          <w:rPr>
            <w:noProof/>
            <w:webHidden/>
          </w:rPr>
          <w:fldChar w:fldCharType="separate"/>
        </w:r>
        <w:r w:rsidR="005C07B5" w:rsidRPr="00D15EE8">
          <w:rPr>
            <w:noProof/>
            <w:webHidden/>
          </w:rPr>
          <w:t>10</w:t>
        </w:r>
        <w:r w:rsidR="00C50CC4" w:rsidRPr="00D15EE8">
          <w:rPr>
            <w:noProof/>
            <w:webHidden/>
          </w:rPr>
          <w:fldChar w:fldCharType="end"/>
        </w:r>
      </w:hyperlink>
    </w:p>
    <w:p w14:paraId="63A3C7C0" w14:textId="2B8CEC85"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56" w:history="1">
        <w:r w:rsidR="00C50CC4" w:rsidRPr="00D15EE8">
          <w:rPr>
            <w:rStyle w:val="Lienhypertexte"/>
            <w:noProof/>
          </w:rPr>
          <w:t>5.2</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Points supplémentaires</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_Toc166839956 \h </w:instrText>
        </w:r>
        <w:r w:rsidR="00C50CC4" w:rsidRPr="00D15EE8">
          <w:rPr>
            <w:noProof/>
            <w:webHidden/>
          </w:rPr>
        </w:r>
        <w:r w:rsidR="00C50CC4" w:rsidRPr="00D15EE8">
          <w:rPr>
            <w:noProof/>
            <w:webHidden/>
          </w:rPr>
          <w:fldChar w:fldCharType="separate"/>
        </w:r>
        <w:r w:rsidR="005C07B5" w:rsidRPr="00D15EE8">
          <w:rPr>
            <w:noProof/>
            <w:webHidden/>
          </w:rPr>
          <w:t>11</w:t>
        </w:r>
        <w:r w:rsidR="00C50CC4" w:rsidRPr="00D15EE8">
          <w:rPr>
            <w:noProof/>
            <w:webHidden/>
          </w:rPr>
          <w:fldChar w:fldCharType="end"/>
        </w:r>
      </w:hyperlink>
    </w:p>
    <w:p w14:paraId="1D32F4A2" w14:textId="228FCF96" w:rsidR="00C50CC4" w:rsidRPr="00D15EE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39957" w:history="1">
        <w:r w:rsidR="00C50CC4" w:rsidRPr="00D15EE8">
          <w:rPr>
            <w:rStyle w:val="Lienhypertexte"/>
            <w:noProof/>
          </w:rPr>
          <w:t>5.2.1</w:t>
        </w:r>
        <w:r w:rsidR="00C50CC4" w:rsidRPr="00D15EE8">
          <w:rPr>
            <w:rFonts w:eastAsiaTheme="minorEastAsia" w:cstheme="minorBidi"/>
            <w:i w:val="0"/>
            <w:iCs w:val="0"/>
            <w:noProof/>
            <w:kern w:val="2"/>
            <w:sz w:val="22"/>
            <w:szCs w:val="22"/>
            <w14:ligatures w14:val="standardContextual"/>
          </w:rPr>
          <w:tab/>
        </w:r>
        <w:r w:rsidR="00C50CC4" w:rsidRPr="00D15EE8">
          <w:rPr>
            <w:rStyle w:val="Lienhypertexte"/>
            <w:noProof/>
          </w:rPr>
          <w:t>Prévisualisation du prochain tetriminos</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_Toc166839957 \h </w:instrText>
        </w:r>
        <w:r w:rsidR="00C50CC4" w:rsidRPr="00D15EE8">
          <w:rPr>
            <w:noProof/>
            <w:webHidden/>
          </w:rPr>
        </w:r>
        <w:r w:rsidR="00C50CC4" w:rsidRPr="00D15EE8">
          <w:rPr>
            <w:noProof/>
            <w:webHidden/>
          </w:rPr>
          <w:fldChar w:fldCharType="separate"/>
        </w:r>
        <w:r w:rsidR="005C07B5" w:rsidRPr="00D15EE8">
          <w:rPr>
            <w:noProof/>
            <w:webHidden/>
          </w:rPr>
          <w:t>11</w:t>
        </w:r>
        <w:r w:rsidR="00C50CC4" w:rsidRPr="00D15EE8">
          <w:rPr>
            <w:noProof/>
            <w:webHidden/>
          </w:rPr>
          <w:fldChar w:fldCharType="end"/>
        </w:r>
      </w:hyperlink>
    </w:p>
    <w:p w14:paraId="46DFA333" w14:textId="71ED7E89" w:rsidR="00C50CC4" w:rsidRPr="00D15EE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39958" w:history="1">
        <w:r w:rsidR="00C50CC4" w:rsidRPr="00D15EE8">
          <w:rPr>
            <w:rStyle w:val="Lienhypertexte"/>
            <w:noProof/>
          </w:rPr>
          <w:t>6</w:t>
        </w:r>
        <w:r w:rsidR="00C50CC4" w:rsidRPr="00D15EE8">
          <w:rPr>
            <w:rFonts w:eastAsiaTheme="minorEastAsia" w:cstheme="minorBidi"/>
            <w:b w:val="0"/>
            <w:bCs w:val="0"/>
            <w:caps w:val="0"/>
            <w:noProof/>
            <w:kern w:val="2"/>
            <w:sz w:val="22"/>
            <w:szCs w:val="22"/>
            <w14:ligatures w14:val="standardContextual"/>
          </w:rPr>
          <w:tab/>
        </w:r>
        <w:r w:rsidR="00C50CC4" w:rsidRPr="00D15EE8">
          <w:rPr>
            <w:rStyle w:val="Lienhypertexte"/>
            <w:noProof/>
          </w:rPr>
          <w:t>Tests</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_Toc166839958 \h </w:instrText>
        </w:r>
        <w:r w:rsidR="00C50CC4" w:rsidRPr="00D15EE8">
          <w:rPr>
            <w:noProof/>
            <w:webHidden/>
          </w:rPr>
        </w:r>
        <w:r w:rsidR="00C50CC4" w:rsidRPr="00D15EE8">
          <w:rPr>
            <w:noProof/>
            <w:webHidden/>
          </w:rPr>
          <w:fldChar w:fldCharType="separate"/>
        </w:r>
        <w:r w:rsidR="005C07B5" w:rsidRPr="00D15EE8">
          <w:rPr>
            <w:noProof/>
            <w:webHidden/>
          </w:rPr>
          <w:t>12</w:t>
        </w:r>
        <w:r w:rsidR="00C50CC4" w:rsidRPr="00D15EE8">
          <w:rPr>
            <w:noProof/>
            <w:webHidden/>
          </w:rPr>
          <w:fldChar w:fldCharType="end"/>
        </w:r>
      </w:hyperlink>
    </w:p>
    <w:p w14:paraId="0C84A5C9" w14:textId="3A3EC546"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59" w:history="1">
        <w:r w:rsidR="00C50CC4" w:rsidRPr="00D15EE8">
          <w:rPr>
            <w:rStyle w:val="Lienhypertexte"/>
            <w:noProof/>
          </w:rPr>
          <w:t>6.1</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Dossier des tests</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_Toc166839959 \h </w:instrText>
        </w:r>
        <w:r w:rsidR="00C50CC4" w:rsidRPr="00D15EE8">
          <w:rPr>
            <w:noProof/>
            <w:webHidden/>
          </w:rPr>
        </w:r>
        <w:r w:rsidR="00C50CC4" w:rsidRPr="00D15EE8">
          <w:rPr>
            <w:noProof/>
            <w:webHidden/>
          </w:rPr>
          <w:fldChar w:fldCharType="separate"/>
        </w:r>
        <w:r w:rsidR="005C07B5" w:rsidRPr="00D15EE8">
          <w:rPr>
            <w:noProof/>
            <w:webHidden/>
          </w:rPr>
          <w:t>12</w:t>
        </w:r>
        <w:r w:rsidR="00C50CC4" w:rsidRPr="00D15EE8">
          <w:rPr>
            <w:noProof/>
            <w:webHidden/>
          </w:rPr>
          <w:fldChar w:fldCharType="end"/>
        </w:r>
      </w:hyperlink>
    </w:p>
    <w:p w14:paraId="57D8C3B8" w14:textId="7532E7E2" w:rsidR="00C50CC4" w:rsidRPr="00D15EE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39960" w:history="1">
        <w:r w:rsidR="00C50CC4" w:rsidRPr="00D15EE8">
          <w:rPr>
            <w:rStyle w:val="Lienhypertexte"/>
            <w:noProof/>
          </w:rPr>
          <w:t>6.1.1</w:t>
        </w:r>
        <w:r w:rsidR="00C50CC4" w:rsidRPr="00D15EE8">
          <w:rPr>
            <w:rFonts w:eastAsiaTheme="minorEastAsia" w:cstheme="minorBidi"/>
            <w:i w:val="0"/>
            <w:iCs w:val="0"/>
            <w:noProof/>
            <w:kern w:val="2"/>
            <w:sz w:val="22"/>
            <w:szCs w:val="22"/>
            <w14:ligatures w14:val="standardContextual"/>
          </w:rPr>
          <w:tab/>
        </w:r>
        <w:r w:rsidR="00C50CC4" w:rsidRPr="00D15EE8">
          <w:rPr>
            <w:rStyle w:val="Lienhypertexte"/>
            <w:noProof/>
          </w:rPr>
          <w:t>Procédure</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_Toc166839960 \h </w:instrText>
        </w:r>
        <w:r w:rsidR="00C50CC4" w:rsidRPr="00D15EE8">
          <w:rPr>
            <w:noProof/>
            <w:webHidden/>
          </w:rPr>
        </w:r>
        <w:r w:rsidR="00C50CC4" w:rsidRPr="00D15EE8">
          <w:rPr>
            <w:noProof/>
            <w:webHidden/>
          </w:rPr>
          <w:fldChar w:fldCharType="separate"/>
        </w:r>
        <w:r w:rsidR="005C07B5" w:rsidRPr="00D15EE8">
          <w:rPr>
            <w:noProof/>
            <w:webHidden/>
          </w:rPr>
          <w:t>12</w:t>
        </w:r>
        <w:r w:rsidR="00C50CC4" w:rsidRPr="00D15EE8">
          <w:rPr>
            <w:noProof/>
            <w:webHidden/>
          </w:rPr>
          <w:fldChar w:fldCharType="end"/>
        </w:r>
      </w:hyperlink>
    </w:p>
    <w:p w14:paraId="31D9506C" w14:textId="63D498CD" w:rsidR="00C50CC4" w:rsidRPr="00D15EE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39961" w:history="1">
        <w:r w:rsidR="00C50CC4" w:rsidRPr="00D15EE8">
          <w:rPr>
            <w:rStyle w:val="Lienhypertexte"/>
            <w:noProof/>
          </w:rPr>
          <w:t>6.1.2</w:t>
        </w:r>
        <w:r w:rsidR="00C50CC4" w:rsidRPr="00D15EE8">
          <w:rPr>
            <w:rFonts w:eastAsiaTheme="minorEastAsia" w:cstheme="minorBidi"/>
            <w:i w:val="0"/>
            <w:iCs w:val="0"/>
            <w:noProof/>
            <w:kern w:val="2"/>
            <w:sz w:val="22"/>
            <w:szCs w:val="22"/>
            <w14:ligatures w14:val="standardContextual"/>
          </w:rPr>
          <w:tab/>
        </w:r>
        <w:r w:rsidR="00C50CC4" w:rsidRPr="00D15EE8">
          <w:rPr>
            <w:rStyle w:val="Lienhypertexte"/>
            <w:noProof/>
          </w:rPr>
          <w:t>Résumé des tests</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_Toc166839961 \h </w:instrText>
        </w:r>
        <w:r w:rsidR="00C50CC4" w:rsidRPr="00D15EE8">
          <w:rPr>
            <w:noProof/>
            <w:webHidden/>
          </w:rPr>
        </w:r>
        <w:r w:rsidR="00C50CC4" w:rsidRPr="00D15EE8">
          <w:rPr>
            <w:noProof/>
            <w:webHidden/>
          </w:rPr>
          <w:fldChar w:fldCharType="separate"/>
        </w:r>
        <w:r w:rsidR="005C07B5" w:rsidRPr="00D15EE8">
          <w:rPr>
            <w:noProof/>
            <w:webHidden/>
          </w:rPr>
          <w:t>13</w:t>
        </w:r>
        <w:r w:rsidR="00C50CC4" w:rsidRPr="00D15EE8">
          <w:rPr>
            <w:noProof/>
            <w:webHidden/>
          </w:rPr>
          <w:fldChar w:fldCharType="end"/>
        </w:r>
      </w:hyperlink>
    </w:p>
    <w:p w14:paraId="78EF0C42" w14:textId="3231B46A" w:rsidR="00C50CC4" w:rsidRPr="00D15EE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39962" w:history="1">
        <w:r w:rsidR="00C50CC4" w:rsidRPr="00D15EE8">
          <w:rPr>
            <w:rStyle w:val="Lienhypertexte"/>
            <w:noProof/>
          </w:rPr>
          <w:t>7</w:t>
        </w:r>
        <w:r w:rsidR="00C50CC4" w:rsidRPr="00D15EE8">
          <w:rPr>
            <w:rFonts w:eastAsiaTheme="minorEastAsia" w:cstheme="minorBidi"/>
            <w:b w:val="0"/>
            <w:bCs w:val="0"/>
            <w:caps w:val="0"/>
            <w:noProof/>
            <w:kern w:val="2"/>
            <w:sz w:val="22"/>
            <w:szCs w:val="22"/>
            <w14:ligatures w14:val="standardContextual"/>
          </w:rPr>
          <w:tab/>
        </w:r>
        <w:r w:rsidR="00C50CC4" w:rsidRPr="00D15EE8">
          <w:rPr>
            <w:rStyle w:val="Lienhypertexte"/>
            <w:noProof/>
          </w:rPr>
          <w:t>Conclusion</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_Toc166839962 \h </w:instrText>
        </w:r>
        <w:r w:rsidR="00C50CC4" w:rsidRPr="00D15EE8">
          <w:rPr>
            <w:noProof/>
            <w:webHidden/>
          </w:rPr>
        </w:r>
        <w:r w:rsidR="00C50CC4" w:rsidRPr="00D15EE8">
          <w:rPr>
            <w:noProof/>
            <w:webHidden/>
          </w:rPr>
          <w:fldChar w:fldCharType="separate"/>
        </w:r>
        <w:r w:rsidR="005C07B5" w:rsidRPr="00D15EE8">
          <w:rPr>
            <w:noProof/>
            <w:webHidden/>
          </w:rPr>
          <w:t>15</w:t>
        </w:r>
        <w:r w:rsidR="00C50CC4" w:rsidRPr="00D15EE8">
          <w:rPr>
            <w:noProof/>
            <w:webHidden/>
          </w:rPr>
          <w:fldChar w:fldCharType="end"/>
        </w:r>
      </w:hyperlink>
    </w:p>
    <w:p w14:paraId="05B635B1" w14:textId="1C492B71"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63" w:history="1">
        <w:r w:rsidR="00C50CC4" w:rsidRPr="00D15EE8">
          <w:rPr>
            <w:rStyle w:val="Lienhypertexte"/>
            <w:noProof/>
          </w:rPr>
          <w:t>7.1</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Bilan des fonctionnalités demandées</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_Toc166839963 \h </w:instrText>
        </w:r>
        <w:r w:rsidR="00C50CC4" w:rsidRPr="00D15EE8">
          <w:rPr>
            <w:noProof/>
            <w:webHidden/>
          </w:rPr>
        </w:r>
        <w:r w:rsidR="00C50CC4" w:rsidRPr="00D15EE8">
          <w:rPr>
            <w:noProof/>
            <w:webHidden/>
          </w:rPr>
          <w:fldChar w:fldCharType="separate"/>
        </w:r>
        <w:r w:rsidR="005C07B5" w:rsidRPr="00D15EE8">
          <w:rPr>
            <w:noProof/>
            <w:webHidden/>
          </w:rPr>
          <w:t>15</w:t>
        </w:r>
        <w:r w:rsidR="00C50CC4" w:rsidRPr="00D15EE8">
          <w:rPr>
            <w:noProof/>
            <w:webHidden/>
          </w:rPr>
          <w:fldChar w:fldCharType="end"/>
        </w:r>
      </w:hyperlink>
    </w:p>
    <w:p w14:paraId="3A368890" w14:textId="2C8F8DC8"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64" w:history="1">
        <w:r w:rsidR="00C50CC4" w:rsidRPr="00D15EE8">
          <w:rPr>
            <w:rStyle w:val="Lienhypertexte"/>
            <w:noProof/>
          </w:rPr>
          <w:t>7.2</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Bilan de la planification</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_Toc166839964 \h </w:instrText>
        </w:r>
        <w:r w:rsidR="00C50CC4" w:rsidRPr="00D15EE8">
          <w:rPr>
            <w:noProof/>
            <w:webHidden/>
          </w:rPr>
        </w:r>
        <w:r w:rsidR="00C50CC4" w:rsidRPr="00D15EE8">
          <w:rPr>
            <w:noProof/>
            <w:webHidden/>
          </w:rPr>
          <w:fldChar w:fldCharType="separate"/>
        </w:r>
        <w:r w:rsidR="005C07B5" w:rsidRPr="00D15EE8">
          <w:rPr>
            <w:noProof/>
            <w:webHidden/>
          </w:rPr>
          <w:t>15</w:t>
        </w:r>
        <w:r w:rsidR="00C50CC4" w:rsidRPr="00D15EE8">
          <w:rPr>
            <w:noProof/>
            <w:webHidden/>
          </w:rPr>
          <w:fldChar w:fldCharType="end"/>
        </w:r>
      </w:hyperlink>
    </w:p>
    <w:p w14:paraId="5921DE2B" w14:textId="7E6CA708"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65" w:history="1">
        <w:r w:rsidR="00C50CC4" w:rsidRPr="00D15EE8">
          <w:rPr>
            <w:rStyle w:val="Lienhypertexte"/>
            <w:noProof/>
          </w:rPr>
          <w:t>7.3</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Bilan personnel</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_Toc166839965 \h </w:instrText>
        </w:r>
        <w:r w:rsidR="00C50CC4" w:rsidRPr="00D15EE8">
          <w:rPr>
            <w:noProof/>
            <w:webHidden/>
          </w:rPr>
        </w:r>
        <w:r w:rsidR="00C50CC4" w:rsidRPr="00D15EE8">
          <w:rPr>
            <w:noProof/>
            <w:webHidden/>
          </w:rPr>
          <w:fldChar w:fldCharType="separate"/>
        </w:r>
        <w:r w:rsidR="005C07B5" w:rsidRPr="00D15EE8">
          <w:rPr>
            <w:noProof/>
            <w:webHidden/>
          </w:rPr>
          <w:t>15</w:t>
        </w:r>
        <w:r w:rsidR="00C50CC4" w:rsidRPr="00D15EE8">
          <w:rPr>
            <w:noProof/>
            <w:webHidden/>
          </w:rPr>
          <w:fldChar w:fldCharType="end"/>
        </w:r>
      </w:hyperlink>
    </w:p>
    <w:p w14:paraId="0354FA02" w14:textId="1D4636DB" w:rsidR="00C50CC4" w:rsidRPr="00D15EE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39966" w:history="1">
        <w:r w:rsidR="00C50CC4" w:rsidRPr="00D15EE8">
          <w:rPr>
            <w:rStyle w:val="Lienhypertexte"/>
            <w:noProof/>
          </w:rPr>
          <w:t>8</w:t>
        </w:r>
        <w:r w:rsidR="00C50CC4" w:rsidRPr="00D15EE8">
          <w:rPr>
            <w:rFonts w:eastAsiaTheme="minorEastAsia" w:cstheme="minorBidi"/>
            <w:b w:val="0"/>
            <w:bCs w:val="0"/>
            <w:caps w:val="0"/>
            <w:noProof/>
            <w:kern w:val="2"/>
            <w:sz w:val="22"/>
            <w:szCs w:val="22"/>
            <w14:ligatures w14:val="standardContextual"/>
          </w:rPr>
          <w:tab/>
        </w:r>
        <w:r w:rsidR="00C50CC4" w:rsidRPr="00D15EE8">
          <w:rPr>
            <w:rStyle w:val="Lienhypertexte"/>
            <w:noProof/>
          </w:rPr>
          <w:t>Divers</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_Toc166839966 \h </w:instrText>
        </w:r>
        <w:r w:rsidR="00C50CC4" w:rsidRPr="00D15EE8">
          <w:rPr>
            <w:noProof/>
            <w:webHidden/>
          </w:rPr>
        </w:r>
        <w:r w:rsidR="00C50CC4" w:rsidRPr="00D15EE8">
          <w:rPr>
            <w:noProof/>
            <w:webHidden/>
          </w:rPr>
          <w:fldChar w:fldCharType="separate"/>
        </w:r>
        <w:r w:rsidR="005C07B5" w:rsidRPr="00D15EE8">
          <w:rPr>
            <w:noProof/>
            <w:webHidden/>
          </w:rPr>
          <w:t>15</w:t>
        </w:r>
        <w:r w:rsidR="00C50CC4" w:rsidRPr="00D15EE8">
          <w:rPr>
            <w:noProof/>
            <w:webHidden/>
          </w:rPr>
          <w:fldChar w:fldCharType="end"/>
        </w:r>
      </w:hyperlink>
    </w:p>
    <w:p w14:paraId="6E07BECB" w14:textId="57D287C3"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67" w:history="1">
        <w:r w:rsidR="00C50CC4" w:rsidRPr="00D15EE8">
          <w:rPr>
            <w:rStyle w:val="Lienhypertexte"/>
            <w:noProof/>
          </w:rPr>
          <w:t>8.1</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Table des illustrations</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_Toc166839967 \h </w:instrText>
        </w:r>
        <w:r w:rsidR="00C50CC4" w:rsidRPr="00D15EE8">
          <w:rPr>
            <w:noProof/>
            <w:webHidden/>
          </w:rPr>
        </w:r>
        <w:r w:rsidR="00C50CC4" w:rsidRPr="00D15EE8">
          <w:rPr>
            <w:noProof/>
            <w:webHidden/>
          </w:rPr>
          <w:fldChar w:fldCharType="separate"/>
        </w:r>
        <w:r w:rsidR="005C07B5" w:rsidRPr="00D15EE8">
          <w:rPr>
            <w:noProof/>
            <w:webHidden/>
          </w:rPr>
          <w:t>15</w:t>
        </w:r>
        <w:r w:rsidR="00C50CC4" w:rsidRPr="00D15EE8">
          <w:rPr>
            <w:noProof/>
            <w:webHidden/>
          </w:rPr>
          <w:fldChar w:fldCharType="end"/>
        </w:r>
      </w:hyperlink>
    </w:p>
    <w:p w14:paraId="3A2F6810" w14:textId="520CD9A7"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68" w:history="1">
        <w:r w:rsidR="00C50CC4" w:rsidRPr="00D15EE8">
          <w:rPr>
            <w:rStyle w:val="Lienhypertexte"/>
            <w:noProof/>
          </w:rPr>
          <w:t>8.2</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Journal de travail</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_Toc166839968 \h </w:instrText>
        </w:r>
        <w:r w:rsidR="00C50CC4" w:rsidRPr="00D15EE8">
          <w:rPr>
            <w:noProof/>
            <w:webHidden/>
          </w:rPr>
        </w:r>
        <w:r w:rsidR="00C50CC4" w:rsidRPr="00D15EE8">
          <w:rPr>
            <w:noProof/>
            <w:webHidden/>
          </w:rPr>
          <w:fldChar w:fldCharType="separate"/>
        </w:r>
        <w:r w:rsidR="005C07B5" w:rsidRPr="00D15EE8">
          <w:rPr>
            <w:noProof/>
            <w:webHidden/>
          </w:rPr>
          <w:t>15</w:t>
        </w:r>
        <w:r w:rsidR="00C50CC4" w:rsidRPr="00D15EE8">
          <w:rPr>
            <w:noProof/>
            <w:webHidden/>
          </w:rPr>
          <w:fldChar w:fldCharType="end"/>
        </w:r>
      </w:hyperlink>
    </w:p>
    <w:p w14:paraId="47B7F106" w14:textId="65123D8B" w:rsidR="00C50CC4" w:rsidRPr="00D15EE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39969" w:history="1">
        <w:r w:rsidR="00C50CC4" w:rsidRPr="00D15EE8">
          <w:rPr>
            <w:rStyle w:val="Lienhypertexte"/>
            <w:noProof/>
          </w:rPr>
          <w:t>8.3</w:t>
        </w:r>
        <w:r w:rsidR="00C50CC4" w:rsidRPr="00D15EE8">
          <w:rPr>
            <w:rFonts w:eastAsiaTheme="minorEastAsia" w:cstheme="minorBidi"/>
            <w:smallCaps w:val="0"/>
            <w:noProof/>
            <w:kern w:val="2"/>
            <w:sz w:val="22"/>
            <w:szCs w:val="22"/>
            <w14:ligatures w14:val="standardContextual"/>
          </w:rPr>
          <w:tab/>
        </w:r>
        <w:r w:rsidR="00C50CC4" w:rsidRPr="00D15EE8">
          <w:rPr>
            <w:rStyle w:val="Lienhypertexte"/>
            <w:noProof/>
          </w:rPr>
          <w:t>Webographie</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_Toc166839969 \h </w:instrText>
        </w:r>
        <w:r w:rsidR="00C50CC4" w:rsidRPr="00D15EE8">
          <w:rPr>
            <w:noProof/>
            <w:webHidden/>
          </w:rPr>
        </w:r>
        <w:r w:rsidR="00C50CC4" w:rsidRPr="00D15EE8">
          <w:rPr>
            <w:noProof/>
            <w:webHidden/>
          </w:rPr>
          <w:fldChar w:fldCharType="separate"/>
        </w:r>
        <w:r w:rsidR="005C07B5" w:rsidRPr="00D15EE8">
          <w:rPr>
            <w:noProof/>
            <w:webHidden/>
          </w:rPr>
          <w:t>15</w:t>
        </w:r>
        <w:r w:rsidR="00C50CC4" w:rsidRPr="00D15EE8">
          <w:rPr>
            <w:noProof/>
            <w:webHidden/>
          </w:rPr>
          <w:fldChar w:fldCharType="end"/>
        </w:r>
      </w:hyperlink>
    </w:p>
    <w:p w14:paraId="76A64A65" w14:textId="51306E9B" w:rsidR="00C50CC4" w:rsidRPr="00D15EE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39970" w:history="1">
        <w:r w:rsidR="00C50CC4" w:rsidRPr="00D15EE8">
          <w:rPr>
            <w:rStyle w:val="Lienhypertexte"/>
            <w:noProof/>
          </w:rPr>
          <w:t>9</w:t>
        </w:r>
        <w:r w:rsidR="00C50CC4" w:rsidRPr="00D15EE8">
          <w:rPr>
            <w:rFonts w:eastAsiaTheme="minorEastAsia" w:cstheme="minorBidi"/>
            <w:b w:val="0"/>
            <w:bCs w:val="0"/>
            <w:caps w:val="0"/>
            <w:noProof/>
            <w:kern w:val="2"/>
            <w:sz w:val="22"/>
            <w:szCs w:val="22"/>
            <w14:ligatures w14:val="standardContextual"/>
          </w:rPr>
          <w:tab/>
        </w:r>
        <w:r w:rsidR="00C50CC4" w:rsidRPr="00D15EE8">
          <w:rPr>
            <w:rStyle w:val="Lienhypertexte"/>
            <w:noProof/>
          </w:rPr>
          <w:t>Annexes</w:t>
        </w:r>
        <w:r w:rsidR="00C50CC4" w:rsidRPr="00D15EE8">
          <w:rPr>
            <w:noProof/>
            <w:webHidden/>
          </w:rPr>
          <w:tab/>
        </w:r>
        <w:r w:rsidR="00C50CC4" w:rsidRPr="00D15EE8">
          <w:rPr>
            <w:noProof/>
            <w:webHidden/>
          </w:rPr>
          <w:fldChar w:fldCharType="begin"/>
        </w:r>
        <w:r w:rsidR="00C50CC4" w:rsidRPr="00D15EE8">
          <w:rPr>
            <w:noProof/>
            <w:webHidden/>
          </w:rPr>
          <w:instrText xml:space="preserve"> PAGEREF _Toc166839970 \h </w:instrText>
        </w:r>
        <w:r w:rsidR="00C50CC4" w:rsidRPr="00D15EE8">
          <w:rPr>
            <w:noProof/>
            <w:webHidden/>
          </w:rPr>
        </w:r>
        <w:r w:rsidR="00C50CC4" w:rsidRPr="00D15EE8">
          <w:rPr>
            <w:noProof/>
            <w:webHidden/>
          </w:rPr>
          <w:fldChar w:fldCharType="separate"/>
        </w:r>
        <w:r w:rsidR="005C07B5" w:rsidRPr="00D15EE8">
          <w:rPr>
            <w:noProof/>
            <w:webHidden/>
          </w:rPr>
          <w:t>15</w:t>
        </w:r>
        <w:r w:rsidR="00C50CC4" w:rsidRPr="00D15EE8">
          <w:rPr>
            <w:noProof/>
            <w:webHidden/>
          </w:rPr>
          <w:fldChar w:fldCharType="end"/>
        </w:r>
      </w:hyperlink>
    </w:p>
    <w:p w14:paraId="5F76061B" w14:textId="6480EF03" w:rsidR="00742484" w:rsidRPr="00D15EE8" w:rsidRDefault="00A65F0B">
      <w:r w:rsidRPr="00D15EE8">
        <w:rPr>
          <w:rFonts w:cs="Arial"/>
          <w:i/>
          <w:iCs/>
          <w:caps/>
          <w:sz w:val="22"/>
          <w:szCs w:val="22"/>
        </w:rPr>
        <w:fldChar w:fldCharType="end"/>
      </w:r>
      <w:r w:rsidR="00742484" w:rsidRPr="00D15EE8">
        <w:br w:type="page"/>
      </w:r>
    </w:p>
    <w:p w14:paraId="48F7716F" w14:textId="56AAA278" w:rsidR="003E4A11" w:rsidRPr="00D15EE8" w:rsidRDefault="003E4A11" w:rsidP="00C474EF">
      <w:pPr>
        <w:pStyle w:val="Titre1"/>
      </w:pPr>
      <w:bookmarkStart w:id="1" w:name="_Toc166839933"/>
      <w:bookmarkStart w:id="2" w:name="_Toc532179955"/>
      <w:bookmarkStart w:id="3" w:name="_Toc165969637"/>
      <w:r w:rsidRPr="00D15EE8">
        <w:lastRenderedPageBreak/>
        <w:t>Résum</w:t>
      </w:r>
      <w:r w:rsidR="00735914" w:rsidRPr="00D15EE8">
        <w:t>é</w:t>
      </w:r>
      <w:bookmarkEnd w:id="1"/>
    </w:p>
    <w:p w14:paraId="50F24AE3" w14:textId="0D686EFE" w:rsidR="00F432CB" w:rsidRPr="00D15EE8" w:rsidRDefault="00F432CB" w:rsidP="00F432CB">
      <w:pPr>
        <w:pStyle w:val="Corpsdetexte"/>
        <w:jc w:val="left"/>
      </w:pPr>
      <w:r w:rsidRPr="00D15EE8">
        <w:t>Ce document permet de comprendre comment réaliser l’application CodeTris (Tetris combiné avec des questions de C#) en C# console ainsi que de reproduire celle-ci. Les outils utilisés au départ sont Visual Studio 2022 ainsi qu’un</w:t>
      </w:r>
      <w:r w:rsidR="00B4452B" w:rsidRPr="00D15EE8">
        <w:t xml:space="preserve"> serveur</w:t>
      </w:r>
      <w:r w:rsidRPr="00D15EE8">
        <w:t xml:space="preserve"> UWamp</w:t>
      </w:r>
      <w:r w:rsidR="00F2381F" w:rsidRPr="00D15EE8">
        <w:t xml:space="preserve"> pour la BD</w:t>
      </w:r>
      <w:r w:rsidRPr="00D15EE8">
        <w:t xml:space="preserve">. </w:t>
      </w:r>
      <w:r w:rsidRPr="00D15EE8">
        <w:br/>
        <w:t>Le but de CodeTris, est de pouvoir jouer à Tetris tout en complétant des questions sur le C#. Lorsqu’une ligne se bloque, une question est posée (donc si le joueur complète 4 ligne</w:t>
      </w:r>
      <w:r w:rsidR="00B4452B" w:rsidRPr="00D15EE8">
        <w:t>s</w:t>
      </w:r>
      <w:r w:rsidRPr="00D15EE8">
        <w:t xml:space="preserve"> en même temps, 4 questions lui seront posés). Le public cible pourrait être des élèves de première année </w:t>
      </w:r>
      <w:r w:rsidR="00F2381F" w:rsidRPr="00D15EE8">
        <w:t xml:space="preserve">en informatique </w:t>
      </w:r>
      <w:r w:rsidRPr="00D15EE8">
        <w:t>afin que ceux-ci puissent apprendre les bases de C# de manière ludique. Une planification initiale sera mise en œuvre au début du projet afin d’assurer au mieux le déroulement de celui-ci et d’arriver à le finir dans un temps imparti de 88 heures (documentation comprise).</w:t>
      </w:r>
    </w:p>
    <w:p w14:paraId="6A4D13B4" w14:textId="77777777" w:rsidR="00F432CB" w:rsidRPr="00D15EE8" w:rsidRDefault="00F432CB" w:rsidP="00F432CB">
      <w:pPr>
        <w:pStyle w:val="Corpsdetexte"/>
        <w:jc w:val="left"/>
      </w:pPr>
    </w:p>
    <w:p w14:paraId="6DC32B95" w14:textId="69B20FE2" w:rsidR="00F432CB" w:rsidRPr="00D15EE8" w:rsidRDefault="00F432CB" w:rsidP="00867F49">
      <w:pPr>
        <w:pStyle w:val="Corpsdetexte"/>
        <w:jc w:val="left"/>
      </w:pPr>
      <w:r w:rsidRPr="00D15EE8">
        <w:t xml:space="preserve">Le projet sera réalisé en C# console avec comme template .Framework afin de profiter de certains aspects non-présent dans .NET. </w:t>
      </w:r>
      <w:r w:rsidR="00D823B8" w:rsidRPr="00D15EE8">
        <w:t>L’utilisation des classes permettra de bien segmenter le code afin de mieux suivre la logique du programme et le rendre plus « propre »</w:t>
      </w:r>
      <w:r w:rsidR="00B4452B" w:rsidRPr="00D15EE8">
        <w:t xml:space="preserve"> et lisible</w:t>
      </w:r>
      <w:r w:rsidR="00D823B8" w:rsidRPr="00D15EE8">
        <w:t>. Certaines classes feront partie de la famille des managers. Elles seront les classes maitresses de certains points importants comme le jeu</w:t>
      </w:r>
      <w:r w:rsidR="00B4452B" w:rsidRPr="00D15EE8">
        <w:t xml:space="preserve"> (Tetris)</w:t>
      </w:r>
      <w:r w:rsidR="00D823B8" w:rsidRPr="00D15EE8">
        <w:t xml:space="preserve">, le menu ou bien encore la base de données. D’autres classes feront, quant à elles, parties de la famille des classes statiques. L’utilisation de classes statiques permet de ne pas avoir les instanciées. Ces classes sont souvent appelées à beaucoup d’endroit dans le code ou non pas nécessairement besoin d’être instancié. </w:t>
      </w:r>
      <w:r w:rsidR="00867F49" w:rsidRPr="00D15EE8">
        <w:br/>
        <w:t>L</w:t>
      </w:r>
      <w:r w:rsidR="00A96F9C" w:rsidRPr="00D15EE8">
        <w:t xml:space="preserve">es </w:t>
      </w:r>
      <w:r w:rsidR="00867F49" w:rsidRPr="00D15EE8">
        <w:t>tetriminos seront gér</w:t>
      </w:r>
      <w:r w:rsidR="00A96F9C" w:rsidRPr="00D15EE8">
        <w:t>és</w:t>
      </w:r>
      <w:r w:rsidR="00867F49" w:rsidRPr="00D15EE8">
        <w:t xml:space="preserve"> grâce à un tableau bidimensionnel </w:t>
      </w:r>
      <w:r w:rsidR="00A96F9C" w:rsidRPr="00D15EE8">
        <w:t>représentant la grille de jeu (celle-ci étant plus grande visuellement, une grille avec les « vrais » dimensions est nécessaire). Pour les pièces en elles-mêmes, une classe Tetriminos sera parent de classes enfants pour chaque pièces (7 au total).</w:t>
      </w:r>
      <w:r w:rsidR="009B090B" w:rsidRPr="00D15EE8">
        <w:br/>
        <w:t xml:space="preserve">Les éléments seront abordés dans l’ordre suivant concernant la réalisation : Le menu, les options, la base de données, l’interface du jeu, la gestion des Tetriminos, les questions de C#, le game over, le score et enfin, la mise en base de données des parties. L’ordre suit la logique d’une partie lambda d’un joueur. Il commence le jeu dans le menu, </w:t>
      </w:r>
      <w:r w:rsidR="00867F49" w:rsidRPr="00D15EE8">
        <w:t>(</w:t>
      </w:r>
      <w:r w:rsidR="009B090B" w:rsidRPr="00D15EE8">
        <w:t>choisit les options pour sa partie,</w:t>
      </w:r>
      <w:r w:rsidR="00867F49" w:rsidRPr="00D15EE8">
        <w:t>)</w:t>
      </w:r>
      <w:r w:rsidR="009B090B" w:rsidRPr="00D15EE8">
        <w:t xml:space="preserve"> lance le jeu, joue avec les Tetriminos, répond aux questions sur le C#, perd la partie, son score est alors enregistré à ce moment-là</w:t>
      </w:r>
      <w:r w:rsidR="00867F49" w:rsidRPr="00D15EE8">
        <w:t xml:space="preserve">, le jeu lui </w:t>
      </w:r>
      <w:r w:rsidR="00B4452B" w:rsidRPr="00D15EE8">
        <w:t>affiche</w:t>
      </w:r>
      <w:r w:rsidR="00867F49" w:rsidRPr="00D15EE8">
        <w:t xml:space="preserve"> son score final et son nombre de bonnes et de mauvaise</w:t>
      </w:r>
      <w:r w:rsidR="00B4452B" w:rsidRPr="00D15EE8">
        <w:t>s</w:t>
      </w:r>
      <w:r w:rsidR="00867F49" w:rsidRPr="00D15EE8">
        <w:t xml:space="preserve"> réponse</w:t>
      </w:r>
      <w:r w:rsidR="00B4452B" w:rsidRPr="00D15EE8">
        <w:t>s</w:t>
      </w:r>
      <w:r w:rsidR="00867F49" w:rsidRPr="00D15EE8">
        <w:t>,</w:t>
      </w:r>
      <w:r w:rsidR="009B090B" w:rsidRPr="00D15EE8">
        <w:t xml:space="preserve"> </w:t>
      </w:r>
      <w:r w:rsidR="00867F49" w:rsidRPr="00D15EE8">
        <w:t>il peut alors retourner au menu principal.</w:t>
      </w:r>
      <w:r w:rsidR="009B090B" w:rsidRPr="00D15EE8">
        <w:br/>
      </w:r>
    </w:p>
    <w:p w14:paraId="5F03F801" w14:textId="7AF05AC8" w:rsidR="00F432CB" w:rsidRPr="00D15EE8" w:rsidRDefault="00F432CB" w:rsidP="003E4A11">
      <w:pPr>
        <w:pStyle w:val="Corpsdetexte"/>
      </w:pPr>
      <w:r w:rsidRPr="00D15EE8">
        <w:t>//Résultats</w:t>
      </w:r>
    </w:p>
    <w:p w14:paraId="0D643346" w14:textId="694F5050" w:rsidR="00B125F6" w:rsidRPr="00D15EE8" w:rsidRDefault="00B125F6" w:rsidP="003E4A11">
      <w:pPr>
        <w:pStyle w:val="Corpsdetexte"/>
      </w:pPr>
      <w:r w:rsidRPr="00D15EE8">
        <w:t>Après 88 heures de projet, celui-ci est fini à XXX% (dire ce qu’il resterait à faire ou bien ce qui s’est bien passé, ce qui pourrait être amélioré)</w:t>
      </w:r>
    </w:p>
    <w:p w14:paraId="37483CC0" w14:textId="1428F13C" w:rsidR="00B125F6" w:rsidRPr="00D15EE8" w:rsidRDefault="00B125F6" w:rsidP="00B125F6">
      <w:r w:rsidRPr="00D15EE8">
        <w:br w:type="page"/>
      </w:r>
    </w:p>
    <w:p w14:paraId="4DD532AB" w14:textId="53499574" w:rsidR="00D160DD" w:rsidRPr="00D15EE8" w:rsidRDefault="007F30AE" w:rsidP="00C474EF">
      <w:pPr>
        <w:pStyle w:val="Titre1"/>
      </w:pPr>
      <w:bookmarkStart w:id="4" w:name="_Toc166839934"/>
      <w:r w:rsidRPr="00D15EE8">
        <w:lastRenderedPageBreak/>
        <w:t>Spécifications</w:t>
      </w:r>
      <w:bookmarkEnd w:id="2"/>
      <w:bookmarkEnd w:id="3"/>
      <w:bookmarkEnd w:id="4"/>
    </w:p>
    <w:p w14:paraId="0705A370" w14:textId="77777777" w:rsidR="008E53F9" w:rsidRPr="00D15EE8" w:rsidRDefault="008E53F9" w:rsidP="008E53F9">
      <w:pPr>
        <w:pStyle w:val="Corpsdetexte"/>
      </w:pPr>
    </w:p>
    <w:p w14:paraId="7E5BC6F1" w14:textId="77777777" w:rsidR="00D160DD" w:rsidRPr="00D15EE8" w:rsidRDefault="00753A51" w:rsidP="003A38E7">
      <w:pPr>
        <w:pStyle w:val="Titre2"/>
      </w:pPr>
      <w:bookmarkStart w:id="5" w:name="_Toc166839935"/>
      <w:bookmarkStart w:id="6" w:name="_Toc532179969"/>
      <w:bookmarkStart w:id="7" w:name="_Toc165969639"/>
      <w:r w:rsidRPr="00D15EE8">
        <w:t>T</w:t>
      </w:r>
      <w:r w:rsidR="00902523" w:rsidRPr="00D15EE8">
        <w:t>itr</w:t>
      </w:r>
      <w:r w:rsidR="0015167D" w:rsidRPr="00D15EE8">
        <w:t>e</w:t>
      </w:r>
      <w:bookmarkEnd w:id="5"/>
    </w:p>
    <w:p w14:paraId="760D6E22" w14:textId="46A10D36" w:rsidR="00F664DF" w:rsidRPr="00D15EE8" w:rsidRDefault="003E74E9" w:rsidP="003E74E9">
      <w:pPr>
        <w:pStyle w:val="Retraitcorpsdetexte"/>
      </w:pPr>
      <w:r w:rsidRPr="00D15EE8">
        <w:t>CodeTris : Le bloc de la programmation</w:t>
      </w:r>
      <w:r w:rsidR="0015167D" w:rsidRPr="00D15EE8">
        <w:t xml:space="preserve"> </w:t>
      </w:r>
    </w:p>
    <w:p w14:paraId="7C4700B0" w14:textId="77777777" w:rsidR="0015167D" w:rsidRPr="00D15EE8" w:rsidRDefault="0015167D" w:rsidP="0015167D">
      <w:pPr>
        <w:pStyle w:val="Retraitcorpsdetexte"/>
      </w:pPr>
    </w:p>
    <w:p w14:paraId="4AF26755" w14:textId="77777777" w:rsidR="00753A51" w:rsidRPr="00D15EE8" w:rsidRDefault="00902523" w:rsidP="003A38E7">
      <w:pPr>
        <w:pStyle w:val="Titre2"/>
      </w:pPr>
      <w:bookmarkStart w:id="8" w:name="_Toc166839936"/>
      <w:r w:rsidRPr="00D15EE8">
        <w:t>Description</w:t>
      </w:r>
      <w:bookmarkEnd w:id="8"/>
    </w:p>
    <w:p w14:paraId="4100832D" w14:textId="77777777" w:rsidR="003E74E9" w:rsidRPr="00D15EE8" w:rsidRDefault="003E74E9" w:rsidP="0015167D">
      <w:pPr>
        <w:pStyle w:val="Retraitcorpsdetexte"/>
      </w:pPr>
      <w:r w:rsidRPr="00D15EE8">
        <w:t xml:space="preserve">CodeTris est un jeu éducatif qui intègre des questions de programmation dans le jeu d’arcade Tetris. </w:t>
      </w:r>
    </w:p>
    <w:p w14:paraId="01E2CA79" w14:textId="77777777" w:rsidR="003E74E9" w:rsidRPr="00D15EE8" w:rsidRDefault="003E74E9" w:rsidP="0015167D">
      <w:pPr>
        <w:pStyle w:val="Retraitcorpsdetexte"/>
      </w:pPr>
    </w:p>
    <w:p w14:paraId="2AF8D9CA" w14:textId="77777777" w:rsidR="003E74E9" w:rsidRPr="00D15EE8" w:rsidRDefault="003E74E9" w:rsidP="0015167D">
      <w:pPr>
        <w:pStyle w:val="Retraitcorpsdetexte"/>
      </w:pPr>
      <w:r w:rsidRPr="00D15EE8">
        <w:t xml:space="preserve">L’objectif de ce projet est de créer une expérience ludique et éducative, encourageant les joueurs à renforcer leurs compétences en programmation tout en jouant à un jeu classique. </w:t>
      </w:r>
    </w:p>
    <w:p w14:paraId="3CC8C231" w14:textId="77777777" w:rsidR="003E74E9" w:rsidRPr="00D15EE8" w:rsidRDefault="003E74E9" w:rsidP="0015167D">
      <w:pPr>
        <w:pStyle w:val="Retraitcorpsdetexte"/>
      </w:pPr>
    </w:p>
    <w:p w14:paraId="50730A69" w14:textId="27C7F32D" w:rsidR="0015167D" w:rsidRPr="00D15EE8" w:rsidRDefault="003E74E9" w:rsidP="0015167D">
      <w:pPr>
        <w:pStyle w:val="Retraitcorpsdetexte"/>
      </w:pPr>
      <w:r w:rsidRPr="00D15EE8">
        <w:t>Ce jeu pourrait être utilisé par exemple comme accroche lors des modules de programmation de 1ère année.</w:t>
      </w:r>
    </w:p>
    <w:p w14:paraId="4095B9A9" w14:textId="77777777" w:rsidR="0015167D" w:rsidRPr="00D15EE8" w:rsidRDefault="0015167D" w:rsidP="0015167D">
      <w:pPr>
        <w:pStyle w:val="Retraitcorpsdetexte"/>
      </w:pPr>
    </w:p>
    <w:p w14:paraId="4B005BB7" w14:textId="77777777" w:rsidR="00753A51" w:rsidRPr="00D15EE8" w:rsidRDefault="00902523" w:rsidP="003A38E7">
      <w:pPr>
        <w:pStyle w:val="Titre2"/>
      </w:pPr>
      <w:bookmarkStart w:id="9" w:name="_Toc166839937"/>
      <w:r w:rsidRPr="00D15EE8">
        <w:t>Matériel et logiciels à disposition</w:t>
      </w:r>
      <w:bookmarkEnd w:id="9"/>
    </w:p>
    <w:p w14:paraId="67CB54B8" w14:textId="09433226" w:rsidR="0015167D" w:rsidRPr="00D15EE8" w:rsidRDefault="00723159" w:rsidP="000A310F">
      <w:pPr>
        <w:pStyle w:val="Retraitcorpsdetexte"/>
        <w:numPr>
          <w:ilvl w:val="0"/>
          <w:numId w:val="13"/>
        </w:numPr>
      </w:pPr>
      <w:r w:rsidRPr="00D15EE8">
        <w:t>PC de l’ETML</w:t>
      </w:r>
    </w:p>
    <w:p w14:paraId="5AA48F01" w14:textId="5FD70554" w:rsidR="00723159" w:rsidRPr="00D15EE8" w:rsidRDefault="00723159" w:rsidP="000A310F">
      <w:pPr>
        <w:pStyle w:val="Retraitcorpsdetexte"/>
        <w:numPr>
          <w:ilvl w:val="0"/>
          <w:numId w:val="13"/>
        </w:numPr>
      </w:pPr>
      <w:r w:rsidRPr="00D15EE8">
        <w:t>Visual Studio 2022</w:t>
      </w:r>
    </w:p>
    <w:p w14:paraId="7408EB64" w14:textId="07E666D8" w:rsidR="00723159" w:rsidRPr="00D15EE8" w:rsidRDefault="00723159" w:rsidP="000A310F">
      <w:pPr>
        <w:pStyle w:val="Retraitcorpsdetexte"/>
        <w:numPr>
          <w:ilvl w:val="0"/>
          <w:numId w:val="13"/>
        </w:numPr>
      </w:pPr>
      <w:r w:rsidRPr="00D15EE8">
        <w:t>Github</w:t>
      </w:r>
    </w:p>
    <w:p w14:paraId="5A414C4B" w14:textId="63AA3B01" w:rsidR="0015167D" w:rsidRPr="00D15EE8" w:rsidRDefault="00723159" w:rsidP="000A310F">
      <w:pPr>
        <w:pStyle w:val="Retraitcorpsdetexte"/>
        <w:numPr>
          <w:ilvl w:val="0"/>
          <w:numId w:val="13"/>
        </w:numPr>
      </w:pPr>
      <w:r w:rsidRPr="00D15EE8">
        <w:t>Suite office</w:t>
      </w:r>
    </w:p>
    <w:p w14:paraId="5465FD20" w14:textId="77777777" w:rsidR="00B366A3" w:rsidRPr="00D15EE8" w:rsidRDefault="00B366A3" w:rsidP="00B366A3">
      <w:pPr>
        <w:pStyle w:val="Retraitcorpsdetexte"/>
        <w:ind w:left="1854"/>
      </w:pPr>
    </w:p>
    <w:p w14:paraId="1618CAFD" w14:textId="77777777" w:rsidR="00753A51" w:rsidRPr="00D15EE8" w:rsidRDefault="00902523" w:rsidP="003A38E7">
      <w:pPr>
        <w:pStyle w:val="Titre2"/>
      </w:pPr>
      <w:bookmarkStart w:id="10" w:name="_Toc166839938"/>
      <w:r w:rsidRPr="00D15EE8">
        <w:t>Cahier des charges</w:t>
      </w:r>
      <w:bookmarkEnd w:id="10"/>
    </w:p>
    <w:p w14:paraId="0FCF6434" w14:textId="6FB5D8BB" w:rsidR="0015167D" w:rsidRPr="00D15EE8" w:rsidRDefault="00723159" w:rsidP="00F664DF">
      <w:pPr>
        <w:pStyle w:val="Retraitcorpsdetexte3"/>
      </w:pPr>
      <w:r w:rsidRPr="00D15EE8">
        <w:t>Voir annexes</w:t>
      </w:r>
    </w:p>
    <w:p w14:paraId="2243DE35" w14:textId="77777777" w:rsidR="00753A51" w:rsidRPr="00D15EE8" w:rsidRDefault="00902523" w:rsidP="003A38E7">
      <w:pPr>
        <w:pStyle w:val="Titre2"/>
      </w:pPr>
      <w:bookmarkStart w:id="11" w:name="_Toc166839939"/>
      <w:r w:rsidRPr="00D15EE8">
        <w:t>Les points suivants seront évalués</w:t>
      </w:r>
      <w:bookmarkEnd w:id="11"/>
    </w:p>
    <w:p w14:paraId="20B05D64" w14:textId="77777777" w:rsidR="00F664DF" w:rsidRPr="00D15EE8" w:rsidRDefault="00F664DF" w:rsidP="000A310F">
      <w:pPr>
        <w:pStyle w:val="Retraitcorpsdetexte"/>
        <w:numPr>
          <w:ilvl w:val="0"/>
          <w:numId w:val="5"/>
        </w:numPr>
      </w:pPr>
      <w:r w:rsidRPr="00D15EE8">
        <w:t>Le rapport</w:t>
      </w:r>
    </w:p>
    <w:p w14:paraId="28FB7968" w14:textId="77777777" w:rsidR="00F664DF" w:rsidRPr="00D15EE8" w:rsidRDefault="00F664DF" w:rsidP="000A310F">
      <w:pPr>
        <w:pStyle w:val="Retraitcorpsdetexte"/>
        <w:numPr>
          <w:ilvl w:val="0"/>
          <w:numId w:val="5"/>
        </w:numPr>
      </w:pPr>
      <w:r w:rsidRPr="00D15EE8">
        <w:t>L</w:t>
      </w:r>
      <w:r w:rsidR="005B27EF" w:rsidRPr="00D15EE8">
        <w:t>es</w:t>
      </w:r>
      <w:r w:rsidRPr="00D15EE8">
        <w:t xml:space="preserve"> planification</w:t>
      </w:r>
      <w:r w:rsidR="005B27EF" w:rsidRPr="00D15EE8">
        <w:t>s (initiale et détaillée)</w:t>
      </w:r>
    </w:p>
    <w:p w14:paraId="526D4779" w14:textId="77777777" w:rsidR="00F664DF" w:rsidRPr="00D15EE8" w:rsidRDefault="00F664DF" w:rsidP="000A310F">
      <w:pPr>
        <w:pStyle w:val="Retraitcorpsdetexte"/>
        <w:numPr>
          <w:ilvl w:val="0"/>
          <w:numId w:val="5"/>
        </w:numPr>
      </w:pPr>
      <w:r w:rsidRPr="00D15EE8">
        <w:t>Le journal de travail</w:t>
      </w:r>
    </w:p>
    <w:p w14:paraId="455BCBBE" w14:textId="77777777" w:rsidR="00F664DF" w:rsidRPr="00D15EE8" w:rsidRDefault="00F664DF" w:rsidP="000A310F">
      <w:pPr>
        <w:pStyle w:val="Retraitcorpsdetexte"/>
        <w:numPr>
          <w:ilvl w:val="0"/>
          <w:numId w:val="5"/>
        </w:numPr>
      </w:pPr>
      <w:r w:rsidRPr="00D15EE8">
        <w:t>Le</w:t>
      </w:r>
      <w:r w:rsidR="00A706B7" w:rsidRPr="00D15EE8">
        <w:t xml:space="preserve"> code et le</w:t>
      </w:r>
      <w:r w:rsidRPr="00D15EE8">
        <w:t>s commentaires</w:t>
      </w:r>
    </w:p>
    <w:p w14:paraId="6DA4093E" w14:textId="77777777" w:rsidR="00F664DF" w:rsidRPr="00D15EE8" w:rsidRDefault="00F664DF" w:rsidP="000A310F">
      <w:pPr>
        <w:pStyle w:val="Retraitcorpsdetexte"/>
        <w:numPr>
          <w:ilvl w:val="0"/>
          <w:numId w:val="5"/>
        </w:numPr>
      </w:pPr>
      <w:r w:rsidRPr="00D15EE8">
        <w:t>Les documentations de mise en œuvre et d’utilisation</w:t>
      </w:r>
    </w:p>
    <w:p w14:paraId="49038BD4" w14:textId="77777777" w:rsidR="00753A51" w:rsidRPr="00D15EE8" w:rsidRDefault="00902523" w:rsidP="003A38E7">
      <w:pPr>
        <w:pStyle w:val="Titre2"/>
      </w:pPr>
      <w:bookmarkStart w:id="12" w:name="_Toc166839940"/>
      <w:r w:rsidRPr="00D15EE8">
        <w:t>Validation et conditions de réussite</w:t>
      </w:r>
      <w:bookmarkEnd w:id="12"/>
    </w:p>
    <w:p w14:paraId="28182B0B" w14:textId="77777777" w:rsidR="00F664DF" w:rsidRPr="00D15EE8" w:rsidRDefault="00F664DF" w:rsidP="000A310F">
      <w:pPr>
        <w:pStyle w:val="Retraitcorpsdetexte"/>
        <w:numPr>
          <w:ilvl w:val="0"/>
          <w:numId w:val="5"/>
        </w:numPr>
      </w:pPr>
      <w:r w:rsidRPr="00D15EE8">
        <w:t>Compréhension du travail</w:t>
      </w:r>
    </w:p>
    <w:p w14:paraId="42381578" w14:textId="77777777" w:rsidR="00F664DF" w:rsidRPr="00D15EE8" w:rsidRDefault="00F664DF" w:rsidP="000A310F">
      <w:pPr>
        <w:pStyle w:val="Retraitcorpsdetexte"/>
        <w:numPr>
          <w:ilvl w:val="0"/>
          <w:numId w:val="5"/>
        </w:numPr>
      </w:pPr>
      <w:r w:rsidRPr="00D15EE8">
        <w:t>Possibilité de transmettre le travail à une personne extérieure pour le terminer, le corriger ou le compléter</w:t>
      </w:r>
    </w:p>
    <w:p w14:paraId="7C9C7994" w14:textId="77777777" w:rsidR="00F664DF" w:rsidRPr="00D15EE8" w:rsidRDefault="00F664DF" w:rsidP="000A310F">
      <w:pPr>
        <w:pStyle w:val="Retraitcorpsdetexte"/>
        <w:numPr>
          <w:ilvl w:val="0"/>
          <w:numId w:val="5"/>
        </w:numPr>
      </w:pPr>
      <w:r w:rsidRPr="00D15EE8">
        <w:t>Etat de fonctionnement du produit livré</w:t>
      </w:r>
    </w:p>
    <w:p w14:paraId="19F10C91" w14:textId="77777777" w:rsidR="007F30AE" w:rsidRPr="00D15EE8" w:rsidRDefault="007F30AE" w:rsidP="00C474EF">
      <w:pPr>
        <w:pStyle w:val="Titre1"/>
      </w:pPr>
      <w:bookmarkStart w:id="13" w:name="_Toc166839941"/>
      <w:r w:rsidRPr="00D15EE8">
        <w:t>Planification</w:t>
      </w:r>
      <w:bookmarkEnd w:id="6"/>
      <w:bookmarkEnd w:id="7"/>
      <w:r w:rsidR="008E53F9" w:rsidRPr="00D15EE8">
        <w:t xml:space="preserve"> Initiale</w:t>
      </w:r>
      <w:bookmarkEnd w:id="13"/>
    </w:p>
    <w:p w14:paraId="0822ABAA" w14:textId="0E4824D0" w:rsidR="00B125F6" w:rsidRPr="00D15EE8" w:rsidRDefault="00B125F6" w:rsidP="00184F0A">
      <w:pPr>
        <w:pStyle w:val="Corpsdetexte"/>
      </w:pPr>
      <w:r w:rsidRPr="00D15EE8">
        <w:t>Cette partie montre la planification initiale du projet, elle montrera comment le temps a été réparti et quels sont les paliers critiques. Elle indiquera également le début et la fin du projet ainsi que les jours fériés.</w:t>
      </w:r>
    </w:p>
    <w:p w14:paraId="488899A9" w14:textId="407FE42E" w:rsidR="004775AC" w:rsidRPr="00D15EE8" w:rsidRDefault="004775AC" w:rsidP="003A38E7">
      <w:pPr>
        <w:pStyle w:val="Titre2"/>
      </w:pPr>
      <w:bookmarkStart w:id="14" w:name="_Toc166839942"/>
      <w:r w:rsidRPr="00D15EE8">
        <w:t>Répartition du temps</w:t>
      </w:r>
      <w:bookmarkEnd w:id="14"/>
    </w:p>
    <w:p w14:paraId="0B4E5C40" w14:textId="03A76866" w:rsidR="004775AC" w:rsidRPr="00D15EE8" w:rsidRDefault="004775AC" w:rsidP="004775AC">
      <w:pPr>
        <w:pStyle w:val="Retraitcorpsdetexte"/>
      </w:pPr>
      <w:r w:rsidRPr="00D15EE8">
        <w:t>Cette partie montre la répartition du temps en heure et en pourcent ainsi que la répartition selon le cahier des charges afin de comparer.</w:t>
      </w:r>
    </w:p>
    <w:tbl>
      <w:tblPr>
        <w:tblStyle w:val="Grilledutableau"/>
        <w:tblW w:w="0" w:type="auto"/>
        <w:jc w:val="center"/>
        <w:tblLook w:val="04A0" w:firstRow="1" w:lastRow="0" w:firstColumn="1" w:lastColumn="0" w:noHBand="0" w:noVBand="1"/>
      </w:tblPr>
      <w:tblGrid>
        <w:gridCol w:w="3159"/>
        <w:gridCol w:w="2881"/>
        <w:gridCol w:w="2453"/>
      </w:tblGrid>
      <w:tr w:rsidR="00B125F6" w:rsidRPr="00D15EE8" w14:paraId="1CFFB385" w14:textId="1B5BAF6F" w:rsidTr="00FC2F58">
        <w:trPr>
          <w:jc w:val="center"/>
        </w:trPr>
        <w:tc>
          <w:tcPr>
            <w:tcW w:w="3159" w:type="dxa"/>
            <w:vAlign w:val="center"/>
          </w:tcPr>
          <w:p w14:paraId="43D6333B" w14:textId="3A71C9A3" w:rsidR="00B125F6" w:rsidRPr="00D15EE8" w:rsidRDefault="00B125F6" w:rsidP="00FC2F58">
            <w:pPr>
              <w:pStyle w:val="Corpsdetexte"/>
              <w:ind w:left="0"/>
              <w:jc w:val="center"/>
              <w:rPr>
                <w:b/>
                <w:bCs/>
              </w:rPr>
            </w:pPr>
            <w:r w:rsidRPr="00D15EE8">
              <w:rPr>
                <w:b/>
                <w:bCs/>
              </w:rPr>
              <w:lastRenderedPageBreak/>
              <w:t>Partie du projet concerné</w:t>
            </w:r>
          </w:p>
        </w:tc>
        <w:tc>
          <w:tcPr>
            <w:tcW w:w="2881" w:type="dxa"/>
            <w:vAlign w:val="center"/>
          </w:tcPr>
          <w:p w14:paraId="0B783115" w14:textId="00885001" w:rsidR="00B125F6" w:rsidRPr="00D15EE8" w:rsidRDefault="00B125F6" w:rsidP="00FC2F58">
            <w:pPr>
              <w:pStyle w:val="Corpsdetexte"/>
              <w:ind w:left="0"/>
              <w:jc w:val="center"/>
              <w:rPr>
                <w:b/>
                <w:bCs/>
              </w:rPr>
            </w:pPr>
            <w:r w:rsidRPr="00D15EE8">
              <w:rPr>
                <w:b/>
                <w:bCs/>
              </w:rPr>
              <w:t>Temps planifié (En heure et en pourcent)</w:t>
            </w:r>
          </w:p>
        </w:tc>
        <w:tc>
          <w:tcPr>
            <w:tcW w:w="2453" w:type="dxa"/>
            <w:vAlign w:val="center"/>
          </w:tcPr>
          <w:p w14:paraId="27660905" w14:textId="280C3104" w:rsidR="00B125F6" w:rsidRPr="00D15EE8" w:rsidRDefault="00B125F6" w:rsidP="00FC2F58">
            <w:pPr>
              <w:pStyle w:val="Corpsdetexte"/>
              <w:ind w:left="0"/>
              <w:jc w:val="center"/>
              <w:rPr>
                <w:b/>
                <w:bCs/>
              </w:rPr>
            </w:pPr>
            <w:r w:rsidRPr="00D15EE8">
              <w:rPr>
                <w:b/>
                <w:bCs/>
              </w:rPr>
              <w:t>Temps recommandé selon le CDC</w:t>
            </w:r>
          </w:p>
        </w:tc>
      </w:tr>
      <w:tr w:rsidR="00B125F6" w:rsidRPr="00D15EE8" w14:paraId="1B8DA66D" w14:textId="1074DA8A" w:rsidTr="00FC2F58">
        <w:trPr>
          <w:jc w:val="center"/>
        </w:trPr>
        <w:tc>
          <w:tcPr>
            <w:tcW w:w="3159" w:type="dxa"/>
          </w:tcPr>
          <w:p w14:paraId="1896B455" w14:textId="3DE72AD0" w:rsidR="00B125F6" w:rsidRPr="00D15EE8" w:rsidRDefault="00B125F6" w:rsidP="00184F0A">
            <w:pPr>
              <w:pStyle w:val="Corpsdetexte"/>
              <w:ind w:left="0"/>
            </w:pPr>
            <w:r w:rsidRPr="00D15EE8">
              <w:t xml:space="preserve">Analyse </w:t>
            </w:r>
          </w:p>
        </w:tc>
        <w:tc>
          <w:tcPr>
            <w:tcW w:w="2881" w:type="dxa"/>
          </w:tcPr>
          <w:p w14:paraId="6890F180" w14:textId="14D1CED3" w:rsidR="00B125F6" w:rsidRPr="00D15EE8" w:rsidRDefault="00B125F6" w:rsidP="00184F0A">
            <w:pPr>
              <w:pStyle w:val="Corpsdetexte"/>
              <w:ind w:left="0"/>
            </w:pPr>
            <w:r w:rsidRPr="00D15EE8">
              <w:t>5.42 heures 6.15%</w:t>
            </w:r>
          </w:p>
        </w:tc>
        <w:tc>
          <w:tcPr>
            <w:tcW w:w="2453" w:type="dxa"/>
          </w:tcPr>
          <w:p w14:paraId="6DF08BD0" w14:textId="67C9B621" w:rsidR="00B125F6" w:rsidRPr="00D15EE8" w:rsidRDefault="00B125F6" w:rsidP="00184F0A">
            <w:pPr>
              <w:pStyle w:val="Corpsdetexte"/>
              <w:ind w:left="0"/>
            </w:pPr>
            <w:r w:rsidRPr="00D15EE8">
              <w:t>17.6 heures soit 20%</w:t>
            </w:r>
          </w:p>
        </w:tc>
      </w:tr>
      <w:tr w:rsidR="00B125F6" w:rsidRPr="00D15EE8" w14:paraId="17498C88" w14:textId="4030A6CB" w:rsidTr="00FC2F58">
        <w:trPr>
          <w:jc w:val="center"/>
        </w:trPr>
        <w:tc>
          <w:tcPr>
            <w:tcW w:w="3159" w:type="dxa"/>
          </w:tcPr>
          <w:p w14:paraId="24365ECB" w14:textId="18C312D4" w:rsidR="00B125F6" w:rsidRPr="00D15EE8" w:rsidRDefault="00B125F6" w:rsidP="00184F0A">
            <w:pPr>
              <w:pStyle w:val="Corpsdetexte"/>
              <w:ind w:left="0"/>
            </w:pPr>
            <w:r w:rsidRPr="00D15EE8">
              <w:t>Réalisation</w:t>
            </w:r>
          </w:p>
        </w:tc>
        <w:tc>
          <w:tcPr>
            <w:tcW w:w="2881" w:type="dxa"/>
          </w:tcPr>
          <w:p w14:paraId="54DF5841" w14:textId="31ACCB36" w:rsidR="00B125F6" w:rsidRPr="00D15EE8" w:rsidRDefault="00FC2F58" w:rsidP="00184F0A">
            <w:pPr>
              <w:pStyle w:val="Corpsdetexte"/>
              <w:ind w:left="0"/>
            </w:pPr>
            <w:r w:rsidRPr="00D15EE8">
              <w:t>43.33 heures soit 49.23%</w:t>
            </w:r>
          </w:p>
        </w:tc>
        <w:tc>
          <w:tcPr>
            <w:tcW w:w="2453" w:type="dxa"/>
          </w:tcPr>
          <w:p w14:paraId="257B99E2" w14:textId="0F08E33C" w:rsidR="00B125F6" w:rsidRPr="00D15EE8" w:rsidRDefault="00B125F6" w:rsidP="00184F0A">
            <w:pPr>
              <w:pStyle w:val="Corpsdetexte"/>
              <w:ind w:left="0"/>
            </w:pPr>
            <w:r w:rsidRPr="00D15EE8">
              <w:t>39.6 heures soit 45%</w:t>
            </w:r>
          </w:p>
        </w:tc>
      </w:tr>
      <w:tr w:rsidR="00B125F6" w:rsidRPr="00D15EE8" w14:paraId="6EAB711B" w14:textId="11CB284E" w:rsidTr="00FC2F58">
        <w:trPr>
          <w:jc w:val="center"/>
        </w:trPr>
        <w:tc>
          <w:tcPr>
            <w:tcW w:w="3159" w:type="dxa"/>
          </w:tcPr>
          <w:p w14:paraId="7BA10BDA" w14:textId="423CB23B" w:rsidR="00B125F6" w:rsidRPr="00D15EE8" w:rsidRDefault="00B125F6" w:rsidP="00184F0A">
            <w:pPr>
              <w:pStyle w:val="Corpsdetexte"/>
              <w:ind w:left="0"/>
            </w:pPr>
            <w:r w:rsidRPr="00D15EE8">
              <w:t>Documentation</w:t>
            </w:r>
          </w:p>
        </w:tc>
        <w:tc>
          <w:tcPr>
            <w:tcW w:w="2881" w:type="dxa"/>
          </w:tcPr>
          <w:p w14:paraId="6C50B137" w14:textId="5BC1B474" w:rsidR="00B125F6" w:rsidRPr="00D15EE8" w:rsidRDefault="00FC2F58" w:rsidP="00184F0A">
            <w:pPr>
              <w:pStyle w:val="Corpsdetexte"/>
              <w:ind w:left="0"/>
            </w:pPr>
            <w:r w:rsidRPr="00D15EE8">
              <w:t>35.26 heures soit 40.06 %</w:t>
            </w:r>
          </w:p>
        </w:tc>
        <w:tc>
          <w:tcPr>
            <w:tcW w:w="2453" w:type="dxa"/>
          </w:tcPr>
          <w:p w14:paraId="39D5EA77" w14:textId="4458FDED" w:rsidR="00B125F6" w:rsidRPr="00D15EE8" w:rsidRDefault="00B125F6" w:rsidP="00184F0A">
            <w:pPr>
              <w:pStyle w:val="Corpsdetexte"/>
              <w:ind w:left="0"/>
            </w:pPr>
            <w:r w:rsidRPr="00D15EE8">
              <w:t>22 heures soit 25%</w:t>
            </w:r>
          </w:p>
        </w:tc>
      </w:tr>
      <w:tr w:rsidR="00B125F6" w:rsidRPr="00D15EE8" w14:paraId="628CEEB7" w14:textId="5E909E90" w:rsidTr="00FC2F58">
        <w:trPr>
          <w:jc w:val="center"/>
        </w:trPr>
        <w:tc>
          <w:tcPr>
            <w:tcW w:w="3159" w:type="dxa"/>
          </w:tcPr>
          <w:p w14:paraId="421F08D4" w14:textId="7590C4C0" w:rsidR="00B125F6" w:rsidRPr="00D15EE8" w:rsidRDefault="00B125F6" w:rsidP="00184F0A">
            <w:pPr>
              <w:pStyle w:val="Corpsdetexte"/>
              <w:ind w:left="0"/>
            </w:pPr>
            <w:r w:rsidRPr="00D15EE8">
              <w:t>Tests</w:t>
            </w:r>
          </w:p>
        </w:tc>
        <w:tc>
          <w:tcPr>
            <w:tcW w:w="2881" w:type="dxa"/>
          </w:tcPr>
          <w:p w14:paraId="3BA275C6" w14:textId="5FC504FD" w:rsidR="00B125F6" w:rsidRPr="00D15EE8" w:rsidRDefault="00FC2F58" w:rsidP="00184F0A">
            <w:pPr>
              <w:pStyle w:val="Corpsdetexte"/>
              <w:ind w:left="0"/>
            </w:pPr>
            <w:r w:rsidRPr="00D15EE8">
              <w:t>5 heures soit 5.68 %</w:t>
            </w:r>
          </w:p>
        </w:tc>
        <w:tc>
          <w:tcPr>
            <w:tcW w:w="2453" w:type="dxa"/>
          </w:tcPr>
          <w:p w14:paraId="6D1FD127" w14:textId="64D109E4" w:rsidR="00B125F6" w:rsidRPr="00D15EE8" w:rsidRDefault="00B125F6" w:rsidP="00184F0A">
            <w:pPr>
              <w:pStyle w:val="Corpsdetexte"/>
              <w:ind w:left="0"/>
            </w:pPr>
            <w:r w:rsidRPr="00D15EE8">
              <w:t>8.8 heures soit 10%</w:t>
            </w:r>
          </w:p>
        </w:tc>
      </w:tr>
    </w:tbl>
    <w:p w14:paraId="005396F9" w14:textId="77777777" w:rsidR="00B125F6" w:rsidRPr="00D15EE8" w:rsidRDefault="00B125F6" w:rsidP="00184F0A">
      <w:pPr>
        <w:pStyle w:val="Corpsdetexte"/>
      </w:pPr>
    </w:p>
    <w:p w14:paraId="49B052FB" w14:textId="4789AF3B" w:rsidR="004775AC" w:rsidRPr="00D15EE8" w:rsidRDefault="004775AC" w:rsidP="003A38E7">
      <w:pPr>
        <w:pStyle w:val="Titre2"/>
      </w:pPr>
      <w:bookmarkStart w:id="15" w:name="_Toc166839943"/>
      <w:r w:rsidRPr="00D15EE8">
        <w:t>Dates importantes</w:t>
      </w:r>
      <w:bookmarkEnd w:id="15"/>
      <w:r w:rsidRPr="00D15EE8">
        <w:t xml:space="preserve"> </w:t>
      </w:r>
    </w:p>
    <w:p w14:paraId="27980DC5" w14:textId="61D93F80" w:rsidR="00FC2F58" w:rsidRPr="00D15EE8" w:rsidRDefault="00FC2F58" w:rsidP="00184F0A">
      <w:pPr>
        <w:pStyle w:val="Corpsdetexte"/>
      </w:pPr>
      <w:r w:rsidRPr="00D15EE8">
        <w:t xml:space="preserve">Le projet a débuté le 29 avril 2024 et il se finit le 29 mai 2024 (pour des raisons d’absences lors du projet, la date de fin a été déplacé au 30 mai 2024). </w:t>
      </w:r>
    </w:p>
    <w:p w14:paraId="72ED6D24" w14:textId="5BC1E789" w:rsidR="00FC2F58" w:rsidRPr="00D15EE8" w:rsidRDefault="00FC2F58" w:rsidP="00184F0A">
      <w:pPr>
        <w:pStyle w:val="Corpsdetexte"/>
      </w:pPr>
      <w:r w:rsidRPr="00D15EE8">
        <w:t>Les jours suivant ne sont comptés lors de la réalisation du projet :</w:t>
      </w:r>
    </w:p>
    <w:p w14:paraId="79DAC728" w14:textId="7FC7DF56" w:rsidR="00FC2F58" w:rsidRPr="00D15EE8" w:rsidRDefault="00FC2F58" w:rsidP="000A310F">
      <w:pPr>
        <w:pStyle w:val="Corpsdetexte"/>
        <w:numPr>
          <w:ilvl w:val="0"/>
          <w:numId w:val="15"/>
        </w:numPr>
      </w:pPr>
      <w:r w:rsidRPr="00D15EE8">
        <w:t>Tous les mardis et tous les jeudis matin (cours de MATU)</w:t>
      </w:r>
    </w:p>
    <w:p w14:paraId="0B9F77E9" w14:textId="2B90AFB7" w:rsidR="00FC2F58" w:rsidRPr="00D15EE8" w:rsidRDefault="00FC2F58" w:rsidP="000A310F">
      <w:pPr>
        <w:pStyle w:val="Corpsdetexte"/>
        <w:numPr>
          <w:ilvl w:val="0"/>
          <w:numId w:val="15"/>
        </w:numPr>
      </w:pPr>
      <w:r w:rsidRPr="00D15EE8">
        <w:t xml:space="preserve">Jeudi 9 mai et vendredi 10 mai (Ascension) </w:t>
      </w:r>
    </w:p>
    <w:p w14:paraId="0A01EF6E" w14:textId="523BF562" w:rsidR="00FC2F58" w:rsidRPr="00D15EE8" w:rsidRDefault="00FC2F58" w:rsidP="000A310F">
      <w:pPr>
        <w:pStyle w:val="Corpsdetexte"/>
        <w:numPr>
          <w:ilvl w:val="0"/>
          <w:numId w:val="15"/>
        </w:numPr>
      </w:pPr>
      <w:r w:rsidRPr="00D15EE8">
        <w:t>Lundi 20 mai (Pentecôte)</w:t>
      </w:r>
    </w:p>
    <w:p w14:paraId="2E45B63C" w14:textId="00F424F2" w:rsidR="00FC2F58" w:rsidRPr="00D15EE8" w:rsidRDefault="004775AC" w:rsidP="003A38E7">
      <w:pPr>
        <w:pStyle w:val="Titre2"/>
      </w:pPr>
      <w:bookmarkStart w:id="16" w:name="_Toc166839944"/>
      <w:r w:rsidRPr="00D15EE8">
        <w:t xml:space="preserve">Planification dans </w:t>
      </w:r>
      <w:r w:rsidR="000365D5" w:rsidRPr="00D15EE8">
        <w:t>Excel</w:t>
      </w:r>
      <w:bookmarkEnd w:id="16"/>
    </w:p>
    <w:p w14:paraId="20EA632D" w14:textId="6E760824" w:rsidR="004775AC" w:rsidRPr="00D15EE8" w:rsidRDefault="000365D5" w:rsidP="004775AC">
      <w:pPr>
        <w:pStyle w:val="Retraitcorpsdetexte"/>
      </w:pPr>
      <w:r w:rsidRPr="00D15EE8">
        <w:t>Pour des raisons de mise en page et de lisibilité, le diagramme de Gantt fait dans Excel se trouve dans les annexes.</w:t>
      </w:r>
    </w:p>
    <w:p w14:paraId="50792D83" w14:textId="53B0636A" w:rsidR="00B4452B" w:rsidRPr="00D15EE8" w:rsidRDefault="00B4452B" w:rsidP="004775AC">
      <w:pPr>
        <w:pStyle w:val="Retraitcorpsdetexte"/>
      </w:pPr>
      <w:r w:rsidRPr="00D15EE8">
        <w:t>// spécifié la page Une fois le rapport fait ?</w:t>
      </w:r>
    </w:p>
    <w:p w14:paraId="57A02222" w14:textId="0067FBC0" w:rsidR="004775AC" w:rsidRPr="00D15EE8" w:rsidRDefault="004775AC" w:rsidP="004775AC">
      <w:pPr>
        <w:pStyle w:val="Corpsdetexte"/>
        <w:ind w:left="0"/>
      </w:pPr>
    </w:p>
    <w:p w14:paraId="2BC20A38" w14:textId="4E8C365F" w:rsidR="00DC7DBF" w:rsidRPr="00D15EE8" w:rsidRDefault="00DC7DBF" w:rsidP="003A38E7">
      <w:pPr>
        <w:pStyle w:val="Titre2"/>
      </w:pPr>
      <w:bookmarkStart w:id="17" w:name="_Toc166839945"/>
      <w:r w:rsidRPr="00D15EE8">
        <w:t>Méthode de gestion de projet utilisée</w:t>
      </w:r>
      <w:bookmarkEnd w:id="17"/>
    </w:p>
    <w:p w14:paraId="6BF354CA" w14:textId="68B77905" w:rsidR="00DC7DBF" w:rsidRPr="00D15EE8" w:rsidRDefault="00DC7DBF" w:rsidP="00DC7DBF">
      <w:pPr>
        <w:pStyle w:val="Retraitcorpsdetexte"/>
      </w:pPr>
      <w:r w:rsidRPr="00D15EE8">
        <w:t>La méthode de gestion de projet utilisée est la méthode des 6 pas.</w:t>
      </w:r>
    </w:p>
    <w:p w14:paraId="0C6D1880" w14:textId="3184E11A" w:rsidR="00DC7DBF" w:rsidRPr="00D15EE8" w:rsidRDefault="00DC7DBF" w:rsidP="00DC7DBF">
      <w:pPr>
        <w:pStyle w:val="Retraitcorpsdetexte"/>
      </w:pPr>
      <w:r w:rsidRPr="00D15EE8">
        <w:t>Elle consiste en :</w:t>
      </w:r>
    </w:p>
    <w:p w14:paraId="46CDB022" w14:textId="54371F3D" w:rsidR="00DC7DBF" w:rsidRPr="00D15EE8" w:rsidRDefault="00DC7DBF" w:rsidP="000A310F">
      <w:pPr>
        <w:pStyle w:val="Retraitcorpsdetexte"/>
        <w:numPr>
          <w:ilvl w:val="0"/>
          <w:numId w:val="16"/>
        </w:numPr>
      </w:pPr>
      <w:r w:rsidRPr="00D15EE8">
        <w:t>Informer (s’informer sur le projet)</w:t>
      </w:r>
    </w:p>
    <w:p w14:paraId="69BE9245" w14:textId="1822AD18" w:rsidR="00DC7DBF" w:rsidRPr="00D15EE8" w:rsidRDefault="00DC7DBF" w:rsidP="000A310F">
      <w:pPr>
        <w:pStyle w:val="Retraitcorpsdetexte"/>
        <w:numPr>
          <w:ilvl w:val="0"/>
          <w:numId w:val="16"/>
        </w:numPr>
      </w:pPr>
      <w:r w:rsidRPr="00D15EE8">
        <w:t>Planifier (planifier en fonction du temps et des moyens/demandes du client)</w:t>
      </w:r>
    </w:p>
    <w:p w14:paraId="4E17CE2D" w14:textId="7E6E37CF" w:rsidR="00DC7DBF" w:rsidRPr="00D15EE8" w:rsidRDefault="00DC7DBF" w:rsidP="000A310F">
      <w:pPr>
        <w:pStyle w:val="Retraitcorpsdetexte"/>
        <w:numPr>
          <w:ilvl w:val="0"/>
          <w:numId w:val="16"/>
        </w:numPr>
      </w:pPr>
      <w:r w:rsidRPr="00D15EE8">
        <w:t>Décider (choisir comment sera fait le projet (sélection du template))</w:t>
      </w:r>
    </w:p>
    <w:p w14:paraId="75494DF2" w14:textId="6560026C" w:rsidR="00DC7DBF" w:rsidRPr="00D15EE8" w:rsidRDefault="00DC7DBF" w:rsidP="000A310F">
      <w:pPr>
        <w:pStyle w:val="Retraitcorpsdetexte"/>
        <w:numPr>
          <w:ilvl w:val="0"/>
          <w:numId w:val="16"/>
        </w:numPr>
      </w:pPr>
      <w:r w:rsidRPr="00D15EE8">
        <w:t>Réaliser (réaliser le projet)</w:t>
      </w:r>
    </w:p>
    <w:p w14:paraId="6C4DB2CC" w14:textId="2D4966E6" w:rsidR="00DC7DBF" w:rsidRPr="00D15EE8" w:rsidRDefault="00DC7DBF" w:rsidP="000A310F">
      <w:pPr>
        <w:pStyle w:val="Retraitcorpsdetexte"/>
        <w:numPr>
          <w:ilvl w:val="0"/>
          <w:numId w:val="16"/>
        </w:numPr>
      </w:pPr>
      <w:r w:rsidRPr="00D15EE8">
        <w:t>Contrôler (vérifier son bon fonctionnement</w:t>
      </w:r>
      <w:r w:rsidR="000852D7" w:rsidRPr="00D15EE8">
        <w:t xml:space="preserve"> avec des tests</w:t>
      </w:r>
      <w:r w:rsidRPr="00D15EE8">
        <w:t>)</w:t>
      </w:r>
    </w:p>
    <w:p w14:paraId="15819BE7" w14:textId="59304837" w:rsidR="00DC7DBF" w:rsidRPr="00D15EE8" w:rsidRDefault="00DC7DBF" w:rsidP="000A310F">
      <w:pPr>
        <w:pStyle w:val="Retraitcorpsdetexte"/>
        <w:numPr>
          <w:ilvl w:val="0"/>
          <w:numId w:val="16"/>
        </w:numPr>
      </w:pPr>
      <w:r w:rsidRPr="00D15EE8">
        <w:t>Évaluer (évaluer le résultat (fait par les experts et la cheffe de projet))</w:t>
      </w:r>
    </w:p>
    <w:p w14:paraId="7BED42C8" w14:textId="67DBB10A" w:rsidR="00C15CFB" w:rsidRPr="00D15EE8" w:rsidRDefault="00C15CFB" w:rsidP="003A38E7">
      <w:pPr>
        <w:pStyle w:val="Titre2"/>
      </w:pPr>
      <w:bookmarkStart w:id="18" w:name="_Toc166839946"/>
      <w:bookmarkStart w:id="19" w:name="_Toc532179957"/>
      <w:bookmarkStart w:id="20" w:name="_Toc165969641"/>
      <w:r w:rsidRPr="00D15EE8">
        <w:t>Modification de la planification</w:t>
      </w:r>
      <w:bookmarkEnd w:id="18"/>
      <w:r w:rsidRPr="00D15EE8">
        <w:t xml:space="preserve"> </w:t>
      </w:r>
    </w:p>
    <w:p w14:paraId="4EE89258" w14:textId="24AD8777" w:rsidR="00C15CFB" w:rsidRPr="00D15EE8" w:rsidRDefault="00C15CFB" w:rsidP="00C15CFB">
      <w:pPr>
        <w:ind w:left="1134"/>
      </w:pPr>
      <w:r w:rsidRPr="00D15EE8">
        <w:t>Comme précisé au point 3.2, dû à une absence, le délai a été repoussé au jeudi 30 mai. Il faut donc compter un décalage d’une demi-journée à partir du mercredi 1 mai.</w:t>
      </w:r>
    </w:p>
    <w:p w14:paraId="5E03B2A0" w14:textId="77777777" w:rsidR="00C15CFB" w:rsidRPr="00D15EE8" w:rsidRDefault="00C15CFB" w:rsidP="00C15CFB">
      <w:pPr>
        <w:pStyle w:val="Retraitcorpsdetexte"/>
      </w:pPr>
    </w:p>
    <w:p w14:paraId="537AFDD1" w14:textId="50FC58F3" w:rsidR="007F30AE" w:rsidRPr="00D15EE8" w:rsidRDefault="007F30AE" w:rsidP="00C474EF">
      <w:pPr>
        <w:pStyle w:val="Titre1"/>
      </w:pPr>
      <w:bookmarkStart w:id="21" w:name="_Toc166839947"/>
      <w:r w:rsidRPr="00D15EE8">
        <w:t>Analyse</w:t>
      </w:r>
      <w:bookmarkEnd w:id="19"/>
      <w:bookmarkEnd w:id="20"/>
      <w:bookmarkEnd w:id="21"/>
    </w:p>
    <w:p w14:paraId="306817D7" w14:textId="77777777" w:rsidR="007F30AE" w:rsidRPr="00D15EE8" w:rsidRDefault="00902523" w:rsidP="003A38E7">
      <w:pPr>
        <w:pStyle w:val="Titre2"/>
      </w:pPr>
      <w:bookmarkStart w:id="22" w:name="_Toc166839948"/>
      <w:r w:rsidRPr="00D15EE8">
        <w:t>Opportunités</w:t>
      </w:r>
      <w:bookmarkEnd w:id="22"/>
    </w:p>
    <w:p w14:paraId="5ABB2F6C" w14:textId="56009060" w:rsidR="00723159" w:rsidRPr="00D15EE8" w:rsidRDefault="00723159" w:rsidP="000A310F">
      <w:pPr>
        <w:pStyle w:val="Retraitcorpsdetexte"/>
        <w:numPr>
          <w:ilvl w:val="0"/>
          <w:numId w:val="14"/>
        </w:numPr>
      </w:pPr>
      <w:r w:rsidRPr="00D15EE8">
        <w:t>Mise en œuvre d’un jeu avec C# console</w:t>
      </w:r>
    </w:p>
    <w:p w14:paraId="4F1E51AD" w14:textId="5B05618D" w:rsidR="00723159" w:rsidRPr="00D15EE8" w:rsidRDefault="00723159" w:rsidP="000A310F">
      <w:pPr>
        <w:pStyle w:val="Retraitcorpsdetexte"/>
        <w:numPr>
          <w:ilvl w:val="0"/>
          <w:numId w:val="14"/>
        </w:numPr>
      </w:pPr>
      <w:r w:rsidRPr="00D15EE8">
        <w:t xml:space="preserve">Utilisation de GitHub </w:t>
      </w:r>
    </w:p>
    <w:p w14:paraId="4A3D05A8" w14:textId="666F0190" w:rsidR="00B366A3" w:rsidRPr="00D15EE8" w:rsidRDefault="00B366A3" w:rsidP="000A310F">
      <w:pPr>
        <w:pStyle w:val="Retraitcorpsdetexte"/>
        <w:numPr>
          <w:ilvl w:val="0"/>
          <w:numId w:val="14"/>
        </w:numPr>
      </w:pPr>
      <w:r w:rsidRPr="00D15EE8">
        <w:t>Jeu éducatif pour des élèves de première année</w:t>
      </w:r>
    </w:p>
    <w:p w14:paraId="69B1224B" w14:textId="77777777" w:rsidR="00A67542" w:rsidRPr="00D15EE8" w:rsidRDefault="00A67542" w:rsidP="00A67542">
      <w:pPr>
        <w:pStyle w:val="Retraitcorpsdetexte"/>
      </w:pPr>
    </w:p>
    <w:p w14:paraId="73895BCE" w14:textId="437C1683" w:rsidR="00B366A3" w:rsidRPr="00D15EE8" w:rsidRDefault="00C474EF" w:rsidP="003A38E7">
      <w:pPr>
        <w:pStyle w:val="Titre2"/>
      </w:pPr>
      <w:bookmarkStart w:id="23" w:name="_Toc166839949"/>
      <w:r w:rsidRPr="00D15EE8">
        <w:lastRenderedPageBreak/>
        <w:t>Objectif</w:t>
      </w:r>
      <w:bookmarkEnd w:id="23"/>
    </w:p>
    <w:p w14:paraId="586C0A68" w14:textId="332AD55B" w:rsidR="00C474EF" w:rsidRPr="00D15EE8" w:rsidRDefault="00C474EF" w:rsidP="00C474EF">
      <w:pPr>
        <w:pStyle w:val="Retraitcorpsdetexte"/>
      </w:pPr>
      <w:r w:rsidRPr="00D15EE8">
        <w:t>Le but du projet est de réaliser un jeu mêlant tetris et le C#. Il pourrait être présenté à des élèves de première année dans le but de leur faire apprendre le C# de manière ludique.</w:t>
      </w:r>
    </w:p>
    <w:p w14:paraId="7A506B4A" w14:textId="77777777" w:rsidR="007F30AE" w:rsidRPr="00D15EE8" w:rsidRDefault="007F30AE" w:rsidP="003A38E7">
      <w:pPr>
        <w:pStyle w:val="Titre2"/>
      </w:pPr>
      <w:bookmarkStart w:id="24" w:name="_Toc532179959"/>
      <w:bookmarkStart w:id="25" w:name="_Toc165969643"/>
      <w:bookmarkStart w:id="26" w:name="_Toc166839950"/>
      <w:r w:rsidRPr="00D15EE8">
        <w:t>Document d’analyse</w:t>
      </w:r>
      <w:bookmarkEnd w:id="24"/>
      <w:bookmarkEnd w:id="25"/>
      <w:r w:rsidR="005328B0" w:rsidRPr="00D15EE8">
        <w:t xml:space="preserve"> et conception</w:t>
      </w:r>
      <w:bookmarkEnd w:id="26"/>
    </w:p>
    <w:p w14:paraId="41D44118" w14:textId="6A84C763" w:rsidR="00634BCF" w:rsidRPr="00D15EE8" w:rsidRDefault="00634BCF" w:rsidP="00C474EF">
      <w:pPr>
        <w:pStyle w:val="Titre3"/>
      </w:pPr>
      <w:bookmarkStart w:id="27" w:name="_Toc166839951"/>
      <w:r w:rsidRPr="00D15EE8">
        <w:t>Analyse de l’application</w:t>
      </w:r>
      <w:bookmarkEnd w:id="27"/>
    </w:p>
    <w:p w14:paraId="58FA79E7" w14:textId="1E032369" w:rsidR="00C474EF" w:rsidRPr="00D15EE8" w:rsidRDefault="00C474EF" w:rsidP="00C474EF">
      <w:pPr>
        <w:pStyle w:val="Retraitcorpsdetexte3"/>
      </w:pPr>
      <w:r w:rsidRPr="00D15EE8">
        <w:t>Une analyse de l’application serait faite dans un premier temps. Ensuite, la conception sera abordée au point 4.3.2</w:t>
      </w:r>
    </w:p>
    <w:p w14:paraId="19E9580B" w14:textId="51FC5922" w:rsidR="00C474EF" w:rsidRPr="00D15EE8" w:rsidRDefault="00C474EF" w:rsidP="00C474EF">
      <w:pPr>
        <w:pStyle w:val="Retraitcorpsdetexte3"/>
      </w:pPr>
      <w:r w:rsidRPr="00D15EE8">
        <w:t>Chaque élément important aura droit à sa section lors de cette analyse.</w:t>
      </w:r>
    </w:p>
    <w:p w14:paraId="3BADE5A5" w14:textId="0E310864" w:rsidR="00E43700" w:rsidRPr="00D15EE8" w:rsidRDefault="00E43700" w:rsidP="00E43700">
      <w:pPr>
        <w:pStyle w:val="Titre4"/>
      </w:pPr>
      <w:r w:rsidRPr="00D15EE8">
        <w:t>Général</w:t>
      </w:r>
    </w:p>
    <w:p w14:paraId="194FC562" w14:textId="462C6900" w:rsidR="00E43700" w:rsidRPr="00D15EE8" w:rsidRDefault="00E43700" w:rsidP="00E43700">
      <w:pPr>
        <w:pStyle w:val="Retraitcorpsdetexte3"/>
      </w:pPr>
      <w:r w:rsidRPr="00D15EE8">
        <w:t>Les éléments principaux ne faisant pas parti d’une section spécifique seront abordés dans ce chapitre.</w:t>
      </w:r>
    </w:p>
    <w:p w14:paraId="22042996" w14:textId="2805026B" w:rsidR="008B0B7C" w:rsidRPr="00D15EE8" w:rsidRDefault="00E43700" w:rsidP="00D917DD">
      <w:pPr>
        <w:pStyle w:val="Retraitcorpsdetexte3"/>
      </w:pPr>
      <w:r w:rsidRPr="00D15EE8">
        <w:t xml:space="preserve">Le template utilisé sera C# console .Framework. Dans le cas où </w:t>
      </w:r>
      <w:r w:rsidR="00B4452B" w:rsidRPr="00D15EE8">
        <w:t>de la musique</w:t>
      </w:r>
      <w:r w:rsidRPr="00D15EE8">
        <w:t xml:space="preserve"> serait ajouté</w:t>
      </w:r>
      <w:r w:rsidR="00B4452B" w:rsidRPr="00D15EE8">
        <w:t>e</w:t>
      </w:r>
      <w:r w:rsidRPr="00D15EE8">
        <w:t xml:space="preserve"> plus tard dans l’application (ajout venant du point 4.3.1.</w:t>
      </w:r>
      <w:r w:rsidR="004E5E0F" w:rsidRPr="00D15EE8">
        <w:t>5</w:t>
      </w:r>
      <w:r w:rsidRPr="00D15EE8">
        <w:t xml:space="preserve">), il sera nécessaire de pouvoir utiliser le using System.Media permettant d’utiliser les SoundPlayer. Ceux-ci n’étant pas disponible avec C# console .NET, il faut passer par un moyen bien plus long pour pouvoir ajouter du son. </w:t>
      </w:r>
    </w:p>
    <w:p w14:paraId="0E55E416" w14:textId="77777777" w:rsidR="008B0B7C" w:rsidRPr="00D15EE8" w:rsidRDefault="008B0B7C" w:rsidP="00E43700">
      <w:pPr>
        <w:pStyle w:val="Retraitcorpsdetexte3"/>
      </w:pPr>
    </w:p>
    <w:p w14:paraId="190D12BF" w14:textId="060AA4B3" w:rsidR="00C474EF" w:rsidRPr="00D15EE8" w:rsidRDefault="00C474EF" w:rsidP="00C474EF">
      <w:pPr>
        <w:pStyle w:val="Titre4"/>
      </w:pPr>
      <w:r w:rsidRPr="00D15EE8">
        <w:t>Menu</w:t>
      </w:r>
      <w:r w:rsidR="008B0B7C" w:rsidRPr="00D15EE8">
        <w:t>s</w:t>
      </w:r>
    </w:p>
    <w:p w14:paraId="49CD6FD0" w14:textId="5AC76A0D" w:rsidR="00E43700" w:rsidRPr="00D15EE8" w:rsidRDefault="00E43700" w:rsidP="00E43700">
      <w:pPr>
        <w:pStyle w:val="Retraitcorpsdetexte3"/>
      </w:pPr>
      <w:r w:rsidRPr="00D15EE8">
        <w:t>Le menu</w:t>
      </w:r>
      <w:r w:rsidR="008B0B7C" w:rsidRPr="00D15EE8">
        <w:t xml:space="preserve"> principal</w:t>
      </w:r>
      <w:r w:rsidRPr="00D15EE8">
        <w:t xml:space="preserve"> doit contenir les éléments suivants : </w:t>
      </w:r>
    </w:p>
    <w:p w14:paraId="15C882CE" w14:textId="77777777" w:rsidR="008B0B7C" w:rsidRPr="00D15EE8" w:rsidRDefault="008B0B7C" w:rsidP="00E43700">
      <w:pPr>
        <w:pStyle w:val="Retraitcorpsdetexte3"/>
      </w:pPr>
    </w:p>
    <w:tbl>
      <w:tblPr>
        <w:tblStyle w:val="Grilledutableau"/>
        <w:tblW w:w="0" w:type="auto"/>
        <w:tblInd w:w="2269" w:type="dxa"/>
        <w:tblLook w:val="04A0" w:firstRow="1" w:lastRow="0" w:firstColumn="1" w:lastColumn="0" w:noHBand="0" w:noVBand="1"/>
      </w:tblPr>
      <w:tblGrid>
        <w:gridCol w:w="2259"/>
        <w:gridCol w:w="2259"/>
      </w:tblGrid>
      <w:tr w:rsidR="008B0B7C" w:rsidRPr="00D15EE8" w14:paraId="4DD171CE" w14:textId="77777777" w:rsidTr="008B0B7C">
        <w:trPr>
          <w:trHeight w:val="326"/>
        </w:trPr>
        <w:tc>
          <w:tcPr>
            <w:tcW w:w="2259" w:type="dxa"/>
          </w:tcPr>
          <w:p w14:paraId="7E794D8C" w14:textId="7AF35F6E" w:rsidR="008B0B7C" w:rsidRPr="00D15EE8" w:rsidRDefault="008B0B7C" w:rsidP="008B0B7C">
            <w:r w:rsidRPr="00D15EE8">
              <w:t>Nom du choix</w:t>
            </w:r>
          </w:p>
        </w:tc>
        <w:tc>
          <w:tcPr>
            <w:tcW w:w="2259" w:type="dxa"/>
          </w:tcPr>
          <w:p w14:paraId="0EA0E72D" w14:textId="48923DAA" w:rsidR="008B0B7C" w:rsidRPr="00D15EE8" w:rsidRDefault="008B0B7C" w:rsidP="008B0B7C">
            <w:r w:rsidRPr="00D15EE8">
              <w:t>Description</w:t>
            </w:r>
          </w:p>
        </w:tc>
      </w:tr>
      <w:tr w:rsidR="008B0B7C" w:rsidRPr="00D15EE8" w14:paraId="6D299C91" w14:textId="77777777" w:rsidTr="008B0B7C">
        <w:trPr>
          <w:trHeight w:val="609"/>
        </w:trPr>
        <w:tc>
          <w:tcPr>
            <w:tcW w:w="2259" w:type="dxa"/>
          </w:tcPr>
          <w:p w14:paraId="7707B81C" w14:textId="7D1D5D2E" w:rsidR="008B0B7C" w:rsidRPr="00D15EE8" w:rsidRDefault="008B0B7C" w:rsidP="008B0B7C">
            <w:r w:rsidRPr="00D15EE8">
              <w:t>Jouer</w:t>
            </w:r>
          </w:p>
        </w:tc>
        <w:tc>
          <w:tcPr>
            <w:tcW w:w="2259" w:type="dxa"/>
          </w:tcPr>
          <w:p w14:paraId="7E2F06ED" w14:textId="22F07B32" w:rsidR="008B0B7C" w:rsidRPr="00D15EE8" w:rsidRDefault="008B0B7C" w:rsidP="008B0B7C">
            <w:r w:rsidRPr="00D15EE8">
              <w:t>Permet de lancer le jeu</w:t>
            </w:r>
          </w:p>
        </w:tc>
      </w:tr>
      <w:tr w:rsidR="008B0B7C" w:rsidRPr="00D15EE8" w14:paraId="4E974E23" w14:textId="77777777" w:rsidTr="008B0B7C">
        <w:trPr>
          <w:trHeight w:val="608"/>
        </w:trPr>
        <w:tc>
          <w:tcPr>
            <w:tcW w:w="2259" w:type="dxa"/>
          </w:tcPr>
          <w:p w14:paraId="70686B39" w14:textId="0DE9E395" w:rsidR="008B0B7C" w:rsidRPr="00D15EE8" w:rsidRDefault="008B0B7C" w:rsidP="008B0B7C">
            <w:r w:rsidRPr="00D15EE8">
              <w:t>Options</w:t>
            </w:r>
          </w:p>
        </w:tc>
        <w:tc>
          <w:tcPr>
            <w:tcW w:w="2259" w:type="dxa"/>
          </w:tcPr>
          <w:p w14:paraId="70E64FFB" w14:textId="309A311F" w:rsidR="008B0B7C" w:rsidRPr="00D15EE8" w:rsidRDefault="008B0B7C" w:rsidP="008B0B7C">
            <w:r w:rsidRPr="00D15EE8">
              <w:t>Affiche le menu des options</w:t>
            </w:r>
          </w:p>
        </w:tc>
      </w:tr>
      <w:tr w:rsidR="008B0B7C" w:rsidRPr="00D15EE8" w14:paraId="06DD2958" w14:textId="77777777" w:rsidTr="008B0B7C">
        <w:trPr>
          <w:trHeight w:val="632"/>
        </w:trPr>
        <w:tc>
          <w:tcPr>
            <w:tcW w:w="2259" w:type="dxa"/>
          </w:tcPr>
          <w:p w14:paraId="1D9D7B98" w14:textId="64F10E9A" w:rsidR="008B0B7C" w:rsidRPr="00D15EE8" w:rsidRDefault="008B0B7C" w:rsidP="008B0B7C">
            <w:r w:rsidRPr="00D15EE8">
              <w:t>Meilleurs scores</w:t>
            </w:r>
          </w:p>
        </w:tc>
        <w:tc>
          <w:tcPr>
            <w:tcW w:w="2259" w:type="dxa"/>
          </w:tcPr>
          <w:p w14:paraId="3D9B38C1" w14:textId="05088487" w:rsidR="008B0B7C" w:rsidRPr="00D15EE8" w:rsidRDefault="008B0B7C" w:rsidP="008B0B7C">
            <w:r w:rsidRPr="00D15EE8">
              <w:t>Permet au joueur de voir les meilleurs scores en fonction de la difficulté</w:t>
            </w:r>
          </w:p>
        </w:tc>
      </w:tr>
      <w:tr w:rsidR="008B0B7C" w:rsidRPr="00D15EE8" w14:paraId="4D511043" w14:textId="77777777" w:rsidTr="008B0B7C">
        <w:trPr>
          <w:trHeight w:val="659"/>
        </w:trPr>
        <w:tc>
          <w:tcPr>
            <w:tcW w:w="2259" w:type="dxa"/>
          </w:tcPr>
          <w:p w14:paraId="6D87D7A7" w14:textId="6B2C14B8" w:rsidR="008B0B7C" w:rsidRPr="00D15EE8" w:rsidRDefault="008B0B7C" w:rsidP="008B0B7C">
            <w:r w:rsidRPr="00D15EE8">
              <w:t>Tuto / aide pour le joueur</w:t>
            </w:r>
          </w:p>
        </w:tc>
        <w:tc>
          <w:tcPr>
            <w:tcW w:w="2259" w:type="dxa"/>
          </w:tcPr>
          <w:p w14:paraId="0F6914D6" w14:textId="6C5935D8" w:rsidR="008B0B7C" w:rsidRPr="00D15EE8" w:rsidRDefault="008B0B7C" w:rsidP="008B0B7C">
            <w:r w:rsidRPr="00D15EE8">
              <w:t xml:space="preserve">Tuto expliquant </w:t>
            </w:r>
            <w:r w:rsidR="00B4452B" w:rsidRPr="00D15EE8">
              <w:t>brièvement</w:t>
            </w:r>
            <w:r w:rsidRPr="00D15EE8">
              <w:t xml:space="preserve"> le jeu (doc utilisateur intégrée)</w:t>
            </w:r>
          </w:p>
        </w:tc>
      </w:tr>
      <w:tr w:rsidR="008B0B7C" w:rsidRPr="00D15EE8" w14:paraId="17239CC2" w14:textId="77777777" w:rsidTr="008B0B7C">
        <w:trPr>
          <w:trHeight w:val="642"/>
        </w:trPr>
        <w:tc>
          <w:tcPr>
            <w:tcW w:w="2259" w:type="dxa"/>
          </w:tcPr>
          <w:p w14:paraId="39E9AEDC" w14:textId="59020C04" w:rsidR="008B0B7C" w:rsidRPr="00D15EE8" w:rsidRDefault="008B0B7C" w:rsidP="008B0B7C">
            <w:r w:rsidRPr="00D15EE8">
              <w:t>Quitter</w:t>
            </w:r>
          </w:p>
        </w:tc>
        <w:tc>
          <w:tcPr>
            <w:tcW w:w="2259" w:type="dxa"/>
          </w:tcPr>
          <w:p w14:paraId="54E60390" w14:textId="00C370FA" w:rsidR="008B0B7C" w:rsidRPr="00D15EE8" w:rsidRDefault="008B0B7C" w:rsidP="008B0B7C">
            <w:r w:rsidRPr="00D15EE8">
              <w:t>Quitte l’application</w:t>
            </w:r>
          </w:p>
        </w:tc>
      </w:tr>
    </w:tbl>
    <w:p w14:paraId="63FFFF7A" w14:textId="77777777" w:rsidR="008B0B7C" w:rsidRPr="00D15EE8" w:rsidRDefault="008B0B7C" w:rsidP="008B0B7C"/>
    <w:p w14:paraId="2C0AE599" w14:textId="7D056872" w:rsidR="008B0B7C" w:rsidRPr="00D15EE8" w:rsidRDefault="008B0B7C" w:rsidP="008B0B7C">
      <w:pPr>
        <w:ind w:left="1775"/>
      </w:pPr>
      <w:r w:rsidRPr="00D15EE8">
        <w:t xml:space="preserve">Le menu </w:t>
      </w:r>
      <w:r w:rsidR="009D3912" w:rsidRPr="00D15EE8">
        <w:t>des options doit contenir les éléments suivants :</w:t>
      </w:r>
    </w:p>
    <w:p w14:paraId="1D685FAB" w14:textId="77777777" w:rsidR="009D3912" w:rsidRPr="00D15EE8" w:rsidRDefault="009D3912" w:rsidP="008B0B7C">
      <w:pPr>
        <w:ind w:left="1775"/>
      </w:pPr>
    </w:p>
    <w:p w14:paraId="2EDEF899" w14:textId="77777777" w:rsidR="009D3912" w:rsidRPr="00D15EE8" w:rsidRDefault="009D3912" w:rsidP="008B0B7C">
      <w:pPr>
        <w:ind w:left="1775"/>
      </w:pPr>
    </w:p>
    <w:tbl>
      <w:tblPr>
        <w:tblStyle w:val="Grilledutableau"/>
        <w:tblW w:w="0" w:type="auto"/>
        <w:tblInd w:w="2126" w:type="dxa"/>
        <w:tblLook w:val="04A0" w:firstRow="1" w:lastRow="0" w:firstColumn="1" w:lastColumn="0" w:noHBand="0" w:noVBand="1"/>
      </w:tblPr>
      <w:tblGrid>
        <w:gridCol w:w="2259"/>
        <w:gridCol w:w="2555"/>
      </w:tblGrid>
      <w:tr w:rsidR="009D3912" w:rsidRPr="00D15EE8" w14:paraId="2E9D7F67" w14:textId="77777777" w:rsidTr="007F1164">
        <w:trPr>
          <w:trHeight w:val="326"/>
        </w:trPr>
        <w:tc>
          <w:tcPr>
            <w:tcW w:w="2259" w:type="dxa"/>
          </w:tcPr>
          <w:p w14:paraId="5A4590FC" w14:textId="77777777" w:rsidR="009D3912" w:rsidRPr="00D15EE8" w:rsidRDefault="009D3912" w:rsidP="007163AA">
            <w:r w:rsidRPr="00D15EE8">
              <w:t>Nom du choix</w:t>
            </w:r>
          </w:p>
        </w:tc>
        <w:tc>
          <w:tcPr>
            <w:tcW w:w="2555" w:type="dxa"/>
          </w:tcPr>
          <w:p w14:paraId="39D800A5" w14:textId="77777777" w:rsidR="009D3912" w:rsidRPr="00D15EE8" w:rsidRDefault="009D3912" w:rsidP="007163AA">
            <w:r w:rsidRPr="00D15EE8">
              <w:t>Description</w:t>
            </w:r>
          </w:p>
        </w:tc>
      </w:tr>
      <w:tr w:rsidR="009D3912" w:rsidRPr="00D15EE8" w14:paraId="0778276F" w14:textId="77777777" w:rsidTr="007F1164">
        <w:trPr>
          <w:trHeight w:val="609"/>
        </w:trPr>
        <w:tc>
          <w:tcPr>
            <w:tcW w:w="2259" w:type="dxa"/>
          </w:tcPr>
          <w:p w14:paraId="6B2D5481" w14:textId="21AFB680" w:rsidR="009D3912" w:rsidRPr="00D15EE8" w:rsidRDefault="009D3912" w:rsidP="007163AA">
            <w:r w:rsidRPr="00D15EE8">
              <w:t>Touches</w:t>
            </w:r>
          </w:p>
        </w:tc>
        <w:tc>
          <w:tcPr>
            <w:tcW w:w="2555" w:type="dxa"/>
          </w:tcPr>
          <w:p w14:paraId="450FBAA5" w14:textId="7B85262C" w:rsidR="009D3912" w:rsidRPr="00D15EE8" w:rsidRDefault="007F1164" w:rsidP="007163AA">
            <w:r w:rsidRPr="00D15EE8">
              <w:t xml:space="preserve">Permet de choisir si l’on veut jouer avec les </w:t>
            </w:r>
            <w:r w:rsidRPr="00D15EE8">
              <w:lastRenderedPageBreak/>
              <w:t>touches WASD ou les flèches</w:t>
            </w:r>
          </w:p>
        </w:tc>
      </w:tr>
      <w:tr w:rsidR="009D3912" w:rsidRPr="00D15EE8" w14:paraId="25711CF8" w14:textId="77777777" w:rsidTr="007F1164">
        <w:trPr>
          <w:trHeight w:val="608"/>
        </w:trPr>
        <w:tc>
          <w:tcPr>
            <w:tcW w:w="2259" w:type="dxa"/>
          </w:tcPr>
          <w:p w14:paraId="278D787C" w14:textId="5FB9865C" w:rsidR="009D3912" w:rsidRPr="00D15EE8" w:rsidRDefault="007F1164" w:rsidP="007163AA">
            <w:r w:rsidRPr="00D15EE8">
              <w:lastRenderedPageBreak/>
              <w:t>Difficulté</w:t>
            </w:r>
          </w:p>
        </w:tc>
        <w:tc>
          <w:tcPr>
            <w:tcW w:w="2555" w:type="dxa"/>
          </w:tcPr>
          <w:p w14:paraId="7953F87F" w14:textId="011DFEBB" w:rsidR="009D3912" w:rsidRPr="00D15EE8" w:rsidRDefault="007F1164" w:rsidP="007163AA">
            <w:r w:rsidRPr="00D15EE8">
              <w:t xml:space="preserve">Change la difficulté </w:t>
            </w:r>
          </w:p>
        </w:tc>
      </w:tr>
      <w:tr w:rsidR="009D3912" w:rsidRPr="00D15EE8" w14:paraId="767E901A" w14:textId="77777777" w:rsidTr="007F1164">
        <w:trPr>
          <w:trHeight w:val="632"/>
        </w:trPr>
        <w:tc>
          <w:tcPr>
            <w:tcW w:w="2259" w:type="dxa"/>
          </w:tcPr>
          <w:p w14:paraId="7F71213E" w14:textId="1E9574EC" w:rsidR="009D3912" w:rsidRPr="00D15EE8" w:rsidRDefault="007F1164" w:rsidP="007163AA">
            <w:r w:rsidRPr="00D15EE8">
              <w:t>Retour</w:t>
            </w:r>
          </w:p>
        </w:tc>
        <w:tc>
          <w:tcPr>
            <w:tcW w:w="2555" w:type="dxa"/>
          </w:tcPr>
          <w:p w14:paraId="32154ED8" w14:textId="37B99D2A" w:rsidR="009D3912" w:rsidRPr="00D15EE8" w:rsidRDefault="007F1164" w:rsidP="007163AA">
            <w:r w:rsidRPr="00D15EE8">
              <w:t>Revient au menu principal</w:t>
            </w:r>
          </w:p>
        </w:tc>
      </w:tr>
    </w:tbl>
    <w:p w14:paraId="6B38CC60" w14:textId="2ADE176B" w:rsidR="009D3912" w:rsidRPr="00D15EE8" w:rsidRDefault="009D3912" w:rsidP="008B0B7C">
      <w:pPr>
        <w:ind w:left="1775"/>
      </w:pPr>
    </w:p>
    <w:p w14:paraId="02B34D27" w14:textId="36F51BC3" w:rsidR="007F1164" w:rsidRPr="00D15EE8" w:rsidRDefault="007F1164" w:rsidP="008B0B7C">
      <w:pPr>
        <w:ind w:left="1775"/>
      </w:pPr>
      <w:r w:rsidRPr="00D15EE8">
        <w:t>Ayant déjà prévu d’ajouter du son, une option « musique » sera également ajoutée. Elle permettra de couper ou lancer la musique.</w:t>
      </w:r>
    </w:p>
    <w:p w14:paraId="79E9B175" w14:textId="77777777" w:rsidR="007F1164" w:rsidRPr="00D15EE8" w:rsidRDefault="007F1164" w:rsidP="008B0B7C">
      <w:pPr>
        <w:ind w:left="1775"/>
      </w:pPr>
    </w:p>
    <w:p w14:paraId="48D83DB2" w14:textId="76C1F165" w:rsidR="007F1164" w:rsidRPr="00D15EE8" w:rsidRDefault="007F1164" w:rsidP="008B0B7C">
      <w:pPr>
        <w:ind w:left="1775"/>
      </w:pPr>
      <w:r w:rsidRPr="00D15EE8">
        <w:t>Concernant le menu des meilleurs scores, celui-ci sera sous forme de sous-menu où l’on pourra choisir la difficulté pour laquelle on souhaite voir les scores. Un score est représenté par un nom de joueur (pseudo), un nombre de points et la date du record.</w:t>
      </w:r>
    </w:p>
    <w:p w14:paraId="56566BEA" w14:textId="77777777" w:rsidR="007F1164" w:rsidRPr="00D15EE8" w:rsidRDefault="007F1164" w:rsidP="008B0B7C">
      <w:pPr>
        <w:ind w:left="1775"/>
      </w:pPr>
    </w:p>
    <w:p w14:paraId="08660AC0" w14:textId="5D1152CF" w:rsidR="007F1164" w:rsidRPr="00D15EE8" w:rsidRDefault="007F1164" w:rsidP="008B0B7C">
      <w:pPr>
        <w:ind w:left="1775"/>
      </w:pPr>
      <w:r w:rsidRPr="00D15EE8">
        <w:t xml:space="preserve">Le déplacement dans le menu se fera via les flèches. Ce symbole « &gt; » permettra de voir quel sous-menu/option est </w:t>
      </w:r>
      <w:r w:rsidR="003E245D" w:rsidRPr="00D15EE8">
        <w:t>pré</w:t>
      </w:r>
      <w:r w:rsidRPr="00D15EE8">
        <w:t xml:space="preserve">sélectionné et la touche ENTER permet d’afficher notre sélection. </w:t>
      </w:r>
    </w:p>
    <w:p w14:paraId="259F5FD5" w14:textId="77777777" w:rsidR="003E245D" w:rsidRPr="00D15EE8" w:rsidRDefault="003E245D" w:rsidP="008B0B7C">
      <w:pPr>
        <w:ind w:left="1775"/>
      </w:pPr>
    </w:p>
    <w:p w14:paraId="480EE96A" w14:textId="77777777" w:rsidR="003E245D" w:rsidRPr="00D15EE8" w:rsidRDefault="007F1164" w:rsidP="008B0B7C">
      <w:pPr>
        <w:ind w:left="1775"/>
      </w:pPr>
      <w:r w:rsidRPr="00D15EE8">
        <w:t xml:space="preserve">Dans le menu des options, le mot « musique » passera de rouge à vert selon si elle est activée ou non. </w:t>
      </w:r>
      <w:r w:rsidR="003E245D" w:rsidRPr="00D15EE8">
        <w:br/>
      </w:r>
    </w:p>
    <w:p w14:paraId="0ABDB64B" w14:textId="2B0709C7" w:rsidR="003E245D" w:rsidRPr="00D15EE8" w:rsidRDefault="007F1164" w:rsidP="008B0B7C">
      <w:pPr>
        <w:ind w:left="1775"/>
      </w:pPr>
      <w:r w:rsidRPr="00D15EE8">
        <w:t xml:space="preserve">Pour les touches, il sera écrit à côté du texte « touches : » quelles sont les touches actuellement actives (« WASD » ou « Flèches »). </w:t>
      </w:r>
      <w:r w:rsidR="003E245D" w:rsidRPr="00D15EE8">
        <w:br/>
      </w:r>
    </w:p>
    <w:p w14:paraId="125223B2" w14:textId="04B0B934" w:rsidR="007F1164" w:rsidRPr="00D15EE8" w:rsidRDefault="007F1164" w:rsidP="008B0B7C">
      <w:pPr>
        <w:ind w:left="1775"/>
      </w:pPr>
      <w:r w:rsidRPr="00D15EE8">
        <w:t>Concernant la difficulté, il sera écrit à côté du texte « difficulté : » quelle est la difficulté actuelle. De plus, une couleur sera attribué</w:t>
      </w:r>
      <w:r w:rsidR="008413A8" w:rsidRPr="00D15EE8">
        <w:t>e</w:t>
      </w:r>
      <w:r w:rsidRPr="00D15EE8">
        <w:t xml:space="preserve"> à chacune d’entre elles (vert = facile, jaune foncé = moyen, rouge = difficile)</w:t>
      </w:r>
      <w:r w:rsidR="008413A8" w:rsidRPr="00D15EE8">
        <w:t>.</w:t>
      </w:r>
    </w:p>
    <w:p w14:paraId="48986CB4" w14:textId="77777777" w:rsidR="008413A8" w:rsidRPr="00D15EE8" w:rsidRDefault="008413A8" w:rsidP="008B0B7C">
      <w:pPr>
        <w:ind w:left="1775"/>
      </w:pPr>
    </w:p>
    <w:p w14:paraId="333CBCDF" w14:textId="35BB9C86" w:rsidR="007F1164" w:rsidRPr="00D15EE8" w:rsidRDefault="00725172" w:rsidP="008B0B7C">
      <w:pPr>
        <w:ind w:left="1775"/>
      </w:pPr>
      <w:r w:rsidRPr="00D15EE8">
        <w:t>Le menu principal bénéficiera également d’éléments visuels ‘’décoratifs‘’ comme un titre en ascii et des Tetriminos géants</w:t>
      </w:r>
      <w:r w:rsidR="00F66E54" w:rsidRPr="00D15EE8">
        <w:t xml:space="preserve"> afin de directement reconnaitre le jeu au lancement</w:t>
      </w:r>
      <w:r w:rsidRPr="00D15EE8">
        <w:t>.</w:t>
      </w:r>
    </w:p>
    <w:p w14:paraId="66A2FA5F" w14:textId="54AF3A02" w:rsidR="00BB1558" w:rsidRPr="00D15EE8" w:rsidRDefault="00C474EF" w:rsidP="00BB1558">
      <w:pPr>
        <w:pStyle w:val="Titre4"/>
      </w:pPr>
      <w:r w:rsidRPr="00D15EE8">
        <w:t>Jeu</w:t>
      </w:r>
    </w:p>
    <w:p w14:paraId="77414000" w14:textId="396AAD1C" w:rsidR="00BB1558" w:rsidRPr="00D15EE8" w:rsidRDefault="00BB1558" w:rsidP="00BB1558">
      <w:pPr>
        <w:ind w:left="1775"/>
      </w:pPr>
      <w:r w:rsidRPr="00D15EE8">
        <w:t>Un tetris fera office de base du jeu. Il faudra donc y intégrer les éléments suivants :</w:t>
      </w:r>
    </w:p>
    <w:p w14:paraId="5FAA0AF8" w14:textId="1ED4113A" w:rsidR="00BB1558" w:rsidRPr="00D15EE8" w:rsidRDefault="00BB1558" w:rsidP="000A310F">
      <w:pPr>
        <w:pStyle w:val="Paragraphedeliste"/>
        <w:numPr>
          <w:ilvl w:val="0"/>
          <w:numId w:val="17"/>
        </w:numPr>
      </w:pPr>
      <w:r w:rsidRPr="00D15EE8">
        <w:t>Une grille où les pièces tomberont</w:t>
      </w:r>
    </w:p>
    <w:p w14:paraId="29D3443A" w14:textId="2CADCF32" w:rsidR="00BB1558" w:rsidRPr="00D15EE8" w:rsidRDefault="00BB1558" w:rsidP="000A310F">
      <w:pPr>
        <w:pStyle w:val="Paragraphedeliste"/>
        <w:numPr>
          <w:ilvl w:val="0"/>
          <w:numId w:val="17"/>
        </w:numPr>
      </w:pPr>
      <w:r w:rsidRPr="00D15EE8">
        <w:t>Des tetriminos (ceux du jeu de base avec leur couleur)</w:t>
      </w:r>
    </w:p>
    <w:p w14:paraId="166DEFC3" w14:textId="24E2D9C6" w:rsidR="00BB1558" w:rsidRPr="00D15EE8" w:rsidRDefault="00BB1558" w:rsidP="000A310F">
      <w:pPr>
        <w:pStyle w:val="Paragraphedeliste"/>
        <w:numPr>
          <w:ilvl w:val="0"/>
          <w:numId w:val="17"/>
        </w:numPr>
      </w:pPr>
      <w:r w:rsidRPr="00D15EE8">
        <w:t>La possibilité de faire pivoter les tetriminos</w:t>
      </w:r>
    </w:p>
    <w:p w14:paraId="1C64DA84" w14:textId="61BD272E" w:rsidR="00BB1558" w:rsidRPr="00D15EE8" w:rsidRDefault="00BB1558" w:rsidP="000A310F">
      <w:pPr>
        <w:pStyle w:val="Paragraphedeliste"/>
        <w:numPr>
          <w:ilvl w:val="0"/>
          <w:numId w:val="17"/>
        </w:numPr>
      </w:pPr>
      <w:r w:rsidRPr="00D15EE8">
        <w:t>La possibilité de les déplacer sans qu’ils ne sortent de la zone dédiée</w:t>
      </w:r>
    </w:p>
    <w:p w14:paraId="3CD5662A" w14:textId="72922275" w:rsidR="00BB1558" w:rsidRDefault="00BB1558" w:rsidP="000A310F">
      <w:pPr>
        <w:pStyle w:val="Paragraphedeliste"/>
        <w:numPr>
          <w:ilvl w:val="0"/>
          <w:numId w:val="17"/>
        </w:numPr>
      </w:pPr>
      <w:r w:rsidRPr="00D15EE8">
        <w:t>Ils devront s’empiler</w:t>
      </w:r>
    </w:p>
    <w:p w14:paraId="37518847" w14:textId="77777777" w:rsidR="006E20B3" w:rsidRDefault="006E20B3" w:rsidP="006E20B3">
      <w:pPr>
        <w:pStyle w:val="Paragraphedeliste"/>
        <w:numPr>
          <w:ilvl w:val="0"/>
          <w:numId w:val="17"/>
        </w:numPr>
      </w:pPr>
      <w:r>
        <w:t xml:space="preserve">Ils doivent pouvoir compléter une ligne qui disparaitra par la suite </w:t>
      </w:r>
    </w:p>
    <w:p w14:paraId="5B5E3EE8" w14:textId="3571BAB4" w:rsidR="006E20B3" w:rsidRPr="00D15EE8" w:rsidRDefault="006E20B3" w:rsidP="006E20B3">
      <w:pPr>
        <w:pStyle w:val="Paragraphedeliste"/>
        <w:numPr>
          <w:ilvl w:val="0"/>
          <w:numId w:val="17"/>
        </w:numPr>
      </w:pPr>
      <w:r>
        <w:t xml:space="preserve">Des lignes doivent pouvoir se bloquer pour le reste de la partie </w:t>
      </w:r>
    </w:p>
    <w:p w14:paraId="2FF8F186" w14:textId="77777777" w:rsidR="00BB1558" w:rsidRPr="00D15EE8" w:rsidRDefault="00BB1558" w:rsidP="00BB1558">
      <w:pPr>
        <w:ind w:left="1814"/>
      </w:pPr>
    </w:p>
    <w:p w14:paraId="288394C6" w14:textId="1596BDE7" w:rsidR="00BB1558" w:rsidRPr="00D15EE8" w:rsidRDefault="00BB1558" w:rsidP="00BB1558">
      <w:pPr>
        <w:ind w:left="1814"/>
      </w:pPr>
      <w:r w:rsidRPr="00D15EE8">
        <w:t>Lorsqu’une ligne sera complétée, une question sur le C#</w:t>
      </w:r>
      <w:r w:rsidR="006E20B3">
        <w:t xml:space="preserve"> (console et/ou forms)</w:t>
      </w:r>
      <w:r w:rsidRPr="00D15EE8">
        <w:t xml:space="preserve"> sera posée. Le nombre de question</w:t>
      </w:r>
      <w:r w:rsidR="00B031A4">
        <w:t>s</w:t>
      </w:r>
      <w:r w:rsidRPr="00D15EE8">
        <w:t xml:space="preserve"> correspond au nombre de ligne</w:t>
      </w:r>
      <w:r w:rsidR="003E245D" w:rsidRPr="00D15EE8">
        <w:t>s</w:t>
      </w:r>
      <w:r w:rsidRPr="00D15EE8">
        <w:t xml:space="preserve"> pleine</w:t>
      </w:r>
      <w:r w:rsidR="003E245D" w:rsidRPr="00D15EE8">
        <w:t>s</w:t>
      </w:r>
      <w:r w:rsidRPr="00D15EE8">
        <w:t xml:space="preserve"> (Exemple, si le joueur rempli 1 ligne, alors 1 question lui est posée. S’il </w:t>
      </w:r>
      <w:r w:rsidR="006E20B3" w:rsidRPr="00D15EE8">
        <w:t>remplit</w:t>
      </w:r>
      <w:r w:rsidRPr="00D15EE8">
        <w:t xml:space="preserve"> 3 lignes, 3 questions lui sont posées. Le nombre max</w:t>
      </w:r>
      <w:r w:rsidR="003E245D" w:rsidRPr="00D15EE8">
        <w:t>imum</w:t>
      </w:r>
      <w:r w:rsidRPr="00D15EE8">
        <w:t xml:space="preserve"> de question est donc de 4 car au maximum, seulement 4 lignes peuvent être complétés à la fois).</w:t>
      </w:r>
    </w:p>
    <w:p w14:paraId="07B8EAB8" w14:textId="49D4F5CE" w:rsidR="00BB1558" w:rsidRPr="00D15EE8" w:rsidRDefault="00BB1558" w:rsidP="00BB1558">
      <w:pPr>
        <w:ind w:left="1814"/>
      </w:pPr>
      <w:r w:rsidRPr="00D15EE8">
        <w:t>Les questions seront stockées en base de données et une difficulté leur sera attribuée. Plus une question est difficile, plus elle rapporte de points.</w:t>
      </w:r>
    </w:p>
    <w:p w14:paraId="72F538F3" w14:textId="3518BE91" w:rsidR="00BB1558" w:rsidRPr="00D15EE8" w:rsidRDefault="00BB1558" w:rsidP="00BB1558">
      <w:pPr>
        <w:ind w:left="1814"/>
      </w:pPr>
      <w:r w:rsidRPr="00D15EE8">
        <w:lastRenderedPageBreak/>
        <w:t>Si le joueur répond correctement à la question, des points lui sont attribués, en revanche, s’il répond mal, aucun point ne lui seront attribué et il subira en plus un malus.</w:t>
      </w:r>
      <w:r w:rsidR="00DB5DB0" w:rsidRPr="00D15EE8">
        <w:t xml:space="preserve"> Pour l’instant, le seul malus demandé est de bloqu</w:t>
      </w:r>
      <w:r w:rsidR="00D917DD" w:rsidRPr="00D15EE8">
        <w:t>er</w:t>
      </w:r>
      <w:r w:rsidR="00DB5DB0" w:rsidRPr="00D15EE8">
        <w:t xml:space="preserve"> une ligne, réduisant ainsi la surface de jeu. En cas de mauvaise réponse, la réponse attendue s’affiche sur l’écran</w:t>
      </w:r>
      <w:r w:rsidR="00D917DD" w:rsidRPr="00D15EE8">
        <w:t xml:space="preserve"> et un signal visuel averti le joueur</w:t>
      </w:r>
      <w:r w:rsidR="00DB5DB0" w:rsidRPr="00D15EE8">
        <w:t>.</w:t>
      </w:r>
    </w:p>
    <w:p w14:paraId="062C6CFD" w14:textId="2122E752" w:rsidR="00DB5DB0" w:rsidRPr="00D15EE8" w:rsidRDefault="00DB5DB0" w:rsidP="00BB1558">
      <w:pPr>
        <w:ind w:left="1814"/>
      </w:pPr>
      <w:r w:rsidRPr="00D15EE8">
        <w:t>Lorsque le joueur atteint le haut du niveau avec un tetriminos, la partie s’arrête déclenchant le ‘’game over’’. Le joueur voit alors son score ainsi que son nombre de réponses correctes et incorrectes. Il peut ensuite retourner au menu principal pour relancer une partie.</w:t>
      </w:r>
    </w:p>
    <w:p w14:paraId="7BC9BC57" w14:textId="6A64B33A" w:rsidR="00C474EF" w:rsidRPr="00D15EE8" w:rsidRDefault="00C474EF" w:rsidP="00C474EF">
      <w:pPr>
        <w:pStyle w:val="Titre4"/>
      </w:pPr>
      <w:r w:rsidRPr="00D15EE8">
        <w:t>Base de données</w:t>
      </w:r>
    </w:p>
    <w:p w14:paraId="4D51ABDB" w14:textId="33BAE00A" w:rsidR="00DB5DB0" w:rsidRPr="00D15EE8" w:rsidRDefault="00DB5DB0" w:rsidP="00DB5DB0">
      <w:pPr>
        <w:ind w:left="1814"/>
      </w:pPr>
      <w:r w:rsidRPr="00D15EE8">
        <w:t>La base de données devra stocker les éléments suivants :</w:t>
      </w:r>
    </w:p>
    <w:p w14:paraId="52C8415B" w14:textId="4159F4BC" w:rsidR="00DB5DB0" w:rsidRPr="00D15EE8" w:rsidRDefault="00DB5DB0" w:rsidP="000A310F">
      <w:pPr>
        <w:pStyle w:val="Paragraphedeliste"/>
        <w:numPr>
          <w:ilvl w:val="0"/>
          <w:numId w:val="17"/>
        </w:numPr>
      </w:pPr>
      <w:r w:rsidRPr="00D15EE8">
        <w:t>Les utilisateurs</w:t>
      </w:r>
    </w:p>
    <w:p w14:paraId="52BC083E" w14:textId="24606848" w:rsidR="00DB5DB0" w:rsidRPr="00D15EE8" w:rsidRDefault="00DB5DB0" w:rsidP="000A310F">
      <w:pPr>
        <w:pStyle w:val="Paragraphedeliste"/>
        <w:numPr>
          <w:ilvl w:val="0"/>
          <w:numId w:val="17"/>
        </w:numPr>
      </w:pPr>
      <w:r w:rsidRPr="00D15EE8">
        <w:t>Les difficultés</w:t>
      </w:r>
    </w:p>
    <w:p w14:paraId="440E4584" w14:textId="260F76C7" w:rsidR="00DB5DB0" w:rsidRPr="00D15EE8" w:rsidRDefault="00DB5DB0" w:rsidP="000A310F">
      <w:pPr>
        <w:pStyle w:val="Paragraphedeliste"/>
        <w:numPr>
          <w:ilvl w:val="0"/>
          <w:numId w:val="17"/>
        </w:numPr>
      </w:pPr>
      <w:r w:rsidRPr="00D15EE8">
        <w:t>Les questions</w:t>
      </w:r>
    </w:p>
    <w:p w14:paraId="2170D929" w14:textId="1504D9B1" w:rsidR="00DB5DB0" w:rsidRPr="00D15EE8" w:rsidRDefault="00DB5DB0" w:rsidP="000A310F">
      <w:pPr>
        <w:pStyle w:val="Paragraphedeliste"/>
        <w:numPr>
          <w:ilvl w:val="0"/>
          <w:numId w:val="17"/>
        </w:numPr>
      </w:pPr>
      <w:r w:rsidRPr="00D15EE8">
        <w:t>Les parties des utilisateurs</w:t>
      </w:r>
    </w:p>
    <w:p w14:paraId="49EBD70C" w14:textId="77777777" w:rsidR="00DB5DB0" w:rsidRPr="00D15EE8" w:rsidRDefault="00DB5DB0" w:rsidP="00DB5DB0"/>
    <w:p w14:paraId="505C6FD7" w14:textId="77777777" w:rsidR="004E5E0F" w:rsidRPr="00D15EE8" w:rsidRDefault="004E5E0F" w:rsidP="00DB5DB0">
      <w:pPr>
        <w:ind w:left="1814"/>
      </w:pPr>
      <w:r w:rsidRPr="00D15EE8">
        <w:t xml:space="preserve">On fera d’abord un MCD afin de conceptualiser la base de données. Le MCD et MLD seront abordés dans la conception </w:t>
      </w:r>
    </w:p>
    <w:p w14:paraId="16A360CB" w14:textId="77777777" w:rsidR="003E245D" w:rsidRPr="00D15EE8" w:rsidRDefault="003E245D" w:rsidP="00DB5DB0">
      <w:pPr>
        <w:ind w:left="1814"/>
      </w:pPr>
    </w:p>
    <w:p w14:paraId="542BF79C" w14:textId="4C0C8050" w:rsidR="004E5E0F" w:rsidRPr="00D15EE8" w:rsidRDefault="004E5E0F" w:rsidP="00DB5DB0">
      <w:pPr>
        <w:ind w:left="1814"/>
      </w:pPr>
      <w:r w:rsidRPr="00D15EE8">
        <w:t>Dû au fait qu’une base de données sera présente, il faut également pens</w:t>
      </w:r>
      <w:r w:rsidR="00BB3118" w:rsidRPr="00D15EE8">
        <w:t>er</w:t>
      </w:r>
      <w:r w:rsidRPr="00D15EE8">
        <w:t xml:space="preserve"> à ajout</w:t>
      </w:r>
      <w:r w:rsidR="00BB3118" w:rsidRPr="00D15EE8">
        <w:t>er</w:t>
      </w:r>
      <w:r w:rsidRPr="00D15EE8">
        <w:t xml:space="preserve"> un fichier de logs </w:t>
      </w:r>
      <w:r w:rsidR="00BB3118" w:rsidRPr="00D15EE8">
        <w:t>en cas de problème avec celle-ci. Pour éviter que le programme ne crash en cas de problème avec la base de données, un try catch sera mis en place. Le catch récupérera l’erreur et l’inscrira dans le fichier de logs. Il faudra donc gérer des documents extérieurs au programme grâce au StreamWriter et StreamReader et au using System.IO.</w:t>
      </w:r>
    </w:p>
    <w:p w14:paraId="20C2299A" w14:textId="62314EE6" w:rsidR="00C474EF" w:rsidRPr="00D15EE8" w:rsidRDefault="00C474EF" w:rsidP="00C474EF">
      <w:pPr>
        <w:pStyle w:val="Titre4"/>
      </w:pPr>
      <w:r w:rsidRPr="00D15EE8">
        <w:t>Améliorations possibles</w:t>
      </w:r>
    </w:p>
    <w:p w14:paraId="2212C852" w14:textId="14C51C86" w:rsidR="004E5E0F" w:rsidRPr="00D15EE8" w:rsidRDefault="004E5E0F" w:rsidP="004E5E0F">
      <w:pPr>
        <w:ind w:left="1814"/>
      </w:pPr>
      <w:r w:rsidRPr="00D15EE8">
        <w:t>Il est déjà possible d’imaginer plusieurs améliorations au programme. En voici quelques-un</w:t>
      </w:r>
      <w:r w:rsidR="003E245D" w:rsidRPr="00D15EE8">
        <w:t>e</w:t>
      </w:r>
      <w:r w:rsidRPr="00D15EE8">
        <w:t>s :</w:t>
      </w:r>
    </w:p>
    <w:p w14:paraId="44FF3F1A" w14:textId="7F45F085" w:rsidR="004E5E0F" w:rsidRPr="00D15EE8" w:rsidRDefault="004E5E0F" w:rsidP="000A310F">
      <w:pPr>
        <w:pStyle w:val="Paragraphedeliste"/>
        <w:numPr>
          <w:ilvl w:val="0"/>
          <w:numId w:val="17"/>
        </w:numPr>
      </w:pPr>
      <w:r w:rsidRPr="00D15EE8">
        <w:t>Ajout de musique dans les menus et le jeu</w:t>
      </w:r>
    </w:p>
    <w:p w14:paraId="788A913D" w14:textId="619BD823" w:rsidR="004E5E0F" w:rsidRPr="00D15EE8" w:rsidRDefault="004E5E0F" w:rsidP="000A310F">
      <w:pPr>
        <w:pStyle w:val="Paragraphedeliste"/>
        <w:numPr>
          <w:ilvl w:val="0"/>
          <w:numId w:val="17"/>
        </w:numPr>
      </w:pPr>
      <w:r w:rsidRPr="00D15EE8">
        <w:t>Possibilité de choisir son pseudo ou de le modifié</w:t>
      </w:r>
    </w:p>
    <w:p w14:paraId="7CCE2A16" w14:textId="5B962D6B" w:rsidR="004E5E0F" w:rsidRPr="00D15EE8" w:rsidRDefault="004E5E0F" w:rsidP="000A310F">
      <w:pPr>
        <w:pStyle w:val="Paragraphedeliste"/>
        <w:numPr>
          <w:ilvl w:val="0"/>
          <w:numId w:val="17"/>
        </w:numPr>
      </w:pPr>
      <w:r w:rsidRPr="00D15EE8">
        <w:t>En jeu, une zone dédiée montre le prochain tetriminos</w:t>
      </w:r>
    </w:p>
    <w:p w14:paraId="7FB6DAE9" w14:textId="5FC0A382" w:rsidR="004E5E0F" w:rsidRPr="00D15EE8" w:rsidRDefault="004E5E0F" w:rsidP="000A310F">
      <w:pPr>
        <w:pStyle w:val="Paragraphedeliste"/>
        <w:numPr>
          <w:ilvl w:val="0"/>
          <w:numId w:val="17"/>
        </w:numPr>
      </w:pPr>
      <w:r w:rsidRPr="00D15EE8">
        <w:t>Ajout de difficulté</w:t>
      </w:r>
      <w:r w:rsidR="00813DF2" w:rsidRPr="00D15EE8">
        <w:t xml:space="preserve"> en plus</w:t>
      </w:r>
    </w:p>
    <w:p w14:paraId="1D5C785D" w14:textId="5202A187" w:rsidR="004E5E0F" w:rsidRPr="00D15EE8" w:rsidRDefault="004E5E0F" w:rsidP="000A310F">
      <w:pPr>
        <w:pStyle w:val="Paragraphedeliste"/>
        <w:numPr>
          <w:ilvl w:val="0"/>
          <w:numId w:val="17"/>
        </w:numPr>
      </w:pPr>
      <w:r w:rsidRPr="00D15EE8">
        <w:t>Ajout de malus en cas de mauvaise réponse à une question</w:t>
      </w:r>
    </w:p>
    <w:p w14:paraId="2A5175B9" w14:textId="59495089" w:rsidR="00BB3118" w:rsidRDefault="00BB3118" w:rsidP="000A310F">
      <w:pPr>
        <w:pStyle w:val="Paragraphedeliste"/>
        <w:numPr>
          <w:ilvl w:val="0"/>
          <w:numId w:val="17"/>
        </w:numPr>
      </w:pPr>
      <w:r w:rsidRPr="00D15EE8">
        <w:t xml:space="preserve">Un menu </w:t>
      </w:r>
      <w:r w:rsidR="00E07CD9" w:rsidRPr="00D15EE8">
        <w:t>« </w:t>
      </w:r>
      <w:r w:rsidRPr="00D15EE8">
        <w:t>pause</w:t>
      </w:r>
      <w:r w:rsidR="00E07CD9" w:rsidRPr="00D15EE8">
        <w:t> »</w:t>
      </w:r>
      <w:r w:rsidRPr="00D15EE8">
        <w:t xml:space="preserve"> lorsque l’on est en jeu</w:t>
      </w:r>
    </w:p>
    <w:p w14:paraId="7836779D" w14:textId="496A7EFE" w:rsidR="006E20B3" w:rsidRPr="00D15EE8" w:rsidRDefault="006E20B3" w:rsidP="000A310F">
      <w:pPr>
        <w:pStyle w:val="Paragraphedeliste"/>
        <w:numPr>
          <w:ilvl w:val="0"/>
          <w:numId w:val="17"/>
        </w:numPr>
      </w:pPr>
      <w:r>
        <w:t>Le choix de la technologie pour les questions (par exemple : HTML</w:t>
      </w:r>
      <w:r w:rsidR="00B031A4">
        <w:t>+</w:t>
      </w:r>
      <w:r>
        <w:t>CSS)</w:t>
      </w:r>
    </w:p>
    <w:p w14:paraId="70E78EEA" w14:textId="151D47E2" w:rsidR="00634BCF" w:rsidRPr="00D15EE8" w:rsidRDefault="00634BCF" w:rsidP="006854FB">
      <w:pPr>
        <w:pStyle w:val="Retraitcorpsdetexte"/>
      </w:pPr>
    </w:p>
    <w:p w14:paraId="2A3C0901" w14:textId="0E4D21A7" w:rsidR="00634BCF" w:rsidRPr="00D15EE8" w:rsidRDefault="00634BCF" w:rsidP="00C474EF">
      <w:pPr>
        <w:pStyle w:val="Titre3"/>
      </w:pPr>
      <w:bookmarkStart w:id="28" w:name="_Toc166839952"/>
      <w:r w:rsidRPr="00D15EE8">
        <w:t>Conception de l’application</w:t>
      </w:r>
      <w:bookmarkEnd w:id="28"/>
      <w:r w:rsidRPr="00D15EE8">
        <w:t xml:space="preserve"> </w:t>
      </w:r>
    </w:p>
    <w:p w14:paraId="1911C691" w14:textId="77777777" w:rsidR="00D917DD" w:rsidRPr="00D15EE8" w:rsidRDefault="00D917DD" w:rsidP="00D917DD">
      <w:pPr>
        <w:pStyle w:val="Titre4"/>
      </w:pPr>
      <w:r w:rsidRPr="00D15EE8">
        <w:t>Menus</w:t>
      </w:r>
    </w:p>
    <w:p w14:paraId="4A8CA9C5" w14:textId="07183ACB" w:rsidR="00813361" w:rsidRPr="00D15EE8" w:rsidRDefault="00813361" w:rsidP="00813361">
      <w:pPr>
        <w:ind w:left="1814"/>
      </w:pPr>
      <w:r w:rsidRPr="00D15EE8">
        <w:t xml:space="preserve">Voici </w:t>
      </w:r>
      <w:r w:rsidR="002066E5" w:rsidRPr="00D15EE8">
        <w:t>des</w:t>
      </w:r>
      <w:r w:rsidRPr="00D15EE8">
        <w:t xml:space="preserve"> maquette</w:t>
      </w:r>
      <w:r w:rsidR="002066E5" w:rsidRPr="00D15EE8">
        <w:t>s</w:t>
      </w:r>
      <w:r w:rsidRPr="00D15EE8">
        <w:t xml:space="preserve"> de l’interface des menus :</w:t>
      </w:r>
    </w:p>
    <w:p w14:paraId="769B14DF" w14:textId="60082FFF" w:rsidR="00813361" w:rsidRPr="00D15EE8" w:rsidRDefault="00813361" w:rsidP="00813361">
      <w:pPr>
        <w:ind w:left="1814"/>
      </w:pPr>
      <w:r w:rsidRPr="00D15EE8">
        <w:rPr>
          <w:noProof/>
        </w:rPr>
        <w:lastRenderedPageBreak/>
        <mc:AlternateContent>
          <mc:Choice Requires="wpg">
            <w:drawing>
              <wp:inline distT="0" distB="0" distL="0" distR="0" wp14:anchorId="5E7B9B64" wp14:editId="679CE055">
                <wp:extent cx="3991610" cy="2564765"/>
                <wp:effectExtent l="0" t="0" r="8890" b="6985"/>
                <wp:docPr id="9" name="Groupe 9"/>
                <wp:cNvGraphicFramePr/>
                <a:graphic xmlns:a="http://schemas.openxmlformats.org/drawingml/2006/main">
                  <a:graphicData uri="http://schemas.microsoft.com/office/word/2010/wordprocessingGroup">
                    <wpg:wgp>
                      <wpg:cNvGrpSpPr/>
                      <wpg:grpSpPr>
                        <a:xfrm>
                          <a:off x="0" y="0"/>
                          <a:ext cx="3991610" cy="2564765"/>
                          <a:chOff x="0" y="0"/>
                          <a:chExt cx="3991610" cy="2564765"/>
                        </a:xfrm>
                      </wpg:grpSpPr>
                      <pic:pic xmlns:pic="http://schemas.openxmlformats.org/drawingml/2006/picture">
                        <pic:nvPicPr>
                          <pic:cNvPr id="8" name="Image 8"/>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91610" cy="2243455"/>
                          </a:xfrm>
                          <a:prstGeom prst="rect">
                            <a:avLst/>
                          </a:prstGeom>
                          <a:noFill/>
                          <a:ln>
                            <a:noFill/>
                          </a:ln>
                        </pic:spPr>
                      </pic:pic>
                      <wps:wsp>
                        <wps:cNvPr id="1" name="Zone de texte 1"/>
                        <wps:cNvSpPr txBox="1"/>
                        <wps:spPr>
                          <a:xfrm>
                            <a:off x="0" y="2297430"/>
                            <a:ext cx="3991610" cy="267335"/>
                          </a:xfrm>
                          <a:prstGeom prst="rect">
                            <a:avLst/>
                          </a:prstGeom>
                          <a:solidFill>
                            <a:prstClr val="white"/>
                          </a:solidFill>
                          <a:ln>
                            <a:noFill/>
                          </a:ln>
                        </wps:spPr>
                        <wps:txbx>
                          <w:txbxContent>
                            <w:p w14:paraId="49F6FFEE" w14:textId="1DD6A119" w:rsidR="00813361" w:rsidRPr="001B5471" w:rsidRDefault="00813361" w:rsidP="00813361">
                              <w:pPr>
                                <w:pStyle w:val="Lgende"/>
                                <w:rPr>
                                  <w:noProof/>
                                  <w:sz w:val="20"/>
                                  <w:szCs w:val="20"/>
                                </w:rPr>
                              </w:pPr>
                              <w:r>
                                <w:t xml:space="preserve">Figure </w:t>
                              </w:r>
                              <w:r>
                                <w:fldChar w:fldCharType="begin"/>
                              </w:r>
                              <w:r>
                                <w:instrText xml:space="preserve"> SEQ Figure \* ARABIC </w:instrText>
                              </w:r>
                              <w:r>
                                <w:fldChar w:fldCharType="separate"/>
                              </w:r>
                              <w:r w:rsidR="00BD7365">
                                <w:rPr>
                                  <w:noProof/>
                                </w:rPr>
                                <w:t>2</w:t>
                              </w:r>
                              <w:r>
                                <w:fldChar w:fldCharType="end"/>
                              </w:r>
                              <w:r>
                                <w:t xml:space="preserve"> : Maquette du </w:t>
                              </w:r>
                              <w:r>
                                <w:t>m</w:t>
                              </w:r>
                              <w:r>
                                <w:t>enu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5E7B9B64" id="Groupe 9" o:spid="_x0000_s1026" style="width:314.3pt;height:201.95pt;mso-position-horizontal-relative:char;mso-position-vertical-relative:line" coordsize="39916,256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">
                <v:shape id="Image 8" o:spid="_x0000_s1027" type="#_x0000_t75" style="position:absolute;width:39916;height:22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">
                  <v:imagedata r:id="rId13" o:title=""/>
                </v:shape>
                <v:shapetype id="_x0000_t202" coordsize="21600,21600" o:spt="202" path="m,l,21600r21600,l21600,xe">
                  <v:stroke joinstyle="miter"/>
                  <v:path gradientshapeok="t" o:connecttype="rect"/>
                </v:shapetype>
                <v:shape id="Zone de texte 1" o:spid="_x0000_s1028" type="#_x0000_t202" style="position:absolute;top:22974;width:3991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49F6FFEE" w14:textId="1DD6A119" w:rsidR="00813361" w:rsidRPr="001B5471" w:rsidRDefault="00813361" w:rsidP="00813361">
                        <w:pPr>
                          <w:pStyle w:val="Lgende"/>
                          <w:rPr>
                            <w:noProof/>
                            <w:sz w:val="20"/>
                            <w:szCs w:val="20"/>
                          </w:rPr>
                        </w:pPr>
                        <w:r>
                          <w:t xml:space="preserve">Figure </w:t>
                        </w:r>
                        <w:r>
                          <w:fldChar w:fldCharType="begin"/>
                        </w:r>
                        <w:r>
                          <w:instrText xml:space="preserve"> SEQ Figure \* ARABIC </w:instrText>
                        </w:r>
                        <w:r>
                          <w:fldChar w:fldCharType="separate"/>
                        </w:r>
                        <w:r w:rsidR="00BD7365">
                          <w:rPr>
                            <w:noProof/>
                          </w:rPr>
                          <w:t>2</w:t>
                        </w:r>
                        <w:r>
                          <w:fldChar w:fldCharType="end"/>
                        </w:r>
                        <w:r>
                          <w:t xml:space="preserve"> : Maquette du </w:t>
                        </w:r>
                        <w:r>
                          <w:t>m</w:t>
                        </w:r>
                        <w:r>
                          <w:t>enu principal</w:t>
                        </w:r>
                      </w:p>
                    </w:txbxContent>
                  </v:textbox>
                </v:shape>
                <w10:anchorlock/>
              </v:group>
            </w:pict>
          </mc:Fallback>
        </mc:AlternateContent>
      </w:r>
    </w:p>
    <w:p w14:paraId="516C77F7" w14:textId="051E45C4" w:rsidR="00813361" w:rsidRPr="00D15EE8" w:rsidRDefault="00813361" w:rsidP="00813361">
      <w:pPr>
        <w:ind w:left="1814"/>
      </w:pPr>
    </w:p>
    <w:p w14:paraId="2D09F69C" w14:textId="4829364A" w:rsidR="00813361" w:rsidRPr="00D15EE8" w:rsidRDefault="00813361" w:rsidP="00813361">
      <w:pPr>
        <w:ind w:left="1814"/>
      </w:pPr>
      <w:r w:rsidRPr="00D15EE8">
        <w:rPr>
          <w:noProof/>
        </w:rPr>
        <mc:AlternateContent>
          <mc:Choice Requires="wpg">
            <w:drawing>
              <wp:inline distT="0" distB="0" distL="0" distR="0" wp14:anchorId="69BAE3F5" wp14:editId="15A1A715">
                <wp:extent cx="4007457" cy="2377440"/>
                <wp:effectExtent l="0" t="0" r="0" b="3810"/>
                <wp:docPr id="12" name="Groupe 12"/>
                <wp:cNvGraphicFramePr/>
                <a:graphic xmlns:a="http://schemas.openxmlformats.org/drawingml/2006/main">
                  <a:graphicData uri="http://schemas.microsoft.com/office/word/2010/wordprocessingGroup">
                    <wpg:wgp>
                      <wpg:cNvGrpSpPr/>
                      <wpg:grpSpPr>
                        <a:xfrm>
                          <a:off x="0" y="0"/>
                          <a:ext cx="4007457" cy="2377440"/>
                          <a:chOff x="0" y="0"/>
                          <a:chExt cx="5756910" cy="3559175"/>
                        </a:xfrm>
                      </wpg:grpSpPr>
                      <pic:pic xmlns:pic="http://schemas.openxmlformats.org/drawingml/2006/picture">
                        <pic:nvPicPr>
                          <pic:cNvPr id="10" name="Image 10"/>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6910" cy="3235960"/>
                          </a:xfrm>
                          <a:prstGeom prst="rect">
                            <a:avLst/>
                          </a:prstGeom>
                          <a:noFill/>
                          <a:ln>
                            <a:noFill/>
                          </a:ln>
                        </pic:spPr>
                      </pic:pic>
                      <wps:wsp>
                        <wps:cNvPr id="11" name="Zone de texte 11"/>
                        <wps:cNvSpPr txBox="1"/>
                        <wps:spPr>
                          <a:xfrm>
                            <a:off x="0" y="3291840"/>
                            <a:ext cx="5756910" cy="267335"/>
                          </a:xfrm>
                          <a:prstGeom prst="rect">
                            <a:avLst/>
                          </a:prstGeom>
                          <a:solidFill>
                            <a:prstClr val="white"/>
                          </a:solidFill>
                          <a:ln>
                            <a:noFill/>
                          </a:ln>
                        </wps:spPr>
                        <wps:txbx>
                          <w:txbxContent>
                            <w:p w14:paraId="3E555015" w14:textId="5F55546F" w:rsidR="00813361" w:rsidRPr="00181E0A" w:rsidRDefault="00813361" w:rsidP="00813361">
                              <w:pPr>
                                <w:pStyle w:val="Lgende"/>
                                <w:rPr>
                                  <w:noProof/>
                                  <w:sz w:val="20"/>
                                  <w:szCs w:val="20"/>
                                </w:rPr>
                              </w:pPr>
                              <w:r>
                                <w:t xml:space="preserve">Figure </w:t>
                              </w:r>
                              <w:r>
                                <w:fldChar w:fldCharType="begin"/>
                              </w:r>
                              <w:r>
                                <w:instrText xml:space="preserve"> SEQ Figure \* ARABIC </w:instrText>
                              </w:r>
                              <w:r>
                                <w:fldChar w:fldCharType="separate"/>
                              </w:r>
                              <w:r w:rsidR="00BD7365">
                                <w:rPr>
                                  <w:noProof/>
                                </w:rPr>
                                <w:t>3</w:t>
                              </w:r>
                              <w:r>
                                <w:fldChar w:fldCharType="end"/>
                              </w:r>
                              <w:r>
                                <w:t xml:space="preserve"> : Maquette des autres menus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69BAE3F5" id="Groupe 12" o:spid="_x0000_s1029" style="width:315.55pt;height:187.2pt;mso-position-horizontal-relative:char;mso-position-vertical-relative:line" coordsize="57569,35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">
                <v:shape id="Image 10" o:spid="_x0000_s1030" type="#_x0000_t75" style="position:absolute;width:57569;height:32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">
                  <v:imagedata r:id="rId15" o:title=""/>
                </v:shape>
                <v:shape id="Zone de texte 11" o:spid="_x0000_s1031" type="#_x0000_t202" style="position:absolute;top:32918;width:5756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3E555015" w14:textId="5F55546F" w:rsidR="00813361" w:rsidRPr="00181E0A" w:rsidRDefault="00813361" w:rsidP="00813361">
                        <w:pPr>
                          <w:pStyle w:val="Lgende"/>
                          <w:rPr>
                            <w:noProof/>
                            <w:sz w:val="20"/>
                            <w:szCs w:val="20"/>
                          </w:rPr>
                        </w:pPr>
                        <w:r>
                          <w:t xml:space="preserve">Figure </w:t>
                        </w:r>
                        <w:r>
                          <w:fldChar w:fldCharType="begin"/>
                        </w:r>
                        <w:r>
                          <w:instrText xml:space="preserve"> SEQ Figure \* ARABIC </w:instrText>
                        </w:r>
                        <w:r>
                          <w:fldChar w:fldCharType="separate"/>
                        </w:r>
                        <w:r w:rsidR="00BD7365">
                          <w:rPr>
                            <w:noProof/>
                          </w:rPr>
                          <w:t>3</w:t>
                        </w:r>
                        <w:r>
                          <w:fldChar w:fldCharType="end"/>
                        </w:r>
                        <w:r>
                          <w:t xml:space="preserve"> : Maquette des autres menus</w:t>
                        </w:r>
                      </w:p>
                    </w:txbxContent>
                  </v:textbox>
                </v:shape>
                <w10:anchorlock/>
              </v:group>
            </w:pict>
          </mc:Fallback>
        </mc:AlternateContent>
      </w:r>
    </w:p>
    <w:p w14:paraId="1B0BCB10" w14:textId="77777777" w:rsidR="002066E5" w:rsidRPr="00D15EE8" w:rsidRDefault="002066E5" w:rsidP="00813361">
      <w:pPr>
        <w:ind w:left="1814"/>
      </w:pPr>
    </w:p>
    <w:p w14:paraId="4E3EF86D" w14:textId="4E0EC412" w:rsidR="00D917DD" w:rsidRPr="00D15EE8" w:rsidRDefault="00D917DD" w:rsidP="00D917DD">
      <w:pPr>
        <w:ind w:left="1814"/>
      </w:pPr>
      <w:r w:rsidRPr="00D15EE8">
        <w:t xml:space="preserve">Chaque option du menu sera affichée comme une liste que l’utilisateur pourra parcourir avec les flèches. Ce signe ‘’&gt;’’ montrera sur quelle option l’utilisateur se trouve actuellement. Il validera le choix avec la touche ENTER. Pour les sous-menus, une option pour revenir en arrière sera présente. Pour gérer les choix des menus, l’utilisation d’un dictionnaire est pertinente afin d’avoir </w:t>
      </w:r>
      <w:r w:rsidR="00352629" w:rsidRPr="00D15EE8">
        <w:t>une clé unique</w:t>
      </w:r>
      <w:r w:rsidRPr="00D15EE8">
        <w:t xml:space="preserve"> pour les choix associé à un string (Dictionnaire avec un int et un string). </w:t>
      </w:r>
    </w:p>
    <w:p w14:paraId="60E9C26E" w14:textId="77777777" w:rsidR="003E245D" w:rsidRPr="00D15EE8" w:rsidRDefault="003E245D" w:rsidP="00D917DD">
      <w:pPr>
        <w:ind w:left="1814"/>
      </w:pPr>
    </w:p>
    <w:p w14:paraId="05AFC549" w14:textId="7B0D3749" w:rsidR="00A73074" w:rsidRPr="00D15EE8" w:rsidRDefault="00A73074" w:rsidP="00D917DD">
      <w:pPr>
        <w:ind w:left="1814"/>
      </w:pPr>
      <w:r w:rsidRPr="00D15EE8">
        <w:t>Une boucle Do While combiné avec un Console.ReadKey() permettra de récupérer l’input du joueur à chaque boucle et d’agir en conséquence. Le joueur ne pourra ne que se déplacer avec les flèches et la touche ENTER. En cas d’une autre entrée, il faudra gérer pour éviter que le programme fasse autre chose.</w:t>
      </w:r>
    </w:p>
    <w:p w14:paraId="667640F9" w14:textId="66965E6D" w:rsidR="00A73074" w:rsidRDefault="00A73074" w:rsidP="00D917DD">
      <w:pPr>
        <w:ind w:left="1814"/>
      </w:pPr>
      <w:r w:rsidRPr="00D15EE8">
        <w:t>La touche sera ensuite récupérée pour décider de la prochaine action que le programme devra exécuter.</w:t>
      </w:r>
    </w:p>
    <w:p w14:paraId="115F7524" w14:textId="77777777" w:rsidR="00D15EE8" w:rsidRPr="00D15EE8" w:rsidRDefault="00D15EE8" w:rsidP="00D917DD">
      <w:pPr>
        <w:ind w:left="1814"/>
      </w:pPr>
    </w:p>
    <w:p w14:paraId="589BC2B6" w14:textId="680778C8" w:rsidR="00E07CD9" w:rsidRPr="00D15EE8" w:rsidRDefault="00D917DD" w:rsidP="00E07CD9">
      <w:pPr>
        <w:pStyle w:val="Titre4"/>
      </w:pPr>
      <w:r w:rsidRPr="00D15EE8">
        <w:t>Jeu</w:t>
      </w:r>
    </w:p>
    <w:p w14:paraId="5FB0566F" w14:textId="16F833A2" w:rsidR="00813361" w:rsidRPr="00D15EE8" w:rsidRDefault="00813361" w:rsidP="00813361">
      <w:pPr>
        <w:ind w:left="1814"/>
      </w:pPr>
      <w:r w:rsidRPr="00D15EE8">
        <w:t>Voici une maquette de l’interface du jeu :</w:t>
      </w:r>
    </w:p>
    <w:p w14:paraId="0165FE10" w14:textId="66F6695F" w:rsidR="00813361" w:rsidRPr="00D15EE8" w:rsidRDefault="002066E5" w:rsidP="00813361">
      <w:pPr>
        <w:ind w:left="1814"/>
      </w:pPr>
      <w:r w:rsidRPr="00D15EE8">
        <w:rPr>
          <w:noProof/>
        </w:rPr>
        <w:lastRenderedPageBreak/>
        <mc:AlternateContent>
          <mc:Choice Requires="wpg">
            <w:drawing>
              <wp:inline distT="0" distB="0" distL="0" distR="0" wp14:anchorId="163541CC" wp14:editId="2E79E70D">
                <wp:extent cx="4794250" cy="3018155"/>
                <wp:effectExtent l="0" t="0" r="6350" b="0"/>
                <wp:docPr id="17" name="Groupe 17"/>
                <wp:cNvGraphicFramePr/>
                <a:graphic xmlns:a="http://schemas.openxmlformats.org/drawingml/2006/main">
                  <a:graphicData uri="http://schemas.microsoft.com/office/word/2010/wordprocessingGroup">
                    <wpg:wgp>
                      <wpg:cNvGrpSpPr/>
                      <wpg:grpSpPr>
                        <a:xfrm>
                          <a:off x="0" y="0"/>
                          <a:ext cx="4794250" cy="3018155"/>
                          <a:chOff x="0" y="0"/>
                          <a:chExt cx="4794250" cy="3018155"/>
                        </a:xfrm>
                      </wpg:grpSpPr>
                      <pic:pic xmlns:pic="http://schemas.openxmlformats.org/drawingml/2006/picture">
                        <pic:nvPicPr>
                          <pic:cNvPr id="15" name="Image 15"/>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94250" cy="2694940"/>
                          </a:xfrm>
                          <a:prstGeom prst="rect">
                            <a:avLst/>
                          </a:prstGeom>
                          <a:noFill/>
                          <a:ln>
                            <a:noFill/>
                          </a:ln>
                        </pic:spPr>
                      </pic:pic>
                      <wps:wsp>
                        <wps:cNvPr id="16" name="Zone de texte 16"/>
                        <wps:cNvSpPr txBox="1"/>
                        <wps:spPr>
                          <a:xfrm>
                            <a:off x="0" y="2750820"/>
                            <a:ext cx="4794250" cy="267335"/>
                          </a:xfrm>
                          <a:prstGeom prst="rect">
                            <a:avLst/>
                          </a:prstGeom>
                          <a:solidFill>
                            <a:prstClr val="white"/>
                          </a:solidFill>
                          <a:ln>
                            <a:noFill/>
                          </a:ln>
                        </wps:spPr>
                        <wps:txbx>
                          <w:txbxContent>
                            <w:p w14:paraId="4EE94B31" w14:textId="0EE216FC" w:rsidR="002066E5" w:rsidRPr="00713FB7" w:rsidRDefault="002066E5" w:rsidP="002066E5">
                              <w:pPr>
                                <w:pStyle w:val="Lgende"/>
                                <w:rPr>
                                  <w:noProof/>
                                  <w:sz w:val="20"/>
                                  <w:szCs w:val="20"/>
                                </w:rPr>
                              </w:pPr>
                              <w:r>
                                <w:t xml:space="preserve">Figure </w:t>
                              </w:r>
                              <w:r>
                                <w:fldChar w:fldCharType="begin"/>
                              </w:r>
                              <w:r>
                                <w:instrText xml:space="preserve"> SEQ Figure \* ARABIC </w:instrText>
                              </w:r>
                              <w:r>
                                <w:fldChar w:fldCharType="separate"/>
                              </w:r>
                              <w:r w:rsidR="00BD7365">
                                <w:rPr>
                                  <w:noProof/>
                                </w:rPr>
                                <w:t>4</w:t>
                              </w:r>
                              <w:r>
                                <w:fldChar w:fldCharType="end"/>
                              </w:r>
                              <w:r>
                                <w:t xml:space="preserve"> : Maquette du jeu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163541CC" id="Groupe 17" o:spid="_x0000_s1032" style="width:377.5pt;height:237.65pt;mso-position-horizontal-relative:char;mso-position-vertical-relative:line" coordsize="47942,301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">
                <v:shape id="Image 15" o:spid="_x0000_s1033" type="#_x0000_t75" style="position:absolute;width:47942;height:26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">
                  <v:imagedata r:id="rId17" o:title=""/>
                </v:shape>
                <v:shape id="Zone de texte 16" o:spid="_x0000_s1034" type="#_x0000_t202" style="position:absolute;top:27508;width:47942;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14:paraId="4EE94B31" w14:textId="0EE216FC" w:rsidR="002066E5" w:rsidRPr="00713FB7" w:rsidRDefault="002066E5" w:rsidP="002066E5">
                        <w:pPr>
                          <w:pStyle w:val="Lgende"/>
                          <w:rPr>
                            <w:noProof/>
                            <w:sz w:val="20"/>
                            <w:szCs w:val="20"/>
                          </w:rPr>
                        </w:pPr>
                        <w:r>
                          <w:t xml:space="preserve">Figure </w:t>
                        </w:r>
                        <w:r>
                          <w:fldChar w:fldCharType="begin"/>
                        </w:r>
                        <w:r>
                          <w:instrText xml:space="preserve"> SEQ Figure \* ARABIC </w:instrText>
                        </w:r>
                        <w:r>
                          <w:fldChar w:fldCharType="separate"/>
                        </w:r>
                        <w:r w:rsidR="00BD7365">
                          <w:rPr>
                            <w:noProof/>
                          </w:rPr>
                          <w:t>4</w:t>
                        </w:r>
                        <w:r>
                          <w:fldChar w:fldCharType="end"/>
                        </w:r>
                        <w:r>
                          <w:t xml:space="preserve"> : Maquette du jeu</w:t>
                        </w:r>
                      </w:p>
                    </w:txbxContent>
                  </v:textbox>
                </v:shape>
                <w10:anchorlock/>
              </v:group>
            </w:pict>
          </mc:Fallback>
        </mc:AlternateContent>
      </w:r>
    </w:p>
    <w:p w14:paraId="0753DCE0" w14:textId="49E5585C" w:rsidR="00D15EE8" w:rsidRDefault="00D15EE8" w:rsidP="003E245D">
      <w:pPr>
        <w:ind w:left="1814"/>
      </w:pPr>
      <w:r>
        <w:t xml:space="preserve">Les tetriminos y sont un peu grands mais la maquette permet de donner une idée de ceux-ci. </w:t>
      </w:r>
      <w:r w:rsidR="00F5615C">
        <w:t xml:space="preserve">La taille de ceux-ci sera définie </w:t>
      </w:r>
      <w:r w:rsidR="0021678D">
        <w:t>lors de</w:t>
      </w:r>
      <w:r w:rsidR="00F5615C">
        <w:t xml:space="preserve"> la réalisation.</w:t>
      </w:r>
    </w:p>
    <w:p w14:paraId="2812C476" w14:textId="573576AE" w:rsidR="00D15EE8" w:rsidRDefault="0021678D" w:rsidP="003E245D">
      <w:pPr>
        <w:ind w:left="1814"/>
      </w:pPr>
      <w:r>
        <w:t xml:space="preserve">La maquette prévoit déjà une amélioration, celle de voir la prochaine pièce. </w:t>
      </w:r>
    </w:p>
    <w:p w14:paraId="3CC2E903" w14:textId="11E5AA83" w:rsidR="0021678D" w:rsidRDefault="0021678D" w:rsidP="003E245D">
      <w:pPr>
        <w:ind w:left="1814"/>
      </w:pPr>
      <w:r>
        <w:t xml:space="preserve">À droite, les questions apparaitront et le joueur pourra écrire sa réponse dessous. </w:t>
      </w:r>
    </w:p>
    <w:p w14:paraId="20F62AC9" w14:textId="77777777" w:rsidR="001A0959" w:rsidRDefault="001A0959" w:rsidP="003E245D">
      <w:pPr>
        <w:ind w:left="1814"/>
      </w:pPr>
    </w:p>
    <w:p w14:paraId="4B4DE4D9" w14:textId="177F42BB" w:rsidR="001A0959" w:rsidRDefault="001A0959" w:rsidP="003E245D">
      <w:pPr>
        <w:ind w:left="1814"/>
      </w:pPr>
      <w:r>
        <w:t xml:space="preserve">Pour le fonctionnement du jeu, un game manager s’occupera de celui-ci. Il gérera les pièces, les questions et le score (d’autres classes seront surement créée afin de ne pas tout mettre dans le game manager). Les tetriminos utiliseront de l’héritage au vu du fait qu’ils auront tous les mêmes variables et les mêmes méthodes. </w:t>
      </w:r>
    </w:p>
    <w:p w14:paraId="2A7B23E0" w14:textId="77777777" w:rsidR="001A0959" w:rsidRDefault="001A0959" w:rsidP="003E245D">
      <w:pPr>
        <w:ind w:left="1814"/>
      </w:pPr>
    </w:p>
    <w:p w14:paraId="0DC82F99" w14:textId="77777777" w:rsidR="0062498D" w:rsidRDefault="001A0959" w:rsidP="003E245D">
      <w:pPr>
        <w:ind w:left="1814"/>
      </w:pPr>
      <w:r>
        <w:t>Pour la gestion de la zone de jeu, l’arrière-plan (background) sera mis en gris clair et les pièces seront avec du texte (permet de ne pas avoir à réécrire l’arrière-plan à chaque fois).</w:t>
      </w:r>
      <w:r w:rsidR="0062498D">
        <w:t xml:space="preserve"> Un tableau de boolean à 2 dimensions va permettre de savoir si une case est occupée ou non. On pourra ensuite vérifier sur la pièce peut se déplacer à un endroit ou non ou bien s’il a touché le bas et qu’il doit se figer. </w:t>
      </w:r>
    </w:p>
    <w:p w14:paraId="3EDDCF37" w14:textId="5497A228" w:rsidR="001A0959" w:rsidRDefault="0062498D" w:rsidP="003E245D">
      <w:pPr>
        <w:ind w:left="1814"/>
      </w:pPr>
      <w:r>
        <w:t xml:space="preserve">À chaque fois qu’un tetriminos se fige, on vérifiera si une ligne est complète ou non. Si oui, une question sera posée au joueur. Pour éviter que la même question passe en boucle, il faudra utiliser 2 listes. Une avec les questions possibles et une autre avec celles utilisées. Une fois qu’une question a été posée, elle est retirée de la liste des questions possibles et ajoutée à celle des questions utilisées. Une la liste de questions possibles vide, on le rerempli et vide celle des questions utilisées. </w:t>
      </w:r>
    </w:p>
    <w:p w14:paraId="0594A980" w14:textId="77777777" w:rsidR="000121C3" w:rsidRDefault="000121C3" w:rsidP="003E245D">
      <w:pPr>
        <w:ind w:left="1814"/>
      </w:pPr>
    </w:p>
    <w:p w14:paraId="67CDB778" w14:textId="4ABD7565" w:rsidR="000121C3" w:rsidRDefault="000121C3" w:rsidP="003E245D">
      <w:pPr>
        <w:ind w:left="1814"/>
      </w:pPr>
      <w:r>
        <w:t xml:space="preserve">Afin de vérifier si une pièce peut tourner, il va falloir sa rotation afin de vérifier sa rotation. Si une simulant la rotation, la pièce et bouger, on tourne la pièce. Si ce n’est pas possible, on laisse la pièce dans son état actuel. </w:t>
      </w:r>
    </w:p>
    <w:p w14:paraId="66A9EEE4" w14:textId="2672D8F8" w:rsidR="0021678D" w:rsidRDefault="000121C3" w:rsidP="000121C3">
      <w:r>
        <w:tab/>
      </w:r>
    </w:p>
    <w:p w14:paraId="7B4280F5" w14:textId="7A70DDEB" w:rsidR="000121C3" w:rsidRDefault="000121C3" w:rsidP="003E245D">
      <w:pPr>
        <w:ind w:left="1814"/>
      </w:pPr>
      <w:r>
        <w:t xml:space="preserve">L’utilisation de thread ne parait pas nécessaire. Il sera possible d’exécuter le code de manière séquentielle. Cela aidera également pour l’optimisation du programme. </w:t>
      </w:r>
    </w:p>
    <w:p w14:paraId="7ADB9D85" w14:textId="7C7C2ADA" w:rsidR="000121C3" w:rsidRDefault="000121C3" w:rsidP="003E245D">
      <w:pPr>
        <w:ind w:left="1814"/>
      </w:pPr>
      <w:r>
        <w:lastRenderedPageBreak/>
        <w:t>Au début de chaque partie, il faudra réinitialiser plusieurs variables afin que le jeu puisse fonctionner correctement. Une fonction Reset() permettra de faire cela.</w:t>
      </w:r>
    </w:p>
    <w:p w14:paraId="18CB603B" w14:textId="32F896F1" w:rsidR="000121C3" w:rsidRDefault="000121C3" w:rsidP="003E245D">
      <w:pPr>
        <w:ind w:left="1814"/>
      </w:pPr>
      <w:r>
        <w:t xml:space="preserve">Il faudra également qu’en début de partie, plusieurs variables soient définies en fonction des paramètres de l’utilisateur. Pour ce faire, une ou plusieurs méthodes (en fonction du paramètre par exemple) seront définies pour donner aux variables la bonne valeur. </w:t>
      </w:r>
    </w:p>
    <w:p w14:paraId="4F9545E4" w14:textId="77777777" w:rsidR="000121C3" w:rsidRDefault="000121C3" w:rsidP="003E245D">
      <w:pPr>
        <w:ind w:left="1814"/>
      </w:pPr>
    </w:p>
    <w:p w14:paraId="6A3621E7" w14:textId="4856BB5D" w:rsidR="000121C3" w:rsidRDefault="000121C3" w:rsidP="003E245D">
      <w:pPr>
        <w:ind w:left="1814"/>
      </w:pPr>
      <w:r>
        <w:t>Le curseur sera caché afin d’améliorer un peu le visuel de l’application</w:t>
      </w:r>
      <w:r w:rsidR="005321CB">
        <w:t xml:space="preserve"> et de ne pas perturber le joueur par son grand nombre de déplacements.</w:t>
      </w:r>
    </w:p>
    <w:p w14:paraId="15C8F0EF" w14:textId="77777777" w:rsidR="006344D9" w:rsidRPr="00D15EE8" w:rsidRDefault="006344D9" w:rsidP="003E245D">
      <w:pPr>
        <w:ind w:left="1814"/>
      </w:pPr>
    </w:p>
    <w:p w14:paraId="30A5F92E" w14:textId="6E51388A" w:rsidR="003E245D" w:rsidRPr="00D15EE8" w:rsidRDefault="003E245D" w:rsidP="000121C3"/>
    <w:p w14:paraId="27001E4D" w14:textId="5CC3E0FD" w:rsidR="00E07CD9" w:rsidRPr="00D15EE8" w:rsidRDefault="00E07CD9" w:rsidP="00E07CD9">
      <w:pPr>
        <w:pStyle w:val="Titre4"/>
      </w:pPr>
      <w:r w:rsidRPr="00D15EE8">
        <w:t>Base de données</w:t>
      </w:r>
    </w:p>
    <w:p w14:paraId="2DB727C0" w14:textId="349787DA" w:rsidR="000121C3" w:rsidRDefault="00BD7365" w:rsidP="006344D9">
      <w:pPr>
        <w:ind w:left="1814"/>
      </w:pPr>
      <w:r>
        <w:t>Voici le MCD et MLD de la base de données :</w:t>
      </w:r>
      <w:r w:rsidRPr="00BD7365">
        <w:rPr>
          <w:noProof/>
        </w:rPr>
        <w:t xml:space="preserve"> </w:t>
      </w:r>
      <w:r>
        <w:rPr>
          <w:noProof/>
        </w:rPr>
        <mc:AlternateContent>
          <mc:Choice Requires="wpg">
            <w:drawing>
              <wp:inline distT="0" distB="0" distL="0" distR="0" wp14:anchorId="76F9F0EE" wp14:editId="6D9CD4AB">
                <wp:extent cx="3333750" cy="3821430"/>
                <wp:effectExtent l="0" t="0" r="0" b="7620"/>
                <wp:docPr id="20" name="Groupe 20"/>
                <wp:cNvGraphicFramePr/>
                <a:graphic xmlns:a="http://schemas.openxmlformats.org/drawingml/2006/main">
                  <a:graphicData uri="http://schemas.microsoft.com/office/word/2010/wordprocessingGroup">
                    <wpg:wgp>
                      <wpg:cNvGrpSpPr/>
                      <wpg:grpSpPr>
                        <a:xfrm>
                          <a:off x="0" y="0"/>
                          <a:ext cx="3333750" cy="3821430"/>
                          <a:chOff x="0" y="0"/>
                          <a:chExt cx="3333750" cy="3821430"/>
                        </a:xfrm>
                      </wpg:grpSpPr>
                      <pic:pic xmlns:pic="http://schemas.openxmlformats.org/drawingml/2006/picture">
                        <pic:nvPicPr>
                          <pic:cNvPr id="18" name="Image 1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333750" cy="3495675"/>
                          </a:xfrm>
                          <a:prstGeom prst="rect">
                            <a:avLst/>
                          </a:prstGeom>
                        </pic:spPr>
                      </pic:pic>
                      <wps:wsp>
                        <wps:cNvPr id="19" name="Zone de texte 19"/>
                        <wps:cNvSpPr txBox="1"/>
                        <wps:spPr>
                          <a:xfrm>
                            <a:off x="0" y="3554095"/>
                            <a:ext cx="3333750" cy="267335"/>
                          </a:xfrm>
                          <a:prstGeom prst="rect">
                            <a:avLst/>
                          </a:prstGeom>
                          <a:solidFill>
                            <a:prstClr val="white"/>
                          </a:solidFill>
                          <a:ln>
                            <a:noFill/>
                          </a:ln>
                        </wps:spPr>
                        <wps:txbx>
                          <w:txbxContent>
                            <w:p w14:paraId="1A9A90BB" w14:textId="77777777" w:rsidR="00BD7365" w:rsidRPr="000211EB" w:rsidRDefault="00BD7365" w:rsidP="00BD7365">
                              <w:pPr>
                                <w:pStyle w:val="Lgende"/>
                                <w:rPr>
                                  <w:noProof/>
                                  <w:sz w:val="20"/>
                                  <w:szCs w:val="20"/>
                                </w:rPr>
                              </w:pPr>
                              <w:r>
                                <w:t xml:space="preserve">Figure </w:t>
                              </w:r>
                              <w:r>
                                <w:fldChar w:fldCharType="begin"/>
                              </w:r>
                              <w:r>
                                <w:instrText xml:space="preserve"> SEQ Figure \* ARABIC </w:instrText>
                              </w:r>
                              <w:r>
                                <w:fldChar w:fldCharType="separate"/>
                              </w:r>
                              <w:r>
                                <w:rPr>
                                  <w:noProof/>
                                </w:rPr>
                                <w:t>5</w:t>
                              </w:r>
                              <w:r>
                                <w:fldChar w:fldCharType="end"/>
                              </w:r>
                              <w:r>
                                <w:t xml:space="preserve"> : MCD de la DB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76F9F0EE" id="Groupe 20" o:spid="_x0000_s1035" style="width:262.5pt;height:300.9pt;mso-position-horizontal-relative:char;mso-position-vertical-relative:line" coordsize="33337,382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">
                <v:shape id="Image 18" o:spid="_x0000_s1036" type="#_x0000_t75" style="position:absolute;width:33337;height:34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">
                  <v:imagedata r:id="rId19" o:title=""/>
                </v:shape>
                <v:shape id="Zone de texte 19" o:spid="_x0000_s1037" type="#_x0000_t202" style="position:absolute;top:35540;width:3333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14:paraId="1A9A90BB" w14:textId="77777777" w:rsidR="00BD7365" w:rsidRPr="000211EB" w:rsidRDefault="00BD7365" w:rsidP="00BD7365">
                        <w:pPr>
                          <w:pStyle w:val="Lgende"/>
                          <w:rPr>
                            <w:noProof/>
                            <w:sz w:val="20"/>
                            <w:szCs w:val="20"/>
                          </w:rPr>
                        </w:pPr>
                        <w:r>
                          <w:t xml:space="preserve">Figure </w:t>
                        </w:r>
                        <w:r>
                          <w:fldChar w:fldCharType="begin"/>
                        </w:r>
                        <w:r>
                          <w:instrText xml:space="preserve"> SEQ Figure \* ARABIC </w:instrText>
                        </w:r>
                        <w:r>
                          <w:fldChar w:fldCharType="separate"/>
                        </w:r>
                        <w:r>
                          <w:rPr>
                            <w:noProof/>
                          </w:rPr>
                          <w:t>5</w:t>
                        </w:r>
                        <w:r>
                          <w:fldChar w:fldCharType="end"/>
                        </w:r>
                        <w:r>
                          <w:t xml:space="preserve"> : MCD de la DB</w:t>
                        </w:r>
                      </w:p>
                    </w:txbxContent>
                  </v:textbox>
                </v:shape>
                <w10:anchorlock/>
              </v:group>
            </w:pict>
          </mc:Fallback>
        </mc:AlternateContent>
      </w:r>
    </w:p>
    <w:p w14:paraId="04A40206" w14:textId="288C38A8" w:rsidR="00BD7365" w:rsidRDefault="00BD7365" w:rsidP="006344D9">
      <w:pPr>
        <w:ind w:left="1814"/>
      </w:pPr>
      <w:r>
        <w:rPr>
          <w:noProof/>
        </w:rPr>
        <w:lastRenderedPageBreak/>
        <mc:AlternateContent>
          <mc:Choice Requires="wpg">
            <w:drawing>
              <wp:inline distT="0" distB="0" distL="0" distR="0" wp14:anchorId="11AC71FA" wp14:editId="1F9D32F4">
                <wp:extent cx="3219450" cy="4171315"/>
                <wp:effectExtent l="0" t="0" r="0" b="635"/>
                <wp:docPr id="23" name="Groupe 23"/>
                <wp:cNvGraphicFramePr/>
                <a:graphic xmlns:a="http://schemas.openxmlformats.org/drawingml/2006/main">
                  <a:graphicData uri="http://schemas.microsoft.com/office/word/2010/wordprocessingGroup">
                    <wpg:wgp>
                      <wpg:cNvGrpSpPr/>
                      <wpg:grpSpPr>
                        <a:xfrm>
                          <a:off x="0" y="0"/>
                          <a:ext cx="3219450" cy="4171315"/>
                          <a:chOff x="0" y="0"/>
                          <a:chExt cx="3219450" cy="4171315"/>
                        </a:xfrm>
                      </wpg:grpSpPr>
                      <pic:pic xmlns:pic="http://schemas.openxmlformats.org/drawingml/2006/picture">
                        <pic:nvPicPr>
                          <pic:cNvPr id="21" name="Image 2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219450" cy="3848100"/>
                          </a:xfrm>
                          <a:prstGeom prst="rect">
                            <a:avLst/>
                          </a:prstGeom>
                        </pic:spPr>
                      </pic:pic>
                      <wps:wsp>
                        <wps:cNvPr id="22" name="Zone de texte 22"/>
                        <wps:cNvSpPr txBox="1"/>
                        <wps:spPr>
                          <a:xfrm>
                            <a:off x="0" y="3903980"/>
                            <a:ext cx="3219450" cy="267335"/>
                          </a:xfrm>
                          <a:prstGeom prst="rect">
                            <a:avLst/>
                          </a:prstGeom>
                          <a:solidFill>
                            <a:prstClr val="white"/>
                          </a:solidFill>
                          <a:ln>
                            <a:noFill/>
                          </a:ln>
                        </wps:spPr>
                        <wps:txbx>
                          <w:txbxContent>
                            <w:p w14:paraId="4180EE9E" w14:textId="77777777" w:rsidR="00BD7365" w:rsidRPr="00A44A73" w:rsidRDefault="00BD7365" w:rsidP="00BD7365">
                              <w:pPr>
                                <w:pStyle w:val="Lgende"/>
                                <w:rPr>
                                  <w:noProof/>
                                  <w:sz w:val="20"/>
                                  <w:szCs w:val="20"/>
                                </w:rPr>
                              </w:pPr>
                              <w:r>
                                <w:t xml:space="preserve">Figure </w:t>
                              </w:r>
                              <w:r>
                                <w:fldChar w:fldCharType="begin"/>
                              </w:r>
                              <w:r>
                                <w:instrText xml:space="preserve"> SEQ Figure \* ARABIC </w:instrText>
                              </w:r>
                              <w:r>
                                <w:fldChar w:fldCharType="separate"/>
                              </w:r>
                              <w:r>
                                <w:rPr>
                                  <w:noProof/>
                                </w:rPr>
                                <w:t>6</w:t>
                              </w:r>
                              <w:r>
                                <w:fldChar w:fldCharType="end"/>
                              </w:r>
                              <w:r>
                                <w:t xml:space="preserve"> : MLD de la DB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11AC71FA" id="Groupe 23" o:spid="_x0000_s1038" style="width:253.5pt;height:328.45pt;mso-position-horizontal-relative:char;mso-position-vertical-relative:line" coordsize="32194,417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">
                <v:shape id="Image 21" o:spid="_x0000_s1039" type="#_x0000_t75" style="position:absolute;width:32194;height:38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">
                  <v:imagedata r:id="rId21" o:title=""/>
                </v:shape>
                <v:shape id="Zone de texte 22" o:spid="_x0000_s1040" type="#_x0000_t202" style="position:absolute;top:39039;width:3219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4180EE9E" w14:textId="77777777" w:rsidR="00BD7365" w:rsidRPr="00A44A73" w:rsidRDefault="00BD7365" w:rsidP="00BD7365">
                        <w:pPr>
                          <w:pStyle w:val="Lgende"/>
                          <w:rPr>
                            <w:noProof/>
                            <w:sz w:val="20"/>
                            <w:szCs w:val="20"/>
                          </w:rPr>
                        </w:pPr>
                        <w:r>
                          <w:t xml:space="preserve">Figure </w:t>
                        </w:r>
                        <w:r>
                          <w:fldChar w:fldCharType="begin"/>
                        </w:r>
                        <w:r>
                          <w:instrText xml:space="preserve"> SEQ Figure \* ARABIC </w:instrText>
                        </w:r>
                        <w:r>
                          <w:fldChar w:fldCharType="separate"/>
                        </w:r>
                        <w:r>
                          <w:rPr>
                            <w:noProof/>
                          </w:rPr>
                          <w:t>6</w:t>
                        </w:r>
                        <w:r>
                          <w:fldChar w:fldCharType="end"/>
                        </w:r>
                        <w:r>
                          <w:t xml:space="preserve"> : MLD de la DB</w:t>
                        </w:r>
                      </w:p>
                    </w:txbxContent>
                  </v:textbox>
                </v:shape>
                <w10:anchorlock/>
              </v:group>
            </w:pict>
          </mc:Fallback>
        </mc:AlternateContent>
      </w:r>
    </w:p>
    <w:p w14:paraId="2954FF02" w14:textId="77777777" w:rsidR="00BD7365" w:rsidRDefault="00BD7365" w:rsidP="006344D9">
      <w:pPr>
        <w:ind w:left="1814"/>
      </w:pPr>
    </w:p>
    <w:p w14:paraId="54E62FDE" w14:textId="0197F2F5" w:rsidR="00BD7365" w:rsidRDefault="00BD7365" w:rsidP="006344D9">
      <w:pPr>
        <w:ind w:left="1814"/>
      </w:pPr>
    </w:p>
    <w:p w14:paraId="76FDCE38" w14:textId="01DD31B5" w:rsidR="00BD7365" w:rsidRDefault="00BD7365" w:rsidP="006344D9">
      <w:pPr>
        <w:ind w:left="1814"/>
      </w:pPr>
      <w:r>
        <w:t xml:space="preserve"> </w:t>
      </w:r>
    </w:p>
    <w:p w14:paraId="36C2F192" w14:textId="083B4FE0" w:rsidR="00BD7365" w:rsidRDefault="00BD7365" w:rsidP="006344D9">
      <w:pPr>
        <w:ind w:left="1814"/>
      </w:pPr>
      <w:r>
        <w:t>La table t_user contient les colonnes suivantes :</w:t>
      </w:r>
    </w:p>
    <w:tbl>
      <w:tblPr>
        <w:tblStyle w:val="Grilledutableau"/>
        <w:tblW w:w="7857" w:type="dxa"/>
        <w:tblInd w:w="1814" w:type="dxa"/>
        <w:tblLook w:val="04A0" w:firstRow="1" w:lastRow="0" w:firstColumn="1" w:lastColumn="0" w:noHBand="0" w:noVBand="1"/>
      </w:tblPr>
      <w:tblGrid>
        <w:gridCol w:w="2053"/>
        <w:gridCol w:w="2431"/>
        <w:gridCol w:w="1379"/>
        <w:gridCol w:w="1994"/>
      </w:tblGrid>
      <w:tr w:rsidR="00BD7365" w14:paraId="7F67864E" w14:textId="77777777" w:rsidTr="00BD7365">
        <w:trPr>
          <w:trHeight w:val="275"/>
        </w:trPr>
        <w:tc>
          <w:tcPr>
            <w:tcW w:w="2053" w:type="dxa"/>
          </w:tcPr>
          <w:p w14:paraId="274CCA57" w14:textId="072E6DB8" w:rsidR="00BD7365" w:rsidRPr="00BD7365" w:rsidRDefault="00BD7365" w:rsidP="00BD7365">
            <w:pPr>
              <w:jc w:val="center"/>
              <w:rPr>
                <w:b/>
                <w:bCs/>
                <w:sz w:val="22"/>
                <w:szCs w:val="22"/>
              </w:rPr>
            </w:pPr>
            <w:r>
              <w:rPr>
                <w:b/>
                <w:bCs/>
                <w:sz w:val="22"/>
                <w:szCs w:val="22"/>
              </w:rPr>
              <w:t>Nom</w:t>
            </w:r>
          </w:p>
        </w:tc>
        <w:tc>
          <w:tcPr>
            <w:tcW w:w="2431" w:type="dxa"/>
          </w:tcPr>
          <w:p w14:paraId="47FB21C7" w14:textId="57EF0961" w:rsidR="00BD7365" w:rsidRPr="00BD7365" w:rsidRDefault="00BD7365" w:rsidP="00BD7365">
            <w:pPr>
              <w:jc w:val="center"/>
              <w:rPr>
                <w:b/>
                <w:bCs/>
                <w:sz w:val="22"/>
                <w:szCs w:val="22"/>
              </w:rPr>
            </w:pPr>
            <w:r>
              <w:rPr>
                <w:b/>
                <w:bCs/>
                <w:sz w:val="22"/>
                <w:szCs w:val="22"/>
              </w:rPr>
              <w:t>Type</w:t>
            </w:r>
          </w:p>
        </w:tc>
        <w:tc>
          <w:tcPr>
            <w:tcW w:w="1379" w:type="dxa"/>
          </w:tcPr>
          <w:p w14:paraId="084BB5A6" w14:textId="325CB0EB" w:rsidR="00BD7365" w:rsidRPr="00BD7365" w:rsidRDefault="00BD7365" w:rsidP="00BD7365">
            <w:pPr>
              <w:jc w:val="center"/>
              <w:rPr>
                <w:b/>
                <w:bCs/>
                <w:sz w:val="22"/>
                <w:szCs w:val="22"/>
              </w:rPr>
            </w:pPr>
            <w:r>
              <w:rPr>
                <w:b/>
                <w:bCs/>
                <w:sz w:val="22"/>
                <w:szCs w:val="22"/>
              </w:rPr>
              <w:t>Longueur</w:t>
            </w:r>
          </w:p>
        </w:tc>
        <w:tc>
          <w:tcPr>
            <w:tcW w:w="1994" w:type="dxa"/>
          </w:tcPr>
          <w:p w14:paraId="5B84596D" w14:textId="3B05A63E" w:rsidR="00BD7365" w:rsidRPr="00BD7365" w:rsidRDefault="00BD7365" w:rsidP="00BD7365">
            <w:pPr>
              <w:jc w:val="center"/>
              <w:rPr>
                <w:b/>
                <w:bCs/>
                <w:sz w:val="22"/>
                <w:szCs w:val="22"/>
              </w:rPr>
            </w:pPr>
            <w:r>
              <w:rPr>
                <w:b/>
                <w:bCs/>
                <w:sz w:val="22"/>
                <w:szCs w:val="22"/>
              </w:rPr>
              <w:t>Description</w:t>
            </w:r>
          </w:p>
        </w:tc>
      </w:tr>
      <w:tr w:rsidR="00BD7365" w14:paraId="5EDCA9A1" w14:textId="77777777" w:rsidTr="00BD7365">
        <w:trPr>
          <w:trHeight w:val="262"/>
        </w:trPr>
        <w:tc>
          <w:tcPr>
            <w:tcW w:w="2053" w:type="dxa"/>
          </w:tcPr>
          <w:p w14:paraId="41986B20" w14:textId="498F9BE3" w:rsidR="00BD7365" w:rsidRDefault="00BD7365" w:rsidP="006344D9">
            <w:r>
              <w:t>idUser</w:t>
            </w:r>
          </w:p>
        </w:tc>
        <w:tc>
          <w:tcPr>
            <w:tcW w:w="2431" w:type="dxa"/>
          </w:tcPr>
          <w:p w14:paraId="0F529028" w14:textId="77AAF967" w:rsidR="00BD7365" w:rsidRDefault="00BD7365" w:rsidP="006344D9">
            <w:r>
              <w:t>Int (Auto increment)</w:t>
            </w:r>
          </w:p>
        </w:tc>
        <w:tc>
          <w:tcPr>
            <w:tcW w:w="1379" w:type="dxa"/>
          </w:tcPr>
          <w:p w14:paraId="6D7106BA" w14:textId="6C1DEE5D" w:rsidR="00BD7365" w:rsidRDefault="00BD7365" w:rsidP="006344D9">
            <w:r>
              <w:t>11</w:t>
            </w:r>
          </w:p>
        </w:tc>
        <w:tc>
          <w:tcPr>
            <w:tcW w:w="1994" w:type="dxa"/>
          </w:tcPr>
          <w:p w14:paraId="241BF041" w14:textId="0EE95824" w:rsidR="00BD7365" w:rsidRDefault="00BD7365" w:rsidP="006344D9">
            <w:r>
              <w:t>Id de l’utilisateur</w:t>
            </w:r>
          </w:p>
        </w:tc>
      </w:tr>
      <w:tr w:rsidR="00BD7365" w14:paraId="481B865F" w14:textId="77777777" w:rsidTr="00BD7365">
        <w:trPr>
          <w:trHeight w:val="511"/>
        </w:trPr>
        <w:tc>
          <w:tcPr>
            <w:tcW w:w="2053" w:type="dxa"/>
          </w:tcPr>
          <w:p w14:paraId="52647249" w14:textId="02E9AA74" w:rsidR="00BD7365" w:rsidRDefault="00A03CCB" w:rsidP="006344D9">
            <w:r>
              <w:t>n</w:t>
            </w:r>
            <w:r w:rsidR="00BD7365">
              <w:t>ickname</w:t>
            </w:r>
          </w:p>
        </w:tc>
        <w:tc>
          <w:tcPr>
            <w:tcW w:w="2431" w:type="dxa"/>
          </w:tcPr>
          <w:p w14:paraId="72812A77" w14:textId="6FA874BD" w:rsidR="00BD7365" w:rsidRDefault="00BD7365" w:rsidP="006344D9">
            <w:r>
              <w:t>Varchar</w:t>
            </w:r>
          </w:p>
        </w:tc>
        <w:tc>
          <w:tcPr>
            <w:tcW w:w="1379" w:type="dxa"/>
          </w:tcPr>
          <w:p w14:paraId="6047102A" w14:textId="7F4FC7D0" w:rsidR="00BD7365" w:rsidRDefault="00BD7365" w:rsidP="006344D9">
            <w:r>
              <w:t>50</w:t>
            </w:r>
          </w:p>
        </w:tc>
        <w:tc>
          <w:tcPr>
            <w:tcW w:w="1994" w:type="dxa"/>
          </w:tcPr>
          <w:p w14:paraId="2143FBB1" w14:textId="0CAA7933" w:rsidR="00BD7365" w:rsidRDefault="00BD7365" w:rsidP="006344D9">
            <w:r>
              <w:t>Pseudo du joueur</w:t>
            </w:r>
          </w:p>
        </w:tc>
      </w:tr>
      <w:tr w:rsidR="00BD7365" w14:paraId="33B9556E" w14:textId="77777777" w:rsidTr="00BD7365">
        <w:trPr>
          <w:trHeight w:val="249"/>
        </w:trPr>
        <w:tc>
          <w:tcPr>
            <w:tcW w:w="2053" w:type="dxa"/>
          </w:tcPr>
          <w:p w14:paraId="62FED8E1" w14:textId="7005BC75" w:rsidR="00BD7365" w:rsidRDefault="00BD7365" w:rsidP="006344D9">
            <w:r>
              <w:t>creationDate</w:t>
            </w:r>
          </w:p>
        </w:tc>
        <w:tc>
          <w:tcPr>
            <w:tcW w:w="2431" w:type="dxa"/>
          </w:tcPr>
          <w:p w14:paraId="65D31EEE" w14:textId="49F7D827" w:rsidR="00BD7365" w:rsidRDefault="00BD7365" w:rsidP="006344D9">
            <w:r>
              <w:t xml:space="preserve">Date </w:t>
            </w:r>
          </w:p>
        </w:tc>
        <w:tc>
          <w:tcPr>
            <w:tcW w:w="1379" w:type="dxa"/>
          </w:tcPr>
          <w:p w14:paraId="6F567F94" w14:textId="6B2A306C" w:rsidR="00BD7365" w:rsidRDefault="00BD7365" w:rsidP="006344D9">
            <w:r>
              <w:t>-</w:t>
            </w:r>
          </w:p>
        </w:tc>
        <w:tc>
          <w:tcPr>
            <w:tcW w:w="1994" w:type="dxa"/>
          </w:tcPr>
          <w:p w14:paraId="646938EA" w14:textId="370F2429" w:rsidR="00BD7365" w:rsidRDefault="00BD7365" w:rsidP="006344D9">
            <w:r>
              <w:t>Date de création du profil</w:t>
            </w:r>
          </w:p>
        </w:tc>
      </w:tr>
    </w:tbl>
    <w:p w14:paraId="33CA761F" w14:textId="77777777" w:rsidR="00BD7365" w:rsidRDefault="00BD7365" w:rsidP="006344D9">
      <w:pPr>
        <w:ind w:left="1814"/>
      </w:pPr>
    </w:p>
    <w:p w14:paraId="2237ADFB" w14:textId="0C540F42" w:rsidR="0063624F" w:rsidRDefault="0063624F" w:rsidP="0063624F">
      <w:pPr>
        <w:ind w:left="1814"/>
      </w:pPr>
      <w:r>
        <w:t>La table t_</w:t>
      </w:r>
      <w:r>
        <w:t>difficulty</w:t>
      </w:r>
      <w:r>
        <w:t xml:space="preserve"> contient les colonnes suivantes :</w:t>
      </w:r>
    </w:p>
    <w:tbl>
      <w:tblPr>
        <w:tblStyle w:val="Grilledutableau"/>
        <w:tblW w:w="7857" w:type="dxa"/>
        <w:tblInd w:w="1814" w:type="dxa"/>
        <w:tblLook w:val="04A0" w:firstRow="1" w:lastRow="0" w:firstColumn="1" w:lastColumn="0" w:noHBand="0" w:noVBand="1"/>
      </w:tblPr>
      <w:tblGrid>
        <w:gridCol w:w="2053"/>
        <w:gridCol w:w="2431"/>
        <w:gridCol w:w="1379"/>
        <w:gridCol w:w="1994"/>
      </w:tblGrid>
      <w:tr w:rsidR="0063624F" w14:paraId="4EB949FC" w14:textId="77777777" w:rsidTr="00F67C48">
        <w:trPr>
          <w:trHeight w:val="275"/>
        </w:trPr>
        <w:tc>
          <w:tcPr>
            <w:tcW w:w="2053" w:type="dxa"/>
          </w:tcPr>
          <w:p w14:paraId="596AA6F4" w14:textId="77777777" w:rsidR="0063624F" w:rsidRPr="00BD7365" w:rsidRDefault="0063624F" w:rsidP="00F67C48">
            <w:pPr>
              <w:jc w:val="center"/>
              <w:rPr>
                <w:b/>
                <w:bCs/>
                <w:sz w:val="22"/>
                <w:szCs w:val="22"/>
              </w:rPr>
            </w:pPr>
            <w:r>
              <w:rPr>
                <w:b/>
                <w:bCs/>
                <w:sz w:val="22"/>
                <w:szCs w:val="22"/>
              </w:rPr>
              <w:t>Nom</w:t>
            </w:r>
          </w:p>
        </w:tc>
        <w:tc>
          <w:tcPr>
            <w:tcW w:w="2431" w:type="dxa"/>
          </w:tcPr>
          <w:p w14:paraId="6B93D121" w14:textId="77777777" w:rsidR="0063624F" w:rsidRPr="00BD7365" w:rsidRDefault="0063624F" w:rsidP="00F67C48">
            <w:pPr>
              <w:jc w:val="center"/>
              <w:rPr>
                <w:b/>
                <w:bCs/>
                <w:sz w:val="22"/>
                <w:szCs w:val="22"/>
              </w:rPr>
            </w:pPr>
            <w:r>
              <w:rPr>
                <w:b/>
                <w:bCs/>
                <w:sz w:val="22"/>
                <w:szCs w:val="22"/>
              </w:rPr>
              <w:t>Type</w:t>
            </w:r>
          </w:p>
        </w:tc>
        <w:tc>
          <w:tcPr>
            <w:tcW w:w="1379" w:type="dxa"/>
          </w:tcPr>
          <w:p w14:paraId="20CAD946" w14:textId="77777777" w:rsidR="0063624F" w:rsidRPr="00BD7365" w:rsidRDefault="0063624F" w:rsidP="00F67C48">
            <w:pPr>
              <w:jc w:val="center"/>
              <w:rPr>
                <w:b/>
                <w:bCs/>
                <w:sz w:val="22"/>
                <w:szCs w:val="22"/>
              </w:rPr>
            </w:pPr>
            <w:r>
              <w:rPr>
                <w:b/>
                <w:bCs/>
                <w:sz w:val="22"/>
                <w:szCs w:val="22"/>
              </w:rPr>
              <w:t>Longueur</w:t>
            </w:r>
          </w:p>
        </w:tc>
        <w:tc>
          <w:tcPr>
            <w:tcW w:w="1994" w:type="dxa"/>
          </w:tcPr>
          <w:p w14:paraId="20FE16B1" w14:textId="77777777" w:rsidR="0063624F" w:rsidRPr="00BD7365" w:rsidRDefault="0063624F" w:rsidP="00F67C48">
            <w:pPr>
              <w:jc w:val="center"/>
              <w:rPr>
                <w:b/>
                <w:bCs/>
                <w:sz w:val="22"/>
                <w:szCs w:val="22"/>
              </w:rPr>
            </w:pPr>
            <w:r>
              <w:rPr>
                <w:b/>
                <w:bCs/>
                <w:sz w:val="22"/>
                <w:szCs w:val="22"/>
              </w:rPr>
              <w:t>Description</w:t>
            </w:r>
          </w:p>
        </w:tc>
      </w:tr>
      <w:tr w:rsidR="0063624F" w14:paraId="6D1E3E80" w14:textId="77777777" w:rsidTr="00F67C48">
        <w:trPr>
          <w:trHeight w:val="262"/>
        </w:trPr>
        <w:tc>
          <w:tcPr>
            <w:tcW w:w="2053" w:type="dxa"/>
          </w:tcPr>
          <w:p w14:paraId="35581F8A" w14:textId="2AC2D088" w:rsidR="0063624F" w:rsidRDefault="0063624F" w:rsidP="00F67C48">
            <w:r>
              <w:t>id</w:t>
            </w:r>
            <w:r w:rsidR="00A03CCB">
              <w:t>Difficulty</w:t>
            </w:r>
          </w:p>
        </w:tc>
        <w:tc>
          <w:tcPr>
            <w:tcW w:w="2431" w:type="dxa"/>
          </w:tcPr>
          <w:p w14:paraId="10BEC68E" w14:textId="77777777" w:rsidR="0063624F" w:rsidRDefault="0063624F" w:rsidP="00F67C48">
            <w:r>
              <w:t>Int (Auto increment)</w:t>
            </w:r>
          </w:p>
        </w:tc>
        <w:tc>
          <w:tcPr>
            <w:tcW w:w="1379" w:type="dxa"/>
          </w:tcPr>
          <w:p w14:paraId="01D3EBC3" w14:textId="77777777" w:rsidR="0063624F" w:rsidRDefault="0063624F" w:rsidP="00F67C48">
            <w:r>
              <w:t>11</w:t>
            </w:r>
          </w:p>
        </w:tc>
        <w:tc>
          <w:tcPr>
            <w:tcW w:w="1994" w:type="dxa"/>
          </w:tcPr>
          <w:p w14:paraId="3A0857D4" w14:textId="16D878D2" w:rsidR="0063624F" w:rsidRDefault="0063624F" w:rsidP="00F67C48">
            <w:r>
              <w:t xml:space="preserve">Id de </w:t>
            </w:r>
            <w:r w:rsidR="00A03CCB">
              <w:t>la difficulté</w:t>
            </w:r>
          </w:p>
        </w:tc>
      </w:tr>
      <w:tr w:rsidR="0063624F" w14:paraId="01A6E32E" w14:textId="77777777" w:rsidTr="00F67C48">
        <w:trPr>
          <w:trHeight w:val="511"/>
        </w:trPr>
        <w:tc>
          <w:tcPr>
            <w:tcW w:w="2053" w:type="dxa"/>
          </w:tcPr>
          <w:p w14:paraId="3C50A737" w14:textId="0C041802" w:rsidR="0063624F" w:rsidRDefault="00A03CCB" w:rsidP="00F67C48">
            <w:r>
              <w:t>name</w:t>
            </w:r>
          </w:p>
        </w:tc>
        <w:tc>
          <w:tcPr>
            <w:tcW w:w="2431" w:type="dxa"/>
          </w:tcPr>
          <w:p w14:paraId="7D2BC66A" w14:textId="77777777" w:rsidR="0063624F" w:rsidRDefault="0063624F" w:rsidP="00F67C48">
            <w:r>
              <w:t>Varchar</w:t>
            </w:r>
          </w:p>
        </w:tc>
        <w:tc>
          <w:tcPr>
            <w:tcW w:w="1379" w:type="dxa"/>
          </w:tcPr>
          <w:p w14:paraId="1367BDC2" w14:textId="538104B4" w:rsidR="0063624F" w:rsidRDefault="00A03CCB" w:rsidP="00F67C48">
            <w:r>
              <w:t>25</w:t>
            </w:r>
          </w:p>
        </w:tc>
        <w:tc>
          <w:tcPr>
            <w:tcW w:w="1994" w:type="dxa"/>
          </w:tcPr>
          <w:p w14:paraId="0DE768A9" w14:textId="51028D13" w:rsidR="0063624F" w:rsidRDefault="00A03CCB" w:rsidP="00F67C48">
            <w:r>
              <w:t>Nom de la difficulté</w:t>
            </w:r>
          </w:p>
        </w:tc>
      </w:tr>
      <w:tr w:rsidR="0063624F" w14:paraId="19E3C444" w14:textId="77777777" w:rsidTr="00F67C48">
        <w:trPr>
          <w:trHeight w:val="249"/>
        </w:trPr>
        <w:tc>
          <w:tcPr>
            <w:tcW w:w="2053" w:type="dxa"/>
          </w:tcPr>
          <w:p w14:paraId="7A660FA2" w14:textId="757E1893" w:rsidR="0063624F" w:rsidRDefault="00A03CCB" w:rsidP="00F67C48">
            <w:r>
              <w:t>level</w:t>
            </w:r>
          </w:p>
        </w:tc>
        <w:tc>
          <w:tcPr>
            <w:tcW w:w="2431" w:type="dxa"/>
          </w:tcPr>
          <w:p w14:paraId="3872B556" w14:textId="6E752D64" w:rsidR="0063624F" w:rsidRDefault="00A03CCB" w:rsidP="00F67C48">
            <w:r>
              <w:t>int</w:t>
            </w:r>
            <w:r w:rsidR="0063624F">
              <w:t xml:space="preserve"> </w:t>
            </w:r>
          </w:p>
        </w:tc>
        <w:tc>
          <w:tcPr>
            <w:tcW w:w="1379" w:type="dxa"/>
          </w:tcPr>
          <w:p w14:paraId="23A37072" w14:textId="6781C70C" w:rsidR="0063624F" w:rsidRDefault="00A03CCB" w:rsidP="00F67C48">
            <w:r>
              <w:t>10</w:t>
            </w:r>
          </w:p>
        </w:tc>
        <w:tc>
          <w:tcPr>
            <w:tcW w:w="1994" w:type="dxa"/>
          </w:tcPr>
          <w:p w14:paraId="501D94D6" w14:textId="5DCF0EED" w:rsidR="0063624F" w:rsidRDefault="00A03CCB" w:rsidP="00F67C48">
            <w:r>
              <w:t>Niveau de difficulté</w:t>
            </w:r>
          </w:p>
        </w:tc>
      </w:tr>
    </w:tbl>
    <w:p w14:paraId="4D04D1EF" w14:textId="77777777" w:rsidR="0063624F" w:rsidRDefault="0063624F" w:rsidP="0063624F">
      <w:pPr>
        <w:ind w:left="1814"/>
      </w:pPr>
    </w:p>
    <w:p w14:paraId="09642B0C" w14:textId="12C8C42E" w:rsidR="0063624F" w:rsidRDefault="0063624F" w:rsidP="0063624F">
      <w:pPr>
        <w:ind w:left="1814"/>
      </w:pPr>
      <w:r>
        <w:t>La table t_</w:t>
      </w:r>
      <w:r>
        <w:t>question</w:t>
      </w:r>
      <w:r>
        <w:t xml:space="preserve"> contient les colonnes suivantes :</w:t>
      </w:r>
    </w:p>
    <w:tbl>
      <w:tblPr>
        <w:tblStyle w:val="Grilledutableau"/>
        <w:tblW w:w="7857" w:type="dxa"/>
        <w:tblInd w:w="1814" w:type="dxa"/>
        <w:tblLook w:val="04A0" w:firstRow="1" w:lastRow="0" w:firstColumn="1" w:lastColumn="0" w:noHBand="0" w:noVBand="1"/>
      </w:tblPr>
      <w:tblGrid>
        <w:gridCol w:w="2053"/>
        <w:gridCol w:w="2431"/>
        <w:gridCol w:w="1379"/>
        <w:gridCol w:w="1994"/>
      </w:tblGrid>
      <w:tr w:rsidR="0063624F" w14:paraId="19CC2B7A" w14:textId="77777777" w:rsidTr="00F67C48">
        <w:trPr>
          <w:trHeight w:val="275"/>
        </w:trPr>
        <w:tc>
          <w:tcPr>
            <w:tcW w:w="2053" w:type="dxa"/>
          </w:tcPr>
          <w:p w14:paraId="62D4195D" w14:textId="77777777" w:rsidR="0063624F" w:rsidRPr="00BD7365" w:rsidRDefault="0063624F" w:rsidP="00F67C48">
            <w:pPr>
              <w:jc w:val="center"/>
              <w:rPr>
                <w:b/>
                <w:bCs/>
                <w:sz w:val="22"/>
                <w:szCs w:val="22"/>
              </w:rPr>
            </w:pPr>
            <w:r>
              <w:rPr>
                <w:b/>
                <w:bCs/>
                <w:sz w:val="22"/>
                <w:szCs w:val="22"/>
              </w:rPr>
              <w:t>Nom</w:t>
            </w:r>
          </w:p>
        </w:tc>
        <w:tc>
          <w:tcPr>
            <w:tcW w:w="2431" w:type="dxa"/>
          </w:tcPr>
          <w:p w14:paraId="7DDDF2DA" w14:textId="77777777" w:rsidR="0063624F" w:rsidRPr="00BD7365" w:rsidRDefault="0063624F" w:rsidP="00F67C48">
            <w:pPr>
              <w:jc w:val="center"/>
              <w:rPr>
                <w:b/>
                <w:bCs/>
                <w:sz w:val="22"/>
                <w:szCs w:val="22"/>
              </w:rPr>
            </w:pPr>
            <w:r>
              <w:rPr>
                <w:b/>
                <w:bCs/>
                <w:sz w:val="22"/>
                <w:szCs w:val="22"/>
              </w:rPr>
              <w:t>Type</w:t>
            </w:r>
          </w:p>
        </w:tc>
        <w:tc>
          <w:tcPr>
            <w:tcW w:w="1379" w:type="dxa"/>
          </w:tcPr>
          <w:p w14:paraId="46BA8EE1" w14:textId="77777777" w:rsidR="0063624F" w:rsidRPr="00BD7365" w:rsidRDefault="0063624F" w:rsidP="00F67C48">
            <w:pPr>
              <w:jc w:val="center"/>
              <w:rPr>
                <w:b/>
                <w:bCs/>
                <w:sz w:val="22"/>
                <w:szCs w:val="22"/>
              </w:rPr>
            </w:pPr>
            <w:r>
              <w:rPr>
                <w:b/>
                <w:bCs/>
                <w:sz w:val="22"/>
                <w:szCs w:val="22"/>
              </w:rPr>
              <w:t>Longueur</w:t>
            </w:r>
          </w:p>
        </w:tc>
        <w:tc>
          <w:tcPr>
            <w:tcW w:w="1994" w:type="dxa"/>
          </w:tcPr>
          <w:p w14:paraId="7E0826F9" w14:textId="77777777" w:rsidR="0063624F" w:rsidRPr="00BD7365" w:rsidRDefault="0063624F" w:rsidP="00F67C48">
            <w:pPr>
              <w:jc w:val="center"/>
              <w:rPr>
                <w:b/>
                <w:bCs/>
                <w:sz w:val="22"/>
                <w:szCs w:val="22"/>
              </w:rPr>
            </w:pPr>
            <w:r>
              <w:rPr>
                <w:b/>
                <w:bCs/>
                <w:sz w:val="22"/>
                <w:szCs w:val="22"/>
              </w:rPr>
              <w:t>Description</w:t>
            </w:r>
          </w:p>
        </w:tc>
      </w:tr>
      <w:tr w:rsidR="0063624F" w14:paraId="4F46D333" w14:textId="77777777" w:rsidTr="00F67C48">
        <w:trPr>
          <w:trHeight w:val="262"/>
        </w:trPr>
        <w:tc>
          <w:tcPr>
            <w:tcW w:w="2053" w:type="dxa"/>
          </w:tcPr>
          <w:p w14:paraId="48AC951A" w14:textId="73D25B4A" w:rsidR="0063624F" w:rsidRDefault="0063624F" w:rsidP="00F67C48">
            <w:r>
              <w:t>id</w:t>
            </w:r>
            <w:r w:rsidR="00A03CCB">
              <w:t>Question</w:t>
            </w:r>
          </w:p>
        </w:tc>
        <w:tc>
          <w:tcPr>
            <w:tcW w:w="2431" w:type="dxa"/>
          </w:tcPr>
          <w:p w14:paraId="1FE0DF9D" w14:textId="77777777" w:rsidR="0063624F" w:rsidRDefault="0063624F" w:rsidP="00F67C48">
            <w:r>
              <w:t>Int (Auto increment)</w:t>
            </w:r>
          </w:p>
        </w:tc>
        <w:tc>
          <w:tcPr>
            <w:tcW w:w="1379" w:type="dxa"/>
          </w:tcPr>
          <w:p w14:paraId="10EF435C" w14:textId="77777777" w:rsidR="0063624F" w:rsidRDefault="0063624F" w:rsidP="00F67C48">
            <w:r>
              <w:t>11</w:t>
            </w:r>
          </w:p>
        </w:tc>
        <w:tc>
          <w:tcPr>
            <w:tcW w:w="1994" w:type="dxa"/>
          </w:tcPr>
          <w:p w14:paraId="45F7D22D" w14:textId="5F053D7A" w:rsidR="0063624F" w:rsidRDefault="0063624F" w:rsidP="00F67C48">
            <w:r>
              <w:t xml:space="preserve">Id de </w:t>
            </w:r>
            <w:r w:rsidR="00A03CCB">
              <w:t>la question</w:t>
            </w:r>
          </w:p>
        </w:tc>
      </w:tr>
      <w:tr w:rsidR="0063624F" w14:paraId="1B1B9FEB" w14:textId="77777777" w:rsidTr="00F67C48">
        <w:trPr>
          <w:trHeight w:val="511"/>
        </w:trPr>
        <w:tc>
          <w:tcPr>
            <w:tcW w:w="2053" w:type="dxa"/>
          </w:tcPr>
          <w:p w14:paraId="6B2136F9" w14:textId="0281D665" w:rsidR="0063624F" w:rsidRDefault="00A03CCB" w:rsidP="00F67C48">
            <w:r>
              <w:t>question</w:t>
            </w:r>
          </w:p>
        </w:tc>
        <w:tc>
          <w:tcPr>
            <w:tcW w:w="2431" w:type="dxa"/>
          </w:tcPr>
          <w:p w14:paraId="7446DA6D" w14:textId="77777777" w:rsidR="0063624F" w:rsidRDefault="0063624F" w:rsidP="00F67C48">
            <w:r>
              <w:t>Varchar</w:t>
            </w:r>
          </w:p>
        </w:tc>
        <w:tc>
          <w:tcPr>
            <w:tcW w:w="1379" w:type="dxa"/>
          </w:tcPr>
          <w:p w14:paraId="5D367E0F" w14:textId="74CF88AD" w:rsidR="0063624F" w:rsidRDefault="00A03CCB" w:rsidP="00F67C48">
            <w:r>
              <w:t>2</w:t>
            </w:r>
            <w:r w:rsidR="0063624F">
              <w:t>50</w:t>
            </w:r>
          </w:p>
        </w:tc>
        <w:tc>
          <w:tcPr>
            <w:tcW w:w="1994" w:type="dxa"/>
          </w:tcPr>
          <w:p w14:paraId="0E8EE609" w14:textId="71F1B2FF" w:rsidR="0063624F" w:rsidRDefault="00A03CCB" w:rsidP="00F67C48">
            <w:r>
              <w:t>Énoncé de la question</w:t>
            </w:r>
          </w:p>
        </w:tc>
      </w:tr>
      <w:tr w:rsidR="0063624F" w14:paraId="6BF0845F" w14:textId="77777777" w:rsidTr="00F67C48">
        <w:trPr>
          <w:trHeight w:val="249"/>
        </w:trPr>
        <w:tc>
          <w:tcPr>
            <w:tcW w:w="2053" w:type="dxa"/>
          </w:tcPr>
          <w:p w14:paraId="0DD2BA23" w14:textId="4296B4BB" w:rsidR="0063624F" w:rsidRDefault="00A03CCB" w:rsidP="00F67C48">
            <w:r>
              <w:t>answer</w:t>
            </w:r>
          </w:p>
        </w:tc>
        <w:tc>
          <w:tcPr>
            <w:tcW w:w="2431" w:type="dxa"/>
          </w:tcPr>
          <w:p w14:paraId="683B9A4B" w14:textId="72F9D0E3" w:rsidR="0063624F" w:rsidRDefault="00A03CCB" w:rsidP="00F67C48">
            <w:r>
              <w:t xml:space="preserve">Varchar </w:t>
            </w:r>
            <w:r w:rsidR="0063624F">
              <w:t xml:space="preserve"> </w:t>
            </w:r>
          </w:p>
        </w:tc>
        <w:tc>
          <w:tcPr>
            <w:tcW w:w="1379" w:type="dxa"/>
          </w:tcPr>
          <w:p w14:paraId="519B1752" w14:textId="42899A5C" w:rsidR="0063624F" w:rsidRDefault="00A03CCB" w:rsidP="00F67C48">
            <w:r>
              <w:t>250</w:t>
            </w:r>
          </w:p>
        </w:tc>
        <w:tc>
          <w:tcPr>
            <w:tcW w:w="1994" w:type="dxa"/>
          </w:tcPr>
          <w:p w14:paraId="45DA8A18" w14:textId="31A69FC3" w:rsidR="0063624F" w:rsidRDefault="00A03CCB" w:rsidP="00F67C48">
            <w:r>
              <w:t>Réponse à la question</w:t>
            </w:r>
          </w:p>
        </w:tc>
      </w:tr>
      <w:tr w:rsidR="00A03CCB" w14:paraId="721FEAA7" w14:textId="77777777" w:rsidTr="00F67C48">
        <w:trPr>
          <w:trHeight w:val="249"/>
        </w:trPr>
        <w:tc>
          <w:tcPr>
            <w:tcW w:w="2053" w:type="dxa"/>
          </w:tcPr>
          <w:p w14:paraId="6B5144A1" w14:textId="78316640" w:rsidR="00A03CCB" w:rsidRDefault="00A03CCB" w:rsidP="00F67C48">
            <w:r>
              <w:lastRenderedPageBreak/>
              <w:t>CreationDate</w:t>
            </w:r>
          </w:p>
        </w:tc>
        <w:tc>
          <w:tcPr>
            <w:tcW w:w="2431" w:type="dxa"/>
          </w:tcPr>
          <w:p w14:paraId="27C2BB71" w14:textId="567FD629" w:rsidR="00A03CCB" w:rsidRDefault="00A03CCB" w:rsidP="00F67C48">
            <w:r>
              <w:t xml:space="preserve">Date </w:t>
            </w:r>
          </w:p>
        </w:tc>
        <w:tc>
          <w:tcPr>
            <w:tcW w:w="1379" w:type="dxa"/>
          </w:tcPr>
          <w:p w14:paraId="749DA7B4" w14:textId="33F381DB" w:rsidR="00A03CCB" w:rsidRDefault="00A03CCB" w:rsidP="00F67C48">
            <w:r>
              <w:t>-</w:t>
            </w:r>
          </w:p>
        </w:tc>
        <w:tc>
          <w:tcPr>
            <w:tcW w:w="1994" w:type="dxa"/>
          </w:tcPr>
          <w:p w14:paraId="5F37936F" w14:textId="532A2757" w:rsidR="00A03CCB" w:rsidRDefault="00A03CCB" w:rsidP="00F67C48">
            <w:r>
              <w:t>Date de création de la question</w:t>
            </w:r>
          </w:p>
        </w:tc>
      </w:tr>
      <w:tr w:rsidR="00A03CCB" w14:paraId="4ECADE03" w14:textId="77777777" w:rsidTr="00F67C48">
        <w:trPr>
          <w:trHeight w:val="249"/>
        </w:trPr>
        <w:tc>
          <w:tcPr>
            <w:tcW w:w="2053" w:type="dxa"/>
          </w:tcPr>
          <w:p w14:paraId="4D7A06FF" w14:textId="0ED36DF3" w:rsidR="00A03CCB" w:rsidRDefault="00A03CCB" w:rsidP="00F67C48">
            <w:r>
              <w:t>fkDifficulty</w:t>
            </w:r>
          </w:p>
        </w:tc>
        <w:tc>
          <w:tcPr>
            <w:tcW w:w="2431" w:type="dxa"/>
          </w:tcPr>
          <w:p w14:paraId="5D6B4811" w14:textId="4B0DDB03" w:rsidR="00A03CCB" w:rsidRDefault="00A03CCB" w:rsidP="00F67C48">
            <w:r>
              <w:t>int</w:t>
            </w:r>
          </w:p>
        </w:tc>
        <w:tc>
          <w:tcPr>
            <w:tcW w:w="1379" w:type="dxa"/>
          </w:tcPr>
          <w:p w14:paraId="77B88F6F" w14:textId="100713CD" w:rsidR="00A03CCB" w:rsidRDefault="00A03CCB" w:rsidP="00F67C48">
            <w:r>
              <w:t>11</w:t>
            </w:r>
          </w:p>
        </w:tc>
        <w:tc>
          <w:tcPr>
            <w:tcW w:w="1994" w:type="dxa"/>
          </w:tcPr>
          <w:p w14:paraId="7E639EAA" w14:textId="4C9000BD" w:rsidR="00A03CCB" w:rsidRDefault="00A03CCB" w:rsidP="00F67C48">
            <w:r>
              <w:t>Clé étrangère de la difficulté</w:t>
            </w:r>
          </w:p>
        </w:tc>
      </w:tr>
    </w:tbl>
    <w:p w14:paraId="404298CC" w14:textId="77777777" w:rsidR="00BD7365" w:rsidRDefault="00BD7365" w:rsidP="006344D9">
      <w:pPr>
        <w:ind w:left="1814"/>
      </w:pPr>
    </w:p>
    <w:p w14:paraId="7E098D2F" w14:textId="4CBDA436" w:rsidR="0063624F" w:rsidRDefault="0063624F" w:rsidP="0063624F">
      <w:pPr>
        <w:ind w:left="1814"/>
      </w:pPr>
      <w:r>
        <w:t>La table t_</w:t>
      </w:r>
      <w:r>
        <w:t>game</w:t>
      </w:r>
      <w:r>
        <w:t xml:space="preserve"> contient les colonnes suivantes :</w:t>
      </w:r>
    </w:p>
    <w:tbl>
      <w:tblPr>
        <w:tblStyle w:val="Grilledutableau"/>
        <w:tblW w:w="7857" w:type="dxa"/>
        <w:tblInd w:w="1814" w:type="dxa"/>
        <w:tblLook w:val="04A0" w:firstRow="1" w:lastRow="0" w:firstColumn="1" w:lastColumn="0" w:noHBand="0" w:noVBand="1"/>
      </w:tblPr>
      <w:tblGrid>
        <w:gridCol w:w="2053"/>
        <w:gridCol w:w="2431"/>
        <w:gridCol w:w="1379"/>
        <w:gridCol w:w="1994"/>
      </w:tblGrid>
      <w:tr w:rsidR="0063624F" w14:paraId="21CCACA3" w14:textId="77777777" w:rsidTr="00F67C48">
        <w:trPr>
          <w:trHeight w:val="275"/>
        </w:trPr>
        <w:tc>
          <w:tcPr>
            <w:tcW w:w="2053" w:type="dxa"/>
          </w:tcPr>
          <w:p w14:paraId="4F7A3EBB" w14:textId="77777777" w:rsidR="0063624F" w:rsidRPr="00BD7365" w:rsidRDefault="0063624F" w:rsidP="00F67C48">
            <w:pPr>
              <w:jc w:val="center"/>
              <w:rPr>
                <w:b/>
                <w:bCs/>
                <w:sz w:val="22"/>
                <w:szCs w:val="22"/>
              </w:rPr>
            </w:pPr>
            <w:r>
              <w:rPr>
                <w:b/>
                <w:bCs/>
                <w:sz w:val="22"/>
                <w:szCs w:val="22"/>
              </w:rPr>
              <w:t>Nom</w:t>
            </w:r>
          </w:p>
        </w:tc>
        <w:tc>
          <w:tcPr>
            <w:tcW w:w="2431" w:type="dxa"/>
          </w:tcPr>
          <w:p w14:paraId="1FC5731D" w14:textId="77777777" w:rsidR="0063624F" w:rsidRPr="00BD7365" w:rsidRDefault="0063624F" w:rsidP="00F67C48">
            <w:pPr>
              <w:jc w:val="center"/>
              <w:rPr>
                <w:b/>
                <w:bCs/>
                <w:sz w:val="22"/>
                <w:szCs w:val="22"/>
              </w:rPr>
            </w:pPr>
            <w:r>
              <w:rPr>
                <w:b/>
                <w:bCs/>
                <w:sz w:val="22"/>
                <w:szCs w:val="22"/>
              </w:rPr>
              <w:t>Type</w:t>
            </w:r>
          </w:p>
        </w:tc>
        <w:tc>
          <w:tcPr>
            <w:tcW w:w="1379" w:type="dxa"/>
          </w:tcPr>
          <w:p w14:paraId="74DDD794" w14:textId="77777777" w:rsidR="0063624F" w:rsidRPr="00BD7365" w:rsidRDefault="0063624F" w:rsidP="00F67C48">
            <w:pPr>
              <w:jc w:val="center"/>
              <w:rPr>
                <w:b/>
                <w:bCs/>
                <w:sz w:val="22"/>
                <w:szCs w:val="22"/>
              </w:rPr>
            </w:pPr>
            <w:r>
              <w:rPr>
                <w:b/>
                <w:bCs/>
                <w:sz w:val="22"/>
                <w:szCs w:val="22"/>
              </w:rPr>
              <w:t>Longueur</w:t>
            </w:r>
          </w:p>
        </w:tc>
        <w:tc>
          <w:tcPr>
            <w:tcW w:w="1994" w:type="dxa"/>
          </w:tcPr>
          <w:p w14:paraId="7DA443DF" w14:textId="77777777" w:rsidR="0063624F" w:rsidRPr="00BD7365" w:rsidRDefault="0063624F" w:rsidP="00F67C48">
            <w:pPr>
              <w:jc w:val="center"/>
              <w:rPr>
                <w:b/>
                <w:bCs/>
                <w:sz w:val="22"/>
                <w:szCs w:val="22"/>
              </w:rPr>
            </w:pPr>
            <w:r>
              <w:rPr>
                <w:b/>
                <w:bCs/>
                <w:sz w:val="22"/>
                <w:szCs w:val="22"/>
              </w:rPr>
              <w:t>Description</w:t>
            </w:r>
          </w:p>
        </w:tc>
      </w:tr>
      <w:tr w:rsidR="0063624F" w14:paraId="1286981C" w14:textId="77777777" w:rsidTr="00F67C48">
        <w:trPr>
          <w:trHeight w:val="262"/>
        </w:trPr>
        <w:tc>
          <w:tcPr>
            <w:tcW w:w="2053" w:type="dxa"/>
          </w:tcPr>
          <w:p w14:paraId="4407AEF9" w14:textId="0030FD7D" w:rsidR="0063624F" w:rsidRDefault="00A03CCB" w:rsidP="00F67C48">
            <w:r>
              <w:t>idGame</w:t>
            </w:r>
          </w:p>
        </w:tc>
        <w:tc>
          <w:tcPr>
            <w:tcW w:w="2431" w:type="dxa"/>
          </w:tcPr>
          <w:p w14:paraId="75D0646A" w14:textId="77777777" w:rsidR="0063624F" w:rsidRDefault="0063624F" w:rsidP="00F67C48">
            <w:r>
              <w:t>Int (Auto increment)</w:t>
            </w:r>
          </w:p>
        </w:tc>
        <w:tc>
          <w:tcPr>
            <w:tcW w:w="1379" w:type="dxa"/>
          </w:tcPr>
          <w:p w14:paraId="56A92E2B" w14:textId="77777777" w:rsidR="0063624F" w:rsidRDefault="0063624F" w:rsidP="00F67C48">
            <w:r>
              <w:t>11</w:t>
            </w:r>
          </w:p>
        </w:tc>
        <w:tc>
          <w:tcPr>
            <w:tcW w:w="1994" w:type="dxa"/>
          </w:tcPr>
          <w:p w14:paraId="335D049C" w14:textId="145F519D" w:rsidR="0063624F" w:rsidRDefault="0063624F" w:rsidP="00F67C48">
            <w:r>
              <w:t xml:space="preserve">Id de </w:t>
            </w:r>
            <w:r w:rsidR="00A03CCB">
              <w:t>la partie</w:t>
            </w:r>
          </w:p>
        </w:tc>
      </w:tr>
      <w:tr w:rsidR="0063624F" w14:paraId="3CCD9342" w14:textId="77777777" w:rsidTr="00F67C48">
        <w:trPr>
          <w:trHeight w:val="511"/>
        </w:trPr>
        <w:tc>
          <w:tcPr>
            <w:tcW w:w="2053" w:type="dxa"/>
          </w:tcPr>
          <w:p w14:paraId="50862FEE" w14:textId="4EA89A98" w:rsidR="0063624F" w:rsidRDefault="00A03CCB" w:rsidP="00F67C48">
            <w:r>
              <w:t>score</w:t>
            </w:r>
          </w:p>
        </w:tc>
        <w:tc>
          <w:tcPr>
            <w:tcW w:w="2431" w:type="dxa"/>
          </w:tcPr>
          <w:p w14:paraId="46E99B6C" w14:textId="545A78D2" w:rsidR="0063624F" w:rsidRDefault="00A03CCB" w:rsidP="00F67C48">
            <w:r>
              <w:t>int</w:t>
            </w:r>
          </w:p>
        </w:tc>
        <w:tc>
          <w:tcPr>
            <w:tcW w:w="1379" w:type="dxa"/>
          </w:tcPr>
          <w:p w14:paraId="0AFC4F89" w14:textId="03D9F1F9" w:rsidR="0063624F" w:rsidRDefault="00A03CCB" w:rsidP="00F67C48">
            <w:r>
              <w:t>10</w:t>
            </w:r>
          </w:p>
        </w:tc>
        <w:tc>
          <w:tcPr>
            <w:tcW w:w="1994" w:type="dxa"/>
          </w:tcPr>
          <w:p w14:paraId="0C83F152" w14:textId="021DD0F6" w:rsidR="0063624F" w:rsidRDefault="00A03CCB" w:rsidP="00F67C48">
            <w:r>
              <w:t>Score du joueur pour la partie</w:t>
            </w:r>
          </w:p>
        </w:tc>
      </w:tr>
      <w:tr w:rsidR="0063624F" w14:paraId="4756505E" w14:textId="77777777" w:rsidTr="00F67C48">
        <w:trPr>
          <w:trHeight w:val="249"/>
        </w:trPr>
        <w:tc>
          <w:tcPr>
            <w:tcW w:w="2053" w:type="dxa"/>
          </w:tcPr>
          <w:p w14:paraId="359714DB" w14:textId="0C04E5B8" w:rsidR="0063624F" w:rsidRDefault="00A03CCB" w:rsidP="00F67C48">
            <w:r>
              <w:t>gameDate</w:t>
            </w:r>
          </w:p>
        </w:tc>
        <w:tc>
          <w:tcPr>
            <w:tcW w:w="2431" w:type="dxa"/>
          </w:tcPr>
          <w:p w14:paraId="0007F326" w14:textId="77777777" w:rsidR="0063624F" w:rsidRDefault="0063624F" w:rsidP="00F67C48">
            <w:r>
              <w:t xml:space="preserve">Date </w:t>
            </w:r>
          </w:p>
        </w:tc>
        <w:tc>
          <w:tcPr>
            <w:tcW w:w="1379" w:type="dxa"/>
          </w:tcPr>
          <w:p w14:paraId="4C07A743" w14:textId="77777777" w:rsidR="0063624F" w:rsidRDefault="0063624F" w:rsidP="00F67C48">
            <w:r>
              <w:t>-</w:t>
            </w:r>
          </w:p>
        </w:tc>
        <w:tc>
          <w:tcPr>
            <w:tcW w:w="1994" w:type="dxa"/>
          </w:tcPr>
          <w:p w14:paraId="5CA8807E" w14:textId="7D53A3EB" w:rsidR="0063624F" w:rsidRDefault="00A03CCB" w:rsidP="00F67C48">
            <w:r>
              <w:t>Date de la partie</w:t>
            </w:r>
          </w:p>
        </w:tc>
      </w:tr>
      <w:tr w:rsidR="00A03CCB" w14:paraId="6233AA0A" w14:textId="77777777" w:rsidTr="00F67C48">
        <w:trPr>
          <w:trHeight w:val="249"/>
        </w:trPr>
        <w:tc>
          <w:tcPr>
            <w:tcW w:w="2053" w:type="dxa"/>
          </w:tcPr>
          <w:p w14:paraId="0ED4CE95" w14:textId="72A5F0FC" w:rsidR="00A03CCB" w:rsidRDefault="00A03CCB" w:rsidP="00F67C48">
            <w:r>
              <w:t>fkUser</w:t>
            </w:r>
          </w:p>
        </w:tc>
        <w:tc>
          <w:tcPr>
            <w:tcW w:w="2431" w:type="dxa"/>
          </w:tcPr>
          <w:p w14:paraId="1505D896" w14:textId="1C98342A" w:rsidR="00A03CCB" w:rsidRDefault="00A03CCB" w:rsidP="00F67C48">
            <w:r>
              <w:t>Int</w:t>
            </w:r>
          </w:p>
        </w:tc>
        <w:tc>
          <w:tcPr>
            <w:tcW w:w="1379" w:type="dxa"/>
          </w:tcPr>
          <w:p w14:paraId="1C52BDA6" w14:textId="44021897" w:rsidR="00A03CCB" w:rsidRDefault="00A03CCB" w:rsidP="00F67C48">
            <w:r>
              <w:t>11</w:t>
            </w:r>
          </w:p>
        </w:tc>
        <w:tc>
          <w:tcPr>
            <w:tcW w:w="1994" w:type="dxa"/>
          </w:tcPr>
          <w:p w14:paraId="2D4243E6" w14:textId="1A330C2A" w:rsidR="00A03CCB" w:rsidRDefault="00A03CCB" w:rsidP="00F67C48">
            <w:r>
              <w:t>Clé étrangère du joueur</w:t>
            </w:r>
          </w:p>
        </w:tc>
      </w:tr>
      <w:tr w:rsidR="00A03CCB" w14:paraId="4C315B20" w14:textId="77777777" w:rsidTr="00F67C48">
        <w:trPr>
          <w:trHeight w:val="249"/>
        </w:trPr>
        <w:tc>
          <w:tcPr>
            <w:tcW w:w="2053" w:type="dxa"/>
          </w:tcPr>
          <w:p w14:paraId="778F307D" w14:textId="49258E91" w:rsidR="00A03CCB" w:rsidRDefault="00A03CCB" w:rsidP="00F67C48">
            <w:r>
              <w:t>fkDifficulty</w:t>
            </w:r>
          </w:p>
        </w:tc>
        <w:tc>
          <w:tcPr>
            <w:tcW w:w="2431" w:type="dxa"/>
          </w:tcPr>
          <w:p w14:paraId="4B441D73" w14:textId="73644403" w:rsidR="00A03CCB" w:rsidRDefault="00A03CCB" w:rsidP="00F67C48">
            <w:r>
              <w:t>int</w:t>
            </w:r>
          </w:p>
        </w:tc>
        <w:tc>
          <w:tcPr>
            <w:tcW w:w="1379" w:type="dxa"/>
          </w:tcPr>
          <w:p w14:paraId="0F2AB04E" w14:textId="47AFD460" w:rsidR="00A03CCB" w:rsidRDefault="00A03CCB" w:rsidP="00F67C48">
            <w:r>
              <w:t>11</w:t>
            </w:r>
          </w:p>
        </w:tc>
        <w:tc>
          <w:tcPr>
            <w:tcW w:w="1994" w:type="dxa"/>
          </w:tcPr>
          <w:p w14:paraId="73BA468C" w14:textId="50E47837" w:rsidR="00A03CCB" w:rsidRDefault="00A03CCB" w:rsidP="00F67C48">
            <w:r>
              <w:t>Clé étrangère de la difficulté</w:t>
            </w:r>
          </w:p>
        </w:tc>
      </w:tr>
    </w:tbl>
    <w:p w14:paraId="2DA069DA" w14:textId="77777777" w:rsidR="0063624F" w:rsidRDefault="0063624F" w:rsidP="006344D9">
      <w:pPr>
        <w:ind w:left="1814"/>
      </w:pPr>
    </w:p>
    <w:p w14:paraId="0FE7480B" w14:textId="678560D7" w:rsidR="00F0040B" w:rsidRDefault="00F0040B" w:rsidP="006344D9">
      <w:pPr>
        <w:ind w:left="1814"/>
      </w:pPr>
      <w:r>
        <w:t>Une fois la DB créée, des scripts seront créés afin de pouvoir refaire la DB sur un autre serveur.</w:t>
      </w:r>
    </w:p>
    <w:p w14:paraId="059E2CE2" w14:textId="77777777" w:rsidR="00F0040B" w:rsidRDefault="00F0040B" w:rsidP="006344D9">
      <w:pPr>
        <w:ind w:left="1814"/>
      </w:pPr>
    </w:p>
    <w:p w14:paraId="5EFA2076" w14:textId="3FE95139" w:rsidR="00F0040B" w:rsidRDefault="00F0040B" w:rsidP="006344D9">
      <w:pPr>
        <w:ind w:left="1814"/>
      </w:pPr>
      <w:r>
        <w:t xml:space="preserve">Étant donné qu’il y a une base de données, il faudra inclure un fichier de log et la gestion d’erreurs dans le programme. En cas de problème avec la DB, les programme crashera. C’est pourquoi l’utilisation d’un fichier de logs est nécessaire pour résoudre ces erreurs ou empêcher le programme de crash lors de son utilisation. </w:t>
      </w:r>
      <w:r w:rsidR="008F72FF">
        <w:t xml:space="preserve">Il faudra donc une gestion de documents extérieur au projet (ExternalManager) pour écrire dans le fichier. </w:t>
      </w:r>
    </w:p>
    <w:p w14:paraId="7EC7E1FE" w14:textId="18C78289" w:rsidR="008F72FF" w:rsidRDefault="008F72FF" w:rsidP="006344D9">
      <w:pPr>
        <w:ind w:left="1814"/>
      </w:pPr>
      <w:r>
        <w:t>La classe ExternalManager permettra également de récupérer les informations du fichier config.ini.</w:t>
      </w:r>
    </w:p>
    <w:p w14:paraId="24E28888" w14:textId="77777777" w:rsidR="008F72FF" w:rsidRDefault="008F72FF" w:rsidP="006344D9">
      <w:pPr>
        <w:ind w:left="1814"/>
      </w:pPr>
    </w:p>
    <w:p w14:paraId="083038E7" w14:textId="0FA1684F" w:rsidR="005A0231" w:rsidRDefault="005A0231" w:rsidP="006344D9">
      <w:pPr>
        <w:ind w:left="1814"/>
      </w:pPr>
      <w:r>
        <w:t>Lors de la mise en place de la DB dans le code, il faudra utiliser la classe MySqlConnection (qui vient du using MySql.Data.MySqlClient) afin de pouvoir configurer et effectuer une connexion à la DB. Une fois cela mis en place, on pourra ouvrir la DB afin d’y effectuer les actions souhaitées.</w:t>
      </w:r>
    </w:p>
    <w:p w14:paraId="4E86B062" w14:textId="77777777" w:rsidR="005A0231" w:rsidRDefault="005A0231" w:rsidP="006344D9">
      <w:pPr>
        <w:ind w:left="1814"/>
      </w:pPr>
    </w:p>
    <w:p w14:paraId="772947F9" w14:textId="366D0826" w:rsidR="008F72FF" w:rsidRDefault="008F72FF" w:rsidP="008F72FF">
      <w:pPr>
        <w:ind w:left="1814"/>
      </w:pPr>
      <w:r>
        <w:t>Une fois la base de données en place dans le code, une fonction sera créée par commande SQL. Voici une liste des commandes que l’on peut déjà prévoir :</w:t>
      </w:r>
    </w:p>
    <w:tbl>
      <w:tblPr>
        <w:tblStyle w:val="Grilledutableau"/>
        <w:tblW w:w="0" w:type="auto"/>
        <w:tblInd w:w="1814" w:type="dxa"/>
        <w:tblLook w:val="04A0" w:firstRow="1" w:lastRow="0" w:firstColumn="1" w:lastColumn="0" w:noHBand="0" w:noVBand="1"/>
      </w:tblPr>
      <w:tblGrid>
        <w:gridCol w:w="3817"/>
        <w:gridCol w:w="3429"/>
      </w:tblGrid>
      <w:tr w:rsidR="008F72FF" w14:paraId="0B375BF2" w14:textId="77777777" w:rsidTr="005A0231">
        <w:tc>
          <w:tcPr>
            <w:tcW w:w="3817" w:type="dxa"/>
          </w:tcPr>
          <w:p w14:paraId="35A6F72E" w14:textId="15A22F48" w:rsidR="008F72FF" w:rsidRPr="008F72FF" w:rsidRDefault="008F72FF" w:rsidP="008F72FF">
            <w:pPr>
              <w:jc w:val="center"/>
              <w:rPr>
                <w:b/>
                <w:bCs/>
                <w:sz w:val="22"/>
                <w:szCs w:val="22"/>
              </w:rPr>
            </w:pPr>
            <w:r>
              <w:rPr>
                <w:b/>
                <w:bCs/>
                <w:sz w:val="22"/>
                <w:szCs w:val="22"/>
              </w:rPr>
              <w:t>Nom</w:t>
            </w:r>
          </w:p>
        </w:tc>
        <w:tc>
          <w:tcPr>
            <w:tcW w:w="3429" w:type="dxa"/>
          </w:tcPr>
          <w:p w14:paraId="61656DEF" w14:textId="6E639EEC" w:rsidR="008F72FF" w:rsidRPr="008F72FF" w:rsidRDefault="008F72FF" w:rsidP="008F72FF">
            <w:pPr>
              <w:jc w:val="center"/>
              <w:rPr>
                <w:b/>
                <w:bCs/>
                <w:sz w:val="22"/>
                <w:szCs w:val="22"/>
              </w:rPr>
            </w:pPr>
            <w:r>
              <w:rPr>
                <w:b/>
                <w:bCs/>
                <w:sz w:val="22"/>
                <w:szCs w:val="22"/>
              </w:rPr>
              <w:t>Description</w:t>
            </w:r>
          </w:p>
        </w:tc>
      </w:tr>
      <w:tr w:rsidR="008F72FF" w14:paraId="24D1DF9E" w14:textId="77777777" w:rsidTr="005A0231">
        <w:tc>
          <w:tcPr>
            <w:tcW w:w="3817" w:type="dxa"/>
          </w:tcPr>
          <w:p w14:paraId="65CEF887" w14:textId="2173CC99" w:rsidR="008F72FF" w:rsidRDefault="008F72FF" w:rsidP="008F72FF">
            <w:r>
              <w:t>StockPlayer</w:t>
            </w:r>
          </w:p>
        </w:tc>
        <w:tc>
          <w:tcPr>
            <w:tcW w:w="3429" w:type="dxa"/>
          </w:tcPr>
          <w:p w14:paraId="502133ED" w14:textId="0D20332A" w:rsidR="008F72FF" w:rsidRDefault="008F72FF" w:rsidP="008F72FF">
            <w:r>
              <w:t xml:space="preserve">Stock le joueur </w:t>
            </w:r>
          </w:p>
        </w:tc>
      </w:tr>
      <w:tr w:rsidR="008F72FF" w14:paraId="10C7F5E5" w14:textId="77777777" w:rsidTr="005A0231">
        <w:tc>
          <w:tcPr>
            <w:tcW w:w="3817" w:type="dxa"/>
          </w:tcPr>
          <w:p w14:paraId="227C860B" w14:textId="436ADCC6" w:rsidR="008F72FF" w:rsidRDefault="008F72FF" w:rsidP="008F72FF">
            <w:r>
              <w:t>StockGame</w:t>
            </w:r>
          </w:p>
        </w:tc>
        <w:tc>
          <w:tcPr>
            <w:tcW w:w="3429" w:type="dxa"/>
          </w:tcPr>
          <w:p w14:paraId="1E2F1F14" w14:textId="2A77C070" w:rsidR="008F72FF" w:rsidRDefault="008F72FF" w:rsidP="008F72FF">
            <w:r>
              <w:t>Stock la partie</w:t>
            </w:r>
          </w:p>
        </w:tc>
      </w:tr>
      <w:tr w:rsidR="008F72FF" w14:paraId="5C4418B7" w14:textId="77777777" w:rsidTr="005A0231">
        <w:tc>
          <w:tcPr>
            <w:tcW w:w="3817" w:type="dxa"/>
          </w:tcPr>
          <w:p w14:paraId="62310B6F" w14:textId="17584B85" w:rsidR="008F72FF" w:rsidRDefault="008F72FF" w:rsidP="008F72FF">
            <w:r>
              <w:t>FindPlayerIDWithName</w:t>
            </w:r>
          </w:p>
        </w:tc>
        <w:tc>
          <w:tcPr>
            <w:tcW w:w="3429" w:type="dxa"/>
          </w:tcPr>
          <w:p w14:paraId="0E9098D7" w14:textId="5ADED13B" w:rsidR="008F72FF" w:rsidRDefault="008F72FF" w:rsidP="008F72FF">
            <w:r>
              <w:t>Trouve l’ID du joueur avec son pseudo/nom</w:t>
            </w:r>
          </w:p>
        </w:tc>
      </w:tr>
      <w:tr w:rsidR="008F72FF" w14:paraId="50E3E81C" w14:textId="77777777" w:rsidTr="005A0231">
        <w:tc>
          <w:tcPr>
            <w:tcW w:w="3817" w:type="dxa"/>
          </w:tcPr>
          <w:p w14:paraId="3B750F8E" w14:textId="370B427F" w:rsidR="008F72FF" w:rsidRDefault="008F72FF" w:rsidP="008F72FF">
            <w:r>
              <w:t>FindDifficultyIDWithLevel</w:t>
            </w:r>
          </w:p>
        </w:tc>
        <w:tc>
          <w:tcPr>
            <w:tcW w:w="3429" w:type="dxa"/>
          </w:tcPr>
          <w:p w14:paraId="14E283B8" w14:textId="49A2D081" w:rsidR="008F72FF" w:rsidRDefault="008F72FF" w:rsidP="008F72FF">
            <w:r>
              <w:t xml:space="preserve">Trouve l’id d’une difficulté avec son niveau </w:t>
            </w:r>
          </w:p>
        </w:tc>
      </w:tr>
      <w:tr w:rsidR="008F72FF" w14:paraId="2E559282" w14:textId="77777777" w:rsidTr="005A0231">
        <w:tc>
          <w:tcPr>
            <w:tcW w:w="3817" w:type="dxa"/>
          </w:tcPr>
          <w:p w14:paraId="7430A651" w14:textId="62C2ED0B" w:rsidR="008F72FF" w:rsidRDefault="008F72FF" w:rsidP="008F72FF">
            <w:r>
              <w:t>GetHighscore</w:t>
            </w:r>
          </w:p>
        </w:tc>
        <w:tc>
          <w:tcPr>
            <w:tcW w:w="3429" w:type="dxa"/>
          </w:tcPr>
          <w:p w14:paraId="0969790D" w14:textId="7B7B7F72" w:rsidR="008F72FF" w:rsidRDefault="008F72FF" w:rsidP="008F72FF">
            <w:r>
              <w:t>Récupère les highscores (se fera selon une difficulté donnée)</w:t>
            </w:r>
          </w:p>
        </w:tc>
      </w:tr>
      <w:tr w:rsidR="008F72FF" w14:paraId="41E9C626" w14:textId="77777777" w:rsidTr="005A0231">
        <w:tc>
          <w:tcPr>
            <w:tcW w:w="3817" w:type="dxa"/>
          </w:tcPr>
          <w:p w14:paraId="6F8DC413" w14:textId="674C5012" w:rsidR="008F72FF" w:rsidRDefault="008F72FF" w:rsidP="008F72FF">
            <w:r>
              <w:t>GetAllQuestions</w:t>
            </w:r>
          </w:p>
        </w:tc>
        <w:tc>
          <w:tcPr>
            <w:tcW w:w="3429" w:type="dxa"/>
          </w:tcPr>
          <w:p w14:paraId="2CA7F188" w14:textId="13F4DDBB" w:rsidR="008F72FF" w:rsidRDefault="008F72FF" w:rsidP="008F72FF">
            <w:r>
              <w:t>Récupère les questions (se fera selon une difficulté donnée)</w:t>
            </w:r>
          </w:p>
        </w:tc>
      </w:tr>
    </w:tbl>
    <w:p w14:paraId="25336285" w14:textId="77777777" w:rsidR="006344D9" w:rsidRPr="00D15EE8" w:rsidRDefault="006344D9" w:rsidP="005A0231"/>
    <w:p w14:paraId="72E55B6A" w14:textId="68B6FB8E" w:rsidR="00E07CD9" w:rsidRDefault="00E07CD9" w:rsidP="00E07CD9">
      <w:pPr>
        <w:pStyle w:val="Titre4"/>
      </w:pPr>
      <w:r w:rsidRPr="00D15EE8">
        <w:t>Autre ?</w:t>
      </w:r>
    </w:p>
    <w:p w14:paraId="39884FC2" w14:textId="77777777" w:rsidR="000121C3" w:rsidRPr="000121C3" w:rsidRDefault="000121C3" w:rsidP="000121C3">
      <w:pPr>
        <w:ind w:left="1814"/>
      </w:pPr>
    </w:p>
    <w:p w14:paraId="136FEE8D" w14:textId="77777777" w:rsidR="000121C3" w:rsidRDefault="000121C3" w:rsidP="000121C3">
      <w:pPr>
        <w:ind w:left="1814"/>
      </w:pPr>
      <w:r>
        <w:t>Voici une liste des classes que l’on peut prévoir :</w:t>
      </w:r>
    </w:p>
    <w:p w14:paraId="209AA66E" w14:textId="598FC191" w:rsidR="000121C3" w:rsidRDefault="000121C3" w:rsidP="000121C3">
      <w:pPr>
        <w:pStyle w:val="Paragraphedeliste"/>
        <w:numPr>
          <w:ilvl w:val="0"/>
          <w:numId w:val="29"/>
        </w:numPr>
      </w:pPr>
      <w:r>
        <w:t>Program (par défaut)</w:t>
      </w:r>
    </w:p>
    <w:p w14:paraId="07520DA3" w14:textId="14B05DB5" w:rsidR="000121C3" w:rsidRDefault="000121C3" w:rsidP="000121C3">
      <w:pPr>
        <w:pStyle w:val="Paragraphedeliste"/>
        <w:numPr>
          <w:ilvl w:val="0"/>
          <w:numId w:val="29"/>
        </w:numPr>
      </w:pPr>
      <w:r>
        <w:lastRenderedPageBreak/>
        <w:t>GameManager</w:t>
      </w:r>
    </w:p>
    <w:p w14:paraId="0EEF197E" w14:textId="2A5E4FAA" w:rsidR="000121C3" w:rsidRDefault="000121C3" w:rsidP="000121C3">
      <w:pPr>
        <w:pStyle w:val="Paragraphedeliste"/>
        <w:numPr>
          <w:ilvl w:val="0"/>
          <w:numId w:val="29"/>
        </w:numPr>
      </w:pPr>
      <w:r>
        <w:t>MenuManager</w:t>
      </w:r>
    </w:p>
    <w:p w14:paraId="7A76B325" w14:textId="3989F428" w:rsidR="000121C3" w:rsidRDefault="000121C3" w:rsidP="000121C3">
      <w:pPr>
        <w:pStyle w:val="Paragraphedeliste"/>
        <w:numPr>
          <w:ilvl w:val="0"/>
          <w:numId w:val="29"/>
        </w:numPr>
      </w:pPr>
      <w:r>
        <w:t>DatabaseManager</w:t>
      </w:r>
    </w:p>
    <w:p w14:paraId="4FD4160B" w14:textId="1FDEBA49" w:rsidR="000121C3" w:rsidRDefault="000121C3" w:rsidP="000121C3">
      <w:pPr>
        <w:pStyle w:val="Paragraphedeliste"/>
        <w:numPr>
          <w:ilvl w:val="0"/>
          <w:numId w:val="29"/>
        </w:numPr>
      </w:pPr>
      <w:r>
        <w:t>ExternalManager</w:t>
      </w:r>
    </w:p>
    <w:p w14:paraId="346058F1" w14:textId="3A338E68" w:rsidR="000121C3" w:rsidRDefault="000121C3" w:rsidP="000121C3">
      <w:pPr>
        <w:pStyle w:val="Paragraphedeliste"/>
        <w:numPr>
          <w:ilvl w:val="0"/>
          <w:numId w:val="29"/>
        </w:numPr>
      </w:pPr>
      <w:r>
        <w:t>Classe parent pour les tetriminos et une classe enfant par tetriminos</w:t>
      </w:r>
    </w:p>
    <w:p w14:paraId="42768599" w14:textId="77777777" w:rsidR="000121C3" w:rsidRDefault="000121C3" w:rsidP="000121C3"/>
    <w:p w14:paraId="31729E09" w14:textId="5092C303" w:rsidR="000121C3" w:rsidRDefault="000121C3" w:rsidP="000121C3">
      <w:pPr>
        <w:ind w:left="1814"/>
      </w:pPr>
      <w:r>
        <w:t>Cette liste n’est pas exhaustive et des classes vont sûrement se rajouter lors de la réalisation. Néanmoins, celles-ci seront très probablement présentes</w:t>
      </w:r>
      <w:r w:rsidR="00BD7365">
        <w:t>.</w:t>
      </w:r>
    </w:p>
    <w:p w14:paraId="4B856FEC" w14:textId="77777777" w:rsidR="00BD7365" w:rsidRDefault="00BD7365" w:rsidP="000121C3">
      <w:pPr>
        <w:ind w:left="1814"/>
      </w:pPr>
    </w:p>
    <w:p w14:paraId="1ECB7C38" w14:textId="7BA6265A" w:rsidR="005A0231" w:rsidRDefault="005A0231" w:rsidP="000121C3">
      <w:pPr>
        <w:ind w:left="1814"/>
      </w:pPr>
      <w:r>
        <w:t xml:space="preserve">Afin d’éviter des problèmes visuels dû à la console, on peut également prévoir que la console aura une taille de 1920 pixels par 1080 pixels (résolution standard d’écran d’ordinateur) et qu’elle sera placée au centre de l’écran (donc la console va prendre tout l’écran). </w:t>
      </w:r>
      <w:r w:rsidR="005321CB">
        <w:t xml:space="preserve">On ne pourra pas « maximiser » ou changer la taille de la fenêtre. Bien que cela pourrait poser des problèmes sur des écrans avec une résolution plus haute, le jeu étant prévu pour des élèves d’informatique avec des écrans standards, la résolution 1920 par 1080 a été choisie. </w:t>
      </w:r>
    </w:p>
    <w:p w14:paraId="023B7C5E" w14:textId="77777777" w:rsidR="00E24CE1" w:rsidRDefault="00E24CE1" w:rsidP="000121C3">
      <w:pPr>
        <w:ind w:left="1814"/>
      </w:pPr>
    </w:p>
    <w:p w14:paraId="1C2CF5DB" w14:textId="5448E6FC" w:rsidR="00E24CE1" w:rsidRDefault="00E24CE1" w:rsidP="000121C3">
      <w:pPr>
        <w:ind w:left="1814"/>
      </w:pPr>
      <w:r>
        <w:t>Un diagramme d’activité a également été et est disponible en annexe.</w:t>
      </w:r>
    </w:p>
    <w:p w14:paraId="64D6B4FA" w14:textId="29BE9B52" w:rsidR="000121C3" w:rsidRDefault="000121C3" w:rsidP="000121C3"/>
    <w:p w14:paraId="30C868F9" w14:textId="77777777" w:rsidR="000121C3" w:rsidRDefault="000121C3" w:rsidP="000121C3"/>
    <w:p w14:paraId="54409B16" w14:textId="77777777" w:rsidR="006854FB" w:rsidRPr="00D15EE8" w:rsidRDefault="006854FB" w:rsidP="006854FB">
      <w:pPr>
        <w:pStyle w:val="Retraitcorpsdetexte"/>
      </w:pPr>
    </w:p>
    <w:p w14:paraId="7A30E812" w14:textId="77777777" w:rsidR="0037071E" w:rsidRPr="00D15EE8" w:rsidRDefault="00ED6F41" w:rsidP="000A310F">
      <w:pPr>
        <w:pStyle w:val="Informations"/>
        <w:numPr>
          <w:ilvl w:val="5"/>
          <w:numId w:val="6"/>
        </w:numPr>
      </w:pPr>
      <w:r w:rsidRPr="00D15EE8">
        <w:t xml:space="preserve">Ce paragraphe </w:t>
      </w:r>
      <w:r w:rsidR="007F30AE" w:rsidRPr="00D15EE8">
        <w:t>décrit le fonctionnement de manière détaillée.</w:t>
      </w:r>
    </w:p>
    <w:p w14:paraId="4143F3D9" w14:textId="77777777" w:rsidR="0037071E" w:rsidRPr="00D15EE8" w:rsidRDefault="007F30AE" w:rsidP="000A310F">
      <w:pPr>
        <w:pStyle w:val="Informations"/>
        <w:numPr>
          <w:ilvl w:val="6"/>
          <w:numId w:val="6"/>
        </w:numPr>
      </w:pPr>
      <w:r w:rsidRPr="00D15EE8">
        <w:t>Autant que possible de manière graphique</w:t>
      </w:r>
      <w:r w:rsidR="007211A1" w:rsidRPr="00D15EE8">
        <w:t>, imagée, tableaux, etc.</w:t>
      </w:r>
    </w:p>
    <w:p w14:paraId="66EEA8AB" w14:textId="77777777" w:rsidR="007F30AE" w:rsidRPr="00D15EE8" w:rsidRDefault="007F30AE" w:rsidP="000A310F">
      <w:pPr>
        <w:pStyle w:val="Informations"/>
        <w:numPr>
          <w:ilvl w:val="6"/>
          <w:numId w:val="6"/>
        </w:numPr>
      </w:pPr>
      <w:r w:rsidRPr="00D15EE8">
        <w:t>Tous les cas particuliers devraient y être spécifiés</w:t>
      </w:r>
      <w:r w:rsidR="00B147A7" w:rsidRPr="00D15EE8">
        <w:t>…</w:t>
      </w:r>
    </w:p>
    <w:p w14:paraId="6CC983FB" w14:textId="77777777" w:rsidR="0037071E" w:rsidRPr="00D15EE8" w:rsidRDefault="00552D07" w:rsidP="000A310F">
      <w:pPr>
        <w:pStyle w:val="Informations"/>
        <w:numPr>
          <w:ilvl w:val="5"/>
          <w:numId w:val="6"/>
        </w:numPr>
      </w:pPr>
      <w:r w:rsidRPr="00D15EE8">
        <w:t>Il s’agit d’y présenter le</w:t>
      </w:r>
      <w:r w:rsidR="0037071E" w:rsidRPr="00D15EE8">
        <w:t>s fonctionnalités à développer :</w:t>
      </w:r>
    </w:p>
    <w:p w14:paraId="09D9288D" w14:textId="77777777" w:rsidR="0037071E" w:rsidRPr="00D15EE8" w:rsidRDefault="00552D07" w:rsidP="000A310F">
      <w:pPr>
        <w:pStyle w:val="Informations"/>
        <w:numPr>
          <w:ilvl w:val="6"/>
          <w:numId w:val="6"/>
        </w:numPr>
      </w:pPr>
      <w:r w:rsidRPr="00D15EE8">
        <w:t>Découpage en étapes, en modules, en fonctionnalités, etc.</w:t>
      </w:r>
    </w:p>
    <w:p w14:paraId="62764AC0" w14:textId="77777777" w:rsidR="00552D07" w:rsidRPr="00D15EE8" w:rsidRDefault="00552D07" w:rsidP="000A310F">
      <w:pPr>
        <w:pStyle w:val="Informations"/>
        <w:numPr>
          <w:ilvl w:val="6"/>
          <w:numId w:val="6"/>
        </w:numPr>
      </w:pPr>
      <w:r w:rsidRPr="00D15EE8">
        <w:t xml:space="preserve">Schémas de navigation, schémas événementiels, structogramme, </w:t>
      </w:r>
      <w:r w:rsidR="008E53F9" w:rsidRPr="00D15EE8">
        <w:t>pseudocode</w:t>
      </w:r>
      <w:r w:rsidRPr="00D15EE8">
        <w:t>, etc.</w:t>
      </w:r>
    </w:p>
    <w:p w14:paraId="6F1E8362" w14:textId="77777777" w:rsidR="0037071E" w:rsidRPr="00D15EE8" w:rsidRDefault="007F30AE" w:rsidP="000A310F">
      <w:pPr>
        <w:pStyle w:val="Informations"/>
        <w:numPr>
          <w:ilvl w:val="5"/>
          <w:numId w:val="6"/>
        </w:numPr>
      </w:pPr>
      <w:r w:rsidRPr="00D15EE8">
        <w:t>Si le pr</w:t>
      </w:r>
      <w:r w:rsidR="00310160" w:rsidRPr="00D15EE8">
        <w:t xml:space="preserve">ojet inclut une base </w:t>
      </w:r>
      <w:r w:rsidR="0037071E" w:rsidRPr="00D15EE8">
        <w:t>de données :</w:t>
      </w:r>
    </w:p>
    <w:p w14:paraId="00A34C6D" w14:textId="77777777" w:rsidR="0037071E" w:rsidRPr="00D15EE8" w:rsidRDefault="0037071E" w:rsidP="000A310F">
      <w:pPr>
        <w:pStyle w:val="Informations"/>
        <w:numPr>
          <w:ilvl w:val="6"/>
          <w:numId w:val="6"/>
        </w:numPr>
      </w:pPr>
      <w:r w:rsidRPr="00D15EE8">
        <w:t>Dictionnaire des données</w:t>
      </w:r>
    </w:p>
    <w:p w14:paraId="13B7B4F6" w14:textId="77777777" w:rsidR="0037071E" w:rsidRPr="00D15EE8" w:rsidRDefault="0037071E" w:rsidP="000A310F">
      <w:pPr>
        <w:pStyle w:val="Informations"/>
        <w:numPr>
          <w:ilvl w:val="6"/>
          <w:numId w:val="6"/>
        </w:numPr>
      </w:pPr>
      <w:r w:rsidRPr="00D15EE8">
        <w:t>Modèle conceptuel des données, modèles logique des données.</w:t>
      </w:r>
    </w:p>
    <w:p w14:paraId="09A60029" w14:textId="77777777" w:rsidR="004206A2" w:rsidRPr="00D15EE8" w:rsidRDefault="004206A2" w:rsidP="003A38E7">
      <w:pPr>
        <w:pStyle w:val="Titre2"/>
      </w:pPr>
      <w:bookmarkStart w:id="29" w:name="_Toc532179967"/>
      <w:bookmarkStart w:id="30" w:name="_Toc165969651"/>
      <w:bookmarkStart w:id="31" w:name="_Toc166839953"/>
      <w:r w:rsidRPr="00D15EE8">
        <w:t>Conception des tests</w:t>
      </w:r>
      <w:bookmarkEnd w:id="29"/>
      <w:bookmarkEnd w:id="30"/>
      <w:bookmarkEnd w:id="31"/>
    </w:p>
    <w:p w14:paraId="7259C6EB" w14:textId="67021625" w:rsidR="00184F0A" w:rsidRPr="00D15EE8" w:rsidRDefault="00184F0A" w:rsidP="00184F0A">
      <w:pPr>
        <w:pStyle w:val="Retraitcorpsdetexte"/>
      </w:pPr>
      <w:r w:rsidRPr="00D15EE8">
        <w:t xml:space="preserve">Tableau des tests à réaliser lors du projet. Les résultats seront inscrits dans la </w:t>
      </w:r>
      <w:hyperlink w:anchor="_Tests" w:history="1">
        <w:r w:rsidRPr="00D15EE8">
          <w:rPr>
            <w:rStyle w:val="Lienhypertexte"/>
          </w:rPr>
          <w:t>partie test</w:t>
        </w:r>
      </w:hyperlink>
      <w:r w:rsidRPr="00D15EE8">
        <w:t xml:space="preserve"> de ce document.</w:t>
      </w:r>
    </w:p>
    <w:p w14:paraId="02EFF873" w14:textId="77777777" w:rsidR="00184F0A" w:rsidRPr="00D15EE8" w:rsidRDefault="00184F0A" w:rsidP="00184F0A">
      <w:pPr>
        <w:pStyle w:val="Retraitcorpsdetexte"/>
      </w:pPr>
    </w:p>
    <w:tbl>
      <w:tblPr>
        <w:tblStyle w:val="Grilledutableau"/>
        <w:tblW w:w="10260" w:type="dxa"/>
        <w:tblInd w:w="-602" w:type="dxa"/>
        <w:tblLook w:val="04A0" w:firstRow="1" w:lastRow="0" w:firstColumn="1" w:lastColumn="0" w:noHBand="0" w:noVBand="1"/>
      </w:tblPr>
      <w:tblGrid>
        <w:gridCol w:w="1890"/>
        <w:gridCol w:w="2332"/>
        <w:gridCol w:w="2410"/>
        <w:gridCol w:w="2126"/>
        <w:gridCol w:w="1502"/>
      </w:tblGrid>
      <w:tr w:rsidR="00184F0A" w:rsidRPr="00D15EE8" w14:paraId="170F3D88" w14:textId="1D04184C" w:rsidTr="00C774E7">
        <w:trPr>
          <w:trHeight w:val="666"/>
        </w:trPr>
        <w:tc>
          <w:tcPr>
            <w:tcW w:w="1890" w:type="dxa"/>
          </w:tcPr>
          <w:p w14:paraId="30C78A1A" w14:textId="16FD3BA9" w:rsidR="00184F0A" w:rsidRPr="00D15EE8" w:rsidRDefault="00184F0A" w:rsidP="00184F0A">
            <w:pPr>
              <w:pStyle w:val="Retraitcorpsdetexte"/>
              <w:ind w:left="0"/>
              <w:jc w:val="center"/>
              <w:rPr>
                <w:b/>
                <w:bCs/>
                <w:sz w:val="22"/>
                <w:szCs w:val="22"/>
              </w:rPr>
            </w:pPr>
            <w:r w:rsidRPr="00D15EE8">
              <w:rPr>
                <w:b/>
                <w:bCs/>
                <w:sz w:val="22"/>
                <w:szCs w:val="22"/>
              </w:rPr>
              <w:t>Nom du Test</w:t>
            </w:r>
          </w:p>
        </w:tc>
        <w:tc>
          <w:tcPr>
            <w:tcW w:w="2332" w:type="dxa"/>
          </w:tcPr>
          <w:p w14:paraId="7209DCA3" w14:textId="0C5BFB47" w:rsidR="00184F0A" w:rsidRPr="00D15EE8" w:rsidRDefault="00184F0A" w:rsidP="00184F0A">
            <w:pPr>
              <w:pStyle w:val="Retraitcorpsdetexte"/>
              <w:ind w:left="0"/>
              <w:jc w:val="center"/>
              <w:rPr>
                <w:b/>
                <w:bCs/>
                <w:sz w:val="22"/>
                <w:szCs w:val="22"/>
              </w:rPr>
            </w:pPr>
            <w:r w:rsidRPr="00D15EE8">
              <w:rPr>
                <w:b/>
                <w:bCs/>
                <w:sz w:val="22"/>
                <w:szCs w:val="22"/>
              </w:rPr>
              <w:t>Fonctionnalité testée</w:t>
            </w:r>
          </w:p>
        </w:tc>
        <w:tc>
          <w:tcPr>
            <w:tcW w:w="2410" w:type="dxa"/>
          </w:tcPr>
          <w:p w14:paraId="7F624735" w14:textId="75A8DC38" w:rsidR="00184F0A" w:rsidRPr="00D15EE8" w:rsidRDefault="00184F0A" w:rsidP="00184F0A">
            <w:pPr>
              <w:pStyle w:val="Retraitcorpsdetexte"/>
              <w:ind w:left="0"/>
              <w:jc w:val="center"/>
              <w:rPr>
                <w:b/>
                <w:bCs/>
                <w:sz w:val="22"/>
                <w:szCs w:val="22"/>
              </w:rPr>
            </w:pPr>
            <w:r w:rsidRPr="00D15EE8">
              <w:rPr>
                <w:b/>
                <w:bCs/>
                <w:sz w:val="22"/>
                <w:szCs w:val="22"/>
              </w:rPr>
              <w:t>Description</w:t>
            </w:r>
          </w:p>
        </w:tc>
        <w:tc>
          <w:tcPr>
            <w:tcW w:w="2126" w:type="dxa"/>
          </w:tcPr>
          <w:p w14:paraId="7852AEF7" w14:textId="3E3CAE2F" w:rsidR="00184F0A" w:rsidRPr="00D15EE8" w:rsidRDefault="00184F0A" w:rsidP="00184F0A">
            <w:pPr>
              <w:pStyle w:val="Retraitcorpsdetexte"/>
              <w:ind w:left="0"/>
              <w:jc w:val="center"/>
              <w:rPr>
                <w:b/>
                <w:bCs/>
                <w:sz w:val="22"/>
                <w:szCs w:val="22"/>
              </w:rPr>
            </w:pPr>
            <w:r w:rsidRPr="00D15EE8">
              <w:rPr>
                <w:b/>
                <w:bCs/>
                <w:sz w:val="22"/>
                <w:szCs w:val="22"/>
              </w:rPr>
              <w:t>Condition de réussit</w:t>
            </w:r>
            <w:r w:rsidR="00D42F9C" w:rsidRPr="00D15EE8">
              <w:rPr>
                <w:b/>
                <w:bCs/>
                <w:sz w:val="22"/>
                <w:szCs w:val="22"/>
              </w:rPr>
              <w:t>e</w:t>
            </w:r>
          </w:p>
        </w:tc>
        <w:tc>
          <w:tcPr>
            <w:tcW w:w="1502" w:type="dxa"/>
          </w:tcPr>
          <w:p w14:paraId="0AD40277" w14:textId="77777777" w:rsidR="00184F0A" w:rsidRPr="00D15EE8" w:rsidRDefault="00184F0A" w:rsidP="00184F0A">
            <w:pPr>
              <w:pStyle w:val="Retraitcorpsdetexte"/>
              <w:ind w:left="0"/>
              <w:jc w:val="center"/>
              <w:rPr>
                <w:b/>
                <w:bCs/>
                <w:sz w:val="22"/>
                <w:szCs w:val="22"/>
              </w:rPr>
            </w:pPr>
            <w:r w:rsidRPr="00D15EE8">
              <w:rPr>
                <w:b/>
                <w:bCs/>
                <w:sz w:val="22"/>
                <w:szCs w:val="22"/>
              </w:rPr>
              <w:t>Importance</w:t>
            </w:r>
          </w:p>
          <w:p w14:paraId="46CA8E3D" w14:textId="77777777" w:rsidR="00184F0A" w:rsidRPr="00D15EE8" w:rsidRDefault="00184F0A" w:rsidP="00184F0A">
            <w:pPr>
              <w:pStyle w:val="Retraitcorpsdetexte"/>
              <w:ind w:left="0"/>
              <w:jc w:val="center"/>
              <w:rPr>
                <w:b/>
                <w:bCs/>
                <w:sz w:val="22"/>
                <w:szCs w:val="22"/>
              </w:rPr>
            </w:pPr>
            <w:r w:rsidRPr="00D15EE8">
              <w:rPr>
                <w:b/>
                <w:bCs/>
                <w:sz w:val="22"/>
                <w:szCs w:val="22"/>
              </w:rPr>
              <w:t xml:space="preserve">(0 = bas, </w:t>
            </w:r>
          </w:p>
          <w:p w14:paraId="4124D382" w14:textId="3F4EA2DB" w:rsidR="00184F0A" w:rsidRPr="00D15EE8" w:rsidRDefault="00184F0A" w:rsidP="00184F0A">
            <w:pPr>
              <w:pStyle w:val="Retraitcorpsdetexte"/>
              <w:ind w:left="0"/>
              <w:jc w:val="center"/>
              <w:rPr>
                <w:b/>
                <w:bCs/>
                <w:sz w:val="22"/>
                <w:szCs w:val="22"/>
              </w:rPr>
            </w:pPr>
            <w:r w:rsidRPr="00D15EE8">
              <w:rPr>
                <w:b/>
                <w:bCs/>
                <w:sz w:val="22"/>
                <w:szCs w:val="22"/>
              </w:rPr>
              <w:t>5 = haut)</w:t>
            </w:r>
          </w:p>
        </w:tc>
      </w:tr>
      <w:tr w:rsidR="00184F0A" w:rsidRPr="00D15EE8" w14:paraId="0E3F7E26" w14:textId="3CD2E909" w:rsidTr="00C774E7">
        <w:trPr>
          <w:trHeight w:val="358"/>
        </w:trPr>
        <w:tc>
          <w:tcPr>
            <w:tcW w:w="1890" w:type="dxa"/>
          </w:tcPr>
          <w:p w14:paraId="3EB8515D" w14:textId="769730DF" w:rsidR="00184F0A" w:rsidRPr="00D15EE8" w:rsidRDefault="00184F0A" w:rsidP="00B366A3">
            <w:pPr>
              <w:pStyle w:val="Retraitcorpsdetexte"/>
              <w:ind w:left="0"/>
              <w:jc w:val="left"/>
            </w:pPr>
            <w:r w:rsidRPr="00D15EE8">
              <w:t>Menu</w:t>
            </w:r>
          </w:p>
        </w:tc>
        <w:tc>
          <w:tcPr>
            <w:tcW w:w="2332" w:type="dxa"/>
          </w:tcPr>
          <w:p w14:paraId="40163726" w14:textId="10353D84" w:rsidR="00184F0A" w:rsidRPr="00D15EE8" w:rsidRDefault="00184F0A" w:rsidP="00B366A3">
            <w:pPr>
              <w:pStyle w:val="Retraitcorpsdetexte"/>
              <w:ind w:left="0"/>
              <w:jc w:val="left"/>
            </w:pPr>
            <w:r w:rsidRPr="00D15EE8">
              <w:t xml:space="preserve">Menu </w:t>
            </w:r>
          </w:p>
        </w:tc>
        <w:tc>
          <w:tcPr>
            <w:tcW w:w="2410" w:type="dxa"/>
          </w:tcPr>
          <w:p w14:paraId="2F4E88E5" w14:textId="44601931" w:rsidR="00184F0A" w:rsidRPr="00D15EE8" w:rsidRDefault="00B366A3" w:rsidP="00B366A3">
            <w:pPr>
              <w:pStyle w:val="Retraitcorpsdetexte"/>
              <w:ind w:left="0"/>
              <w:jc w:val="left"/>
            </w:pPr>
            <w:r w:rsidRPr="00D15EE8">
              <w:t>Le joueur peut se déplacer dans le menu ainsi que quitter le jeu via le menu principal</w:t>
            </w:r>
          </w:p>
        </w:tc>
        <w:tc>
          <w:tcPr>
            <w:tcW w:w="2126" w:type="dxa"/>
          </w:tcPr>
          <w:p w14:paraId="72E675BB" w14:textId="3D86F8CA" w:rsidR="00184F0A" w:rsidRPr="00D15EE8" w:rsidRDefault="00B366A3" w:rsidP="00B366A3">
            <w:pPr>
              <w:pStyle w:val="Retraitcorpsdetexte"/>
              <w:ind w:left="0"/>
              <w:jc w:val="left"/>
            </w:pPr>
            <w:r w:rsidRPr="00D15EE8">
              <w:t>Le joueur peut accéder à toutes les parties du menu et des sous-menus</w:t>
            </w:r>
          </w:p>
        </w:tc>
        <w:tc>
          <w:tcPr>
            <w:tcW w:w="1502" w:type="dxa"/>
          </w:tcPr>
          <w:p w14:paraId="0242CAB3" w14:textId="63BF9C77" w:rsidR="00184F0A" w:rsidRPr="00D15EE8" w:rsidRDefault="00184F0A" w:rsidP="00B366A3">
            <w:pPr>
              <w:pStyle w:val="Retraitcorpsdetexte"/>
              <w:ind w:left="0"/>
              <w:jc w:val="center"/>
            </w:pPr>
            <w:r w:rsidRPr="00D15EE8">
              <w:t>4</w:t>
            </w:r>
          </w:p>
        </w:tc>
      </w:tr>
      <w:tr w:rsidR="00184F0A" w:rsidRPr="00D15EE8" w14:paraId="08E53F02" w14:textId="5766F2FE" w:rsidTr="00C774E7">
        <w:trPr>
          <w:trHeight w:val="374"/>
        </w:trPr>
        <w:tc>
          <w:tcPr>
            <w:tcW w:w="1890" w:type="dxa"/>
          </w:tcPr>
          <w:p w14:paraId="34D72AFB" w14:textId="25DBD850" w:rsidR="00184F0A" w:rsidRPr="00D15EE8" w:rsidRDefault="00B366A3" w:rsidP="00B366A3">
            <w:pPr>
              <w:pStyle w:val="Retraitcorpsdetexte"/>
              <w:ind w:left="0"/>
              <w:jc w:val="left"/>
            </w:pPr>
            <w:r w:rsidRPr="00D15EE8">
              <w:t>Options</w:t>
            </w:r>
          </w:p>
        </w:tc>
        <w:tc>
          <w:tcPr>
            <w:tcW w:w="2332" w:type="dxa"/>
          </w:tcPr>
          <w:p w14:paraId="3D98BB59" w14:textId="6F4C1DDA" w:rsidR="00184F0A" w:rsidRPr="00D15EE8" w:rsidRDefault="00B366A3" w:rsidP="00B366A3">
            <w:pPr>
              <w:pStyle w:val="Retraitcorpsdetexte"/>
              <w:ind w:left="0"/>
              <w:jc w:val="left"/>
            </w:pPr>
            <w:r w:rsidRPr="00D15EE8">
              <w:t>Menu d’options</w:t>
            </w:r>
          </w:p>
        </w:tc>
        <w:tc>
          <w:tcPr>
            <w:tcW w:w="2410" w:type="dxa"/>
          </w:tcPr>
          <w:p w14:paraId="275808D8" w14:textId="2316ABC0" w:rsidR="00184F0A" w:rsidRPr="00D15EE8" w:rsidRDefault="00B366A3" w:rsidP="00B366A3">
            <w:pPr>
              <w:pStyle w:val="Retraitcorpsdetexte"/>
              <w:ind w:left="0"/>
              <w:jc w:val="left"/>
            </w:pPr>
            <w:r w:rsidRPr="00D15EE8">
              <w:t>Différentes options peuvent être sélectionnées. Celles-ci impacteront le jeu</w:t>
            </w:r>
          </w:p>
        </w:tc>
        <w:tc>
          <w:tcPr>
            <w:tcW w:w="2126" w:type="dxa"/>
          </w:tcPr>
          <w:p w14:paraId="77581331" w14:textId="42DC9396" w:rsidR="00184F0A" w:rsidRPr="00D15EE8" w:rsidRDefault="00B366A3" w:rsidP="00B366A3">
            <w:pPr>
              <w:pStyle w:val="Retraitcorpsdetexte"/>
              <w:ind w:left="0"/>
              <w:jc w:val="left"/>
            </w:pPr>
            <w:r w:rsidRPr="00D15EE8">
              <w:t>Les options en jeu correspondent bien à celles choisies par l’utilisateur</w:t>
            </w:r>
          </w:p>
        </w:tc>
        <w:tc>
          <w:tcPr>
            <w:tcW w:w="1502" w:type="dxa"/>
          </w:tcPr>
          <w:p w14:paraId="2384DC6F" w14:textId="17FC39E2" w:rsidR="00184F0A" w:rsidRPr="00D15EE8" w:rsidRDefault="006A640D" w:rsidP="00B366A3">
            <w:pPr>
              <w:pStyle w:val="Retraitcorpsdetexte"/>
              <w:ind w:left="0"/>
              <w:jc w:val="center"/>
            </w:pPr>
            <w:r w:rsidRPr="00D15EE8">
              <w:t>3</w:t>
            </w:r>
          </w:p>
        </w:tc>
      </w:tr>
      <w:tr w:rsidR="00184F0A" w:rsidRPr="00D15EE8" w14:paraId="0E2ADC4E" w14:textId="3B0956DB" w:rsidTr="00C774E7">
        <w:trPr>
          <w:trHeight w:val="358"/>
        </w:trPr>
        <w:tc>
          <w:tcPr>
            <w:tcW w:w="1890" w:type="dxa"/>
          </w:tcPr>
          <w:p w14:paraId="5DAEDB1C" w14:textId="715EF59B" w:rsidR="00184F0A" w:rsidRPr="00D15EE8" w:rsidRDefault="006A640D" w:rsidP="00B366A3">
            <w:pPr>
              <w:pStyle w:val="Retraitcorpsdetexte"/>
              <w:ind w:left="0"/>
              <w:jc w:val="left"/>
            </w:pPr>
            <w:r w:rsidRPr="00D15EE8">
              <w:t>Pseudo</w:t>
            </w:r>
          </w:p>
        </w:tc>
        <w:tc>
          <w:tcPr>
            <w:tcW w:w="2332" w:type="dxa"/>
          </w:tcPr>
          <w:p w14:paraId="1818A188" w14:textId="67900FF8" w:rsidR="00184F0A" w:rsidRPr="00D15EE8" w:rsidRDefault="006A640D" w:rsidP="00B366A3">
            <w:pPr>
              <w:pStyle w:val="Retraitcorpsdetexte"/>
              <w:ind w:left="0"/>
              <w:jc w:val="left"/>
            </w:pPr>
            <w:r w:rsidRPr="00D15EE8">
              <w:t>Pseudo du joueur</w:t>
            </w:r>
          </w:p>
        </w:tc>
        <w:tc>
          <w:tcPr>
            <w:tcW w:w="2410" w:type="dxa"/>
          </w:tcPr>
          <w:p w14:paraId="03F9A884" w14:textId="0909A701" w:rsidR="00184F0A" w:rsidRPr="00D15EE8" w:rsidRDefault="006A640D" w:rsidP="00B366A3">
            <w:pPr>
              <w:pStyle w:val="Retraitcorpsdetexte"/>
              <w:ind w:left="0"/>
              <w:jc w:val="left"/>
            </w:pPr>
            <w:r w:rsidRPr="00D15EE8">
              <w:t>Le joueur possède un pseudo unique. Il peut le définir lors du lancement du jeu</w:t>
            </w:r>
          </w:p>
        </w:tc>
        <w:tc>
          <w:tcPr>
            <w:tcW w:w="2126" w:type="dxa"/>
          </w:tcPr>
          <w:p w14:paraId="1BC275B8" w14:textId="6D3EA992" w:rsidR="00184F0A" w:rsidRPr="00D15EE8" w:rsidRDefault="006A640D" w:rsidP="00B366A3">
            <w:pPr>
              <w:pStyle w:val="Retraitcorpsdetexte"/>
              <w:ind w:left="0"/>
              <w:jc w:val="left"/>
            </w:pPr>
            <w:r w:rsidRPr="00D15EE8">
              <w:t>Le pseudo défini par le joueur est unique. Lors du premier lancement du jeu, il le défini</w:t>
            </w:r>
          </w:p>
        </w:tc>
        <w:tc>
          <w:tcPr>
            <w:tcW w:w="1502" w:type="dxa"/>
          </w:tcPr>
          <w:p w14:paraId="7055E2CD" w14:textId="42454B13" w:rsidR="00184F0A" w:rsidRPr="00D15EE8" w:rsidRDefault="006A640D" w:rsidP="00B366A3">
            <w:pPr>
              <w:pStyle w:val="Retraitcorpsdetexte"/>
              <w:ind w:left="0"/>
              <w:jc w:val="center"/>
            </w:pPr>
            <w:r w:rsidRPr="00D15EE8">
              <w:t>3</w:t>
            </w:r>
          </w:p>
        </w:tc>
      </w:tr>
      <w:tr w:rsidR="00B366A3" w:rsidRPr="00D15EE8" w14:paraId="60EBE1B8" w14:textId="29EACB1C" w:rsidTr="00C774E7">
        <w:trPr>
          <w:trHeight w:val="374"/>
        </w:trPr>
        <w:tc>
          <w:tcPr>
            <w:tcW w:w="1890" w:type="dxa"/>
          </w:tcPr>
          <w:p w14:paraId="1D524241" w14:textId="3C3BDFB1" w:rsidR="00B366A3" w:rsidRPr="00D15EE8" w:rsidRDefault="00B366A3" w:rsidP="00B366A3">
            <w:pPr>
              <w:pStyle w:val="Retraitcorpsdetexte"/>
              <w:ind w:left="0"/>
              <w:jc w:val="left"/>
            </w:pPr>
            <w:r w:rsidRPr="00D15EE8">
              <w:lastRenderedPageBreak/>
              <w:t>Déplacement des pièces</w:t>
            </w:r>
          </w:p>
        </w:tc>
        <w:tc>
          <w:tcPr>
            <w:tcW w:w="2332" w:type="dxa"/>
          </w:tcPr>
          <w:p w14:paraId="77C467A4" w14:textId="412E5C42" w:rsidR="00B366A3" w:rsidRPr="00D15EE8" w:rsidRDefault="00B366A3" w:rsidP="00B366A3">
            <w:pPr>
              <w:pStyle w:val="Retraitcorpsdetexte"/>
              <w:ind w:left="0"/>
              <w:jc w:val="left"/>
            </w:pPr>
            <w:r w:rsidRPr="00D15EE8">
              <w:t>Déplacement et pivotement des pièces</w:t>
            </w:r>
          </w:p>
        </w:tc>
        <w:tc>
          <w:tcPr>
            <w:tcW w:w="2410" w:type="dxa"/>
          </w:tcPr>
          <w:p w14:paraId="44C8E8FA" w14:textId="1C24D8BF" w:rsidR="00B366A3" w:rsidRPr="00D15EE8" w:rsidRDefault="00B366A3" w:rsidP="00B366A3">
            <w:pPr>
              <w:pStyle w:val="Retraitcorpsdetexte"/>
              <w:ind w:left="0"/>
              <w:jc w:val="left"/>
            </w:pPr>
            <w:r w:rsidRPr="00D15EE8">
              <w:t>Le joueur doit pouvoir déplacer les pièces horizontalement, les faire pivoter, et accélérer leur descente</w:t>
            </w:r>
          </w:p>
        </w:tc>
        <w:tc>
          <w:tcPr>
            <w:tcW w:w="2126" w:type="dxa"/>
          </w:tcPr>
          <w:p w14:paraId="6A9E95F6" w14:textId="5ED0DB74" w:rsidR="00B366A3" w:rsidRPr="00D15EE8" w:rsidRDefault="00B366A3" w:rsidP="00B366A3">
            <w:pPr>
              <w:pStyle w:val="Retraitcorpsdetexte"/>
              <w:ind w:left="0"/>
              <w:jc w:val="left"/>
            </w:pPr>
            <w:r w:rsidRPr="00D15EE8">
              <w:t>Le joueur peut utiliser les touches choisies dans le menu « options » pour effectuer les différentes actions</w:t>
            </w:r>
          </w:p>
        </w:tc>
        <w:tc>
          <w:tcPr>
            <w:tcW w:w="1502" w:type="dxa"/>
          </w:tcPr>
          <w:p w14:paraId="2F7EB5BC" w14:textId="3BA54B3F" w:rsidR="00B366A3" w:rsidRPr="00D15EE8" w:rsidRDefault="00B366A3" w:rsidP="00B366A3">
            <w:pPr>
              <w:pStyle w:val="Retraitcorpsdetexte"/>
              <w:ind w:left="0"/>
              <w:jc w:val="center"/>
            </w:pPr>
            <w:r w:rsidRPr="00D15EE8">
              <w:t>5</w:t>
            </w:r>
          </w:p>
        </w:tc>
      </w:tr>
      <w:tr w:rsidR="00B366A3" w:rsidRPr="00D15EE8" w14:paraId="3AD6091A" w14:textId="77777777" w:rsidTr="00C774E7">
        <w:trPr>
          <w:trHeight w:val="358"/>
        </w:trPr>
        <w:tc>
          <w:tcPr>
            <w:tcW w:w="1890" w:type="dxa"/>
          </w:tcPr>
          <w:p w14:paraId="4723A264" w14:textId="07D897B2" w:rsidR="00B366A3" w:rsidRPr="00D15EE8" w:rsidRDefault="00B366A3" w:rsidP="00B366A3">
            <w:pPr>
              <w:pStyle w:val="Retraitcorpsdetexte"/>
              <w:ind w:left="0"/>
              <w:jc w:val="left"/>
            </w:pPr>
            <w:r w:rsidRPr="00D15EE8">
              <w:t>Questions</w:t>
            </w:r>
          </w:p>
        </w:tc>
        <w:tc>
          <w:tcPr>
            <w:tcW w:w="2332" w:type="dxa"/>
          </w:tcPr>
          <w:p w14:paraId="3D19ADFF" w14:textId="4741D319" w:rsidR="00B366A3" w:rsidRPr="00D15EE8" w:rsidRDefault="00B366A3" w:rsidP="00B366A3">
            <w:pPr>
              <w:pStyle w:val="Retraitcorpsdetexte"/>
              <w:ind w:left="0"/>
              <w:jc w:val="left"/>
            </w:pPr>
            <w:r w:rsidRPr="00D15EE8">
              <w:t xml:space="preserve">Questions </w:t>
            </w:r>
          </w:p>
        </w:tc>
        <w:tc>
          <w:tcPr>
            <w:tcW w:w="2410" w:type="dxa"/>
          </w:tcPr>
          <w:p w14:paraId="1D34D70C" w14:textId="7081C565" w:rsidR="00B366A3" w:rsidRPr="00D15EE8" w:rsidRDefault="00B366A3" w:rsidP="00B366A3">
            <w:pPr>
              <w:pStyle w:val="Retraitcorpsdetexte"/>
              <w:ind w:left="0"/>
              <w:jc w:val="left"/>
            </w:pPr>
            <w:r w:rsidRPr="00D15EE8">
              <w:t>Des questions apparaissent lors de la complétion d’une ligne</w:t>
            </w:r>
          </w:p>
        </w:tc>
        <w:tc>
          <w:tcPr>
            <w:tcW w:w="2126" w:type="dxa"/>
          </w:tcPr>
          <w:p w14:paraId="0F2A9ECF" w14:textId="6E2A2350" w:rsidR="00B366A3" w:rsidRPr="00D15EE8" w:rsidRDefault="00B366A3" w:rsidP="00B366A3">
            <w:pPr>
              <w:pStyle w:val="Retraitcorpsdetexte"/>
              <w:ind w:left="0"/>
              <w:jc w:val="left"/>
            </w:pPr>
            <w:r w:rsidRPr="00D15EE8">
              <w:t>Les questions s’affichent et le joueur peux y répondre. Elles proviennent de la DB</w:t>
            </w:r>
          </w:p>
        </w:tc>
        <w:tc>
          <w:tcPr>
            <w:tcW w:w="1502" w:type="dxa"/>
          </w:tcPr>
          <w:p w14:paraId="711B2E8F" w14:textId="0D7FDE17" w:rsidR="00B366A3" w:rsidRPr="00D15EE8" w:rsidRDefault="00B366A3" w:rsidP="00B366A3">
            <w:pPr>
              <w:pStyle w:val="Retraitcorpsdetexte"/>
              <w:ind w:left="0"/>
              <w:jc w:val="center"/>
            </w:pPr>
            <w:r w:rsidRPr="00D15EE8">
              <w:t>4</w:t>
            </w:r>
          </w:p>
        </w:tc>
      </w:tr>
      <w:tr w:rsidR="00B366A3" w:rsidRPr="00D15EE8" w14:paraId="1E3B3B31" w14:textId="2B0EA87E" w:rsidTr="00C774E7">
        <w:trPr>
          <w:trHeight w:val="358"/>
        </w:trPr>
        <w:tc>
          <w:tcPr>
            <w:tcW w:w="1890" w:type="dxa"/>
          </w:tcPr>
          <w:p w14:paraId="543F4A80" w14:textId="4F447AF7" w:rsidR="00B366A3" w:rsidRPr="00D15EE8" w:rsidRDefault="00B366A3" w:rsidP="00B366A3">
            <w:pPr>
              <w:pStyle w:val="Retraitcorpsdetexte"/>
              <w:ind w:left="0"/>
              <w:jc w:val="left"/>
            </w:pPr>
            <w:r w:rsidRPr="00D15EE8">
              <w:t>Score</w:t>
            </w:r>
          </w:p>
        </w:tc>
        <w:tc>
          <w:tcPr>
            <w:tcW w:w="2332" w:type="dxa"/>
          </w:tcPr>
          <w:p w14:paraId="1B19F79B" w14:textId="112E2FB9" w:rsidR="00B366A3" w:rsidRPr="00D15EE8" w:rsidRDefault="00B366A3" w:rsidP="00B366A3">
            <w:pPr>
              <w:pStyle w:val="Retraitcorpsdetexte"/>
              <w:ind w:left="0"/>
              <w:jc w:val="left"/>
            </w:pPr>
            <w:r w:rsidRPr="00D15EE8">
              <w:t>Changement du score</w:t>
            </w:r>
          </w:p>
        </w:tc>
        <w:tc>
          <w:tcPr>
            <w:tcW w:w="2410" w:type="dxa"/>
          </w:tcPr>
          <w:p w14:paraId="4E3CA663" w14:textId="1AB828AA" w:rsidR="00B366A3" w:rsidRPr="00D15EE8" w:rsidRDefault="00B366A3" w:rsidP="00B366A3">
            <w:pPr>
              <w:pStyle w:val="Retraitcorpsdetexte"/>
              <w:ind w:left="0"/>
              <w:jc w:val="left"/>
            </w:pPr>
            <w:r w:rsidRPr="00D15EE8">
              <w:t xml:space="preserve">Incrémentation </w:t>
            </w:r>
            <w:r w:rsidR="006A640D" w:rsidRPr="00D15EE8">
              <w:t>du score lors d’une bonne réponse à une question</w:t>
            </w:r>
          </w:p>
        </w:tc>
        <w:tc>
          <w:tcPr>
            <w:tcW w:w="2126" w:type="dxa"/>
          </w:tcPr>
          <w:p w14:paraId="07C7FCD5" w14:textId="6154AB6A" w:rsidR="00B366A3" w:rsidRPr="00D15EE8" w:rsidRDefault="006A640D" w:rsidP="00B366A3">
            <w:pPr>
              <w:pStyle w:val="Retraitcorpsdetexte"/>
              <w:ind w:left="0"/>
              <w:jc w:val="left"/>
            </w:pPr>
            <w:r w:rsidRPr="00D15EE8">
              <w:t>Si le joueur répond correctement à une question, les score augmente en fonction de la difficulté</w:t>
            </w:r>
          </w:p>
        </w:tc>
        <w:tc>
          <w:tcPr>
            <w:tcW w:w="1502" w:type="dxa"/>
          </w:tcPr>
          <w:p w14:paraId="6C62B047" w14:textId="20B1844A" w:rsidR="00B366A3" w:rsidRPr="00D15EE8" w:rsidRDefault="00B366A3" w:rsidP="00B366A3">
            <w:pPr>
              <w:pStyle w:val="Retraitcorpsdetexte"/>
              <w:ind w:left="0"/>
              <w:jc w:val="center"/>
            </w:pPr>
            <w:r w:rsidRPr="00D15EE8">
              <w:t>2</w:t>
            </w:r>
          </w:p>
        </w:tc>
      </w:tr>
      <w:tr w:rsidR="00B366A3" w:rsidRPr="00D15EE8" w14:paraId="308A6F5B" w14:textId="21119113" w:rsidTr="00C774E7">
        <w:trPr>
          <w:trHeight w:val="358"/>
        </w:trPr>
        <w:tc>
          <w:tcPr>
            <w:tcW w:w="1890" w:type="dxa"/>
          </w:tcPr>
          <w:p w14:paraId="615A8909" w14:textId="552CD9DB" w:rsidR="00B366A3" w:rsidRPr="00D15EE8" w:rsidRDefault="00B366A3" w:rsidP="00B366A3">
            <w:pPr>
              <w:pStyle w:val="Retraitcorpsdetexte"/>
              <w:ind w:left="0"/>
              <w:jc w:val="left"/>
            </w:pPr>
            <w:r w:rsidRPr="00D15EE8">
              <w:t>Game over</w:t>
            </w:r>
          </w:p>
        </w:tc>
        <w:tc>
          <w:tcPr>
            <w:tcW w:w="2332" w:type="dxa"/>
          </w:tcPr>
          <w:p w14:paraId="69480DFC" w14:textId="34AE91A2" w:rsidR="00B366A3" w:rsidRPr="00D15EE8" w:rsidRDefault="00B366A3" w:rsidP="00B366A3">
            <w:pPr>
              <w:pStyle w:val="Retraitcorpsdetexte"/>
              <w:ind w:left="0"/>
              <w:jc w:val="left"/>
            </w:pPr>
            <w:r w:rsidRPr="00D15EE8">
              <w:t>Activation au bon moment</w:t>
            </w:r>
          </w:p>
        </w:tc>
        <w:tc>
          <w:tcPr>
            <w:tcW w:w="2410" w:type="dxa"/>
          </w:tcPr>
          <w:p w14:paraId="0C4D7616" w14:textId="2AD4204F" w:rsidR="00B366A3" w:rsidRPr="00D15EE8" w:rsidRDefault="006A640D" w:rsidP="00B366A3">
            <w:pPr>
              <w:pStyle w:val="Retraitcorpsdetexte"/>
              <w:ind w:left="0"/>
              <w:jc w:val="left"/>
            </w:pPr>
            <w:r w:rsidRPr="00D15EE8">
              <w:t>Lorsqu’une pièce a atteint le haut de la zone, la partie est terminée</w:t>
            </w:r>
          </w:p>
        </w:tc>
        <w:tc>
          <w:tcPr>
            <w:tcW w:w="2126" w:type="dxa"/>
          </w:tcPr>
          <w:p w14:paraId="12B7CEEF" w14:textId="4EEDB6F2" w:rsidR="00B366A3" w:rsidRPr="00D15EE8" w:rsidRDefault="006A640D" w:rsidP="00B366A3">
            <w:pPr>
              <w:pStyle w:val="Retraitcorpsdetexte"/>
              <w:ind w:left="0"/>
              <w:jc w:val="left"/>
            </w:pPr>
            <w:r w:rsidRPr="00D15EE8">
              <w:t>Le game over s’active uniquement lorsqu’une pièce touche le haut de la zone. La partie est ensuite sauvegardée en DB</w:t>
            </w:r>
          </w:p>
        </w:tc>
        <w:tc>
          <w:tcPr>
            <w:tcW w:w="1502" w:type="dxa"/>
          </w:tcPr>
          <w:p w14:paraId="39F7545A" w14:textId="64FFCDCF" w:rsidR="00B366A3" w:rsidRPr="00D15EE8" w:rsidRDefault="00B366A3" w:rsidP="00B366A3">
            <w:pPr>
              <w:pStyle w:val="Retraitcorpsdetexte"/>
              <w:ind w:left="0"/>
              <w:jc w:val="center"/>
            </w:pPr>
            <w:r w:rsidRPr="00D15EE8">
              <w:t>3</w:t>
            </w:r>
          </w:p>
        </w:tc>
      </w:tr>
      <w:tr w:rsidR="00B366A3" w:rsidRPr="00D15EE8" w14:paraId="4D57A1FE" w14:textId="606BE15A" w:rsidTr="00C774E7">
        <w:trPr>
          <w:trHeight w:val="358"/>
        </w:trPr>
        <w:tc>
          <w:tcPr>
            <w:tcW w:w="1890" w:type="dxa"/>
          </w:tcPr>
          <w:p w14:paraId="49DEC94E" w14:textId="44877C3B" w:rsidR="00B366A3" w:rsidRPr="00D15EE8" w:rsidRDefault="00B366A3" w:rsidP="00B366A3">
            <w:pPr>
              <w:pStyle w:val="Retraitcorpsdetexte"/>
              <w:ind w:left="0"/>
              <w:jc w:val="left"/>
            </w:pPr>
            <w:r w:rsidRPr="00D15EE8">
              <w:t>DB</w:t>
            </w:r>
          </w:p>
        </w:tc>
        <w:tc>
          <w:tcPr>
            <w:tcW w:w="2332" w:type="dxa"/>
          </w:tcPr>
          <w:p w14:paraId="02DD879C" w14:textId="4EB57B08" w:rsidR="00B366A3" w:rsidRPr="00D15EE8" w:rsidRDefault="006A640D" w:rsidP="00B366A3">
            <w:pPr>
              <w:pStyle w:val="Retraitcorpsdetexte"/>
              <w:ind w:left="0"/>
              <w:jc w:val="left"/>
            </w:pPr>
            <w:r w:rsidRPr="00D15EE8">
              <w:t>Bon fonctionnement de la DB avec le jeu</w:t>
            </w:r>
          </w:p>
        </w:tc>
        <w:tc>
          <w:tcPr>
            <w:tcW w:w="2410" w:type="dxa"/>
          </w:tcPr>
          <w:p w14:paraId="07A83016" w14:textId="5C98566C" w:rsidR="00B366A3" w:rsidRPr="00D15EE8" w:rsidRDefault="006A640D" w:rsidP="00B366A3">
            <w:pPr>
              <w:pStyle w:val="Retraitcorpsdetexte"/>
              <w:ind w:left="0"/>
              <w:jc w:val="left"/>
            </w:pPr>
            <w:r w:rsidRPr="00D15EE8">
              <w:t>La connexion avec la DB est faite correctement. Des informations doivent pouvoir être récupérées et insérées</w:t>
            </w:r>
          </w:p>
        </w:tc>
        <w:tc>
          <w:tcPr>
            <w:tcW w:w="2126" w:type="dxa"/>
          </w:tcPr>
          <w:p w14:paraId="5A496940" w14:textId="01CD7A61" w:rsidR="00B366A3" w:rsidRPr="00D15EE8" w:rsidRDefault="006A640D" w:rsidP="00B366A3">
            <w:pPr>
              <w:pStyle w:val="Retraitcorpsdetexte"/>
              <w:ind w:left="0"/>
              <w:jc w:val="left"/>
            </w:pPr>
            <w:r w:rsidRPr="00D15EE8">
              <w:t>Les informations sont correctement récupérées et insérées. Un fichier de log est prévu en cas de problème</w:t>
            </w:r>
          </w:p>
        </w:tc>
        <w:tc>
          <w:tcPr>
            <w:tcW w:w="1502" w:type="dxa"/>
          </w:tcPr>
          <w:p w14:paraId="25B11FAD" w14:textId="2AD315BC" w:rsidR="00B366A3" w:rsidRPr="00D15EE8" w:rsidRDefault="00B366A3" w:rsidP="00B366A3">
            <w:pPr>
              <w:pStyle w:val="Retraitcorpsdetexte"/>
              <w:ind w:left="0"/>
              <w:jc w:val="center"/>
            </w:pPr>
            <w:r w:rsidRPr="00D15EE8">
              <w:t>4</w:t>
            </w:r>
          </w:p>
        </w:tc>
      </w:tr>
    </w:tbl>
    <w:p w14:paraId="69D7B050" w14:textId="77777777" w:rsidR="00184F0A" w:rsidRPr="00D15EE8" w:rsidRDefault="00184F0A" w:rsidP="00184F0A">
      <w:pPr>
        <w:pStyle w:val="Retraitcorpsdetexte"/>
      </w:pPr>
    </w:p>
    <w:p w14:paraId="49F14DB3" w14:textId="35146D61" w:rsidR="00184F0A" w:rsidRPr="00D15EE8" w:rsidRDefault="00184F0A" w:rsidP="00184F0A">
      <w:pPr>
        <w:pStyle w:val="Retraitcorpsdetexte"/>
      </w:pPr>
      <w:r w:rsidRPr="00D15EE8">
        <w:t xml:space="preserve">Les tests seront </w:t>
      </w:r>
      <w:r w:rsidR="006854FB" w:rsidRPr="00D15EE8">
        <w:t>faits</w:t>
      </w:r>
      <w:r w:rsidRPr="00D15EE8">
        <w:t xml:space="preserve"> au fil du temps et dans un ordre logique (certains tests ne pouvant être fait avant d’autres dû à un ordre d’implémentation des fonctionnalités).</w:t>
      </w:r>
      <w:r w:rsidR="006A640D" w:rsidRPr="00D15EE8">
        <w:t xml:space="preserve"> Les tests peuvent être réalisés soit par une personne</w:t>
      </w:r>
      <w:r w:rsidR="008B3771" w:rsidRPr="00D15EE8">
        <w:t xml:space="preserve"> interne au projet (développeur, CDP, expert)</w:t>
      </w:r>
      <w:r w:rsidR="006A640D" w:rsidRPr="00D15EE8">
        <w:t>, soit par une personne externe (camarade, famille, profs, ect…), soit via un test unitaire.</w:t>
      </w:r>
      <w:r w:rsidR="008B3771" w:rsidRPr="00D15EE8">
        <w:t xml:space="preserve"> Le personne/outils ayant réalisé le test sera mentionné dans le tableau de résultat</w:t>
      </w:r>
      <w:r w:rsidR="00D1246A" w:rsidRPr="00D15EE8">
        <w:t>.</w:t>
      </w:r>
    </w:p>
    <w:p w14:paraId="635B626C" w14:textId="77777777" w:rsidR="00EE5D4E" w:rsidRPr="00D15EE8" w:rsidRDefault="00EE5D4E" w:rsidP="003A38E7">
      <w:pPr>
        <w:pStyle w:val="Titre2"/>
        <w:numPr>
          <w:ilvl w:val="0"/>
          <w:numId w:val="0"/>
        </w:numPr>
        <w:ind w:left="1134"/>
      </w:pPr>
      <w:bookmarkStart w:id="32" w:name="_Toc532179961"/>
    </w:p>
    <w:p w14:paraId="0917BEB4" w14:textId="77777777" w:rsidR="007F30AE" w:rsidRPr="00D15EE8" w:rsidRDefault="007F30AE" w:rsidP="00C474EF">
      <w:pPr>
        <w:pStyle w:val="Titre1"/>
      </w:pPr>
      <w:bookmarkStart w:id="33" w:name="_Toc532179964"/>
      <w:bookmarkStart w:id="34" w:name="_Toc165969648"/>
      <w:bookmarkStart w:id="35" w:name="_Toc166839954"/>
      <w:bookmarkEnd w:id="32"/>
      <w:r w:rsidRPr="00D15EE8">
        <w:t>Réalisation</w:t>
      </w:r>
      <w:bookmarkEnd w:id="33"/>
      <w:bookmarkEnd w:id="34"/>
      <w:bookmarkEnd w:id="35"/>
    </w:p>
    <w:p w14:paraId="6EFBB689" w14:textId="77777777" w:rsidR="007F30AE" w:rsidRPr="00D15EE8" w:rsidRDefault="007F30AE" w:rsidP="003A38E7">
      <w:pPr>
        <w:pStyle w:val="Titre2"/>
      </w:pPr>
      <w:bookmarkStart w:id="36" w:name="_Toc532179965"/>
      <w:bookmarkStart w:id="37" w:name="_Toc165969649"/>
      <w:bookmarkStart w:id="38" w:name="_Toc166839955"/>
      <w:r w:rsidRPr="00D15EE8">
        <w:t>Dossier de Réalisation</w:t>
      </w:r>
      <w:bookmarkEnd w:id="36"/>
      <w:bookmarkEnd w:id="37"/>
      <w:bookmarkEnd w:id="38"/>
    </w:p>
    <w:p w14:paraId="0588220E" w14:textId="5A9F4FE2" w:rsidR="00184F0A" w:rsidRPr="00D15EE8" w:rsidRDefault="00184F0A" w:rsidP="00184F0A">
      <w:pPr>
        <w:pStyle w:val="Retraitcorpsdetexte"/>
      </w:pPr>
      <w:r w:rsidRPr="00D15EE8">
        <w:t>//Expliquer mise en place de git avec visual studio, mise en place du projet, framework</w:t>
      </w:r>
      <w:r w:rsidR="00036286" w:rsidRPr="00D15EE8">
        <w:t>, etc…</w:t>
      </w:r>
    </w:p>
    <w:p w14:paraId="5938B276" w14:textId="1421E1D2" w:rsidR="00634BCF" w:rsidRPr="00D15EE8" w:rsidRDefault="00634BCF" w:rsidP="00184F0A">
      <w:pPr>
        <w:pStyle w:val="Retraitcorpsdetexte"/>
      </w:pPr>
      <w:r w:rsidRPr="00D15EE8">
        <w:t>Qu’est qui a finalement été fait en comparaison avec la conception</w:t>
      </w:r>
    </w:p>
    <w:p w14:paraId="4C4F2520" w14:textId="388DE18A" w:rsidR="006854FB" w:rsidRPr="00D15EE8" w:rsidRDefault="006854FB" w:rsidP="00184F0A">
      <w:pPr>
        <w:pStyle w:val="Retraitcorpsdetexte"/>
      </w:pPr>
      <w:r w:rsidRPr="00D15EE8">
        <w:t xml:space="preserve">Mise en place du git -&gt; projet VS2022 (framework)-&gt;Classes-&gt;Code important -&gt;DB </w:t>
      </w:r>
    </w:p>
    <w:p w14:paraId="3FFB5187" w14:textId="494E8C7A" w:rsidR="006854FB" w:rsidRPr="00D15EE8" w:rsidRDefault="006854FB" w:rsidP="00184F0A">
      <w:pPr>
        <w:pStyle w:val="Retraitcorpsdetexte"/>
      </w:pPr>
      <w:r w:rsidRPr="00D15EE8">
        <w:t>Se baser sur le git P_Appro2 pour ordre et éléments à voir</w:t>
      </w:r>
    </w:p>
    <w:p w14:paraId="1091B376" w14:textId="77777777" w:rsidR="007E579B" w:rsidRPr="00D15EE8" w:rsidRDefault="007E579B" w:rsidP="00184F0A">
      <w:pPr>
        <w:pStyle w:val="Retraitcorpsdetexte"/>
      </w:pPr>
    </w:p>
    <w:p w14:paraId="1A868C43" w14:textId="0562698B" w:rsidR="007E579B" w:rsidRPr="00D15EE8" w:rsidRDefault="007E579B" w:rsidP="00184F0A">
      <w:pPr>
        <w:pStyle w:val="Retraitcorpsdetexte"/>
      </w:pPr>
      <w:r w:rsidRPr="00D15EE8">
        <w:t>Utilisation de thread finalement (pour les inputs utilisateur, limitation du nombre d’input par frame, Management visuel pour les tetriminos)</w:t>
      </w:r>
    </w:p>
    <w:p w14:paraId="2A2AD302" w14:textId="3D9F7FB7" w:rsidR="007E579B" w:rsidRPr="00D15EE8" w:rsidRDefault="007E579B" w:rsidP="00184F0A">
      <w:pPr>
        <w:pStyle w:val="Retraitcorpsdetexte"/>
      </w:pPr>
      <w:r w:rsidRPr="00D15EE8">
        <w:lastRenderedPageBreak/>
        <w:t>Musique dans le menu</w:t>
      </w:r>
      <w:r w:rsidR="007008F6" w:rsidRPr="00D15EE8">
        <w:t xml:space="preserve"> (justification de l’utilisation de</w:t>
      </w:r>
      <w:r w:rsidR="00FA36BB" w:rsidRPr="00D15EE8">
        <w:t xml:space="preserve"> </w:t>
      </w:r>
      <w:r w:rsidR="007008F6" w:rsidRPr="00D15EE8">
        <w:t>.Framework</w:t>
      </w:r>
      <w:r w:rsidR="00D622AF" w:rsidRPr="00D15EE8">
        <w:t xml:space="preserve"> (using System.Media)</w:t>
      </w:r>
      <w:r w:rsidR="007008F6" w:rsidRPr="00D15EE8">
        <w:t>)</w:t>
      </w:r>
      <w:r w:rsidRPr="00D15EE8">
        <w:t xml:space="preserve">. </w:t>
      </w:r>
    </w:p>
    <w:p w14:paraId="696E9FA5" w14:textId="09AFCC3D" w:rsidR="007E579B" w:rsidRPr="00D15EE8" w:rsidRDefault="007E579B" w:rsidP="00184F0A">
      <w:pPr>
        <w:pStyle w:val="Retraitcorpsdetexte"/>
      </w:pPr>
      <w:r w:rsidRPr="00D15EE8">
        <w:t>Héritage sur les pièces (avec une méthode en virtual/override)</w:t>
      </w:r>
    </w:p>
    <w:p w14:paraId="1A6FA327" w14:textId="4BF6B9E2" w:rsidR="007E579B" w:rsidRPr="00D15EE8" w:rsidRDefault="007E579B" w:rsidP="00184F0A">
      <w:pPr>
        <w:pStyle w:val="Retraitcorpsdetexte"/>
      </w:pPr>
      <w:r w:rsidRPr="00D15EE8">
        <w:t xml:space="preserve">Utilisation de classe Static (pourquoi pas singleton ? =&gt; perte de temps sur le projet pour des détails mineurs qui apportent peu. </w:t>
      </w:r>
      <w:r w:rsidR="00FA36BB" w:rsidRPr="00D15EE8">
        <w:t>Aucuns problèmes liés</w:t>
      </w:r>
      <w:r w:rsidRPr="00D15EE8">
        <w:t xml:space="preserve"> à une multiple instance de certaines classe). Citer les classes non-static et pourquoi elles ne sont pas static</w:t>
      </w:r>
    </w:p>
    <w:p w14:paraId="3F64CFE7" w14:textId="6C55BC3B" w:rsidR="007047FA" w:rsidRPr="00D15EE8" w:rsidRDefault="007047FA" w:rsidP="00184F0A">
      <w:pPr>
        <w:pStyle w:val="Retraitcorpsdetexte"/>
      </w:pPr>
    </w:p>
    <w:p w14:paraId="63AF32E8" w14:textId="2BA2B5C4" w:rsidR="0026230B" w:rsidRPr="00D15EE8" w:rsidRDefault="0081492B" w:rsidP="00184F0A">
      <w:pPr>
        <w:pStyle w:val="Retraitcorpsdetexte"/>
      </w:pPr>
      <w:r w:rsidRPr="00D15EE8">
        <w:t>Parler des classes</w:t>
      </w:r>
    </w:p>
    <w:p w14:paraId="29A13C2A" w14:textId="1D76CFE5" w:rsidR="0081492B" w:rsidRPr="00D15EE8" w:rsidRDefault="0081492B" w:rsidP="00184F0A">
      <w:pPr>
        <w:pStyle w:val="Retraitcorpsdetexte"/>
      </w:pPr>
      <w:r w:rsidRPr="00D15EE8">
        <w:t>Gestion de la suppression des lignes</w:t>
      </w:r>
    </w:p>
    <w:p w14:paraId="40B1E400" w14:textId="4D38A314" w:rsidR="0081492B" w:rsidRPr="00D15EE8" w:rsidRDefault="0081492B" w:rsidP="00184F0A">
      <w:pPr>
        <w:pStyle w:val="Retraitcorpsdetexte"/>
      </w:pPr>
      <w:r w:rsidRPr="00D15EE8">
        <w:t>Parler un peu des problèmes survenus au cours du projet (et comment ils ont été résolus ou bien quel autre chemin a été pris)</w:t>
      </w:r>
    </w:p>
    <w:p w14:paraId="4FD1505F" w14:textId="6B8F6E8E" w:rsidR="007047FA" w:rsidRPr="00D15EE8" w:rsidRDefault="007047FA" w:rsidP="00184F0A">
      <w:pPr>
        <w:pStyle w:val="Retraitcorpsdetexte"/>
      </w:pPr>
    </w:p>
    <w:p w14:paraId="4FFFD208" w14:textId="623F200E" w:rsidR="000365D5" w:rsidRPr="00D15EE8" w:rsidRDefault="007047FA" w:rsidP="00184F0A">
      <w:pPr>
        <w:pStyle w:val="Retraitcorpsdetexte"/>
      </w:pPr>
      <w:r w:rsidRPr="00D15EE8">
        <w:t xml:space="preserve">Image pour montre le pseudo code parfois fait en amont pour aider à la </w:t>
      </w:r>
      <w:r w:rsidR="000365D5" w:rsidRPr="00D15EE8">
        <w:t>réflexion</w:t>
      </w:r>
    </w:p>
    <w:p w14:paraId="48C27CDA" w14:textId="77777777" w:rsidR="000365D5" w:rsidRDefault="000365D5" w:rsidP="00184F0A">
      <w:pPr>
        <w:pStyle w:val="Retraitcorpsdetexte"/>
      </w:pPr>
    </w:p>
    <w:p w14:paraId="659F831D" w14:textId="77777777" w:rsidR="0087500F" w:rsidRPr="00D15EE8" w:rsidRDefault="0087500F" w:rsidP="0087500F">
      <w:pPr>
        <w:ind w:left="1814"/>
      </w:pPr>
      <w:r w:rsidRPr="00D15EE8">
        <w:t>Gestion de la fenetre (console, resize)</w:t>
      </w:r>
    </w:p>
    <w:p w14:paraId="3375DEE1" w14:textId="77777777" w:rsidR="0087500F" w:rsidRPr="00D15EE8" w:rsidRDefault="0087500F" w:rsidP="0087500F">
      <w:pPr>
        <w:ind w:left="1814"/>
      </w:pPr>
      <w:r w:rsidRPr="00D15EE8">
        <w:t>Timing (temps du thread sleep)</w:t>
      </w:r>
    </w:p>
    <w:p w14:paraId="4BF4346E" w14:textId="77777777" w:rsidR="0087500F" w:rsidRPr="00D15EE8" w:rsidRDefault="0087500F" w:rsidP="0087500F">
      <w:pPr>
        <w:ind w:left="1814"/>
      </w:pPr>
      <w:r w:rsidRPr="00D15EE8">
        <w:t>Reset du jeu</w:t>
      </w:r>
    </w:p>
    <w:p w14:paraId="728C3FDE" w14:textId="77777777" w:rsidR="0087500F" w:rsidRPr="00D15EE8" w:rsidRDefault="0087500F" w:rsidP="0087500F">
      <w:pPr>
        <w:ind w:left="1814"/>
      </w:pPr>
      <w:r w:rsidRPr="00D15EE8">
        <w:t>Boucle principale du jeu</w:t>
      </w:r>
    </w:p>
    <w:p w14:paraId="097B14AC" w14:textId="77777777" w:rsidR="0087500F" w:rsidRPr="00D15EE8" w:rsidRDefault="0087500F" w:rsidP="0087500F">
      <w:pPr>
        <w:ind w:left="1814"/>
      </w:pPr>
      <w:r w:rsidRPr="00D15EE8">
        <w:t>Boucles secondaires</w:t>
      </w:r>
    </w:p>
    <w:p w14:paraId="51D4C90C" w14:textId="77777777" w:rsidR="0087500F" w:rsidRPr="00D15EE8" w:rsidRDefault="0087500F" w:rsidP="0087500F">
      <w:pPr>
        <w:ind w:left="1814"/>
      </w:pPr>
      <w:r w:rsidRPr="00D15EE8">
        <w:t>Interface</w:t>
      </w:r>
    </w:p>
    <w:p w14:paraId="6B31C4E6" w14:textId="77777777" w:rsidR="0087500F" w:rsidRPr="00D15EE8" w:rsidRDefault="0087500F" w:rsidP="0087500F">
      <w:pPr>
        <w:ind w:left="1814"/>
      </w:pPr>
      <w:r w:rsidRPr="00D15EE8">
        <w:t>Score</w:t>
      </w:r>
    </w:p>
    <w:p w14:paraId="6F5B88D6" w14:textId="77777777" w:rsidR="0087500F" w:rsidRPr="00D15EE8" w:rsidRDefault="0087500F" w:rsidP="0087500F">
      <w:pPr>
        <w:ind w:left="1814"/>
      </w:pPr>
      <w:r w:rsidRPr="00D15EE8">
        <w:t>Gestion des options choisies par le user</w:t>
      </w:r>
    </w:p>
    <w:p w14:paraId="259D7F7E" w14:textId="77777777" w:rsidR="0087500F" w:rsidRPr="00D15EE8" w:rsidRDefault="0087500F" w:rsidP="0087500F">
      <w:pPr>
        <w:ind w:left="1814"/>
      </w:pPr>
      <w:r w:rsidRPr="00D15EE8">
        <w:t>Classe à prévoir</w:t>
      </w:r>
    </w:p>
    <w:p w14:paraId="2630C118" w14:textId="77777777" w:rsidR="0087500F" w:rsidRPr="00D15EE8" w:rsidRDefault="0087500F" w:rsidP="0087500F">
      <w:pPr>
        <w:ind w:left="1814"/>
      </w:pPr>
      <w:r>
        <w:t>Diagramme UML (annexe) mais préciser</w:t>
      </w:r>
    </w:p>
    <w:p w14:paraId="376C71AA" w14:textId="77777777" w:rsidR="0087500F" w:rsidRPr="00D15EE8" w:rsidRDefault="0087500F" w:rsidP="0087500F">
      <w:pPr>
        <w:ind w:left="1814"/>
      </w:pPr>
      <w:r w:rsidRPr="00D15EE8">
        <w:t>Cursor.visible</w:t>
      </w:r>
    </w:p>
    <w:p w14:paraId="56514639" w14:textId="77777777" w:rsidR="0087500F" w:rsidRPr="000121C3" w:rsidRDefault="0087500F" w:rsidP="0087500F"/>
    <w:p w14:paraId="06FFCCC8" w14:textId="77777777" w:rsidR="0087500F" w:rsidRPr="00D15EE8" w:rsidRDefault="0087500F" w:rsidP="0087500F">
      <w:pPr>
        <w:pStyle w:val="Retraitcorpsdetexte"/>
      </w:pPr>
      <w:r w:rsidRPr="00D15EE8">
        <w:t>Jeu (tableau 2 dimension pour la grille tetris)</w:t>
      </w:r>
    </w:p>
    <w:p w14:paraId="1E5FC07E" w14:textId="77777777" w:rsidR="0087500F" w:rsidRPr="00D15EE8" w:rsidRDefault="0087500F" w:rsidP="0087500F">
      <w:pPr>
        <w:pStyle w:val="Retraitcorpsdetexte"/>
      </w:pPr>
      <w:r w:rsidRPr="00D15EE8">
        <w:t xml:space="preserve">Gestion de la rotation, </w:t>
      </w:r>
    </w:p>
    <w:p w14:paraId="5A685F37" w14:textId="77777777" w:rsidR="0087500F" w:rsidRPr="00D15EE8" w:rsidRDefault="0087500F" w:rsidP="0087500F">
      <w:pPr>
        <w:pStyle w:val="Retraitcorpsdetexte"/>
      </w:pPr>
      <w:r w:rsidRPr="00D15EE8">
        <w:t>Pas de thread (aide pour l’optimisation)</w:t>
      </w:r>
    </w:p>
    <w:p w14:paraId="57E41FA9" w14:textId="77777777" w:rsidR="0087500F" w:rsidRPr="00D15EE8" w:rsidRDefault="0087500F" w:rsidP="00184F0A">
      <w:pPr>
        <w:pStyle w:val="Retraitcorpsdetexte"/>
      </w:pPr>
    </w:p>
    <w:p w14:paraId="767DD8F9" w14:textId="77777777" w:rsidR="000365D5" w:rsidRPr="00D15EE8" w:rsidRDefault="000365D5" w:rsidP="00184F0A">
      <w:pPr>
        <w:pStyle w:val="Retraitcorpsdetexte"/>
      </w:pPr>
    </w:p>
    <w:p w14:paraId="4EC6C189" w14:textId="683C906F" w:rsidR="007047FA" w:rsidRPr="00D15EE8" w:rsidRDefault="000365D5" w:rsidP="000365D5">
      <w:pPr>
        <w:pStyle w:val="Retraitcorpsdetexte"/>
        <w:ind w:left="708"/>
      </w:pPr>
      <w:r w:rsidRPr="00D15EE8">
        <w:rPr>
          <w:noProof/>
        </w:rPr>
        <mc:AlternateContent>
          <mc:Choice Requires="wpg">
            <w:drawing>
              <wp:inline distT="0" distB="0" distL="0" distR="0" wp14:anchorId="4826F107" wp14:editId="56797B80">
                <wp:extent cx="5759450" cy="1838960"/>
                <wp:effectExtent l="0" t="0" r="0" b="8890"/>
                <wp:docPr id="14" name="Groupe 14"/>
                <wp:cNvGraphicFramePr/>
                <a:graphic xmlns:a="http://schemas.openxmlformats.org/drawingml/2006/main">
                  <a:graphicData uri="http://schemas.microsoft.com/office/word/2010/wordprocessingGroup">
                    <wpg:wgp>
                      <wpg:cNvGrpSpPr/>
                      <wpg:grpSpPr>
                        <a:xfrm>
                          <a:off x="0" y="0"/>
                          <a:ext cx="5759450" cy="1838960"/>
                          <a:chOff x="0" y="0"/>
                          <a:chExt cx="5759450" cy="1838960"/>
                        </a:xfrm>
                      </wpg:grpSpPr>
                      <pic:pic xmlns:pic="http://schemas.openxmlformats.org/drawingml/2006/picture">
                        <pic:nvPicPr>
                          <pic:cNvPr id="3" name="Image 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59450" cy="1518920"/>
                          </a:xfrm>
                          <a:prstGeom prst="rect">
                            <a:avLst/>
                          </a:prstGeom>
                        </pic:spPr>
                      </pic:pic>
                      <wps:wsp>
                        <wps:cNvPr id="13" name="Zone de texte 13"/>
                        <wps:cNvSpPr txBox="1"/>
                        <wps:spPr>
                          <a:xfrm>
                            <a:off x="0" y="1571625"/>
                            <a:ext cx="5759450" cy="267335"/>
                          </a:xfrm>
                          <a:prstGeom prst="rect">
                            <a:avLst/>
                          </a:prstGeom>
                          <a:solidFill>
                            <a:prstClr val="white"/>
                          </a:solidFill>
                          <a:ln>
                            <a:noFill/>
                          </a:ln>
                        </wps:spPr>
                        <wps:txbx>
                          <w:txbxContent>
                            <w:p w14:paraId="44902DB6" w14:textId="6898B21F" w:rsidR="000365D5" w:rsidRPr="001024B4" w:rsidRDefault="000365D5" w:rsidP="000365D5">
                              <w:pPr>
                                <w:pStyle w:val="Lgende"/>
                                <w:rPr>
                                  <w:noProof/>
                                  <w:sz w:val="20"/>
                                  <w:szCs w:val="20"/>
                                </w:rPr>
                              </w:pPr>
                              <w:bookmarkStart w:id="39" w:name="_Toc166480839"/>
                              <w:r>
                                <w:t xml:space="preserve">Figure </w:t>
                              </w:r>
                              <w:fldSimple w:instr=" SEQ Figure \* ARABIC ">
                                <w:r w:rsidR="00BD7365">
                                  <w:rPr>
                                    <w:noProof/>
                                  </w:rPr>
                                  <w:t>7</w:t>
                                </w:r>
                              </w:fldSimple>
                              <w:r>
                                <w:t xml:space="preserve"> : Exemple de pseudo code fait avant de commencer certaines fonctionnalités</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826F107" id="Groupe 14" o:spid="_x0000_s1041" style="width:453.5pt;height:144.8pt;mso-position-horizontal-relative:char;mso-position-vertical-relative:line" coordsize="57594,183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">
                <v:shape id="Image 3" o:spid="_x0000_s1042" type="#_x0000_t75" style="position:absolute;width:57594;height:15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">
                  <v:imagedata r:id="rId23" o:title=""/>
                </v:shape>
                <v:shape id="Zone de texte 13" o:spid="_x0000_s1043" type="#_x0000_t202" style="position:absolute;top:15716;width:5759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44902DB6" w14:textId="6898B21F" w:rsidR="000365D5" w:rsidRPr="001024B4" w:rsidRDefault="000365D5" w:rsidP="000365D5">
                        <w:pPr>
                          <w:pStyle w:val="Lgende"/>
                          <w:rPr>
                            <w:noProof/>
                            <w:sz w:val="20"/>
                            <w:szCs w:val="20"/>
                          </w:rPr>
                        </w:pPr>
                        <w:bookmarkStart w:id="40" w:name="_Toc166480839"/>
                        <w:r>
                          <w:t xml:space="preserve">Figure </w:t>
                        </w:r>
                        <w:fldSimple w:instr=" SEQ Figure \* ARABIC ">
                          <w:r w:rsidR="00BD7365">
                            <w:rPr>
                              <w:noProof/>
                            </w:rPr>
                            <w:t>7</w:t>
                          </w:r>
                        </w:fldSimple>
                        <w:r>
                          <w:t xml:space="preserve"> : Exemple de pseudo code fait avant de commencer certaines fonctionnalités</w:t>
                        </w:r>
                        <w:bookmarkEnd w:id="40"/>
                      </w:p>
                    </w:txbxContent>
                  </v:textbox>
                </v:shape>
                <w10:anchorlock/>
              </v:group>
            </w:pict>
          </mc:Fallback>
        </mc:AlternateContent>
      </w:r>
    </w:p>
    <w:p w14:paraId="6BEFEC4C" w14:textId="77777777" w:rsidR="000365D5" w:rsidRPr="00D15EE8" w:rsidRDefault="000365D5" w:rsidP="000365D5">
      <w:pPr>
        <w:pStyle w:val="Retraitcorpsdetexte"/>
        <w:ind w:left="708"/>
      </w:pPr>
    </w:p>
    <w:p w14:paraId="499699FC" w14:textId="77777777" w:rsidR="00B147A7" w:rsidRPr="00D15EE8" w:rsidRDefault="00B147A7" w:rsidP="000A310F">
      <w:pPr>
        <w:pStyle w:val="Informations"/>
        <w:numPr>
          <w:ilvl w:val="5"/>
          <w:numId w:val="7"/>
        </w:numPr>
      </w:pPr>
      <w:r w:rsidRPr="00D15EE8">
        <w:t>Ce</w:t>
      </w:r>
      <w:r w:rsidR="007211A1" w:rsidRPr="00D15EE8">
        <w:t>tte partie</w:t>
      </w:r>
      <w:r w:rsidRPr="00D15EE8">
        <w:t xml:space="preserve"> permet de reproduire ou reprendre le projet par un tiers.</w:t>
      </w:r>
    </w:p>
    <w:p w14:paraId="319E27E6" w14:textId="77777777" w:rsidR="00920F4E" w:rsidRPr="00D15EE8" w:rsidRDefault="007F30AE" w:rsidP="000A310F">
      <w:pPr>
        <w:pStyle w:val="Informations"/>
        <w:numPr>
          <w:ilvl w:val="5"/>
          <w:numId w:val="7"/>
        </w:numPr>
      </w:pPr>
      <w:r w:rsidRPr="00D15EE8">
        <w:t xml:space="preserve">Pour chaque </w:t>
      </w:r>
      <w:r w:rsidR="00B147A7" w:rsidRPr="00D15EE8">
        <w:t xml:space="preserve">étape, il faut décrire sa mise en </w:t>
      </w:r>
      <w:r w:rsidR="008E53F9" w:rsidRPr="00D15EE8">
        <w:t>œuvre. Typiquement</w:t>
      </w:r>
      <w:r w:rsidR="00920F4E" w:rsidRPr="00D15EE8">
        <w:t> :</w:t>
      </w:r>
    </w:p>
    <w:p w14:paraId="1B6D63BF" w14:textId="77777777" w:rsidR="00920F4E" w:rsidRPr="00D15EE8" w:rsidRDefault="00B147A7" w:rsidP="000A310F">
      <w:pPr>
        <w:pStyle w:val="Informations"/>
        <w:numPr>
          <w:ilvl w:val="6"/>
          <w:numId w:val="7"/>
        </w:numPr>
      </w:pPr>
      <w:r w:rsidRPr="00D15EE8">
        <w:t>Versions des outils logiciels utilisés (OS, applications, pilotes, librairies, etc.)</w:t>
      </w:r>
    </w:p>
    <w:p w14:paraId="4E984AE9" w14:textId="77777777" w:rsidR="00920F4E" w:rsidRPr="00D15EE8" w:rsidRDefault="007F30AE" w:rsidP="000A310F">
      <w:pPr>
        <w:pStyle w:val="Informations"/>
        <w:numPr>
          <w:ilvl w:val="6"/>
          <w:numId w:val="7"/>
        </w:numPr>
      </w:pPr>
      <w:r w:rsidRPr="00D15EE8">
        <w:t>Configurations spéciales</w:t>
      </w:r>
      <w:r w:rsidR="00B147A7" w:rsidRPr="00D15EE8">
        <w:t xml:space="preserve"> des outils (Equipements, </w:t>
      </w:r>
      <w:r w:rsidR="00E416AC" w:rsidRPr="00D15EE8">
        <w:t>PC</w:t>
      </w:r>
      <w:r w:rsidR="00B147A7" w:rsidRPr="00D15EE8">
        <w:t xml:space="preserve">, machines, </w:t>
      </w:r>
      <w:r w:rsidR="00E416AC" w:rsidRPr="00D15EE8">
        <w:t xml:space="preserve">outillage, </w:t>
      </w:r>
      <w:r w:rsidR="00B147A7" w:rsidRPr="00D15EE8">
        <w:t>etc.)</w:t>
      </w:r>
    </w:p>
    <w:p w14:paraId="437EB326" w14:textId="77777777" w:rsidR="00552D07" w:rsidRPr="00D15EE8" w:rsidRDefault="00B147A7" w:rsidP="000A310F">
      <w:pPr>
        <w:pStyle w:val="Informations"/>
        <w:numPr>
          <w:ilvl w:val="6"/>
          <w:numId w:val="7"/>
        </w:numPr>
      </w:pPr>
      <w:r w:rsidRPr="00D15EE8">
        <w:t xml:space="preserve">Code source </w:t>
      </w:r>
      <w:r w:rsidR="00111811" w:rsidRPr="00D15EE8">
        <w:t xml:space="preserve">commenté </w:t>
      </w:r>
      <w:r w:rsidRPr="00D15EE8">
        <w:t xml:space="preserve">des </w:t>
      </w:r>
      <w:r w:rsidR="008E53F9" w:rsidRPr="00D15EE8">
        <w:t>éléments logiciels</w:t>
      </w:r>
      <w:r w:rsidRPr="00D15EE8">
        <w:t xml:space="preserve"> développés.</w:t>
      </w:r>
    </w:p>
    <w:p w14:paraId="6EAB7EDC" w14:textId="77777777" w:rsidR="00920F4E" w:rsidRPr="00D15EE8" w:rsidRDefault="00552D07" w:rsidP="000A310F">
      <w:pPr>
        <w:pStyle w:val="Informations"/>
        <w:numPr>
          <w:ilvl w:val="6"/>
          <w:numId w:val="7"/>
        </w:numPr>
      </w:pPr>
      <w:r w:rsidRPr="00D15EE8">
        <w:t>Modèle physique d’une base de données.</w:t>
      </w:r>
    </w:p>
    <w:p w14:paraId="442EB7C1" w14:textId="77777777" w:rsidR="00E81328" w:rsidRPr="00D15EE8" w:rsidRDefault="00AB1CA6" w:rsidP="000A310F">
      <w:pPr>
        <w:pStyle w:val="Informations"/>
        <w:numPr>
          <w:ilvl w:val="6"/>
          <w:numId w:val="7"/>
        </w:numPr>
      </w:pPr>
      <w:r w:rsidRPr="00D15EE8">
        <w:t>Arborescences des documents produits</w:t>
      </w:r>
      <w:r w:rsidR="00552D07" w:rsidRPr="00D15EE8">
        <w:t>.</w:t>
      </w:r>
    </w:p>
    <w:p w14:paraId="4F4C4E70" w14:textId="77777777" w:rsidR="00552D07" w:rsidRPr="00D15EE8" w:rsidRDefault="00552D07" w:rsidP="000A310F">
      <w:pPr>
        <w:pStyle w:val="Informations"/>
        <w:numPr>
          <w:ilvl w:val="5"/>
          <w:numId w:val="7"/>
        </w:numPr>
      </w:pPr>
      <w:r w:rsidRPr="00D15EE8">
        <w:t>Il faut décrire le parcours de réalisation e</w:t>
      </w:r>
      <w:r w:rsidR="00A3107E" w:rsidRPr="00D15EE8">
        <w:t>t</w:t>
      </w:r>
      <w:r w:rsidRPr="00D15EE8">
        <w:t xml:space="preserve"> justifi</w:t>
      </w:r>
      <w:r w:rsidR="00A3107E" w:rsidRPr="00D15EE8">
        <w:t>er</w:t>
      </w:r>
      <w:r w:rsidRPr="00D15EE8">
        <w:t xml:space="preserve"> les choix. </w:t>
      </w:r>
    </w:p>
    <w:p w14:paraId="3D6A0B09" w14:textId="7B618446" w:rsidR="00505421" w:rsidRPr="00D15EE8" w:rsidRDefault="00D42F9C" w:rsidP="003A38E7">
      <w:pPr>
        <w:pStyle w:val="Titre2"/>
      </w:pPr>
      <w:bookmarkStart w:id="41" w:name="_Toc166839956"/>
      <w:r w:rsidRPr="00D15EE8">
        <w:lastRenderedPageBreak/>
        <w:t>Points supplémentaires</w:t>
      </w:r>
      <w:bookmarkEnd w:id="41"/>
    </w:p>
    <w:p w14:paraId="170B5ED3" w14:textId="6559C2FC" w:rsidR="006854FB" w:rsidRPr="00D15EE8" w:rsidRDefault="001303A2" w:rsidP="00036286">
      <w:pPr>
        <w:pStyle w:val="Retraitcorpsdetexte"/>
      </w:pPr>
      <w:r w:rsidRPr="00D15EE8">
        <w:t xml:space="preserve">Cette partie présentera les ajouts supplémentaires fait au jeu ainsi </w:t>
      </w:r>
      <w:r w:rsidR="00C36C33" w:rsidRPr="00D15EE8">
        <w:t>qu’une éventuelle description détaillée</w:t>
      </w:r>
      <w:r w:rsidRPr="00D15EE8">
        <w:t xml:space="preserve"> de la manière utilisée</w:t>
      </w:r>
    </w:p>
    <w:p w14:paraId="199EF32D" w14:textId="77777777" w:rsidR="00C36C33" w:rsidRPr="00D15EE8" w:rsidRDefault="00C36C33" w:rsidP="00036286">
      <w:pPr>
        <w:pStyle w:val="Retraitcorpsdetexte"/>
      </w:pPr>
    </w:p>
    <w:tbl>
      <w:tblPr>
        <w:tblStyle w:val="Grilledutableau"/>
        <w:tblW w:w="9072" w:type="dxa"/>
        <w:tblInd w:w="-5" w:type="dxa"/>
        <w:tblLook w:val="04A0" w:firstRow="1" w:lastRow="0" w:firstColumn="1" w:lastColumn="0" w:noHBand="0" w:noVBand="1"/>
      </w:tblPr>
      <w:tblGrid>
        <w:gridCol w:w="3119"/>
        <w:gridCol w:w="1843"/>
        <w:gridCol w:w="4110"/>
      </w:tblGrid>
      <w:tr w:rsidR="00553159" w:rsidRPr="00D15EE8" w14:paraId="4B958DE9" w14:textId="77777777" w:rsidTr="00553159">
        <w:tc>
          <w:tcPr>
            <w:tcW w:w="3119" w:type="dxa"/>
          </w:tcPr>
          <w:p w14:paraId="3DF9D839" w14:textId="45E65D7F" w:rsidR="00553159" w:rsidRPr="00D15EE8" w:rsidRDefault="00553159" w:rsidP="00C774E7">
            <w:pPr>
              <w:pStyle w:val="Retraitcorpsdetexte"/>
              <w:ind w:left="0"/>
              <w:jc w:val="center"/>
              <w:rPr>
                <w:b/>
                <w:bCs/>
                <w:sz w:val="22"/>
                <w:szCs w:val="22"/>
              </w:rPr>
            </w:pPr>
            <w:r w:rsidRPr="00D15EE8">
              <w:rPr>
                <w:b/>
                <w:bCs/>
                <w:sz w:val="22"/>
                <w:szCs w:val="22"/>
              </w:rPr>
              <w:t>Ajout supplémentaire</w:t>
            </w:r>
          </w:p>
        </w:tc>
        <w:tc>
          <w:tcPr>
            <w:tcW w:w="1843" w:type="dxa"/>
          </w:tcPr>
          <w:p w14:paraId="34E8C638" w14:textId="0CE30885" w:rsidR="00553159" w:rsidRPr="00D15EE8" w:rsidRDefault="00553159" w:rsidP="00C774E7">
            <w:pPr>
              <w:pStyle w:val="Retraitcorpsdetexte"/>
              <w:ind w:left="0"/>
              <w:jc w:val="center"/>
              <w:rPr>
                <w:b/>
                <w:bCs/>
                <w:sz w:val="22"/>
                <w:szCs w:val="22"/>
              </w:rPr>
            </w:pPr>
            <w:r w:rsidRPr="00D15EE8">
              <w:rPr>
                <w:b/>
                <w:bCs/>
                <w:sz w:val="22"/>
                <w:szCs w:val="22"/>
              </w:rPr>
              <w:t>Date</w:t>
            </w:r>
          </w:p>
        </w:tc>
        <w:tc>
          <w:tcPr>
            <w:tcW w:w="4110" w:type="dxa"/>
          </w:tcPr>
          <w:p w14:paraId="35F9CF61" w14:textId="0E2F96AA" w:rsidR="00553159" w:rsidRPr="00D15EE8" w:rsidRDefault="00553159" w:rsidP="00C774E7">
            <w:pPr>
              <w:pStyle w:val="Retraitcorpsdetexte"/>
              <w:ind w:left="0"/>
              <w:jc w:val="center"/>
              <w:rPr>
                <w:b/>
                <w:bCs/>
                <w:sz w:val="22"/>
                <w:szCs w:val="22"/>
              </w:rPr>
            </w:pPr>
            <w:r w:rsidRPr="00D15EE8">
              <w:rPr>
                <w:b/>
                <w:bCs/>
                <w:sz w:val="22"/>
                <w:szCs w:val="22"/>
              </w:rPr>
              <w:t>Description</w:t>
            </w:r>
          </w:p>
        </w:tc>
      </w:tr>
      <w:tr w:rsidR="00553159" w:rsidRPr="00D15EE8" w14:paraId="731C18B7" w14:textId="77777777" w:rsidTr="00553159">
        <w:tc>
          <w:tcPr>
            <w:tcW w:w="3119" w:type="dxa"/>
          </w:tcPr>
          <w:p w14:paraId="4371FD09" w14:textId="79FE8CAC" w:rsidR="00553159" w:rsidRPr="00D15EE8" w:rsidRDefault="00EE6C8E" w:rsidP="00036286">
            <w:pPr>
              <w:pStyle w:val="Retraitcorpsdetexte"/>
              <w:ind w:left="0"/>
            </w:pPr>
            <w:r>
              <w:t>Musique</w:t>
            </w:r>
          </w:p>
        </w:tc>
        <w:tc>
          <w:tcPr>
            <w:tcW w:w="1843" w:type="dxa"/>
          </w:tcPr>
          <w:p w14:paraId="07051080" w14:textId="12648FDE" w:rsidR="00553159" w:rsidRPr="00D15EE8" w:rsidRDefault="007E579B" w:rsidP="00036286">
            <w:pPr>
              <w:pStyle w:val="Retraitcorpsdetexte"/>
              <w:ind w:left="0"/>
            </w:pPr>
            <w:r w:rsidRPr="00D15EE8">
              <w:t>02.05.2024</w:t>
            </w:r>
          </w:p>
        </w:tc>
        <w:tc>
          <w:tcPr>
            <w:tcW w:w="4110" w:type="dxa"/>
          </w:tcPr>
          <w:p w14:paraId="5EDA2DCE" w14:textId="713CD9A3" w:rsidR="00553159" w:rsidRPr="00D15EE8" w:rsidRDefault="007E579B" w:rsidP="00036286">
            <w:pPr>
              <w:pStyle w:val="Retraitcorpsdetexte"/>
              <w:ind w:left="0"/>
            </w:pPr>
            <w:r w:rsidRPr="00D15EE8">
              <w:t>Ajout de musique dans le menu. Gestion de la musique (on/off) dans les options</w:t>
            </w:r>
          </w:p>
        </w:tc>
      </w:tr>
      <w:tr w:rsidR="00553159" w:rsidRPr="00D15EE8" w14:paraId="61C34DC0" w14:textId="77777777" w:rsidTr="00553159">
        <w:tc>
          <w:tcPr>
            <w:tcW w:w="3119" w:type="dxa"/>
          </w:tcPr>
          <w:p w14:paraId="38CC39A0" w14:textId="52F10556" w:rsidR="00553159" w:rsidRPr="00D15EE8" w:rsidRDefault="001303A2" w:rsidP="00036286">
            <w:pPr>
              <w:pStyle w:val="Retraitcorpsdetexte"/>
              <w:ind w:left="0"/>
            </w:pPr>
            <w:r w:rsidRPr="00D15EE8">
              <w:t>Prévisualisation du prochain tetriminos</w:t>
            </w:r>
          </w:p>
        </w:tc>
        <w:tc>
          <w:tcPr>
            <w:tcW w:w="1843" w:type="dxa"/>
          </w:tcPr>
          <w:p w14:paraId="0DCB7C28" w14:textId="72B29BA7" w:rsidR="00553159" w:rsidRPr="00D15EE8" w:rsidRDefault="001303A2" w:rsidP="00036286">
            <w:pPr>
              <w:pStyle w:val="Retraitcorpsdetexte"/>
              <w:ind w:left="0"/>
            </w:pPr>
            <w:r w:rsidRPr="00D15EE8">
              <w:t>15.05.2024</w:t>
            </w:r>
          </w:p>
        </w:tc>
        <w:tc>
          <w:tcPr>
            <w:tcW w:w="4110" w:type="dxa"/>
          </w:tcPr>
          <w:p w14:paraId="4901B681" w14:textId="04FBFC93" w:rsidR="00553159" w:rsidRPr="00D15EE8" w:rsidRDefault="001303A2" w:rsidP="00036286">
            <w:pPr>
              <w:pStyle w:val="Retraitcorpsdetexte"/>
              <w:ind w:left="0"/>
            </w:pPr>
            <w:r w:rsidRPr="00D15EE8">
              <w:t>Désormais, on peut voir quel tetriminos viendra une fois celui en jeu posé.</w:t>
            </w:r>
          </w:p>
        </w:tc>
      </w:tr>
    </w:tbl>
    <w:p w14:paraId="70DA9D3D" w14:textId="512FE378" w:rsidR="00C774E7" w:rsidRPr="00D15EE8" w:rsidRDefault="004D6551" w:rsidP="004D6551">
      <w:pPr>
        <w:pStyle w:val="Titre3"/>
      </w:pPr>
      <w:bookmarkStart w:id="42" w:name="_Toc166839957"/>
      <w:r w:rsidRPr="00D15EE8">
        <w:t>Prévisualisation du prochain tetriminos</w:t>
      </w:r>
      <w:bookmarkEnd w:id="42"/>
    </w:p>
    <w:p w14:paraId="501DEDFD" w14:textId="1C4F5ADA" w:rsidR="004D6551" w:rsidRPr="00D15EE8" w:rsidRDefault="004D6551" w:rsidP="00F2381F">
      <w:pPr>
        <w:pStyle w:val="Retraitcorpsdetexte"/>
      </w:pPr>
      <w:r w:rsidRPr="00D15EE8">
        <w:t xml:space="preserve">Afin d’aider le joueur, on peut lui montrer quel tetriminos lui sera donné une fois le tetriminos actuel posé. </w:t>
      </w:r>
    </w:p>
    <w:p w14:paraId="5AE3124F" w14:textId="2341098D" w:rsidR="00C36C33" w:rsidRPr="00D15EE8" w:rsidRDefault="00C36C33" w:rsidP="00F2381F">
      <w:pPr>
        <w:pStyle w:val="Retraitcorpsdetexte"/>
      </w:pPr>
      <w:r w:rsidRPr="00D15EE8">
        <w:rPr>
          <w:noProof/>
        </w:rPr>
        <mc:AlternateContent>
          <mc:Choice Requires="wpg">
            <w:drawing>
              <wp:anchor distT="0" distB="0" distL="114300" distR="114300" simplePos="0" relativeHeight="251653120" behindDoc="0" locked="0" layoutInCell="1" allowOverlap="1" wp14:anchorId="5726B75A" wp14:editId="2E9EAB24">
                <wp:simplePos x="0" y="0"/>
                <wp:positionH relativeFrom="column">
                  <wp:posOffset>129153</wp:posOffset>
                </wp:positionH>
                <wp:positionV relativeFrom="paragraph">
                  <wp:posOffset>1274997</wp:posOffset>
                </wp:positionV>
                <wp:extent cx="5759450" cy="2573020"/>
                <wp:effectExtent l="0" t="0" r="0" b="0"/>
                <wp:wrapTopAndBottom/>
                <wp:docPr id="6" name="Groupe 6"/>
                <wp:cNvGraphicFramePr/>
                <a:graphic xmlns:a="http://schemas.openxmlformats.org/drawingml/2006/main">
                  <a:graphicData uri="http://schemas.microsoft.com/office/word/2010/wordprocessingGroup">
                    <wpg:wgp>
                      <wpg:cNvGrpSpPr/>
                      <wpg:grpSpPr>
                        <a:xfrm>
                          <a:off x="0" y="0"/>
                          <a:ext cx="5759450" cy="2573020"/>
                          <a:chOff x="0" y="0"/>
                          <a:chExt cx="5759450" cy="2573020"/>
                        </a:xfrm>
                      </wpg:grpSpPr>
                      <pic:pic xmlns:pic="http://schemas.openxmlformats.org/drawingml/2006/picture">
                        <pic:nvPicPr>
                          <pic:cNvPr id="4" name="Image 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59450" cy="2248535"/>
                          </a:xfrm>
                          <a:prstGeom prst="rect">
                            <a:avLst/>
                          </a:prstGeom>
                        </pic:spPr>
                      </pic:pic>
                      <wps:wsp>
                        <wps:cNvPr id="5" name="Zone de texte 5"/>
                        <wps:cNvSpPr txBox="1"/>
                        <wps:spPr>
                          <a:xfrm>
                            <a:off x="0" y="2305685"/>
                            <a:ext cx="5759450" cy="267335"/>
                          </a:xfrm>
                          <a:prstGeom prst="rect">
                            <a:avLst/>
                          </a:prstGeom>
                          <a:solidFill>
                            <a:prstClr val="white"/>
                          </a:solidFill>
                          <a:ln>
                            <a:noFill/>
                          </a:ln>
                        </wps:spPr>
                        <wps:txbx>
                          <w:txbxContent>
                            <w:p w14:paraId="3952115E" w14:textId="0B6A4F74" w:rsidR="00C36C33" w:rsidRPr="00160583" w:rsidRDefault="00C36C33" w:rsidP="00C36C33">
                              <w:pPr>
                                <w:pStyle w:val="Lgende"/>
                                <w:rPr>
                                  <w:noProof/>
                                  <w:sz w:val="20"/>
                                  <w:szCs w:val="16"/>
                                </w:rPr>
                              </w:pPr>
                              <w:r>
                                <w:t xml:space="preserve">Figure </w:t>
                              </w:r>
                              <w:fldSimple w:instr=" SEQ Figure \* ARABIC ">
                                <w:r w:rsidR="00BD7365">
                                  <w:rPr>
                                    <w:noProof/>
                                  </w:rPr>
                                  <w:t>8</w:t>
                                </w:r>
                              </w:fldSimple>
                              <w:r>
                                <w:t xml:space="preserve"> : Zone de prévisualisation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726B75A" id="Groupe 6" o:spid="_x0000_s1044" style="position:absolute;left:0;text-align:left;margin-left:10.15pt;margin-top:100.4pt;width:453.5pt;height:202.6pt;z-index:251653120;mso-position-horizontal-relative:text;mso-position-vertical-relative:text" coordsize="57594,257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">
                <v:shape id="Image 4" o:spid="_x0000_s1045" type="#_x0000_t75" style="position:absolute;width:57594;height:22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">
                  <v:imagedata r:id="rId25" o:title=""/>
                </v:shape>
                <v:shape id="Zone de texte 5" o:spid="_x0000_s1046" type="#_x0000_t202" style="position:absolute;top:23056;width:5759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3952115E" w14:textId="0B6A4F74" w:rsidR="00C36C33" w:rsidRPr="00160583" w:rsidRDefault="00C36C33" w:rsidP="00C36C33">
                        <w:pPr>
                          <w:pStyle w:val="Lgende"/>
                          <w:rPr>
                            <w:noProof/>
                            <w:sz w:val="20"/>
                            <w:szCs w:val="16"/>
                          </w:rPr>
                        </w:pPr>
                        <w:r>
                          <w:t xml:space="preserve">Figure </w:t>
                        </w:r>
                        <w:fldSimple w:instr=" SEQ Figure \* ARABIC ">
                          <w:r w:rsidR="00BD7365">
                            <w:rPr>
                              <w:noProof/>
                            </w:rPr>
                            <w:t>8</w:t>
                          </w:r>
                        </w:fldSimple>
                        <w:r>
                          <w:t xml:space="preserve"> : Zone de prévisualisation</w:t>
                        </w:r>
                      </w:p>
                    </w:txbxContent>
                  </v:textbox>
                </v:shape>
                <w10:wrap type="topAndBottom"/>
              </v:group>
            </w:pict>
          </mc:Fallback>
        </mc:AlternateContent>
      </w:r>
      <w:r w:rsidR="004D6551" w:rsidRPr="00D15EE8">
        <w:t>Pour cela, dans le TetrminosManager, une deuxième variable de type Tetriminos a été créée (nextTetriminos). Lorsqu’un new tetriminos est demandé, le tetrminos actuel devient celui prévu au préalable et nextTetriminos est redéfini via un random. Pour éviter tout problème au lancement du jeu (dû au fait qu’il n’y pas de tetriminos défini pour la prévisualisation au début)</w:t>
      </w:r>
      <w:r w:rsidR="00B52F57" w:rsidRPr="00D15EE8">
        <w:t xml:space="preserve"> le programme vérifie que nextTetriminos n’est pas null</w:t>
      </w:r>
      <w:r w:rsidR="004D6551" w:rsidRPr="00D15EE8">
        <w:t>. Concernant l’affichage</w:t>
      </w:r>
      <w:r w:rsidR="000E78C6" w:rsidRPr="00D15EE8">
        <w:t xml:space="preserve"> du tetriminos (visuellement)</w:t>
      </w:r>
      <w:r w:rsidR="004D6551" w:rsidRPr="00D15EE8">
        <w:t>, une zone dédiée a été ajoutée à côté de la zone de jeu.</w:t>
      </w:r>
    </w:p>
    <w:p w14:paraId="481C15EF" w14:textId="44C06074" w:rsidR="000E78C6" w:rsidRPr="00D15EE8" w:rsidRDefault="000E78C6" w:rsidP="004D6551">
      <w:pPr>
        <w:pStyle w:val="Retraitcorpsdetexte3"/>
      </w:pPr>
    </w:p>
    <w:p w14:paraId="10363EFC" w14:textId="77777777" w:rsidR="00C36C33" w:rsidRPr="00D15EE8" w:rsidRDefault="00C36C33" w:rsidP="00C36C33">
      <w:pPr>
        <w:pStyle w:val="Informations"/>
        <w:ind w:left="2160"/>
      </w:pPr>
    </w:p>
    <w:p w14:paraId="01194FFD" w14:textId="77777777" w:rsidR="00C36C33" w:rsidRPr="00D15EE8" w:rsidRDefault="00C36C33" w:rsidP="00C36C33">
      <w:pPr>
        <w:pStyle w:val="Informations"/>
        <w:ind w:left="2160"/>
      </w:pPr>
    </w:p>
    <w:p w14:paraId="283624C6" w14:textId="544257FC" w:rsidR="00920F4E" w:rsidRPr="00D15EE8" w:rsidRDefault="00505421" w:rsidP="000A310F">
      <w:pPr>
        <w:pStyle w:val="Informations"/>
        <w:numPr>
          <w:ilvl w:val="5"/>
          <w:numId w:val="8"/>
        </w:numPr>
      </w:pPr>
      <w:r w:rsidRPr="00D15EE8">
        <w:t>Historique des modifications demandées (ou nécessaires) aux spécifications détaillées.</w:t>
      </w:r>
    </w:p>
    <w:p w14:paraId="402D84DD" w14:textId="77777777" w:rsidR="00505421" w:rsidRPr="00D15EE8" w:rsidRDefault="00505421" w:rsidP="000A310F">
      <w:pPr>
        <w:pStyle w:val="Informations"/>
        <w:numPr>
          <w:ilvl w:val="5"/>
          <w:numId w:val="8"/>
        </w:numPr>
      </w:pPr>
      <w:r w:rsidRPr="00D15EE8">
        <w:t>Date, raison, description, etc.</w:t>
      </w:r>
    </w:p>
    <w:p w14:paraId="2D4EF052" w14:textId="77777777" w:rsidR="007F30AE" w:rsidRPr="00D15EE8" w:rsidRDefault="007F30AE" w:rsidP="00C474EF">
      <w:pPr>
        <w:pStyle w:val="Titre1"/>
      </w:pPr>
      <w:bookmarkStart w:id="43" w:name="_Tests"/>
      <w:bookmarkStart w:id="44" w:name="_Toc532179966"/>
      <w:bookmarkStart w:id="45" w:name="_Toc165969650"/>
      <w:bookmarkStart w:id="46" w:name="_Toc166839958"/>
      <w:bookmarkEnd w:id="43"/>
      <w:r w:rsidRPr="00D15EE8">
        <w:t>Tests</w:t>
      </w:r>
      <w:bookmarkEnd w:id="44"/>
      <w:bookmarkEnd w:id="45"/>
      <w:bookmarkEnd w:id="46"/>
    </w:p>
    <w:p w14:paraId="4866520E" w14:textId="77777777" w:rsidR="007F30AE" w:rsidRPr="00D15EE8" w:rsidRDefault="007F30AE" w:rsidP="003A38E7">
      <w:pPr>
        <w:pStyle w:val="Titre2"/>
      </w:pPr>
      <w:bookmarkStart w:id="47" w:name="_Toc532179968"/>
      <w:bookmarkStart w:id="48" w:name="_Toc165969652"/>
      <w:bookmarkStart w:id="49" w:name="_Ref308525868"/>
      <w:bookmarkStart w:id="50" w:name="_Toc166839959"/>
      <w:r w:rsidRPr="00D15EE8">
        <w:t>Dossier des tests</w:t>
      </w:r>
      <w:bookmarkEnd w:id="47"/>
      <w:bookmarkEnd w:id="48"/>
      <w:bookmarkEnd w:id="49"/>
      <w:bookmarkEnd w:id="50"/>
    </w:p>
    <w:p w14:paraId="588D19C3" w14:textId="0E64EA6C" w:rsidR="00F2381F" w:rsidRPr="00D15EE8" w:rsidRDefault="00F2381F" w:rsidP="00F2381F">
      <w:pPr>
        <w:pStyle w:val="Titre3"/>
      </w:pPr>
      <w:bookmarkStart w:id="51" w:name="_Toc166839960"/>
      <w:r w:rsidRPr="00D15EE8">
        <w:t>Procédure</w:t>
      </w:r>
      <w:bookmarkEnd w:id="51"/>
      <w:r w:rsidRPr="00D15EE8">
        <w:t xml:space="preserve"> </w:t>
      </w:r>
    </w:p>
    <w:p w14:paraId="78C8E434" w14:textId="4567505B" w:rsidR="00F2381F" w:rsidRPr="00D15EE8" w:rsidRDefault="00F2381F" w:rsidP="00F2381F">
      <w:pPr>
        <w:pStyle w:val="Retraitcorpsdetexte"/>
      </w:pPr>
      <w:r w:rsidRPr="00D15EE8">
        <w:t>La procédure des tests est expliqué afin de comprendre la bonne démarche à effectuer.</w:t>
      </w:r>
    </w:p>
    <w:p w14:paraId="41D91ED3" w14:textId="5F162DB4" w:rsidR="00AB6108" w:rsidRPr="00D15EE8" w:rsidRDefault="00AB6108" w:rsidP="00AB6108">
      <w:pPr>
        <w:pStyle w:val="Titre4"/>
      </w:pPr>
      <w:r w:rsidRPr="00D15EE8">
        <w:lastRenderedPageBreak/>
        <w:t>Menu</w:t>
      </w:r>
    </w:p>
    <w:p w14:paraId="10D63070" w14:textId="3A37C10D" w:rsidR="00AB6108" w:rsidRPr="00D15EE8" w:rsidRDefault="00AB6108" w:rsidP="00AB6108">
      <w:pPr>
        <w:pStyle w:val="Retraitcorpsdetexte"/>
        <w:ind w:left="1416"/>
      </w:pPr>
      <w:r w:rsidRPr="00D15EE8">
        <w:t>Procédure de test pour le menu :</w:t>
      </w:r>
    </w:p>
    <w:p w14:paraId="7D8A27F3" w14:textId="26619A78" w:rsidR="00AB6108" w:rsidRPr="00D15EE8" w:rsidRDefault="009E7D6D" w:rsidP="00AB6108">
      <w:pPr>
        <w:pStyle w:val="Retraitcorpsdetexte"/>
        <w:numPr>
          <w:ilvl w:val="0"/>
          <w:numId w:val="18"/>
        </w:numPr>
      </w:pPr>
      <w:r w:rsidRPr="00D15EE8">
        <w:t>Tester des bouger haut en bas avec les flèches</w:t>
      </w:r>
    </w:p>
    <w:p w14:paraId="17529127" w14:textId="3F72A5E9" w:rsidR="007D7917" w:rsidRPr="00D15EE8" w:rsidRDefault="009E7D6D" w:rsidP="00AB6108">
      <w:pPr>
        <w:pStyle w:val="Retraitcorpsdetexte"/>
        <w:numPr>
          <w:ilvl w:val="0"/>
          <w:numId w:val="18"/>
        </w:numPr>
      </w:pPr>
      <w:r w:rsidRPr="00D15EE8">
        <w:t>Si la flèche est tout en bas ou tout en haut, elle revient au prochain choix possible (si tout en haut, revient tout en bas et inversement)</w:t>
      </w:r>
    </w:p>
    <w:p w14:paraId="401A07C0" w14:textId="0ED5374B" w:rsidR="007D7917" w:rsidRPr="00D15EE8" w:rsidRDefault="009E7D6D" w:rsidP="00AB6108">
      <w:pPr>
        <w:pStyle w:val="Retraitcorpsdetexte"/>
        <w:numPr>
          <w:ilvl w:val="0"/>
          <w:numId w:val="18"/>
        </w:numPr>
      </w:pPr>
      <w:r w:rsidRPr="00D15EE8">
        <w:t xml:space="preserve">La touche enter permet d’accéder au sous-menu </w:t>
      </w:r>
    </w:p>
    <w:p w14:paraId="1E674196" w14:textId="48121218" w:rsidR="007D7917" w:rsidRPr="00D15EE8" w:rsidRDefault="009E7D6D" w:rsidP="00AB6108">
      <w:pPr>
        <w:pStyle w:val="Retraitcorpsdetexte"/>
        <w:numPr>
          <w:ilvl w:val="0"/>
          <w:numId w:val="18"/>
        </w:numPr>
      </w:pPr>
      <w:r w:rsidRPr="00D15EE8">
        <w:t>Le sous-menu est celui attendu</w:t>
      </w:r>
    </w:p>
    <w:p w14:paraId="2AE5EA4F" w14:textId="5E71F807" w:rsidR="007D7917" w:rsidRPr="00D15EE8" w:rsidRDefault="009E7D6D" w:rsidP="00AB6108">
      <w:pPr>
        <w:pStyle w:val="Retraitcorpsdetexte"/>
        <w:numPr>
          <w:ilvl w:val="0"/>
          <w:numId w:val="18"/>
        </w:numPr>
      </w:pPr>
      <w:r w:rsidRPr="00D15EE8">
        <w:t>Il est possible de revenir en arrière</w:t>
      </w:r>
    </w:p>
    <w:p w14:paraId="7D5EFB25" w14:textId="76D155BB" w:rsidR="00AB6108" w:rsidRPr="00D15EE8" w:rsidRDefault="00AB6108" w:rsidP="00AB6108">
      <w:pPr>
        <w:pStyle w:val="Titre4"/>
      </w:pPr>
      <w:r w:rsidRPr="00D15EE8">
        <w:t>Options</w:t>
      </w:r>
    </w:p>
    <w:p w14:paraId="62D0B0C7" w14:textId="3F1E6534" w:rsidR="00AB6108" w:rsidRPr="00D15EE8" w:rsidRDefault="00AB6108" w:rsidP="00AB6108">
      <w:pPr>
        <w:pStyle w:val="Retraitcorpsdetexte"/>
        <w:ind w:left="1416"/>
      </w:pPr>
      <w:r w:rsidRPr="00D15EE8">
        <w:t>Procédure de test pour les options:</w:t>
      </w:r>
    </w:p>
    <w:p w14:paraId="3FD12A73" w14:textId="0AEA865C" w:rsidR="007D7917" w:rsidRPr="00D15EE8" w:rsidRDefault="009E7D6D" w:rsidP="007D7917">
      <w:pPr>
        <w:pStyle w:val="Retraitcorpsdetexte"/>
        <w:numPr>
          <w:ilvl w:val="0"/>
          <w:numId w:val="20"/>
        </w:numPr>
      </w:pPr>
      <w:r w:rsidRPr="00D15EE8">
        <w:t xml:space="preserve">La touche enter permet de changer l’option sélectionnée  </w:t>
      </w:r>
    </w:p>
    <w:p w14:paraId="40F3C4C6" w14:textId="4DE57F24" w:rsidR="00AB6108" w:rsidRPr="00D15EE8" w:rsidRDefault="009E7D6D" w:rsidP="007D7917">
      <w:pPr>
        <w:pStyle w:val="Retraitcorpsdetexte"/>
        <w:numPr>
          <w:ilvl w:val="0"/>
          <w:numId w:val="20"/>
        </w:numPr>
      </w:pPr>
      <w:r w:rsidRPr="00D15EE8">
        <w:t>L’option passe correctement au prochain choix (ON/OFF pour le son (voir couleur), autre possibilité pour les autres)</w:t>
      </w:r>
    </w:p>
    <w:p w14:paraId="01794935" w14:textId="24775281" w:rsidR="009E7D6D" w:rsidRPr="00D15EE8" w:rsidRDefault="009E7D6D" w:rsidP="007D7917">
      <w:pPr>
        <w:pStyle w:val="Retraitcorpsdetexte"/>
        <w:numPr>
          <w:ilvl w:val="0"/>
          <w:numId w:val="20"/>
        </w:numPr>
      </w:pPr>
      <w:r w:rsidRPr="00D15EE8">
        <w:t>Les options choisies sont les bonnes une fois en jeu. (La musique s’active directement, les touches sont les bonnes. Pour la difficulté, voir vitesse du jeu ou questions (voir DB))</w:t>
      </w:r>
    </w:p>
    <w:p w14:paraId="4D8D42FB" w14:textId="41C0B4CC" w:rsidR="00AB6108" w:rsidRPr="00D15EE8" w:rsidRDefault="00AB6108" w:rsidP="00AB6108">
      <w:pPr>
        <w:pStyle w:val="Titre4"/>
      </w:pPr>
      <w:r w:rsidRPr="00D15EE8">
        <w:t>Pseudo</w:t>
      </w:r>
    </w:p>
    <w:p w14:paraId="553ADB37" w14:textId="63EFFA62" w:rsidR="00AB6108" w:rsidRPr="00D15EE8" w:rsidRDefault="00AB6108" w:rsidP="00AB6108">
      <w:pPr>
        <w:pStyle w:val="Retraitcorpsdetexte"/>
        <w:ind w:left="1416"/>
      </w:pPr>
      <w:r w:rsidRPr="00D15EE8">
        <w:t>Procédure de test pour le pseudo :</w:t>
      </w:r>
    </w:p>
    <w:p w14:paraId="6D131F54" w14:textId="77777777" w:rsidR="009E7D6D" w:rsidRPr="00D15EE8" w:rsidRDefault="009E7D6D" w:rsidP="007D7917">
      <w:pPr>
        <w:pStyle w:val="Retraitcorpsdetexte"/>
        <w:numPr>
          <w:ilvl w:val="0"/>
          <w:numId w:val="22"/>
        </w:numPr>
      </w:pPr>
      <w:r w:rsidRPr="00D15EE8">
        <w:t xml:space="preserve">Un pseudo aléatoire est attribué lors du premier lancement. </w:t>
      </w:r>
    </w:p>
    <w:p w14:paraId="6EAFE2BC" w14:textId="20AFCFD6" w:rsidR="007D7917" w:rsidRPr="00D15EE8" w:rsidRDefault="009E7D6D" w:rsidP="007D7917">
      <w:pPr>
        <w:pStyle w:val="Retraitcorpsdetexte"/>
        <w:numPr>
          <w:ilvl w:val="0"/>
          <w:numId w:val="22"/>
        </w:numPr>
      </w:pPr>
      <w:r w:rsidRPr="00D15EE8">
        <w:t xml:space="preserve">Il est unique (voir en DB) </w:t>
      </w:r>
    </w:p>
    <w:p w14:paraId="0A681002" w14:textId="5F86F43F" w:rsidR="00AB6108" w:rsidRPr="00D15EE8" w:rsidRDefault="009E7D6D" w:rsidP="00AB6108">
      <w:pPr>
        <w:pStyle w:val="Retraitcorpsdetexte"/>
        <w:numPr>
          <w:ilvl w:val="0"/>
          <w:numId w:val="22"/>
        </w:numPr>
      </w:pPr>
      <w:r w:rsidRPr="00D15EE8">
        <w:t>Il reste le même tant qu’il n’est pas modifié dans le param.txt</w:t>
      </w:r>
    </w:p>
    <w:p w14:paraId="1B330429" w14:textId="0DDEB403" w:rsidR="00AB6108" w:rsidRPr="00D15EE8" w:rsidRDefault="00AB6108" w:rsidP="00AB6108">
      <w:pPr>
        <w:pStyle w:val="Titre4"/>
      </w:pPr>
      <w:r w:rsidRPr="00D15EE8">
        <w:t>Déplacement des pièces</w:t>
      </w:r>
    </w:p>
    <w:p w14:paraId="38F2612C" w14:textId="5647719F" w:rsidR="00AB6108" w:rsidRPr="00D15EE8" w:rsidRDefault="00AB6108" w:rsidP="00AB6108">
      <w:pPr>
        <w:pStyle w:val="Retraitcorpsdetexte"/>
        <w:ind w:left="1416"/>
      </w:pPr>
      <w:r w:rsidRPr="00D15EE8">
        <w:t xml:space="preserve">Procédure de test pour le </w:t>
      </w:r>
      <w:r w:rsidR="001D62DF" w:rsidRPr="00D15EE8">
        <w:t xml:space="preserve">déplacement des </w:t>
      </w:r>
      <w:r w:rsidRPr="00D15EE8">
        <w:t>pièces :</w:t>
      </w:r>
    </w:p>
    <w:p w14:paraId="63BF321D" w14:textId="2FBBD36F" w:rsidR="00AB6108" w:rsidRPr="00D15EE8" w:rsidRDefault="001D0C2A" w:rsidP="007D7917">
      <w:pPr>
        <w:pStyle w:val="Retraitcorpsdetexte"/>
        <w:numPr>
          <w:ilvl w:val="0"/>
          <w:numId w:val="23"/>
        </w:numPr>
      </w:pPr>
      <w:r w:rsidRPr="00D15EE8">
        <w:t>Les pièces peuvent se déplacer grâce aux touches choisies dans les options</w:t>
      </w:r>
    </w:p>
    <w:p w14:paraId="65D2E68D" w14:textId="77EBBAB3" w:rsidR="001D0C2A" w:rsidRPr="00D15EE8" w:rsidRDefault="001D0C2A" w:rsidP="007D7917">
      <w:pPr>
        <w:pStyle w:val="Retraitcorpsdetexte"/>
        <w:numPr>
          <w:ilvl w:val="0"/>
          <w:numId w:val="23"/>
        </w:numPr>
      </w:pPr>
      <w:r w:rsidRPr="00D15EE8">
        <w:t xml:space="preserve">Elles ne sortent pas de la zone de jeu </w:t>
      </w:r>
    </w:p>
    <w:p w14:paraId="59CA68CC" w14:textId="4058FBAF" w:rsidR="001D0C2A" w:rsidRPr="00D15EE8" w:rsidRDefault="001D0C2A" w:rsidP="007D7917">
      <w:pPr>
        <w:pStyle w:val="Retraitcorpsdetexte"/>
        <w:numPr>
          <w:ilvl w:val="0"/>
          <w:numId w:val="23"/>
        </w:numPr>
      </w:pPr>
      <w:r w:rsidRPr="00D15EE8">
        <w:t>Elles descendent naturellement toutes seules</w:t>
      </w:r>
    </w:p>
    <w:p w14:paraId="3FDCBEBC" w14:textId="46B9400E" w:rsidR="001D0C2A" w:rsidRPr="00D15EE8" w:rsidRDefault="001D0C2A" w:rsidP="007D7917">
      <w:pPr>
        <w:pStyle w:val="Retraitcorpsdetexte"/>
        <w:numPr>
          <w:ilvl w:val="0"/>
          <w:numId w:val="23"/>
        </w:numPr>
      </w:pPr>
      <w:r w:rsidRPr="00D15EE8">
        <w:t>Elles s’empilent correctement</w:t>
      </w:r>
    </w:p>
    <w:p w14:paraId="35F2409A" w14:textId="0D64B775" w:rsidR="001D0C2A" w:rsidRPr="00D15EE8" w:rsidRDefault="001D0C2A" w:rsidP="007D7917">
      <w:pPr>
        <w:pStyle w:val="Retraitcorpsdetexte"/>
        <w:numPr>
          <w:ilvl w:val="0"/>
          <w:numId w:val="23"/>
        </w:numPr>
      </w:pPr>
      <w:r w:rsidRPr="00D15EE8">
        <w:t>Elles peuvent tourner sur elles-mêmes</w:t>
      </w:r>
    </w:p>
    <w:p w14:paraId="5192CC8F" w14:textId="4A27D54E" w:rsidR="00AB6108" w:rsidRPr="00D15EE8" w:rsidRDefault="00AB6108" w:rsidP="00AB6108">
      <w:pPr>
        <w:pStyle w:val="Titre4"/>
      </w:pPr>
      <w:r w:rsidRPr="00D15EE8">
        <w:t>Questions</w:t>
      </w:r>
    </w:p>
    <w:p w14:paraId="71DFF356" w14:textId="4D88844B" w:rsidR="00AB6108" w:rsidRPr="00D15EE8" w:rsidRDefault="00AB6108" w:rsidP="00AB6108">
      <w:pPr>
        <w:pStyle w:val="Retraitcorpsdetexte"/>
        <w:ind w:left="1416"/>
      </w:pPr>
      <w:r w:rsidRPr="00D15EE8">
        <w:t>Procédure de test pour l</w:t>
      </w:r>
      <w:r w:rsidR="001D62DF" w:rsidRPr="00D15EE8">
        <w:t>es questions</w:t>
      </w:r>
      <w:r w:rsidRPr="00D15EE8">
        <w:t>:</w:t>
      </w:r>
    </w:p>
    <w:p w14:paraId="3D5E9DFE" w14:textId="2F592136" w:rsidR="00AB6108" w:rsidRPr="00D15EE8" w:rsidRDefault="000847D9" w:rsidP="007D7917">
      <w:pPr>
        <w:pStyle w:val="Retraitcorpsdetexte"/>
        <w:numPr>
          <w:ilvl w:val="0"/>
          <w:numId w:val="24"/>
        </w:numPr>
      </w:pPr>
      <w:r w:rsidRPr="00D15EE8">
        <w:t>Lors de la complétion d’une ligne, une question est posée</w:t>
      </w:r>
    </w:p>
    <w:p w14:paraId="275C0A3B" w14:textId="7E9065A4" w:rsidR="000847D9" w:rsidRPr="00D15EE8" w:rsidRDefault="000847D9" w:rsidP="007D7917">
      <w:pPr>
        <w:pStyle w:val="Retraitcorpsdetexte"/>
        <w:numPr>
          <w:ilvl w:val="0"/>
          <w:numId w:val="24"/>
        </w:numPr>
      </w:pPr>
      <w:r w:rsidRPr="00D15EE8">
        <w:t>Elle provient de la DB (voir DB)</w:t>
      </w:r>
    </w:p>
    <w:p w14:paraId="40CC3A12" w14:textId="6D678E09" w:rsidR="000847D9" w:rsidRPr="00D15EE8" w:rsidRDefault="000847D9" w:rsidP="007D7917">
      <w:pPr>
        <w:pStyle w:val="Retraitcorpsdetexte"/>
        <w:numPr>
          <w:ilvl w:val="0"/>
          <w:numId w:val="24"/>
        </w:numPr>
      </w:pPr>
      <w:r w:rsidRPr="00D15EE8">
        <w:t>Elle est du bon niveau de difficulté (voir DB)</w:t>
      </w:r>
    </w:p>
    <w:p w14:paraId="6054413F" w14:textId="74B31E2E" w:rsidR="000847D9" w:rsidRPr="00D15EE8" w:rsidRDefault="000847D9" w:rsidP="007D7917">
      <w:pPr>
        <w:pStyle w:val="Retraitcorpsdetexte"/>
        <w:numPr>
          <w:ilvl w:val="0"/>
          <w:numId w:val="24"/>
        </w:numPr>
      </w:pPr>
      <w:r w:rsidRPr="00D15EE8">
        <w:t>Le joueur peut y répondre</w:t>
      </w:r>
    </w:p>
    <w:p w14:paraId="22FF1C4B" w14:textId="5DB2FF9F" w:rsidR="000847D9" w:rsidRPr="00D15EE8" w:rsidRDefault="000847D9" w:rsidP="007D7917">
      <w:pPr>
        <w:pStyle w:val="Retraitcorpsdetexte"/>
        <w:numPr>
          <w:ilvl w:val="0"/>
          <w:numId w:val="24"/>
        </w:numPr>
      </w:pPr>
      <w:r w:rsidRPr="00D15EE8">
        <w:t>En cas de bonne réponse, elle devient verte et des points sont attribués</w:t>
      </w:r>
    </w:p>
    <w:p w14:paraId="631FC809" w14:textId="1589596A" w:rsidR="000847D9" w:rsidRPr="00D15EE8" w:rsidRDefault="000847D9" w:rsidP="007D7917">
      <w:pPr>
        <w:pStyle w:val="Retraitcorpsdetexte"/>
        <w:numPr>
          <w:ilvl w:val="0"/>
          <w:numId w:val="24"/>
        </w:numPr>
      </w:pPr>
      <w:r w:rsidRPr="00D15EE8">
        <w:t>En cas de mauvaise réponse, elle devient rouge, la bonne réponse s’affiche et une ligne se bloque</w:t>
      </w:r>
    </w:p>
    <w:p w14:paraId="69E54FB7" w14:textId="49031FAE" w:rsidR="000847D9" w:rsidRPr="00D15EE8" w:rsidRDefault="000847D9" w:rsidP="007D7917">
      <w:pPr>
        <w:pStyle w:val="Retraitcorpsdetexte"/>
        <w:numPr>
          <w:ilvl w:val="0"/>
          <w:numId w:val="24"/>
        </w:numPr>
      </w:pPr>
      <w:r w:rsidRPr="00D15EE8">
        <w:t xml:space="preserve">Une marge d’erreur est accordée au joueur selon la longueur de la réponse attendue (min 12 charactères) </w:t>
      </w:r>
    </w:p>
    <w:p w14:paraId="2490A88E" w14:textId="689FAC81" w:rsidR="00AB6108" w:rsidRPr="00D15EE8" w:rsidRDefault="00AB6108" w:rsidP="00AB6108">
      <w:pPr>
        <w:pStyle w:val="Titre4"/>
      </w:pPr>
      <w:r w:rsidRPr="00D15EE8">
        <w:t>Score</w:t>
      </w:r>
    </w:p>
    <w:p w14:paraId="231D4C99" w14:textId="3263BCAE" w:rsidR="00AB6108" w:rsidRPr="00D15EE8" w:rsidRDefault="00AB6108" w:rsidP="00AB6108">
      <w:pPr>
        <w:pStyle w:val="Retraitcorpsdetexte"/>
        <w:ind w:left="1416"/>
      </w:pPr>
      <w:r w:rsidRPr="00D15EE8">
        <w:t xml:space="preserve">Procédure de test pour le </w:t>
      </w:r>
      <w:r w:rsidR="001D62DF" w:rsidRPr="00D15EE8">
        <w:t>score</w:t>
      </w:r>
      <w:r w:rsidRPr="00D15EE8">
        <w:t> :</w:t>
      </w:r>
    </w:p>
    <w:p w14:paraId="0EC47DDD" w14:textId="66C7200D" w:rsidR="00AB6108" w:rsidRPr="00D15EE8" w:rsidRDefault="00C337AF" w:rsidP="007D7917">
      <w:pPr>
        <w:pStyle w:val="Retraitcorpsdetexte"/>
        <w:numPr>
          <w:ilvl w:val="0"/>
          <w:numId w:val="25"/>
        </w:numPr>
      </w:pPr>
      <w:r w:rsidRPr="00D15EE8">
        <w:t>Lancer une partie (avec et/ou sans DB)</w:t>
      </w:r>
    </w:p>
    <w:p w14:paraId="0ED58806" w14:textId="6A9999AA" w:rsidR="00C337AF" w:rsidRPr="00D15EE8" w:rsidRDefault="00C337AF" w:rsidP="007D7917">
      <w:pPr>
        <w:pStyle w:val="Retraitcorpsdetexte"/>
        <w:numPr>
          <w:ilvl w:val="0"/>
          <w:numId w:val="25"/>
        </w:numPr>
      </w:pPr>
      <w:r w:rsidRPr="00D15EE8">
        <w:t>Compléter une ligne</w:t>
      </w:r>
    </w:p>
    <w:p w14:paraId="3C03E576" w14:textId="50338DDB" w:rsidR="00C337AF" w:rsidRPr="00D15EE8" w:rsidRDefault="00C337AF" w:rsidP="007D7917">
      <w:pPr>
        <w:pStyle w:val="Retraitcorpsdetexte"/>
        <w:numPr>
          <w:ilvl w:val="0"/>
          <w:numId w:val="25"/>
        </w:numPr>
      </w:pPr>
      <w:r w:rsidRPr="00D15EE8">
        <w:t>Si DB active, répondre correctement à la question (voir DB pour réponse)</w:t>
      </w:r>
    </w:p>
    <w:p w14:paraId="0C514BED" w14:textId="4B63635C" w:rsidR="00C337AF" w:rsidRPr="00D15EE8" w:rsidRDefault="00C337AF" w:rsidP="00C337AF">
      <w:pPr>
        <w:pStyle w:val="Retraitcorpsdetexte"/>
        <w:numPr>
          <w:ilvl w:val="0"/>
          <w:numId w:val="25"/>
        </w:numPr>
        <w:jc w:val="left"/>
      </w:pPr>
      <w:r w:rsidRPr="00D15EE8">
        <w:t>Voir si le score à gauche augmente</w:t>
      </w:r>
      <w:r w:rsidRPr="00D15EE8">
        <w:br/>
        <w:t>(doit augmenter en fonctionner de la difficulté et du nombre de lignes compléter à la fois)</w:t>
      </w:r>
    </w:p>
    <w:p w14:paraId="3926FA40" w14:textId="635A4D83" w:rsidR="00C337AF" w:rsidRPr="00D15EE8" w:rsidRDefault="00C337AF" w:rsidP="007D7917">
      <w:pPr>
        <w:pStyle w:val="Retraitcorpsdetexte"/>
        <w:numPr>
          <w:ilvl w:val="0"/>
          <w:numId w:val="25"/>
        </w:numPr>
      </w:pPr>
      <w:r w:rsidRPr="00D15EE8">
        <w:lastRenderedPageBreak/>
        <w:t>Faire un Game over</w:t>
      </w:r>
    </w:p>
    <w:p w14:paraId="6CDF1899" w14:textId="4014332A" w:rsidR="00C337AF" w:rsidRPr="00D15EE8" w:rsidRDefault="00C337AF" w:rsidP="007D7917">
      <w:pPr>
        <w:pStyle w:val="Retraitcorpsdetexte"/>
        <w:numPr>
          <w:ilvl w:val="0"/>
          <w:numId w:val="25"/>
        </w:numPr>
      </w:pPr>
      <w:r w:rsidRPr="00D15EE8">
        <w:t>Voir si le score final s’affiche</w:t>
      </w:r>
    </w:p>
    <w:p w14:paraId="19A19A92" w14:textId="1311C99D" w:rsidR="00AB6108" w:rsidRPr="00D15EE8" w:rsidRDefault="00AB6108" w:rsidP="00AB6108">
      <w:pPr>
        <w:pStyle w:val="Titre4"/>
      </w:pPr>
      <w:r w:rsidRPr="00D15EE8">
        <w:t>Game Over</w:t>
      </w:r>
    </w:p>
    <w:p w14:paraId="65FEE02A" w14:textId="53DE1756" w:rsidR="00AB6108" w:rsidRPr="00D15EE8" w:rsidRDefault="00AB6108" w:rsidP="00AB6108">
      <w:pPr>
        <w:pStyle w:val="Retraitcorpsdetexte"/>
        <w:ind w:left="1416"/>
      </w:pPr>
      <w:r w:rsidRPr="00D15EE8">
        <w:t xml:space="preserve">Procédure de test pour le </w:t>
      </w:r>
      <w:r w:rsidR="001D62DF" w:rsidRPr="00D15EE8">
        <w:t>Game Over</w:t>
      </w:r>
      <w:r w:rsidRPr="00D15EE8">
        <w:t> :</w:t>
      </w:r>
    </w:p>
    <w:p w14:paraId="4DAFA2A1" w14:textId="05C0BBB9" w:rsidR="00AB6108" w:rsidRPr="00D15EE8" w:rsidRDefault="00C337AF" w:rsidP="007D7917">
      <w:pPr>
        <w:pStyle w:val="Retraitcorpsdetexte"/>
        <w:numPr>
          <w:ilvl w:val="0"/>
          <w:numId w:val="26"/>
        </w:numPr>
      </w:pPr>
      <w:r w:rsidRPr="00D15EE8">
        <w:t>Lancer une partie</w:t>
      </w:r>
    </w:p>
    <w:p w14:paraId="4988798B" w14:textId="36C52B90" w:rsidR="00C337AF" w:rsidRPr="00D15EE8" w:rsidRDefault="00C337AF" w:rsidP="007D7917">
      <w:pPr>
        <w:pStyle w:val="Retraitcorpsdetexte"/>
        <w:numPr>
          <w:ilvl w:val="0"/>
          <w:numId w:val="26"/>
        </w:numPr>
      </w:pPr>
      <w:r w:rsidRPr="00D15EE8">
        <w:t>Empiler les pièces jusqu’à la ligne rouge (doit dépasser cette dernière)</w:t>
      </w:r>
    </w:p>
    <w:p w14:paraId="3568B187" w14:textId="339C3D6E" w:rsidR="00C337AF" w:rsidRPr="00D15EE8" w:rsidRDefault="00C337AF" w:rsidP="007D7917">
      <w:pPr>
        <w:pStyle w:val="Retraitcorpsdetexte"/>
        <w:numPr>
          <w:ilvl w:val="0"/>
          <w:numId w:val="26"/>
        </w:numPr>
      </w:pPr>
      <w:r w:rsidRPr="00D15EE8">
        <w:t>L’écran de Game Over doit s’afficher</w:t>
      </w:r>
    </w:p>
    <w:p w14:paraId="31F266F7" w14:textId="77237CA1" w:rsidR="00C337AF" w:rsidRPr="00D15EE8" w:rsidRDefault="00C337AF" w:rsidP="007D7917">
      <w:pPr>
        <w:pStyle w:val="Retraitcorpsdetexte"/>
        <w:numPr>
          <w:ilvl w:val="0"/>
          <w:numId w:val="26"/>
        </w:numPr>
      </w:pPr>
      <w:r w:rsidRPr="00D15EE8">
        <w:t>(</w:t>
      </w:r>
      <w:r w:rsidR="001A0D6D" w:rsidRPr="00D15EE8">
        <w:t>Si</w:t>
      </w:r>
      <w:r w:rsidRPr="00D15EE8">
        <w:t xml:space="preserve"> des questions ont été posées, les nombre de bonnes et mauvaises réponses doit être juste. Pour vérifier, lancer la partie avec la DB, compléter des lignes, vérifier les réponses à la fin)</w:t>
      </w:r>
    </w:p>
    <w:p w14:paraId="65EF2878" w14:textId="033CBE68" w:rsidR="002324D4" w:rsidRPr="00D15EE8" w:rsidRDefault="002324D4" w:rsidP="007D7917">
      <w:pPr>
        <w:pStyle w:val="Retraitcorpsdetexte"/>
        <w:numPr>
          <w:ilvl w:val="0"/>
          <w:numId w:val="26"/>
        </w:numPr>
      </w:pPr>
      <w:r w:rsidRPr="00D15EE8">
        <w:t>Le score doit s’afficher</w:t>
      </w:r>
    </w:p>
    <w:p w14:paraId="4B9D8EFD" w14:textId="2EB225F5" w:rsidR="002324D4" w:rsidRPr="00D15EE8" w:rsidRDefault="002324D4" w:rsidP="007D7917">
      <w:pPr>
        <w:pStyle w:val="Retraitcorpsdetexte"/>
        <w:numPr>
          <w:ilvl w:val="0"/>
          <w:numId w:val="26"/>
        </w:numPr>
      </w:pPr>
      <w:r w:rsidRPr="00D15EE8">
        <w:t>Si le joueur appui sur une touche il doit retourner au menu principal</w:t>
      </w:r>
    </w:p>
    <w:p w14:paraId="6A274BEA" w14:textId="1530056C" w:rsidR="00AB6108" w:rsidRPr="00D15EE8" w:rsidRDefault="00AB6108" w:rsidP="00AB6108">
      <w:pPr>
        <w:pStyle w:val="Titre4"/>
      </w:pPr>
      <w:r w:rsidRPr="00D15EE8">
        <w:t>DB</w:t>
      </w:r>
    </w:p>
    <w:p w14:paraId="16E70E1A" w14:textId="4F2F8AC1" w:rsidR="00AB6108" w:rsidRPr="00D15EE8" w:rsidRDefault="00AB6108" w:rsidP="00AB6108">
      <w:pPr>
        <w:pStyle w:val="Retraitcorpsdetexte"/>
        <w:ind w:left="1416"/>
      </w:pPr>
      <w:r w:rsidRPr="00D15EE8">
        <w:t xml:space="preserve">Procédure de test pour </w:t>
      </w:r>
      <w:r w:rsidR="001D62DF" w:rsidRPr="00D15EE8">
        <w:t>la DB</w:t>
      </w:r>
      <w:r w:rsidRPr="00D15EE8">
        <w:t>:</w:t>
      </w:r>
    </w:p>
    <w:p w14:paraId="3DC0576F" w14:textId="675FFA3E" w:rsidR="00AB6108" w:rsidRPr="00D15EE8" w:rsidRDefault="009D76C0" w:rsidP="007D7917">
      <w:pPr>
        <w:pStyle w:val="Retraitcorpsdetexte"/>
        <w:numPr>
          <w:ilvl w:val="0"/>
          <w:numId w:val="27"/>
        </w:numPr>
      </w:pPr>
      <w:r w:rsidRPr="00D15EE8">
        <w:t>Utiliser les scripts de création et de remplissage de la DB</w:t>
      </w:r>
    </w:p>
    <w:p w14:paraId="47F51940" w14:textId="65F35843" w:rsidR="009D76C0" w:rsidRPr="00D15EE8" w:rsidRDefault="009D76C0" w:rsidP="007D7917">
      <w:pPr>
        <w:pStyle w:val="Retraitcorpsdetexte"/>
        <w:numPr>
          <w:ilvl w:val="0"/>
          <w:numId w:val="27"/>
        </w:numPr>
      </w:pPr>
      <w:r w:rsidRPr="00D15EE8">
        <w:t>Configurer le config.ini</w:t>
      </w:r>
    </w:p>
    <w:p w14:paraId="3938495A" w14:textId="4B19AD00" w:rsidR="009D76C0" w:rsidRPr="00D15EE8" w:rsidRDefault="009D76C0" w:rsidP="007D7917">
      <w:pPr>
        <w:pStyle w:val="Retraitcorpsdetexte"/>
        <w:numPr>
          <w:ilvl w:val="0"/>
          <w:numId w:val="27"/>
        </w:numPr>
      </w:pPr>
      <w:r w:rsidRPr="00D15EE8">
        <w:t>Lancer le jeu, si le « DB » en haut à gauche est vert, OK</w:t>
      </w:r>
    </w:p>
    <w:p w14:paraId="546E9092" w14:textId="392E6582" w:rsidR="009D76C0" w:rsidRPr="00D15EE8" w:rsidRDefault="009D76C0" w:rsidP="007D7917">
      <w:pPr>
        <w:pStyle w:val="Retraitcorpsdetexte"/>
        <w:numPr>
          <w:ilvl w:val="0"/>
          <w:numId w:val="27"/>
        </w:numPr>
      </w:pPr>
      <w:r w:rsidRPr="00D15EE8">
        <w:t>Faire une partie</w:t>
      </w:r>
    </w:p>
    <w:p w14:paraId="300792F8" w14:textId="210380F9" w:rsidR="00DD0202" w:rsidRPr="00D15EE8" w:rsidRDefault="00DD0202" w:rsidP="007D7917">
      <w:pPr>
        <w:pStyle w:val="Retraitcorpsdetexte"/>
        <w:numPr>
          <w:ilvl w:val="0"/>
          <w:numId w:val="27"/>
        </w:numPr>
      </w:pPr>
      <w:r w:rsidRPr="00D15EE8">
        <w:t>Les questions doivent provenir de la DB (voir DB)</w:t>
      </w:r>
    </w:p>
    <w:p w14:paraId="44C37C54" w14:textId="66D7C079" w:rsidR="009D76C0" w:rsidRPr="00D15EE8" w:rsidRDefault="009D76C0" w:rsidP="007D7917">
      <w:pPr>
        <w:pStyle w:val="Retraitcorpsdetexte"/>
        <w:numPr>
          <w:ilvl w:val="0"/>
          <w:numId w:val="27"/>
        </w:numPr>
      </w:pPr>
      <w:r w:rsidRPr="00D15EE8">
        <w:t>Voir les highscores pour la difficulté de la partie qui vient d’être faite</w:t>
      </w:r>
    </w:p>
    <w:p w14:paraId="5835E2DF" w14:textId="44D2B445" w:rsidR="009D76C0" w:rsidRPr="00D15EE8" w:rsidRDefault="009D76C0" w:rsidP="007D7917">
      <w:pPr>
        <w:pStyle w:val="Retraitcorpsdetexte"/>
        <w:numPr>
          <w:ilvl w:val="0"/>
          <w:numId w:val="27"/>
        </w:numPr>
      </w:pPr>
      <w:r w:rsidRPr="00D15EE8">
        <w:t>La partie doit s’afficher</w:t>
      </w:r>
    </w:p>
    <w:p w14:paraId="4F3AF81F" w14:textId="77777777" w:rsidR="00F2381F" w:rsidRPr="00D15EE8" w:rsidRDefault="00F2381F" w:rsidP="00F2381F">
      <w:pPr>
        <w:pStyle w:val="Retraitcorpsdetexte3"/>
      </w:pPr>
    </w:p>
    <w:p w14:paraId="24E4ACA0" w14:textId="3DAFDFDE" w:rsidR="00F2381F" w:rsidRPr="00D15EE8" w:rsidRDefault="00F2381F" w:rsidP="00F2381F">
      <w:pPr>
        <w:pStyle w:val="Titre3"/>
      </w:pPr>
      <w:bookmarkStart w:id="52" w:name="_Toc166839961"/>
      <w:r w:rsidRPr="00D15EE8">
        <w:t>Résumé des tests</w:t>
      </w:r>
      <w:bookmarkEnd w:id="52"/>
    </w:p>
    <w:p w14:paraId="5B8E3503" w14:textId="17AE5BFF" w:rsidR="00C774E7" w:rsidRPr="00D15EE8" w:rsidRDefault="00C774E7" w:rsidP="00C774E7">
      <w:pPr>
        <w:pStyle w:val="Retraitcorpsdetexte"/>
      </w:pPr>
      <w:r w:rsidRPr="00D15EE8">
        <w:t xml:space="preserve">Cette partie résumera les tests effectués et permettra d’effectuer un bilan </w:t>
      </w:r>
      <w:r w:rsidR="001303A2" w:rsidRPr="00D15EE8">
        <w:t>de ceux</w:t>
      </w:r>
      <w:r w:rsidRPr="00D15EE8">
        <w:t>-ci.</w:t>
      </w:r>
    </w:p>
    <w:p w14:paraId="3B3F8CF5" w14:textId="77777777" w:rsidR="00C774E7" w:rsidRPr="00D15EE8" w:rsidRDefault="00C774E7" w:rsidP="00C774E7">
      <w:pPr>
        <w:pStyle w:val="Retraitcorpsdetexte"/>
      </w:pPr>
    </w:p>
    <w:tbl>
      <w:tblPr>
        <w:tblStyle w:val="Grilledutableau"/>
        <w:tblW w:w="0" w:type="auto"/>
        <w:tblInd w:w="-5" w:type="dxa"/>
        <w:tblLook w:val="04A0" w:firstRow="1" w:lastRow="0" w:firstColumn="1" w:lastColumn="0" w:noHBand="0" w:noVBand="1"/>
      </w:tblPr>
      <w:tblGrid>
        <w:gridCol w:w="2410"/>
        <w:gridCol w:w="2268"/>
        <w:gridCol w:w="1559"/>
        <w:gridCol w:w="2828"/>
      </w:tblGrid>
      <w:tr w:rsidR="00C774E7" w:rsidRPr="00D15EE8" w14:paraId="007FA02F" w14:textId="77777777" w:rsidTr="00C774E7">
        <w:tc>
          <w:tcPr>
            <w:tcW w:w="2410" w:type="dxa"/>
          </w:tcPr>
          <w:p w14:paraId="66062F74" w14:textId="17144ECB" w:rsidR="00C774E7" w:rsidRPr="00D15EE8" w:rsidRDefault="00C774E7" w:rsidP="00C774E7">
            <w:pPr>
              <w:pStyle w:val="Retraitcorpsdetexte"/>
              <w:ind w:left="0"/>
              <w:jc w:val="center"/>
              <w:rPr>
                <w:b/>
                <w:bCs/>
                <w:sz w:val="22"/>
                <w:szCs w:val="22"/>
              </w:rPr>
            </w:pPr>
            <w:r w:rsidRPr="00D15EE8">
              <w:rPr>
                <w:b/>
                <w:bCs/>
                <w:sz w:val="22"/>
                <w:szCs w:val="22"/>
              </w:rPr>
              <w:t>Nom du test</w:t>
            </w:r>
          </w:p>
        </w:tc>
        <w:tc>
          <w:tcPr>
            <w:tcW w:w="2268" w:type="dxa"/>
          </w:tcPr>
          <w:p w14:paraId="16576157" w14:textId="58D58C49" w:rsidR="00C774E7" w:rsidRPr="00D15EE8" w:rsidRDefault="00C774E7" w:rsidP="00C774E7">
            <w:pPr>
              <w:pStyle w:val="Retraitcorpsdetexte"/>
              <w:ind w:left="0"/>
              <w:jc w:val="center"/>
              <w:rPr>
                <w:b/>
                <w:bCs/>
                <w:sz w:val="22"/>
                <w:szCs w:val="22"/>
              </w:rPr>
            </w:pPr>
            <w:r w:rsidRPr="00D15EE8">
              <w:rPr>
                <w:b/>
                <w:bCs/>
                <w:sz w:val="22"/>
                <w:szCs w:val="22"/>
              </w:rPr>
              <w:t>Date du test</w:t>
            </w:r>
          </w:p>
        </w:tc>
        <w:tc>
          <w:tcPr>
            <w:tcW w:w="1559" w:type="dxa"/>
          </w:tcPr>
          <w:p w14:paraId="313E052C" w14:textId="52ED47B8" w:rsidR="00C774E7" w:rsidRPr="00D15EE8" w:rsidRDefault="00C774E7" w:rsidP="00C774E7">
            <w:pPr>
              <w:pStyle w:val="Retraitcorpsdetexte"/>
              <w:ind w:left="0"/>
              <w:jc w:val="center"/>
              <w:rPr>
                <w:b/>
                <w:bCs/>
                <w:sz w:val="22"/>
                <w:szCs w:val="22"/>
              </w:rPr>
            </w:pPr>
            <w:r w:rsidRPr="00D15EE8">
              <w:rPr>
                <w:b/>
                <w:bCs/>
                <w:sz w:val="22"/>
                <w:szCs w:val="22"/>
              </w:rPr>
              <w:t>Passation</w:t>
            </w:r>
          </w:p>
        </w:tc>
        <w:tc>
          <w:tcPr>
            <w:tcW w:w="2828" w:type="dxa"/>
          </w:tcPr>
          <w:p w14:paraId="33593629" w14:textId="72D06BA1" w:rsidR="00C774E7" w:rsidRPr="00D15EE8" w:rsidRDefault="00C774E7" w:rsidP="00C774E7">
            <w:pPr>
              <w:pStyle w:val="Retraitcorpsdetexte"/>
              <w:ind w:left="0"/>
              <w:jc w:val="center"/>
              <w:rPr>
                <w:b/>
                <w:bCs/>
                <w:sz w:val="22"/>
                <w:szCs w:val="22"/>
              </w:rPr>
            </w:pPr>
            <w:r w:rsidRPr="00D15EE8">
              <w:rPr>
                <w:b/>
                <w:bCs/>
                <w:sz w:val="22"/>
                <w:szCs w:val="22"/>
              </w:rPr>
              <w:t>Commentaire</w:t>
            </w:r>
          </w:p>
        </w:tc>
      </w:tr>
      <w:tr w:rsidR="001303A2" w:rsidRPr="00D15EE8" w14:paraId="38D76E05" w14:textId="77777777" w:rsidTr="00C774E7">
        <w:tc>
          <w:tcPr>
            <w:tcW w:w="2410" w:type="dxa"/>
          </w:tcPr>
          <w:p w14:paraId="3B30E405" w14:textId="6304E0AD" w:rsidR="001303A2" w:rsidRPr="00D15EE8" w:rsidRDefault="001303A2" w:rsidP="001303A2">
            <w:pPr>
              <w:pStyle w:val="Retraitcorpsdetexte"/>
              <w:ind w:left="0"/>
              <w:jc w:val="left"/>
            </w:pPr>
            <w:r w:rsidRPr="00D15EE8">
              <w:t>Menu</w:t>
            </w:r>
          </w:p>
        </w:tc>
        <w:tc>
          <w:tcPr>
            <w:tcW w:w="2268" w:type="dxa"/>
          </w:tcPr>
          <w:p w14:paraId="5DA86F74" w14:textId="2D08B444" w:rsidR="001303A2" w:rsidRPr="00D15EE8" w:rsidRDefault="0051453B" w:rsidP="001303A2">
            <w:pPr>
              <w:pStyle w:val="Retraitcorpsdetexte"/>
              <w:ind w:left="0"/>
              <w:jc w:val="center"/>
            </w:pPr>
            <w:r w:rsidRPr="00D15EE8">
              <w:t>1</w:t>
            </w:r>
            <w:r w:rsidR="00CE3C03" w:rsidRPr="00D15EE8">
              <w:t>3</w:t>
            </w:r>
            <w:r w:rsidRPr="00D15EE8">
              <w:t>.05.2024</w:t>
            </w:r>
          </w:p>
        </w:tc>
        <w:tc>
          <w:tcPr>
            <w:tcW w:w="1559" w:type="dxa"/>
          </w:tcPr>
          <w:p w14:paraId="21C8A011" w14:textId="757731B5" w:rsidR="001303A2" w:rsidRPr="00D15EE8" w:rsidRDefault="00F2381F" w:rsidP="001303A2">
            <w:pPr>
              <w:pStyle w:val="Retraitcorpsdetexte"/>
              <w:ind w:left="0"/>
              <w:jc w:val="center"/>
            </w:pPr>
            <w:r w:rsidRPr="00D15EE8">
              <w:t>OK</w:t>
            </w:r>
          </w:p>
        </w:tc>
        <w:tc>
          <w:tcPr>
            <w:tcW w:w="2828" w:type="dxa"/>
          </w:tcPr>
          <w:p w14:paraId="28B1675F" w14:textId="2BBBB018" w:rsidR="001303A2" w:rsidRPr="00D15EE8" w:rsidRDefault="00F2381F" w:rsidP="001303A2">
            <w:pPr>
              <w:pStyle w:val="Retraitcorpsdetexte"/>
              <w:ind w:left="0"/>
              <w:jc w:val="left"/>
            </w:pPr>
            <w:r w:rsidRPr="00D15EE8">
              <w:t>Il est possible de parcourir tout le menu et de de revenir en arrière. Le sous-menu « score » est plus lent si la DB n’est pas accessible mais reste fonctionnel.</w:t>
            </w:r>
          </w:p>
        </w:tc>
      </w:tr>
      <w:tr w:rsidR="001303A2" w:rsidRPr="00D15EE8" w14:paraId="5685C857" w14:textId="77777777" w:rsidTr="00C774E7">
        <w:tc>
          <w:tcPr>
            <w:tcW w:w="2410" w:type="dxa"/>
          </w:tcPr>
          <w:p w14:paraId="71E580E5" w14:textId="34366431" w:rsidR="001303A2" w:rsidRPr="00D15EE8" w:rsidRDefault="001303A2" w:rsidP="001303A2">
            <w:pPr>
              <w:pStyle w:val="Retraitcorpsdetexte"/>
              <w:ind w:left="0"/>
              <w:jc w:val="left"/>
            </w:pPr>
            <w:r w:rsidRPr="00D15EE8">
              <w:t>Options</w:t>
            </w:r>
          </w:p>
        </w:tc>
        <w:tc>
          <w:tcPr>
            <w:tcW w:w="2268" w:type="dxa"/>
          </w:tcPr>
          <w:p w14:paraId="0C8ED093" w14:textId="6F266529" w:rsidR="001303A2" w:rsidRPr="00D15EE8" w:rsidRDefault="0051453B" w:rsidP="001303A2">
            <w:pPr>
              <w:pStyle w:val="Retraitcorpsdetexte"/>
              <w:ind w:left="0"/>
              <w:jc w:val="center"/>
            </w:pPr>
            <w:r w:rsidRPr="00D15EE8">
              <w:t>1</w:t>
            </w:r>
            <w:r w:rsidR="00CE3C03" w:rsidRPr="00D15EE8">
              <w:t>3</w:t>
            </w:r>
            <w:r w:rsidRPr="00D15EE8">
              <w:t>.05.2024</w:t>
            </w:r>
          </w:p>
        </w:tc>
        <w:tc>
          <w:tcPr>
            <w:tcW w:w="1559" w:type="dxa"/>
          </w:tcPr>
          <w:p w14:paraId="5DE442C9" w14:textId="1826DBB1" w:rsidR="001303A2" w:rsidRPr="00D15EE8" w:rsidRDefault="00F2381F" w:rsidP="001303A2">
            <w:pPr>
              <w:pStyle w:val="Retraitcorpsdetexte"/>
              <w:ind w:left="0"/>
              <w:jc w:val="center"/>
            </w:pPr>
            <w:r w:rsidRPr="00D15EE8">
              <w:t>OK</w:t>
            </w:r>
          </w:p>
        </w:tc>
        <w:tc>
          <w:tcPr>
            <w:tcW w:w="2828" w:type="dxa"/>
          </w:tcPr>
          <w:p w14:paraId="18E2F961" w14:textId="309C817C" w:rsidR="001303A2" w:rsidRPr="00D15EE8" w:rsidRDefault="00F2381F" w:rsidP="001303A2">
            <w:pPr>
              <w:pStyle w:val="Retraitcorpsdetexte"/>
              <w:ind w:left="0"/>
              <w:jc w:val="left"/>
            </w:pPr>
            <w:r w:rsidRPr="00D15EE8">
              <w:t xml:space="preserve">Il est possible de modifier chacune des options. Celle-ci est directement enregistrée dans le fichier de paramètre et prend effet immédiatement (pour le son par exemple). </w:t>
            </w:r>
          </w:p>
        </w:tc>
      </w:tr>
      <w:tr w:rsidR="001303A2" w:rsidRPr="00D15EE8" w14:paraId="1DCB26A9" w14:textId="77777777" w:rsidTr="00C774E7">
        <w:tc>
          <w:tcPr>
            <w:tcW w:w="2410" w:type="dxa"/>
          </w:tcPr>
          <w:p w14:paraId="19D6A1A3" w14:textId="3485E806" w:rsidR="001303A2" w:rsidRPr="00D15EE8" w:rsidRDefault="001303A2" w:rsidP="001303A2">
            <w:pPr>
              <w:pStyle w:val="Retraitcorpsdetexte"/>
              <w:ind w:left="0"/>
              <w:jc w:val="left"/>
            </w:pPr>
            <w:r w:rsidRPr="00D15EE8">
              <w:t>Pseudo</w:t>
            </w:r>
          </w:p>
        </w:tc>
        <w:tc>
          <w:tcPr>
            <w:tcW w:w="2268" w:type="dxa"/>
          </w:tcPr>
          <w:p w14:paraId="5A03A316" w14:textId="77A3B8BE" w:rsidR="001303A2" w:rsidRPr="00D15EE8" w:rsidRDefault="00CE3C03" w:rsidP="001303A2">
            <w:pPr>
              <w:pStyle w:val="Retraitcorpsdetexte"/>
              <w:ind w:left="0"/>
              <w:jc w:val="center"/>
            </w:pPr>
            <w:r w:rsidRPr="00D15EE8">
              <w:t>17.05.2024</w:t>
            </w:r>
          </w:p>
        </w:tc>
        <w:tc>
          <w:tcPr>
            <w:tcW w:w="1559" w:type="dxa"/>
          </w:tcPr>
          <w:p w14:paraId="589457A9" w14:textId="33D9B9ED" w:rsidR="001303A2" w:rsidRPr="00D15EE8" w:rsidRDefault="00CE3C03" w:rsidP="001303A2">
            <w:pPr>
              <w:pStyle w:val="Retraitcorpsdetexte"/>
              <w:ind w:left="0"/>
              <w:jc w:val="center"/>
            </w:pPr>
            <w:r w:rsidRPr="00D15EE8">
              <w:t>OK</w:t>
            </w:r>
          </w:p>
        </w:tc>
        <w:tc>
          <w:tcPr>
            <w:tcW w:w="2828" w:type="dxa"/>
          </w:tcPr>
          <w:p w14:paraId="4DF3D1F9" w14:textId="4EC64F7F" w:rsidR="001303A2" w:rsidRPr="00D15EE8" w:rsidRDefault="00CE3C03" w:rsidP="001303A2">
            <w:pPr>
              <w:pStyle w:val="Retraitcorpsdetexte"/>
              <w:ind w:left="0"/>
              <w:jc w:val="left"/>
            </w:pPr>
            <w:r w:rsidRPr="00D15EE8">
              <w:t>(Peut être amélioré) Un pseudo aléatoire est attribué au joueur. Le joueur ne peut pas encore le modifié.</w:t>
            </w:r>
          </w:p>
        </w:tc>
      </w:tr>
      <w:tr w:rsidR="001303A2" w:rsidRPr="00D15EE8" w14:paraId="694B4344" w14:textId="77777777" w:rsidTr="00C774E7">
        <w:tc>
          <w:tcPr>
            <w:tcW w:w="2410" w:type="dxa"/>
          </w:tcPr>
          <w:p w14:paraId="51AFEE55" w14:textId="2BF46E1C" w:rsidR="001303A2" w:rsidRPr="00D15EE8" w:rsidRDefault="001303A2" w:rsidP="001303A2">
            <w:pPr>
              <w:pStyle w:val="Retraitcorpsdetexte"/>
              <w:ind w:left="0"/>
              <w:jc w:val="left"/>
            </w:pPr>
            <w:r w:rsidRPr="00D15EE8">
              <w:t>Déplacement des pièces</w:t>
            </w:r>
          </w:p>
        </w:tc>
        <w:tc>
          <w:tcPr>
            <w:tcW w:w="2268" w:type="dxa"/>
          </w:tcPr>
          <w:p w14:paraId="655703E0" w14:textId="020B457D" w:rsidR="001303A2" w:rsidRPr="00D15EE8" w:rsidRDefault="00CE3C03" w:rsidP="001303A2">
            <w:pPr>
              <w:pStyle w:val="Retraitcorpsdetexte"/>
              <w:ind w:left="0"/>
              <w:jc w:val="center"/>
            </w:pPr>
            <w:r w:rsidRPr="00D15EE8">
              <w:t>17.05.2024</w:t>
            </w:r>
          </w:p>
        </w:tc>
        <w:tc>
          <w:tcPr>
            <w:tcW w:w="1559" w:type="dxa"/>
          </w:tcPr>
          <w:p w14:paraId="563C8FC6" w14:textId="06EBE253" w:rsidR="001303A2" w:rsidRPr="00D15EE8" w:rsidRDefault="00CE3C03" w:rsidP="001303A2">
            <w:pPr>
              <w:pStyle w:val="Retraitcorpsdetexte"/>
              <w:ind w:left="0"/>
              <w:jc w:val="center"/>
            </w:pPr>
            <w:r w:rsidRPr="00D15EE8">
              <w:t>OK</w:t>
            </w:r>
          </w:p>
        </w:tc>
        <w:tc>
          <w:tcPr>
            <w:tcW w:w="2828" w:type="dxa"/>
          </w:tcPr>
          <w:p w14:paraId="6C64923E" w14:textId="5EDDE829" w:rsidR="001303A2" w:rsidRPr="00D15EE8" w:rsidRDefault="00CE3C03" w:rsidP="001303A2">
            <w:pPr>
              <w:pStyle w:val="Retraitcorpsdetexte"/>
              <w:ind w:left="0"/>
              <w:jc w:val="left"/>
            </w:pPr>
            <w:r w:rsidRPr="00D15EE8">
              <w:t xml:space="preserve">Les pièces peuvent être déplacées </w:t>
            </w:r>
            <w:r w:rsidRPr="00D15EE8">
              <w:lastRenderedPageBreak/>
              <w:t>horizontalement et vers le bas (touche du bas ou espace pour faire descendre directement). Elles ne sortent pas de la zone de jeu. Elles peuvent également tourner (il reste un bug si la pièce est tout en bas, elle sort de la zone si on la tourne, le jeu ne crash pas)</w:t>
            </w:r>
          </w:p>
        </w:tc>
      </w:tr>
      <w:tr w:rsidR="001303A2" w:rsidRPr="00D15EE8" w14:paraId="5AA79989" w14:textId="77777777" w:rsidTr="00C774E7">
        <w:tc>
          <w:tcPr>
            <w:tcW w:w="2410" w:type="dxa"/>
          </w:tcPr>
          <w:p w14:paraId="7091103B" w14:textId="7F7ADD8A" w:rsidR="001303A2" w:rsidRPr="00D15EE8" w:rsidRDefault="001303A2" w:rsidP="001303A2">
            <w:pPr>
              <w:pStyle w:val="Retraitcorpsdetexte"/>
              <w:ind w:left="0"/>
              <w:jc w:val="left"/>
            </w:pPr>
            <w:r w:rsidRPr="00D15EE8">
              <w:lastRenderedPageBreak/>
              <w:t>Questions</w:t>
            </w:r>
          </w:p>
        </w:tc>
        <w:tc>
          <w:tcPr>
            <w:tcW w:w="2268" w:type="dxa"/>
          </w:tcPr>
          <w:p w14:paraId="0828A3E5" w14:textId="542C55F0" w:rsidR="001303A2" w:rsidRPr="00D15EE8" w:rsidRDefault="00CE3C03" w:rsidP="001303A2">
            <w:pPr>
              <w:pStyle w:val="Retraitcorpsdetexte"/>
              <w:ind w:left="0"/>
              <w:jc w:val="center"/>
            </w:pPr>
            <w:r w:rsidRPr="00D15EE8">
              <w:t>17.05.2024</w:t>
            </w:r>
          </w:p>
        </w:tc>
        <w:tc>
          <w:tcPr>
            <w:tcW w:w="1559" w:type="dxa"/>
          </w:tcPr>
          <w:p w14:paraId="1A24306E" w14:textId="75F55882" w:rsidR="001303A2" w:rsidRPr="00D15EE8" w:rsidRDefault="00CE3C03" w:rsidP="001303A2">
            <w:pPr>
              <w:pStyle w:val="Retraitcorpsdetexte"/>
              <w:ind w:left="0"/>
              <w:jc w:val="center"/>
            </w:pPr>
            <w:r w:rsidRPr="00D15EE8">
              <w:t>OK</w:t>
            </w:r>
          </w:p>
        </w:tc>
        <w:tc>
          <w:tcPr>
            <w:tcW w:w="2828" w:type="dxa"/>
          </w:tcPr>
          <w:p w14:paraId="7962B430" w14:textId="6837BB82" w:rsidR="001303A2" w:rsidRPr="00D15EE8" w:rsidRDefault="00CE3C03" w:rsidP="001303A2">
            <w:pPr>
              <w:pStyle w:val="Retraitcorpsdetexte"/>
              <w:ind w:left="0"/>
              <w:jc w:val="left"/>
            </w:pPr>
            <w:r w:rsidRPr="00D15EE8">
              <w:t>Les questions sont prises depuis la BD. Elles sont ensuite choisies en fonction de leur niveau de difficulté. Une question aléatoire est posée au joueur.</w:t>
            </w:r>
          </w:p>
        </w:tc>
      </w:tr>
      <w:tr w:rsidR="001303A2" w:rsidRPr="00D15EE8" w14:paraId="4C754854" w14:textId="77777777" w:rsidTr="00C774E7">
        <w:tc>
          <w:tcPr>
            <w:tcW w:w="2410" w:type="dxa"/>
          </w:tcPr>
          <w:p w14:paraId="54DD9A17" w14:textId="233B0D7A" w:rsidR="001303A2" w:rsidRPr="00D15EE8" w:rsidRDefault="001303A2" w:rsidP="001303A2">
            <w:pPr>
              <w:pStyle w:val="Retraitcorpsdetexte"/>
              <w:ind w:left="0"/>
              <w:jc w:val="left"/>
            </w:pPr>
            <w:r w:rsidRPr="00D15EE8">
              <w:t>Score</w:t>
            </w:r>
          </w:p>
        </w:tc>
        <w:tc>
          <w:tcPr>
            <w:tcW w:w="2268" w:type="dxa"/>
          </w:tcPr>
          <w:p w14:paraId="546D404B" w14:textId="5A095CA9" w:rsidR="001303A2" w:rsidRPr="00D15EE8" w:rsidRDefault="00CE3C03" w:rsidP="001303A2">
            <w:pPr>
              <w:pStyle w:val="Retraitcorpsdetexte"/>
              <w:ind w:left="0"/>
              <w:jc w:val="center"/>
            </w:pPr>
            <w:r w:rsidRPr="00D15EE8">
              <w:t>17.05.2024</w:t>
            </w:r>
          </w:p>
        </w:tc>
        <w:tc>
          <w:tcPr>
            <w:tcW w:w="1559" w:type="dxa"/>
          </w:tcPr>
          <w:p w14:paraId="7E485236" w14:textId="62C76EDF" w:rsidR="001303A2" w:rsidRPr="00D15EE8" w:rsidRDefault="00CE3C03" w:rsidP="001303A2">
            <w:pPr>
              <w:pStyle w:val="Retraitcorpsdetexte"/>
              <w:ind w:left="0"/>
              <w:jc w:val="center"/>
            </w:pPr>
            <w:r w:rsidRPr="00D15EE8">
              <w:t>OK</w:t>
            </w:r>
          </w:p>
        </w:tc>
        <w:tc>
          <w:tcPr>
            <w:tcW w:w="2828" w:type="dxa"/>
          </w:tcPr>
          <w:p w14:paraId="3786E112" w14:textId="54206286" w:rsidR="001303A2" w:rsidRPr="00D15EE8" w:rsidRDefault="00CE3C03" w:rsidP="001303A2">
            <w:pPr>
              <w:pStyle w:val="Retraitcorpsdetexte"/>
              <w:ind w:left="0"/>
              <w:jc w:val="left"/>
            </w:pPr>
            <w:r w:rsidRPr="00D15EE8">
              <w:t>Le score augmente si le joueur répond correctement à une question. Plus la question est dure, plus le joueur gagne de points</w:t>
            </w:r>
          </w:p>
        </w:tc>
      </w:tr>
      <w:tr w:rsidR="001303A2" w:rsidRPr="00D15EE8" w14:paraId="0BF1592E" w14:textId="77777777" w:rsidTr="00C774E7">
        <w:tc>
          <w:tcPr>
            <w:tcW w:w="2410" w:type="dxa"/>
          </w:tcPr>
          <w:p w14:paraId="486F8A7A" w14:textId="2B80CE33" w:rsidR="001303A2" w:rsidRPr="00D15EE8" w:rsidRDefault="001303A2" w:rsidP="001303A2">
            <w:pPr>
              <w:pStyle w:val="Retraitcorpsdetexte"/>
              <w:ind w:left="0"/>
              <w:jc w:val="left"/>
            </w:pPr>
            <w:r w:rsidRPr="00D15EE8">
              <w:t>Game over</w:t>
            </w:r>
          </w:p>
        </w:tc>
        <w:tc>
          <w:tcPr>
            <w:tcW w:w="2268" w:type="dxa"/>
          </w:tcPr>
          <w:p w14:paraId="7A20389E" w14:textId="7CD7BD2B" w:rsidR="001303A2" w:rsidRPr="00D15EE8" w:rsidRDefault="00CE3C03" w:rsidP="001303A2">
            <w:pPr>
              <w:pStyle w:val="Retraitcorpsdetexte"/>
              <w:ind w:left="0"/>
              <w:jc w:val="center"/>
            </w:pPr>
            <w:r w:rsidRPr="00D15EE8">
              <w:t>17.05.2024</w:t>
            </w:r>
          </w:p>
        </w:tc>
        <w:tc>
          <w:tcPr>
            <w:tcW w:w="1559" w:type="dxa"/>
          </w:tcPr>
          <w:p w14:paraId="4128FE7C" w14:textId="7D79D828" w:rsidR="001303A2" w:rsidRPr="00D15EE8" w:rsidRDefault="00CE3C03" w:rsidP="001303A2">
            <w:pPr>
              <w:pStyle w:val="Retraitcorpsdetexte"/>
              <w:ind w:left="0"/>
              <w:jc w:val="center"/>
            </w:pPr>
            <w:r w:rsidRPr="00D15EE8">
              <w:t>OK</w:t>
            </w:r>
          </w:p>
        </w:tc>
        <w:tc>
          <w:tcPr>
            <w:tcW w:w="2828" w:type="dxa"/>
          </w:tcPr>
          <w:p w14:paraId="5CB7A2E7" w14:textId="7C9D0F34" w:rsidR="001303A2" w:rsidRPr="00D15EE8" w:rsidRDefault="00CE3C03" w:rsidP="001303A2">
            <w:pPr>
              <w:pStyle w:val="Retraitcorpsdetexte"/>
              <w:ind w:left="0"/>
              <w:jc w:val="left"/>
            </w:pPr>
            <w:r w:rsidRPr="00D15EE8">
              <w:t>Si une pièce dépasse la ligne rouge, l’écran de fin est affiché avec le score final, le nombre de bonnes et de mauvaises réponses et la possibilité de retourner au menu principal</w:t>
            </w:r>
          </w:p>
        </w:tc>
      </w:tr>
      <w:tr w:rsidR="001303A2" w:rsidRPr="00D15EE8" w14:paraId="7736FD57" w14:textId="77777777" w:rsidTr="00C774E7">
        <w:tc>
          <w:tcPr>
            <w:tcW w:w="2410" w:type="dxa"/>
          </w:tcPr>
          <w:p w14:paraId="44F6E458" w14:textId="07733BF2" w:rsidR="001303A2" w:rsidRPr="00D15EE8" w:rsidRDefault="001303A2" w:rsidP="001303A2">
            <w:pPr>
              <w:pStyle w:val="Retraitcorpsdetexte"/>
              <w:ind w:left="0"/>
              <w:jc w:val="left"/>
            </w:pPr>
            <w:r w:rsidRPr="00D15EE8">
              <w:t>DB</w:t>
            </w:r>
          </w:p>
        </w:tc>
        <w:tc>
          <w:tcPr>
            <w:tcW w:w="2268" w:type="dxa"/>
          </w:tcPr>
          <w:p w14:paraId="4EA2EB5F" w14:textId="71F3B80F" w:rsidR="001303A2" w:rsidRPr="00D15EE8" w:rsidRDefault="00CE3C03" w:rsidP="001303A2">
            <w:pPr>
              <w:pStyle w:val="Retraitcorpsdetexte"/>
              <w:ind w:left="0"/>
              <w:jc w:val="center"/>
            </w:pPr>
            <w:r w:rsidRPr="00D15EE8">
              <w:t>17.05.2024</w:t>
            </w:r>
          </w:p>
        </w:tc>
        <w:tc>
          <w:tcPr>
            <w:tcW w:w="1559" w:type="dxa"/>
          </w:tcPr>
          <w:p w14:paraId="5B2C6876" w14:textId="6314C9CA" w:rsidR="001303A2" w:rsidRPr="00D15EE8" w:rsidRDefault="00CE3C03" w:rsidP="001303A2">
            <w:pPr>
              <w:pStyle w:val="Retraitcorpsdetexte"/>
              <w:ind w:left="0"/>
              <w:jc w:val="center"/>
            </w:pPr>
            <w:r w:rsidRPr="00D15EE8">
              <w:t>OK</w:t>
            </w:r>
          </w:p>
        </w:tc>
        <w:tc>
          <w:tcPr>
            <w:tcW w:w="2828" w:type="dxa"/>
          </w:tcPr>
          <w:p w14:paraId="51B0659C" w14:textId="45630D8B" w:rsidR="001303A2" w:rsidRPr="00D15EE8" w:rsidRDefault="00CE3C03" w:rsidP="001303A2">
            <w:pPr>
              <w:pStyle w:val="Retraitcorpsdetexte"/>
              <w:ind w:left="0"/>
              <w:jc w:val="left"/>
            </w:pPr>
            <w:r w:rsidRPr="00D15EE8">
              <w:t>Les informations sont bien récupérées depuis la DB. Les parties sont enregistrées en DB. En cas d’erreur avec celle-ci, le jeu ne crash pas et l’erreur est notée dans un fichier de log</w:t>
            </w:r>
            <w:r w:rsidR="00AB6108" w:rsidRPr="00D15EE8">
              <w:t>.</w:t>
            </w:r>
          </w:p>
        </w:tc>
      </w:tr>
    </w:tbl>
    <w:p w14:paraId="1137E13D" w14:textId="77777777" w:rsidR="00F2381F" w:rsidRPr="00D15EE8" w:rsidRDefault="00F2381F" w:rsidP="00F2381F">
      <w:pPr>
        <w:pStyle w:val="Retraitcorpsdetexte"/>
        <w:ind w:left="0"/>
      </w:pPr>
    </w:p>
    <w:p w14:paraId="1866BBE1" w14:textId="77777777" w:rsidR="007F30AE" w:rsidRPr="00D15EE8" w:rsidRDefault="00A3107E" w:rsidP="000A310F">
      <w:pPr>
        <w:pStyle w:val="Informations"/>
        <w:numPr>
          <w:ilvl w:val="5"/>
          <w:numId w:val="9"/>
        </w:numPr>
      </w:pPr>
      <w:r w:rsidRPr="00D15EE8">
        <w:t>On dresse le bilan des t</w:t>
      </w:r>
      <w:r w:rsidR="007F30AE" w:rsidRPr="00D15EE8">
        <w:t>ests effectués (qui, quand, avec quelles données…)</w:t>
      </w:r>
      <w:r w:rsidR="00111811" w:rsidRPr="00D15EE8">
        <w:t xml:space="preserve"> sous forme de procédure. Lorsque cela est possible, fournir un tableau des tests effectués avec les résultats obtenus et les actions à entreprendre en conséquence</w:t>
      </w:r>
      <w:r w:rsidR="00645760" w:rsidRPr="00D15EE8">
        <w:t xml:space="preserve"> (et une estimation de leur durée)</w:t>
      </w:r>
      <w:r w:rsidR="005328B0" w:rsidRPr="00D15EE8">
        <w:t>.</w:t>
      </w:r>
    </w:p>
    <w:p w14:paraId="38426395" w14:textId="77777777" w:rsidR="00920F4E" w:rsidRPr="00D15EE8" w:rsidRDefault="007F30AE" w:rsidP="000A310F">
      <w:pPr>
        <w:pStyle w:val="Informations"/>
        <w:numPr>
          <w:ilvl w:val="5"/>
          <w:numId w:val="9"/>
        </w:numPr>
      </w:pPr>
      <w:r w:rsidRPr="00D15EE8">
        <w:t xml:space="preserve">Si des tests prévus dans la stratégie n'ont pas pu être </w:t>
      </w:r>
      <w:r w:rsidR="00920F4E" w:rsidRPr="00D15EE8">
        <w:t>effectués :</w:t>
      </w:r>
    </w:p>
    <w:p w14:paraId="65F3117C" w14:textId="77777777" w:rsidR="007F30AE" w:rsidRPr="00D15EE8" w:rsidRDefault="00903FEF" w:rsidP="000A310F">
      <w:pPr>
        <w:pStyle w:val="Informations"/>
        <w:numPr>
          <w:ilvl w:val="6"/>
          <w:numId w:val="9"/>
        </w:numPr>
      </w:pPr>
      <w:r w:rsidRPr="00D15EE8">
        <w:t>raison, décisions, etc.</w:t>
      </w:r>
    </w:p>
    <w:p w14:paraId="38F2B164" w14:textId="77777777" w:rsidR="00920F4E" w:rsidRPr="00D15EE8" w:rsidRDefault="007F30AE" w:rsidP="000A310F">
      <w:pPr>
        <w:pStyle w:val="Informations"/>
        <w:numPr>
          <w:ilvl w:val="5"/>
          <w:numId w:val="9"/>
        </w:numPr>
      </w:pPr>
      <w:r w:rsidRPr="00D15EE8">
        <w:t>Liste des bugs répertoriés avec la date de découverte et leur état:</w:t>
      </w:r>
    </w:p>
    <w:p w14:paraId="518C2005" w14:textId="77777777" w:rsidR="007F30AE" w:rsidRPr="00D15EE8" w:rsidRDefault="007F30AE" w:rsidP="000A310F">
      <w:pPr>
        <w:pStyle w:val="Informations"/>
        <w:numPr>
          <w:ilvl w:val="6"/>
          <w:numId w:val="9"/>
        </w:numPr>
      </w:pPr>
      <w:r w:rsidRPr="00D15EE8">
        <w:t>Corrigé</w:t>
      </w:r>
      <w:r w:rsidR="00E416AC" w:rsidRPr="00D15EE8">
        <w:t xml:space="preserve">, </w:t>
      </w:r>
      <w:r w:rsidR="00903FEF" w:rsidRPr="00D15EE8">
        <w:t>date de correction, corrigé par, etc.</w:t>
      </w:r>
    </w:p>
    <w:p w14:paraId="07B53FBA" w14:textId="77777777" w:rsidR="007F30AE" w:rsidRPr="00D15EE8" w:rsidRDefault="007F30AE" w:rsidP="00C474EF">
      <w:pPr>
        <w:pStyle w:val="Titre1"/>
      </w:pPr>
      <w:bookmarkStart w:id="53" w:name="_Toc165969653"/>
      <w:bookmarkStart w:id="54" w:name="_Toc166839962"/>
      <w:r w:rsidRPr="00D15EE8">
        <w:lastRenderedPageBreak/>
        <w:t>Conclusion</w:t>
      </w:r>
      <w:bookmarkEnd w:id="53"/>
      <w:bookmarkEnd w:id="54"/>
    </w:p>
    <w:p w14:paraId="4F5A893A" w14:textId="77777777" w:rsidR="007F30AE" w:rsidRPr="00D15EE8" w:rsidRDefault="007F30AE" w:rsidP="003A38E7">
      <w:pPr>
        <w:pStyle w:val="Titre2"/>
      </w:pPr>
      <w:bookmarkStart w:id="55" w:name="_Toc165969654"/>
      <w:bookmarkStart w:id="56" w:name="_Toc166839963"/>
      <w:r w:rsidRPr="00D15EE8">
        <w:t xml:space="preserve">Bilan des </w:t>
      </w:r>
      <w:bookmarkEnd w:id="55"/>
      <w:r w:rsidR="008E53F9" w:rsidRPr="00D15EE8">
        <w:t>fonctionnalités demandées</w:t>
      </w:r>
      <w:bookmarkEnd w:id="56"/>
    </w:p>
    <w:p w14:paraId="391F9EDC" w14:textId="67EFAE82" w:rsidR="006854FB" w:rsidRPr="00D15EE8" w:rsidRDefault="006854FB" w:rsidP="006854FB">
      <w:pPr>
        <w:pStyle w:val="Retraitcorpsdetexte"/>
      </w:pPr>
      <w:r w:rsidRPr="00D15EE8">
        <w:t>//tableau bilan final (qu’est qui a été fait, qu’est-ce qui reste à faire, pourcentage et temps restant)</w:t>
      </w:r>
    </w:p>
    <w:p w14:paraId="5F4F5AEC" w14:textId="77777777" w:rsidR="00505421" w:rsidRPr="00D15EE8" w:rsidRDefault="005328B0" w:rsidP="000A310F">
      <w:pPr>
        <w:pStyle w:val="Informations"/>
        <w:numPr>
          <w:ilvl w:val="5"/>
          <w:numId w:val="10"/>
        </w:numPr>
      </w:pPr>
      <w:r w:rsidRPr="00D15EE8">
        <w:t xml:space="preserve">Il s’agit de reprendre point par point les fonctionnalités décrites dans les spécifications de départ </w:t>
      </w:r>
      <w:r w:rsidR="00505421" w:rsidRPr="00D15EE8">
        <w:t>et de définir si elles sont atteintes ou pas, et pourquoi.</w:t>
      </w:r>
    </w:p>
    <w:p w14:paraId="025FFC4F" w14:textId="77777777" w:rsidR="007F30AE" w:rsidRPr="00D15EE8" w:rsidRDefault="009D480B" w:rsidP="000A310F">
      <w:pPr>
        <w:pStyle w:val="Informations"/>
        <w:numPr>
          <w:ilvl w:val="5"/>
          <w:numId w:val="10"/>
        </w:numPr>
      </w:pPr>
      <w:r w:rsidRPr="00D15EE8">
        <w:t>Si ce n’est pas le cas, estimer</w:t>
      </w:r>
      <w:r w:rsidR="005328B0" w:rsidRPr="00D15EE8">
        <w:t xml:space="preserve"> en « % » ou en « temps supplémentaire » </w:t>
      </w:r>
      <w:r w:rsidR="00505421" w:rsidRPr="00D15EE8">
        <w:t>le travail qu’il reste à accomplir pour terminer le tout.</w:t>
      </w:r>
    </w:p>
    <w:p w14:paraId="375F1DBE" w14:textId="77777777" w:rsidR="007F30AE" w:rsidRPr="00D15EE8" w:rsidRDefault="007F30AE" w:rsidP="003A38E7">
      <w:pPr>
        <w:pStyle w:val="Titre2"/>
      </w:pPr>
      <w:bookmarkStart w:id="57" w:name="_Toc165969655"/>
      <w:bookmarkStart w:id="58" w:name="_Toc166839964"/>
      <w:r w:rsidRPr="00D15EE8">
        <w:t>Bilan de la planification</w:t>
      </w:r>
      <w:bookmarkEnd w:id="57"/>
      <w:bookmarkEnd w:id="58"/>
    </w:p>
    <w:p w14:paraId="2678D5AA" w14:textId="7345CAC9" w:rsidR="006854FB" w:rsidRPr="00D15EE8" w:rsidRDefault="006854FB" w:rsidP="006854FB">
      <w:pPr>
        <w:pStyle w:val="Retraitcorpsdetexte"/>
      </w:pPr>
      <w:r w:rsidRPr="00D15EE8">
        <w:t xml:space="preserve">//comparaison entre planif et réalité, expliquer les deltas importants </w:t>
      </w:r>
    </w:p>
    <w:p w14:paraId="5704E0F5" w14:textId="77777777" w:rsidR="007F30AE" w:rsidRPr="00D15EE8" w:rsidRDefault="007F30AE" w:rsidP="000A310F">
      <w:pPr>
        <w:pStyle w:val="Informations"/>
        <w:numPr>
          <w:ilvl w:val="5"/>
          <w:numId w:val="11"/>
        </w:numPr>
      </w:pPr>
      <w:r w:rsidRPr="00D15EE8">
        <w:t xml:space="preserve">Distinguer </w:t>
      </w:r>
      <w:r w:rsidR="00E81328" w:rsidRPr="00D15EE8">
        <w:t xml:space="preserve">et expliquer </w:t>
      </w:r>
      <w:r w:rsidRPr="00D15EE8">
        <w:t xml:space="preserve">les tâches qui ont généré des retards ou de l'avance dans la </w:t>
      </w:r>
      <w:r w:rsidR="00920F4E" w:rsidRPr="00D15EE8">
        <w:t>gestion du</w:t>
      </w:r>
      <w:r w:rsidRPr="00D15EE8">
        <w:t xml:space="preserve"> projet.</w:t>
      </w:r>
      <w:r w:rsidR="00055DB3" w:rsidRPr="00D15EE8">
        <w:t xml:space="preserve"> Indiquer les différence entre les planifications initiales et détaillées avec le journal de travail.</w:t>
      </w:r>
    </w:p>
    <w:p w14:paraId="71370D2A" w14:textId="77777777" w:rsidR="007F30AE" w:rsidRPr="00D15EE8" w:rsidRDefault="007F30AE" w:rsidP="003A38E7">
      <w:pPr>
        <w:pStyle w:val="Titre2"/>
      </w:pPr>
      <w:bookmarkStart w:id="59" w:name="_Toc165969656"/>
      <w:bookmarkStart w:id="60" w:name="_Toc166839965"/>
      <w:r w:rsidRPr="00D15EE8">
        <w:t>Bilan personnel</w:t>
      </w:r>
      <w:bookmarkEnd w:id="59"/>
      <w:bookmarkEnd w:id="60"/>
    </w:p>
    <w:p w14:paraId="6800EF41" w14:textId="77777777" w:rsidR="00920F4E" w:rsidRPr="00D15EE8" w:rsidRDefault="007F30AE" w:rsidP="000A310F">
      <w:pPr>
        <w:pStyle w:val="Informations"/>
        <w:numPr>
          <w:ilvl w:val="5"/>
          <w:numId w:val="11"/>
        </w:numPr>
      </w:pPr>
      <w:r w:rsidRPr="00D15EE8">
        <w:t>Si c’était à refaire</w:t>
      </w:r>
      <w:r w:rsidR="00A3107E" w:rsidRPr="00D15EE8">
        <w:t>:</w:t>
      </w:r>
    </w:p>
    <w:p w14:paraId="06E77924" w14:textId="77777777" w:rsidR="00920F4E" w:rsidRPr="00D15EE8" w:rsidRDefault="00A3107E" w:rsidP="000A310F">
      <w:pPr>
        <w:pStyle w:val="Informations"/>
        <w:numPr>
          <w:ilvl w:val="6"/>
          <w:numId w:val="11"/>
        </w:numPr>
      </w:pPr>
      <w:r w:rsidRPr="00D15EE8">
        <w:t>Q</w:t>
      </w:r>
      <w:r w:rsidR="007F30AE" w:rsidRPr="00D15EE8">
        <w:t xml:space="preserve">u’est-ce </w:t>
      </w:r>
      <w:r w:rsidRPr="00D15EE8">
        <w:t>qu’il faudrait garder</w:t>
      </w:r>
      <w:r w:rsidR="00E81328" w:rsidRPr="00D15EE8">
        <w:t> </w:t>
      </w:r>
      <w:r w:rsidR="008E53F9" w:rsidRPr="00D15EE8">
        <w:t>? Les</w:t>
      </w:r>
      <w:r w:rsidR="00505421" w:rsidRPr="00D15EE8">
        <w:t xml:space="preserve"> plus et les moins ?</w:t>
      </w:r>
    </w:p>
    <w:p w14:paraId="791F1C76" w14:textId="77777777" w:rsidR="007F30AE" w:rsidRPr="00D15EE8" w:rsidRDefault="00A3107E" w:rsidP="000A310F">
      <w:pPr>
        <w:pStyle w:val="Informations"/>
        <w:numPr>
          <w:ilvl w:val="6"/>
          <w:numId w:val="11"/>
        </w:numPr>
      </w:pPr>
      <w:r w:rsidRPr="00D15EE8">
        <w:t>Q</w:t>
      </w:r>
      <w:r w:rsidR="007F30AE" w:rsidRPr="00D15EE8">
        <w:t xml:space="preserve">u’est-ce </w:t>
      </w:r>
      <w:r w:rsidRPr="00D15EE8">
        <w:t>qu’il faudrait gérer, réaliser ou traiter différemment ?</w:t>
      </w:r>
    </w:p>
    <w:p w14:paraId="3993D886" w14:textId="77777777" w:rsidR="00A3107E" w:rsidRPr="00D15EE8" w:rsidRDefault="00A3107E" w:rsidP="000A310F">
      <w:pPr>
        <w:pStyle w:val="Informations"/>
        <w:numPr>
          <w:ilvl w:val="5"/>
          <w:numId w:val="11"/>
        </w:numPr>
      </w:pPr>
      <w:r w:rsidRPr="00D15EE8">
        <w:t>Qu’est que ce projet m’a appris ?</w:t>
      </w:r>
    </w:p>
    <w:p w14:paraId="77E657AE" w14:textId="77777777" w:rsidR="004206A2" w:rsidRPr="00D15EE8" w:rsidRDefault="004206A2" w:rsidP="000A310F">
      <w:pPr>
        <w:pStyle w:val="Informations"/>
        <w:numPr>
          <w:ilvl w:val="5"/>
          <w:numId w:val="11"/>
        </w:numPr>
      </w:pPr>
      <w:r w:rsidRPr="00D15EE8">
        <w:t>Suite à donner, améliorations souhaitables, …</w:t>
      </w:r>
    </w:p>
    <w:p w14:paraId="5ABEA798" w14:textId="77777777" w:rsidR="00A3107E" w:rsidRPr="00D15EE8" w:rsidRDefault="00A3107E" w:rsidP="000A310F">
      <w:pPr>
        <w:pStyle w:val="Informations"/>
        <w:numPr>
          <w:ilvl w:val="5"/>
          <w:numId w:val="11"/>
        </w:numPr>
      </w:pPr>
      <w:r w:rsidRPr="00D15EE8">
        <w:t>Remerciements, signature, etc.</w:t>
      </w:r>
    </w:p>
    <w:p w14:paraId="21BC1FE2" w14:textId="02EF00CE" w:rsidR="003A38E7" w:rsidRPr="00D15EE8" w:rsidRDefault="007F30AE" w:rsidP="003A38E7">
      <w:pPr>
        <w:pStyle w:val="Titre1"/>
      </w:pPr>
      <w:bookmarkStart w:id="61" w:name="_Toc532179971"/>
      <w:bookmarkStart w:id="62" w:name="_Toc165969657"/>
      <w:bookmarkStart w:id="63" w:name="_Toc166839966"/>
      <w:r w:rsidRPr="00D15EE8">
        <w:t>Divers</w:t>
      </w:r>
      <w:bookmarkEnd w:id="61"/>
      <w:bookmarkEnd w:id="62"/>
      <w:bookmarkEnd w:id="63"/>
    </w:p>
    <w:p w14:paraId="145CEAE7" w14:textId="2C998AF0" w:rsidR="003A38E7" w:rsidRPr="00D15EE8" w:rsidRDefault="003A38E7" w:rsidP="003A38E7">
      <w:pPr>
        <w:pStyle w:val="Titre2"/>
      </w:pPr>
      <w:bookmarkStart w:id="64" w:name="_Toc166839967"/>
      <w:r w:rsidRPr="00D15EE8">
        <w:t>Table des illustrations</w:t>
      </w:r>
      <w:bookmarkEnd w:id="64"/>
    </w:p>
    <w:p w14:paraId="6AF805DB" w14:textId="62E3D6AD" w:rsidR="003A38E7" w:rsidRPr="00D15EE8" w:rsidRDefault="003A38E7" w:rsidP="003A38E7">
      <w:pPr>
        <w:pStyle w:val="Tabledesillustrations"/>
        <w:tabs>
          <w:tab w:val="right" w:leader="dot" w:pos="9060"/>
        </w:tabs>
        <w:spacing w:before="240" w:line="360" w:lineRule="auto"/>
        <w:jc w:val="center"/>
        <w:rPr>
          <w:noProof/>
        </w:rPr>
      </w:pPr>
      <w:r w:rsidRPr="00D15EE8">
        <w:fldChar w:fldCharType="begin"/>
      </w:r>
      <w:r w:rsidRPr="00D15EE8">
        <w:instrText xml:space="preserve"> TOC \h \z \c "Figure" </w:instrText>
      </w:r>
      <w:r w:rsidRPr="00D15EE8">
        <w:fldChar w:fldCharType="separate"/>
      </w:r>
      <w:hyperlink w:anchor="_Toc166480838" w:history="1">
        <w:r w:rsidRPr="00D15EE8">
          <w:rPr>
            <w:rStyle w:val="Lienhypertexte"/>
            <w:noProof/>
          </w:rPr>
          <w:t>Figure 1 : Image représentant le projet</w:t>
        </w:r>
        <w:r w:rsidRPr="00D15EE8">
          <w:rPr>
            <w:noProof/>
            <w:webHidden/>
          </w:rPr>
          <w:tab/>
        </w:r>
        <w:r w:rsidRPr="00D15EE8">
          <w:rPr>
            <w:noProof/>
            <w:webHidden/>
          </w:rPr>
          <w:fldChar w:fldCharType="begin"/>
        </w:r>
        <w:r w:rsidRPr="00D15EE8">
          <w:rPr>
            <w:noProof/>
            <w:webHidden/>
          </w:rPr>
          <w:instrText xml:space="preserve"> PAGEREF _Toc166480838 \h </w:instrText>
        </w:r>
        <w:r w:rsidRPr="00D15EE8">
          <w:rPr>
            <w:noProof/>
            <w:webHidden/>
          </w:rPr>
        </w:r>
        <w:r w:rsidRPr="00D15EE8">
          <w:rPr>
            <w:noProof/>
            <w:webHidden/>
          </w:rPr>
          <w:fldChar w:fldCharType="separate"/>
        </w:r>
        <w:r w:rsidR="005C07B5" w:rsidRPr="00D15EE8">
          <w:rPr>
            <w:noProof/>
            <w:webHidden/>
          </w:rPr>
          <w:t>1</w:t>
        </w:r>
        <w:r w:rsidRPr="00D15EE8">
          <w:rPr>
            <w:noProof/>
            <w:webHidden/>
          </w:rPr>
          <w:fldChar w:fldCharType="end"/>
        </w:r>
      </w:hyperlink>
    </w:p>
    <w:p w14:paraId="48058F94" w14:textId="3F177360" w:rsidR="003A38E7" w:rsidRPr="00D15EE8" w:rsidRDefault="00000000">
      <w:pPr>
        <w:pStyle w:val="Tabledesillustrations"/>
        <w:tabs>
          <w:tab w:val="right" w:leader="dot" w:pos="9060"/>
        </w:tabs>
        <w:rPr>
          <w:noProof/>
        </w:rPr>
      </w:pPr>
      <w:hyperlink r:id="rId26" w:anchor="_Toc166480839" w:history="1">
        <w:r w:rsidR="003A38E7" w:rsidRPr="00D15EE8">
          <w:rPr>
            <w:rStyle w:val="Lienhypertexte"/>
            <w:noProof/>
          </w:rPr>
          <w:t>Figure 2 : Exemple de pseudo code fait avant de commencer certaines fonctionnalités</w:t>
        </w:r>
        <w:r w:rsidR="003A38E7" w:rsidRPr="00D15EE8">
          <w:rPr>
            <w:noProof/>
            <w:webHidden/>
          </w:rPr>
          <w:tab/>
        </w:r>
        <w:r w:rsidR="003A38E7" w:rsidRPr="00D15EE8">
          <w:rPr>
            <w:noProof/>
            <w:webHidden/>
          </w:rPr>
          <w:fldChar w:fldCharType="begin"/>
        </w:r>
        <w:r w:rsidR="003A38E7" w:rsidRPr="00D15EE8">
          <w:rPr>
            <w:noProof/>
            <w:webHidden/>
          </w:rPr>
          <w:instrText xml:space="preserve"> PAGEREF _Toc166480839 \h </w:instrText>
        </w:r>
        <w:r w:rsidR="003A38E7" w:rsidRPr="00D15EE8">
          <w:rPr>
            <w:noProof/>
            <w:webHidden/>
          </w:rPr>
        </w:r>
        <w:r w:rsidR="003A38E7" w:rsidRPr="00D15EE8">
          <w:rPr>
            <w:noProof/>
            <w:webHidden/>
          </w:rPr>
          <w:fldChar w:fldCharType="separate"/>
        </w:r>
        <w:r w:rsidR="005C07B5" w:rsidRPr="00D15EE8">
          <w:rPr>
            <w:noProof/>
            <w:webHidden/>
          </w:rPr>
          <w:t>11</w:t>
        </w:r>
        <w:r w:rsidR="003A38E7" w:rsidRPr="00D15EE8">
          <w:rPr>
            <w:noProof/>
            <w:webHidden/>
          </w:rPr>
          <w:fldChar w:fldCharType="end"/>
        </w:r>
      </w:hyperlink>
    </w:p>
    <w:p w14:paraId="0F5A6812" w14:textId="186205B2" w:rsidR="003A38E7" w:rsidRPr="00D15EE8" w:rsidRDefault="003A38E7" w:rsidP="003A38E7">
      <w:pPr>
        <w:pStyle w:val="Retraitcorpsdetexte"/>
      </w:pPr>
      <w:r w:rsidRPr="00D15EE8">
        <w:fldChar w:fldCharType="end"/>
      </w:r>
    </w:p>
    <w:p w14:paraId="69F4337A" w14:textId="77777777" w:rsidR="003A38E7" w:rsidRPr="00D15EE8" w:rsidRDefault="003A38E7" w:rsidP="003A38E7">
      <w:pPr>
        <w:pStyle w:val="Titre2"/>
      </w:pPr>
      <w:bookmarkStart w:id="65" w:name="_Toc532179972"/>
      <w:bookmarkStart w:id="66" w:name="_Toc165969658"/>
      <w:bookmarkStart w:id="67" w:name="_Toc166839968"/>
      <w:r w:rsidRPr="00D15EE8">
        <w:t>Journal de travail</w:t>
      </w:r>
      <w:bookmarkEnd w:id="65"/>
      <w:bookmarkEnd w:id="66"/>
      <w:bookmarkEnd w:id="67"/>
    </w:p>
    <w:p w14:paraId="6650D7C7" w14:textId="77777777" w:rsidR="003A38E7" w:rsidRPr="00D15EE8" w:rsidRDefault="003A38E7" w:rsidP="003A38E7">
      <w:pPr>
        <w:pStyle w:val="Titre2"/>
        <w:numPr>
          <w:ilvl w:val="0"/>
          <w:numId w:val="0"/>
        </w:numPr>
        <w:ind w:left="1134"/>
      </w:pPr>
    </w:p>
    <w:p w14:paraId="2166F139" w14:textId="77777777" w:rsidR="007F30AE" w:rsidRPr="00D15EE8" w:rsidRDefault="007F30AE" w:rsidP="000A310F">
      <w:pPr>
        <w:pStyle w:val="Informations"/>
        <w:numPr>
          <w:ilvl w:val="5"/>
          <w:numId w:val="12"/>
        </w:numPr>
      </w:pPr>
      <w:r w:rsidRPr="00D15EE8">
        <w:t>Date, activité</w:t>
      </w:r>
      <w:r w:rsidR="00055DB3" w:rsidRPr="00D15EE8">
        <w:t xml:space="preserve"> (description qui permet</w:t>
      </w:r>
      <w:r w:rsidR="00A3107E" w:rsidRPr="00D15EE8">
        <w:t xml:space="preserve"> de reproduire le cheminement du projet)</w:t>
      </w:r>
      <w:r w:rsidRPr="00D15EE8">
        <w:t>, durée</w:t>
      </w:r>
      <w:r w:rsidR="009D480B" w:rsidRPr="00D15EE8">
        <w:t>, liens et références sur des documents externes</w:t>
      </w:r>
      <w:r w:rsidR="00A3107E" w:rsidRPr="00D15EE8">
        <w:t>.</w:t>
      </w:r>
      <w:r w:rsidR="00055DB3" w:rsidRPr="00D15EE8">
        <w:t xml:space="preserve"> Lorsqu’une activité de recherches a été entreprise, il convient d’énumérer ce qui a été trouvé, avec les références.</w:t>
      </w:r>
    </w:p>
    <w:p w14:paraId="4AD9E28B" w14:textId="77777777" w:rsidR="00903FEF" w:rsidRPr="00D15EE8" w:rsidRDefault="00903FEF" w:rsidP="003A38E7">
      <w:pPr>
        <w:pStyle w:val="Titre2"/>
      </w:pPr>
      <w:bookmarkStart w:id="68" w:name="_Toc166839969"/>
      <w:r w:rsidRPr="00D15EE8">
        <w:t>Webographie</w:t>
      </w:r>
      <w:bookmarkEnd w:id="68"/>
    </w:p>
    <w:p w14:paraId="1F6842A9" w14:textId="56010C7A" w:rsidR="006854FB" w:rsidRPr="00D15EE8" w:rsidRDefault="006854FB" w:rsidP="006854FB">
      <w:pPr>
        <w:pStyle w:val="Retraitcorpsdetexte"/>
      </w:pPr>
      <w:r w:rsidRPr="00D15EE8">
        <w:t>//tableau avec nom du site et lien de la page concernée</w:t>
      </w:r>
    </w:p>
    <w:p w14:paraId="23D4BA1A" w14:textId="77777777" w:rsidR="00903FEF" w:rsidRPr="00D15EE8" w:rsidRDefault="00903FEF" w:rsidP="000A310F">
      <w:pPr>
        <w:pStyle w:val="Informations"/>
        <w:numPr>
          <w:ilvl w:val="5"/>
          <w:numId w:val="12"/>
        </w:numPr>
      </w:pPr>
      <w:r w:rsidRPr="00D15EE8">
        <w:t>Références des sites Internet consultés durant le projet.</w:t>
      </w:r>
    </w:p>
    <w:p w14:paraId="32F4357D" w14:textId="77777777" w:rsidR="00903FEF" w:rsidRPr="00D15EE8" w:rsidRDefault="00903FEF" w:rsidP="00C474EF">
      <w:pPr>
        <w:pStyle w:val="Titre1"/>
      </w:pPr>
      <w:bookmarkStart w:id="69" w:name="_Toc166839970"/>
      <w:r w:rsidRPr="00D15EE8">
        <w:t>Annexes</w:t>
      </w:r>
      <w:bookmarkEnd w:id="69"/>
    </w:p>
    <w:p w14:paraId="561C910E" w14:textId="092D5E13" w:rsidR="006854FB" w:rsidRPr="00D15EE8" w:rsidRDefault="006854FB" w:rsidP="006854FB">
      <w:pPr>
        <w:pStyle w:val="Corpsdetexte"/>
      </w:pPr>
      <w:r w:rsidRPr="00D15EE8">
        <w:t xml:space="preserve">//git hub (public), installeur ?, JRNLTRV, DB, doc utilisateur (mode d’emploi) ?, </w:t>
      </w:r>
    </w:p>
    <w:p w14:paraId="5DB4BF2B" w14:textId="77777777" w:rsidR="00903FEF" w:rsidRPr="00D15EE8" w:rsidRDefault="00B64C66" w:rsidP="000A310F">
      <w:pPr>
        <w:pStyle w:val="Informations"/>
        <w:numPr>
          <w:ilvl w:val="5"/>
          <w:numId w:val="12"/>
        </w:numPr>
      </w:pPr>
      <w:r w:rsidRPr="00D15EE8">
        <w:t>Listing du code source (partiel ou, plus rarement complet)</w:t>
      </w:r>
    </w:p>
    <w:p w14:paraId="7A16CEC0" w14:textId="77777777" w:rsidR="00903FEF" w:rsidRPr="00D15EE8" w:rsidRDefault="00903FEF" w:rsidP="000A310F">
      <w:pPr>
        <w:pStyle w:val="Informations"/>
        <w:numPr>
          <w:ilvl w:val="5"/>
          <w:numId w:val="12"/>
        </w:numPr>
      </w:pPr>
      <w:r w:rsidRPr="00D15EE8">
        <w:t>Guide</w:t>
      </w:r>
      <w:r w:rsidR="00ED6F46" w:rsidRPr="00D15EE8">
        <w:t>(s)</w:t>
      </w:r>
      <w:r w:rsidR="00B64C66" w:rsidRPr="00D15EE8">
        <w:t xml:space="preserve"> d’utilisation et/ou guide de l’administrateur</w:t>
      </w:r>
    </w:p>
    <w:p w14:paraId="58069ECC" w14:textId="77777777" w:rsidR="00903FEF" w:rsidRPr="00D15EE8" w:rsidRDefault="00ED6F46" w:rsidP="000A310F">
      <w:pPr>
        <w:pStyle w:val="Informations"/>
        <w:numPr>
          <w:ilvl w:val="5"/>
          <w:numId w:val="12"/>
        </w:numPr>
      </w:pPr>
      <w:r w:rsidRPr="00D15EE8">
        <w:t>Etat ou</w:t>
      </w:r>
      <w:r w:rsidR="00903FEF" w:rsidRPr="00D15EE8">
        <w:t xml:space="preserve"> « dump » </w:t>
      </w:r>
      <w:r w:rsidRPr="00D15EE8">
        <w:t xml:space="preserve">de la configuration </w:t>
      </w:r>
      <w:r w:rsidR="00903FEF" w:rsidRPr="00D15EE8">
        <w:t>des équipements</w:t>
      </w:r>
      <w:r w:rsidRPr="00D15EE8">
        <w:t xml:space="preserve"> (routeur, switch, robot, etc.).</w:t>
      </w:r>
    </w:p>
    <w:p w14:paraId="1106EC7A" w14:textId="2F556CAE" w:rsidR="007F30AE" w:rsidRPr="00D15EE8" w:rsidRDefault="00903FEF" w:rsidP="000A310F">
      <w:pPr>
        <w:pStyle w:val="Informations"/>
        <w:numPr>
          <w:ilvl w:val="5"/>
          <w:numId w:val="12"/>
        </w:numPr>
      </w:pPr>
      <w:r w:rsidRPr="00D15EE8">
        <w:t>Extraits</w:t>
      </w:r>
      <w:r w:rsidR="00ED6F46" w:rsidRPr="00D15EE8">
        <w:t xml:space="preserve"> de catalogue, documentation de fabricant</w:t>
      </w:r>
      <w:r w:rsidRPr="00D15EE8">
        <w:t>, etc.</w:t>
      </w:r>
    </w:p>
    <w:sectPr w:rsidR="007F30AE" w:rsidRPr="00D15EE8" w:rsidSect="004775AC">
      <w:headerReference w:type="default" r:id="rId27"/>
      <w:footerReference w:type="default" r:id="rId2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663EB" w14:textId="77777777" w:rsidR="00407D9A" w:rsidRDefault="00407D9A">
      <w:r>
        <w:separator/>
      </w:r>
    </w:p>
  </w:endnote>
  <w:endnote w:type="continuationSeparator" w:id="0">
    <w:p w14:paraId="53A1FCDB" w14:textId="77777777" w:rsidR="00407D9A" w:rsidRDefault="00407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14:paraId="5E213D16" w14:textId="77777777" w:rsidTr="00E52B61">
      <w:trPr>
        <w:trHeight w:hRule="exact" w:val="227"/>
        <w:jc w:val="center"/>
      </w:trPr>
      <w:tc>
        <w:tcPr>
          <w:tcW w:w="3510" w:type="dxa"/>
          <w:vAlign w:val="center"/>
        </w:tcPr>
        <w:p w14:paraId="6A61186E" w14:textId="3D2A34E7" w:rsidR="00AA4393" w:rsidRDefault="00AA4393" w:rsidP="00742484">
          <w:pPr>
            <w:pStyle w:val="-Pieddepage"/>
          </w:pPr>
          <w:r w:rsidRPr="00742484">
            <w:t>Auteur</w:t>
          </w:r>
          <w:r w:rsidRPr="00000197">
            <w:rPr>
              <w:rFonts w:cs="Arial"/>
              <w:szCs w:val="16"/>
            </w:rPr>
            <w:t> :</w:t>
          </w:r>
          <w:r w:rsidR="00397115">
            <w:rPr>
              <w:rFonts w:cs="Arial"/>
              <w:szCs w:val="16"/>
            </w:rPr>
            <w:t xml:space="preserve"> </w:t>
          </w:r>
          <w:fldSimple w:instr=" AUTHOR   \* MERGEFORMAT ">
            <w:r w:rsidR="005C07B5" w:rsidRPr="005C07B5">
              <w:rPr>
                <w:rFonts w:cs="Arial"/>
                <w:noProof/>
                <w:szCs w:val="16"/>
              </w:rPr>
              <w:t>Alexandre Samuel</w:t>
            </w:r>
            <w:r w:rsidR="005C07B5">
              <w:rPr>
                <w:noProof/>
              </w:rPr>
              <w:t xml:space="preserve"> King</w:t>
            </w:r>
          </w:fldSimple>
        </w:p>
        <w:p w14:paraId="29F3270D" w14:textId="77777777" w:rsidR="00AA4393" w:rsidRPr="00000197" w:rsidRDefault="00AA4393" w:rsidP="002D7D46">
          <w:pPr>
            <w:pStyle w:val="-Pieddepage"/>
            <w:rPr>
              <w:rFonts w:cs="Arial"/>
              <w:szCs w:val="16"/>
            </w:rPr>
          </w:pPr>
        </w:p>
      </w:tc>
      <w:tc>
        <w:tcPr>
          <w:tcW w:w="2680" w:type="dxa"/>
          <w:vAlign w:val="center"/>
        </w:tcPr>
        <w:p w14:paraId="702DF78F" w14:textId="77777777" w:rsidR="00AA4393" w:rsidRPr="00000197" w:rsidRDefault="00AA4393" w:rsidP="00955930">
          <w:pPr>
            <w:pStyle w:val="-Pieddepage"/>
            <w:jc w:val="center"/>
            <w:rPr>
              <w:rFonts w:cs="Arial"/>
              <w:szCs w:val="16"/>
            </w:rPr>
          </w:pPr>
        </w:p>
      </w:tc>
      <w:tc>
        <w:tcPr>
          <w:tcW w:w="3096" w:type="dxa"/>
          <w:vAlign w:val="center"/>
        </w:tcPr>
        <w:p w14:paraId="2E7F20FC" w14:textId="03AB1D6E"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5C07B5">
            <w:rPr>
              <w:rFonts w:cs="Arial"/>
              <w:noProof/>
              <w:szCs w:val="16"/>
            </w:rPr>
            <w:t>11.03.2024</w:t>
          </w:r>
          <w:r w:rsidR="00A65F0B">
            <w:rPr>
              <w:rFonts w:cs="Arial"/>
              <w:szCs w:val="16"/>
            </w:rPr>
            <w:fldChar w:fldCharType="end"/>
          </w:r>
        </w:p>
      </w:tc>
    </w:tr>
    <w:tr w:rsidR="00AA4393" w:rsidRPr="00000197" w14:paraId="6486E40B" w14:textId="77777777" w:rsidTr="00E52B61">
      <w:trPr>
        <w:jc w:val="center"/>
      </w:trPr>
      <w:tc>
        <w:tcPr>
          <w:tcW w:w="3510" w:type="dxa"/>
          <w:vAlign w:val="center"/>
        </w:tcPr>
        <w:p w14:paraId="3C315128" w14:textId="54B403ED"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fldChar w:fldCharType="separate"/>
          </w:r>
          <w:r w:rsidR="005C07B5">
            <w:rPr>
              <w:noProof/>
            </w:rPr>
            <w:t>Alexandre Samuel King</w:t>
          </w:r>
          <w:r w:rsidR="00A65F0B">
            <w:rPr>
              <w:rFonts w:cs="Arial"/>
              <w:noProof/>
              <w:szCs w:val="16"/>
            </w:rPr>
            <w:fldChar w:fldCharType="end"/>
          </w:r>
          <w:fldSimple w:instr=" LASTSAVEDBY   \* MERGEFORMAT ">
            <w:r w:rsidR="005C07B5">
              <w:rPr>
                <w:noProof/>
              </w:rPr>
              <w:t>Alexandre Samuel King</w:t>
            </w:r>
          </w:fldSimple>
        </w:p>
      </w:tc>
      <w:tc>
        <w:tcPr>
          <w:tcW w:w="2680" w:type="dxa"/>
          <w:vAlign w:val="center"/>
        </w:tcPr>
        <w:p w14:paraId="4B032F0B"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43085B9" w14:textId="5712C2E0"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5C07B5">
            <w:rPr>
              <w:rFonts w:cs="Arial"/>
              <w:noProof/>
              <w:szCs w:val="16"/>
            </w:rPr>
            <w:t>17.05.2024 16:32</w:t>
          </w:r>
          <w:r w:rsidR="00A65F0B">
            <w:rPr>
              <w:rFonts w:cs="Arial"/>
              <w:szCs w:val="16"/>
            </w:rPr>
            <w:fldChar w:fldCharType="end"/>
          </w:r>
        </w:p>
      </w:tc>
    </w:tr>
    <w:tr w:rsidR="00AA4393" w:rsidRPr="00000197" w14:paraId="34DD0FD6" w14:textId="77777777" w:rsidTr="00E52B61">
      <w:trPr>
        <w:jc w:val="center"/>
      </w:trPr>
      <w:tc>
        <w:tcPr>
          <w:tcW w:w="3510" w:type="dxa"/>
          <w:vAlign w:val="center"/>
        </w:tcPr>
        <w:p w14:paraId="25E77208" w14:textId="3471176B"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5C07B5" w:rsidRPr="005C07B5">
              <w:rPr>
                <w:rFonts w:cs="Arial"/>
                <w:noProof/>
                <w:szCs w:val="16"/>
              </w:rPr>
              <w:t>62</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B4452B">
            <w:rPr>
              <w:rFonts w:cs="Arial"/>
              <w:noProof/>
              <w:szCs w:val="16"/>
            </w:rPr>
            <w:t>17.05.2024 16:32</w:t>
          </w:r>
          <w:r w:rsidR="00A65F0B">
            <w:rPr>
              <w:rFonts w:cs="Arial"/>
              <w:szCs w:val="16"/>
            </w:rPr>
            <w:fldChar w:fldCharType="end"/>
          </w:r>
        </w:p>
      </w:tc>
      <w:tc>
        <w:tcPr>
          <w:tcW w:w="5776" w:type="dxa"/>
          <w:gridSpan w:val="2"/>
          <w:vAlign w:val="center"/>
        </w:tcPr>
        <w:p w14:paraId="3B0E764C" w14:textId="5FC3B5C3" w:rsidR="00AA4393" w:rsidRPr="00000197" w:rsidRDefault="00000000" w:rsidP="00955930">
          <w:pPr>
            <w:pStyle w:val="-Pieddepage"/>
            <w:jc w:val="right"/>
            <w:rPr>
              <w:rFonts w:cs="Arial"/>
              <w:szCs w:val="16"/>
            </w:rPr>
          </w:pPr>
          <w:fldSimple w:instr=" FILENAME  \* FirstCap  \* MERGEFORMAT ">
            <w:r w:rsidR="005C07B5" w:rsidRPr="005C07B5">
              <w:rPr>
                <w:rFonts w:cs="Arial"/>
                <w:noProof/>
                <w:szCs w:val="16"/>
              </w:rPr>
              <w:t>X-CodeTris-Rapport-Alexandre</w:t>
            </w:r>
            <w:r w:rsidR="005C07B5">
              <w:rPr>
                <w:noProof/>
              </w:rPr>
              <w:t xml:space="preserve"> King.docx</w:t>
            </w:r>
          </w:fldSimple>
        </w:p>
      </w:tc>
    </w:tr>
  </w:tbl>
  <w:p w14:paraId="1FB5507F" w14:textId="77777777" w:rsidR="00AA4393" w:rsidRPr="00000197" w:rsidRDefault="00AA4393" w:rsidP="00000197">
    <w:pPr>
      <w:pStyle w:val="Pieddepage"/>
      <w:rPr>
        <w:sz w:val="2"/>
        <w:szCs w:val="2"/>
      </w:rPr>
    </w:pPr>
  </w:p>
  <w:p w14:paraId="365897EC" w14:textId="77777777" w:rsidR="000B33CD" w:rsidRDefault="000B33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B65AF" w14:textId="77777777" w:rsidR="00407D9A" w:rsidRDefault="00407D9A">
      <w:r>
        <w:separator/>
      </w:r>
    </w:p>
  </w:footnote>
  <w:footnote w:type="continuationSeparator" w:id="0">
    <w:p w14:paraId="6552BDC2" w14:textId="77777777" w:rsidR="00407D9A" w:rsidRDefault="00407D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65C7960F" w14:textId="77777777">
      <w:trPr>
        <w:trHeight w:val="536"/>
        <w:jc w:val="center"/>
      </w:trPr>
      <w:tc>
        <w:tcPr>
          <w:tcW w:w="2445" w:type="dxa"/>
          <w:vAlign w:val="center"/>
        </w:tcPr>
        <w:p w14:paraId="6BD07A48" w14:textId="20C3F722" w:rsidR="00AA4393" w:rsidRDefault="00AA4393" w:rsidP="00E12AE5">
          <w:pPr>
            <w:pStyle w:val="ETML"/>
          </w:pPr>
          <w:r w:rsidRPr="00B4738A">
            <w:t>ETML</w:t>
          </w:r>
        </w:p>
      </w:tc>
      <w:tc>
        <w:tcPr>
          <w:tcW w:w="4560" w:type="dxa"/>
          <w:vAlign w:val="center"/>
        </w:tcPr>
        <w:p w14:paraId="37F0086E" w14:textId="77777777" w:rsidR="00AA4393" w:rsidRPr="00B4738A" w:rsidRDefault="00AA4393" w:rsidP="00B4738A"/>
      </w:tc>
      <w:tc>
        <w:tcPr>
          <w:tcW w:w="2283" w:type="dxa"/>
          <w:vAlign w:val="center"/>
        </w:tcPr>
        <w:p w14:paraId="0E802993" w14:textId="77777777" w:rsidR="00AA4393" w:rsidRDefault="00AA4393" w:rsidP="001D72BA">
          <w:pPr>
            <w:pStyle w:val="En-tte"/>
            <w:jc w:val="right"/>
          </w:pPr>
          <w:r>
            <w:rPr>
              <w:noProof/>
            </w:rPr>
            <w:drawing>
              <wp:inline distT="0" distB="0" distL="0" distR="0" wp14:anchorId="2B609664" wp14:editId="33764FF9">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4D4BD5A"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1.25pt;height:11.2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62D183A"/>
    <w:multiLevelType w:val="hybridMultilevel"/>
    <w:tmpl w:val="4F028934"/>
    <w:lvl w:ilvl="0" w:tplc="FFFFFFFF">
      <w:start w:val="1"/>
      <w:numFmt w:val="decimal"/>
      <w:lvlText w:val="%1."/>
      <w:lvlJc w:val="left"/>
      <w:pPr>
        <w:ind w:left="2136" w:hanging="360"/>
      </w:pPr>
    </w:lvl>
    <w:lvl w:ilvl="1" w:tplc="FFFFFFFF" w:tentative="1">
      <w:start w:val="1"/>
      <w:numFmt w:val="lowerLetter"/>
      <w:lvlText w:val="%2."/>
      <w:lvlJc w:val="left"/>
      <w:pPr>
        <w:ind w:left="2856" w:hanging="360"/>
      </w:pPr>
    </w:lvl>
    <w:lvl w:ilvl="2" w:tplc="FFFFFFFF" w:tentative="1">
      <w:start w:val="1"/>
      <w:numFmt w:val="lowerRoman"/>
      <w:lvlText w:val="%3."/>
      <w:lvlJc w:val="right"/>
      <w:pPr>
        <w:ind w:left="3576" w:hanging="180"/>
      </w:pPr>
    </w:lvl>
    <w:lvl w:ilvl="3" w:tplc="FFFFFFFF" w:tentative="1">
      <w:start w:val="1"/>
      <w:numFmt w:val="decimal"/>
      <w:lvlText w:val="%4."/>
      <w:lvlJc w:val="left"/>
      <w:pPr>
        <w:ind w:left="4296" w:hanging="360"/>
      </w:pPr>
    </w:lvl>
    <w:lvl w:ilvl="4" w:tplc="FFFFFFFF" w:tentative="1">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0BAB5866"/>
    <w:multiLevelType w:val="hybridMultilevel"/>
    <w:tmpl w:val="F162BB92"/>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6"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E54240"/>
    <w:multiLevelType w:val="hybridMultilevel"/>
    <w:tmpl w:val="92043822"/>
    <w:lvl w:ilvl="0" w:tplc="100C000F">
      <w:start w:val="1"/>
      <w:numFmt w:val="decimal"/>
      <w:lvlText w:val="%1."/>
      <w:lvlJc w:val="left"/>
      <w:pPr>
        <w:ind w:left="2484" w:hanging="360"/>
      </w:pPr>
    </w:lvl>
    <w:lvl w:ilvl="1" w:tplc="100C0019">
      <w:start w:val="1"/>
      <w:numFmt w:val="lowerLetter"/>
      <w:lvlText w:val="%2."/>
      <w:lvlJc w:val="left"/>
      <w:pPr>
        <w:ind w:left="2070" w:hanging="360"/>
      </w:pPr>
    </w:lvl>
    <w:lvl w:ilvl="2" w:tplc="100C001B">
      <w:start w:val="1"/>
      <w:numFmt w:val="lowerRoman"/>
      <w:lvlText w:val="%3."/>
      <w:lvlJc w:val="right"/>
      <w:pPr>
        <w:ind w:left="2790" w:hanging="180"/>
      </w:pPr>
    </w:lvl>
    <w:lvl w:ilvl="3" w:tplc="100C000F" w:tentative="1">
      <w:start w:val="1"/>
      <w:numFmt w:val="decimal"/>
      <w:lvlText w:val="%4."/>
      <w:lvlJc w:val="left"/>
      <w:pPr>
        <w:ind w:left="3510" w:hanging="360"/>
      </w:pPr>
    </w:lvl>
    <w:lvl w:ilvl="4" w:tplc="100C0019" w:tentative="1">
      <w:start w:val="1"/>
      <w:numFmt w:val="lowerLetter"/>
      <w:lvlText w:val="%5."/>
      <w:lvlJc w:val="left"/>
      <w:pPr>
        <w:ind w:left="4230" w:hanging="360"/>
      </w:pPr>
    </w:lvl>
    <w:lvl w:ilvl="5" w:tplc="100C001B" w:tentative="1">
      <w:start w:val="1"/>
      <w:numFmt w:val="lowerRoman"/>
      <w:lvlText w:val="%6."/>
      <w:lvlJc w:val="right"/>
      <w:pPr>
        <w:ind w:left="4950" w:hanging="180"/>
      </w:pPr>
    </w:lvl>
    <w:lvl w:ilvl="6" w:tplc="100C000F" w:tentative="1">
      <w:start w:val="1"/>
      <w:numFmt w:val="decimal"/>
      <w:lvlText w:val="%7."/>
      <w:lvlJc w:val="left"/>
      <w:pPr>
        <w:ind w:left="5670" w:hanging="360"/>
      </w:pPr>
    </w:lvl>
    <w:lvl w:ilvl="7" w:tplc="100C0019" w:tentative="1">
      <w:start w:val="1"/>
      <w:numFmt w:val="lowerLetter"/>
      <w:lvlText w:val="%8."/>
      <w:lvlJc w:val="left"/>
      <w:pPr>
        <w:ind w:left="6390" w:hanging="360"/>
      </w:pPr>
    </w:lvl>
    <w:lvl w:ilvl="8" w:tplc="100C001B" w:tentative="1">
      <w:start w:val="1"/>
      <w:numFmt w:val="lowerRoman"/>
      <w:lvlText w:val="%9."/>
      <w:lvlJc w:val="right"/>
      <w:pPr>
        <w:ind w:left="7110" w:hanging="180"/>
      </w:pPr>
    </w:lvl>
  </w:abstractNum>
  <w:abstractNum w:abstractNumId="9" w15:restartNumberingAfterBreak="0">
    <w:nsid w:val="16E9100F"/>
    <w:multiLevelType w:val="hybridMultilevel"/>
    <w:tmpl w:val="4F028934"/>
    <w:lvl w:ilvl="0" w:tplc="FFFFFFFF">
      <w:start w:val="1"/>
      <w:numFmt w:val="decimal"/>
      <w:lvlText w:val="%1."/>
      <w:lvlJc w:val="left"/>
      <w:pPr>
        <w:ind w:left="2136" w:hanging="360"/>
      </w:pPr>
    </w:lvl>
    <w:lvl w:ilvl="1" w:tplc="FFFFFFFF" w:tentative="1">
      <w:start w:val="1"/>
      <w:numFmt w:val="lowerLetter"/>
      <w:lvlText w:val="%2."/>
      <w:lvlJc w:val="left"/>
      <w:pPr>
        <w:ind w:left="2856" w:hanging="360"/>
      </w:pPr>
    </w:lvl>
    <w:lvl w:ilvl="2" w:tplc="FFFFFFFF" w:tentative="1">
      <w:start w:val="1"/>
      <w:numFmt w:val="lowerRoman"/>
      <w:lvlText w:val="%3."/>
      <w:lvlJc w:val="right"/>
      <w:pPr>
        <w:ind w:left="3576" w:hanging="180"/>
      </w:pPr>
    </w:lvl>
    <w:lvl w:ilvl="3" w:tplc="FFFFFFFF" w:tentative="1">
      <w:start w:val="1"/>
      <w:numFmt w:val="decimal"/>
      <w:lvlText w:val="%4."/>
      <w:lvlJc w:val="left"/>
      <w:pPr>
        <w:ind w:left="4296" w:hanging="360"/>
      </w:pPr>
    </w:lvl>
    <w:lvl w:ilvl="4" w:tplc="FFFFFFFF" w:tentative="1">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10" w15:restartNumberingAfterBreak="0">
    <w:nsid w:val="185E05F9"/>
    <w:multiLevelType w:val="hybridMultilevel"/>
    <w:tmpl w:val="E09C7D48"/>
    <w:lvl w:ilvl="0" w:tplc="A326724A">
      <w:start w:val="2"/>
      <w:numFmt w:val="bullet"/>
      <w:lvlText w:val="-"/>
      <w:lvlJc w:val="left"/>
      <w:pPr>
        <w:ind w:left="2174" w:hanging="360"/>
      </w:pPr>
      <w:rPr>
        <w:rFonts w:ascii="Century Gothic" w:eastAsia="Times New Roman" w:hAnsi="Century Gothic" w:cs="Times New Roman"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11" w15:restartNumberingAfterBreak="0">
    <w:nsid w:val="190A560D"/>
    <w:multiLevelType w:val="hybridMultilevel"/>
    <w:tmpl w:val="4F028934"/>
    <w:lvl w:ilvl="0" w:tplc="FFFFFFFF">
      <w:start w:val="1"/>
      <w:numFmt w:val="decimal"/>
      <w:lvlText w:val="%1."/>
      <w:lvlJc w:val="left"/>
      <w:pPr>
        <w:ind w:left="2136" w:hanging="360"/>
      </w:pPr>
    </w:lvl>
    <w:lvl w:ilvl="1" w:tplc="FFFFFFFF" w:tentative="1">
      <w:start w:val="1"/>
      <w:numFmt w:val="lowerLetter"/>
      <w:lvlText w:val="%2."/>
      <w:lvlJc w:val="left"/>
      <w:pPr>
        <w:ind w:left="2856" w:hanging="360"/>
      </w:pPr>
    </w:lvl>
    <w:lvl w:ilvl="2" w:tplc="FFFFFFFF" w:tentative="1">
      <w:start w:val="1"/>
      <w:numFmt w:val="lowerRoman"/>
      <w:lvlText w:val="%3."/>
      <w:lvlJc w:val="right"/>
      <w:pPr>
        <w:ind w:left="3576" w:hanging="180"/>
      </w:pPr>
    </w:lvl>
    <w:lvl w:ilvl="3" w:tplc="FFFFFFFF" w:tentative="1">
      <w:start w:val="1"/>
      <w:numFmt w:val="decimal"/>
      <w:lvlText w:val="%4."/>
      <w:lvlJc w:val="left"/>
      <w:pPr>
        <w:ind w:left="4296" w:hanging="360"/>
      </w:pPr>
    </w:lvl>
    <w:lvl w:ilvl="4" w:tplc="FFFFFFFF" w:tentative="1">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12"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3" w15:restartNumberingAfterBreak="0">
    <w:nsid w:val="2A8F67FD"/>
    <w:multiLevelType w:val="multilevel"/>
    <w:tmpl w:val="355A201E"/>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lvl>
    <w:lvl w:ilvl="3">
      <w:start w:val="1"/>
      <w:numFmt w:val="decimal"/>
      <w:pStyle w:val="Titre4"/>
      <w:lvlText w:val="%1.%2.%3.%4"/>
      <w:lvlJc w:val="left"/>
      <w:pPr>
        <w:tabs>
          <w:tab w:val="num" w:pos="864"/>
        </w:tabs>
        <w:ind w:left="864" w:hanging="864"/>
      </w:p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2B6347C"/>
    <w:multiLevelType w:val="hybridMultilevel"/>
    <w:tmpl w:val="4F366132"/>
    <w:lvl w:ilvl="0" w:tplc="100C000F">
      <w:start w:val="1"/>
      <w:numFmt w:val="decimal"/>
      <w:lvlText w:val="%1."/>
      <w:lvlJc w:val="left"/>
      <w:pPr>
        <w:ind w:left="1854" w:hanging="360"/>
      </w:pPr>
    </w:lvl>
    <w:lvl w:ilvl="1" w:tplc="100C0019">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15" w15:restartNumberingAfterBreak="0">
    <w:nsid w:val="32F2358D"/>
    <w:multiLevelType w:val="hybridMultilevel"/>
    <w:tmpl w:val="4CE09D08"/>
    <w:lvl w:ilvl="0" w:tplc="FFFFFFFF">
      <w:start w:val="1"/>
      <w:numFmt w:val="decimal"/>
      <w:lvlText w:val="%1."/>
      <w:lvlJc w:val="left"/>
      <w:pPr>
        <w:ind w:left="3552" w:hanging="360"/>
      </w:pPr>
    </w:lvl>
    <w:lvl w:ilvl="1" w:tplc="100C0019" w:tentative="1">
      <w:start w:val="1"/>
      <w:numFmt w:val="lowerLetter"/>
      <w:lvlText w:val="%2."/>
      <w:lvlJc w:val="left"/>
      <w:pPr>
        <w:ind w:left="2856" w:hanging="360"/>
      </w:pPr>
    </w:lvl>
    <w:lvl w:ilvl="2" w:tplc="100C001B">
      <w:start w:val="1"/>
      <w:numFmt w:val="lowerRoman"/>
      <w:lvlText w:val="%3."/>
      <w:lvlJc w:val="right"/>
      <w:pPr>
        <w:ind w:left="3576" w:hanging="180"/>
      </w:pPr>
    </w:lvl>
    <w:lvl w:ilvl="3" w:tplc="100C000F" w:tentative="1">
      <w:start w:val="1"/>
      <w:numFmt w:val="decimal"/>
      <w:lvlText w:val="%4."/>
      <w:lvlJc w:val="left"/>
      <w:pPr>
        <w:ind w:left="4296" w:hanging="360"/>
      </w:pPr>
    </w:lvl>
    <w:lvl w:ilvl="4" w:tplc="100C0019" w:tentative="1">
      <w:start w:val="1"/>
      <w:numFmt w:val="lowerLetter"/>
      <w:lvlText w:val="%5."/>
      <w:lvlJc w:val="left"/>
      <w:pPr>
        <w:ind w:left="5016" w:hanging="360"/>
      </w:pPr>
    </w:lvl>
    <w:lvl w:ilvl="5" w:tplc="100C001B" w:tentative="1">
      <w:start w:val="1"/>
      <w:numFmt w:val="lowerRoman"/>
      <w:lvlText w:val="%6."/>
      <w:lvlJc w:val="right"/>
      <w:pPr>
        <w:ind w:left="5736" w:hanging="180"/>
      </w:pPr>
    </w:lvl>
    <w:lvl w:ilvl="6" w:tplc="100C000F" w:tentative="1">
      <w:start w:val="1"/>
      <w:numFmt w:val="decimal"/>
      <w:lvlText w:val="%7."/>
      <w:lvlJc w:val="left"/>
      <w:pPr>
        <w:ind w:left="6456" w:hanging="360"/>
      </w:pPr>
    </w:lvl>
    <w:lvl w:ilvl="7" w:tplc="100C0019" w:tentative="1">
      <w:start w:val="1"/>
      <w:numFmt w:val="lowerLetter"/>
      <w:lvlText w:val="%8."/>
      <w:lvlJc w:val="left"/>
      <w:pPr>
        <w:ind w:left="7176" w:hanging="360"/>
      </w:pPr>
    </w:lvl>
    <w:lvl w:ilvl="8" w:tplc="100C001B" w:tentative="1">
      <w:start w:val="1"/>
      <w:numFmt w:val="lowerRoman"/>
      <w:lvlText w:val="%9."/>
      <w:lvlJc w:val="right"/>
      <w:pPr>
        <w:ind w:left="7896" w:hanging="180"/>
      </w:pPr>
    </w:lvl>
  </w:abstractNum>
  <w:abstractNum w:abstractNumId="16" w15:restartNumberingAfterBreak="0">
    <w:nsid w:val="3AA21CE6"/>
    <w:multiLevelType w:val="hybridMultilevel"/>
    <w:tmpl w:val="37727C6A"/>
    <w:lvl w:ilvl="0" w:tplc="436E4D72">
      <w:numFmt w:val="bullet"/>
      <w:lvlText w:val="•"/>
      <w:lvlJc w:val="left"/>
      <w:pPr>
        <w:ind w:left="486" w:firstLine="1357"/>
      </w:pPr>
      <w:rPr>
        <w:rFonts w:ascii="Century Gothic" w:eastAsia="Times New Roman" w:hAnsi="Century Gothic" w:cs="Times New Roman" w:hint="default"/>
      </w:rPr>
    </w:lvl>
    <w:lvl w:ilvl="1" w:tplc="100C0003">
      <w:start w:val="1"/>
      <w:numFmt w:val="bullet"/>
      <w:lvlText w:val="o"/>
      <w:lvlJc w:val="left"/>
      <w:pPr>
        <w:ind w:left="1361" w:hanging="360"/>
      </w:pPr>
      <w:rPr>
        <w:rFonts w:ascii="Courier New" w:hAnsi="Courier New" w:cs="Courier New" w:hint="default"/>
      </w:rPr>
    </w:lvl>
    <w:lvl w:ilvl="2" w:tplc="100C0005">
      <w:start w:val="1"/>
      <w:numFmt w:val="bullet"/>
      <w:lvlText w:val=""/>
      <w:lvlJc w:val="left"/>
      <w:pPr>
        <w:ind w:left="2081" w:hanging="360"/>
      </w:pPr>
      <w:rPr>
        <w:rFonts w:ascii="Wingdings" w:hAnsi="Wingdings" w:hint="default"/>
      </w:rPr>
    </w:lvl>
    <w:lvl w:ilvl="3" w:tplc="100C0001" w:tentative="1">
      <w:start w:val="1"/>
      <w:numFmt w:val="bullet"/>
      <w:lvlText w:val=""/>
      <w:lvlJc w:val="left"/>
      <w:pPr>
        <w:ind w:left="2801" w:hanging="360"/>
      </w:pPr>
      <w:rPr>
        <w:rFonts w:ascii="Symbol" w:hAnsi="Symbol" w:hint="default"/>
      </w:rPr>
    </w:lvl>
    <w:lvl w:ilvl="4" w:tplc="100C0003" w:tentative="1">
      <w:start w:val="1"/>
      <w:numFmt w:val="bullet"/>
      <w:lvlText w:val="o"/>
      <w:lvlJc w:val="left"/>
      <w:pPr>
        <w:ind w:left="3521" w:hanging="360"/>
      </w:pPr>
      <w:rPr>
        <w:rFonts w:ascii="Courier New" w:hAnsi="Courier New" w:cs="Courier New" w:hint="default"/>
      </w:rPr>
    </w:lvl>
    <w:lvl w:ilvl="5" w:tplc="100C0005" w:tentative="1">
      <w:start w:val="1"/>
      <w:numFmt w:val="bullet"/>
      <w:lvlText w:val=""/>
      <w:lvlJc w:val="left"/>
      <w:pPr>
        <w:ind w:left="4241" w:hanging="360"/>
      </w:pPr>
      <w:rPr>
        <w:rFonts w:ascii="Wingdings" w:hAnsi="Wingdings" w:hint="default"/>
      </w:rPr>
    </w:lvl>
    <w:lvl w:ilvl="6" w:tplc="100C0001" w:tentative="1">
      <w:start w:val="1"/>
      <w:numFmt w:val="bullet"/>
      <w:lvlText w:val=""/>
      <w:lvlJc w:val="left"/>
      <w:pPr>
        <w:ind w:left="4961" w:hanging="360"/>
      </w:pPr>
      <w:rPr>
        <w:rFonts w:ascii="Symbol" w:hAnsi="Symbol" w:hint="default"/>
      </w:rPr>
    </w:lvl>
    <w:lvl w:ilvl="7" w:tplc="100C0003" w:tentative="1">
      <w:start w:val="1"/>
      <w:numFmt w:val="bullet"/>
      <w:lvlText w:val="o"/>
      <w:lvlJc w:val="left"/>
      <w:pPr>
        <w:ind w:left="5681" w:hanging="360"/>
      </w:pPr>
      <w:rPr>
        <w:rFonts w:ascii="Courier New" w:hAnsi="Courier New" w:cs="Courier New" w:hint="default"/>
      </w:rPr>
    </w:lvl>
    <w:lvl w:ilvl="8" w:tplc="100C0005" w:tentative="1">
      <w:start w:val="1"/>
      <w:numFmt w:val="bullet"/>
      <w:lvlText w:val=""/>
      <w:lvlJc w:val="left"/>
      <w:pPr>
        <w:ind w:left="6401" w:hanging="360"/>
      </w:pPr>
      <w:rPr>
        <w:rFonts w:ascii="Wingdings" w:hAnsi="Wingdings" w:hint="default"/>
      </w:rPr>
    </w:lvl>
  </w:abstractNum>
  <w:abstractNum w:abstractNumId="17"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40D6BF3"/>
    <w:multiLevelType w:val="hybridMultilevel"/>
    <w:tmpl w:val="4F028934"/>
    <w:lvl w:ilvl="0" w:tplc="FFFFFFFF">
      <w:start w:val="1"/>
      <w:numFmt w:val="decimal"/>
      <w:lvlText w:val="%1."/>
      <w:lvlJc w:val="left"/>
      <w:pPr>
        <w:ind w:left="2136" w:hanging="360"/>
      </w:pPr>
    </w:lvl>
    <w:lvl w:ilvl="1" w:tplc="FFFFFFFF">
      <w:start w:val="1"/>
      <w:numFmt w:val="lowerLetter"/>
      <w:lvlText w:val="%2."/>
      <w:lvlJc w:val="left"/>
      <w:pPr>
        <w:ind w:left="2856" w:hanging="360"/>
      </w:pPr>
    </w:lvl>
    <w:lvl w:ilvl="2" w:tplc="FFFFFFFF" w:tentative="1">
      <w:start w:val="1"/>
      <w:numFmt w:val="lowerRoman"/>
      <w:lvlText w:val="%3."/>
      <w:lvlJc w:val="right"/>
      <w:pPr>
        <w:ind w:left="3576" w:hanging="180"/>
      </w:pPr>
    </w:lvl>
    <w:lvl w:ilvl="3" w:tplc="FFFFFFFF" w:tentative="1">
      <w:start w:val="1"/>
      <w:numFmt w:val="decimal"/>
      <w:lvlText w:val="%4."/>
      <w:lvlJc w:val="left"/>
      <w:pPr>
        <w:ind w:left="4296" w:hanging="360"/>
      </w:pPr>
    </w:lvl>
    <w:lvl w:ilvl="4" w:tplc="FFFFFFFF" w:tentative="1">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20" w15:restartNumberingAfterBreak="0">
    <w:nsid w:val="45E47187"/>
    <w:multiLevelType w:val="hybridMultilevel"/>
    <w:tmpl w:val="2E840C58"/>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21"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09074D9"/>
    <w:multiLevelType w:val="hybridMultilevel"/>
    <w:tmpl w:val="01683FCA"/>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3"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66200D9"/>
    <w:multiLevelType w:val="hybridMultilevel"/>
    <w:tmpl w:val="743EECC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5" w15:restartNumberingAfterBreak="0">
    <w:nsid w:val="6C9F5E50"/>
    <w:multiLevelType w:val="hybridMultilevel"/>
    <w:tmpl w:val="4F028934"/>
    <w:lvl w:ilvl="0" w:tplc="FFFFFFFF">
      <w:start w:val="1"/>
      <w:numFmt w:val="decimal"/>
      <w:lvlText w:val="%1."/>
      <w:lvlJc w:val="left"/>
      <w:pPr>
        <w:ind w:left="2136" w:hanging="360"/>
      </w:pPr>
    </w:lvl>
    <w:lvl w:ilvl="1" w:tplc="FFFFFFFF" w:tentative="1">
      <w:start w:val="1"/>
      <w:numFmt w:val="lowerLetter"/>
      <w:lvlText w:val="%2."/>
      <w:lvlJc w:val="left"/>
      <w:pPr>
        <w:ind w:left="2856" w:hanging="360"/>
      </w:pPr>
    </w:lvl>
    <w:lvl w:ilvl="2" w:tplc="FFFFFFFF" w:tentative="1">
      <w:start w:val="1"/>
      <w:numFmt w:val="lowerRoman"/>
      <w:lvlText w:val="%3."/>
      <w:lvlJc w:val="right"/>
      <w:pPr>
        <w:ind w:left="3576" w:hanging="180"/>
      </w:pPr>
    </w:lvl>
    <w:lvl w:ilvl="3" w:tplc="FFFFFFFF" w:tentative="1">
      <w:start w:val="1"/>
      <w:numFmt w:val="decimal"/>
      <w:lvlText w:val="%4."/>
      <w:lvlJc w:val="left"/>
      <w:pPr>
        <w:ind w:left="4296" w:hanging="360"/>
      </w:pPr>
    </w:lvl>
    <w:lvl w:ilvl="4" w:tplc="FFFFFFFF" w:tentative="1">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26" w15:restartNumberingAfterBreak="0">
    <w:nsid w:val="6F5C6E19"/>
    <w:multiLevelType w:val="hybridMultilevel"/>
    <w:tmpl w:val="4F028934"/>
    <w:lvl w:ilvl="0" w:tplc="FFFFFFFF">
      <w:start w:val="1"/>
      <w:numFmt w:val="decimal"/>
      <w:lvlText w:val="%1."/>
      <w:lvlJc w:val="left"/>
      <w:pPr>
        <w:ind w:left="2136" w:hanging="360"/>
      </w:pPr>
    </w:lvl>
    <w:lvl w:ilvl="1" w:tplc="FFFFFFFF" w:tentative="1">
      <w:start w:val="1"/>
      <w:numFmt w:val="lowerLetter"/>
      <w:lvlText w:val="%2."/>
      <w:lvlJc w:val="left"/>
      <w:pPr>
        <w:ind w:left="2856" w:hanging="360"/>
      </w:pPr>
    </w:lvl>
    <w:lvl w:ilvl="2" w:tplc="FFFFFFFF" w:tentative="1">
      <w:start w:val="1"/>
      <w:numFmt w:val="lowerRoman"/>
      <w:lvlText w:val="%3."/>
      <w:lvlJc w:val="right"/>
      <w:pPr>
        <w:ind w:left="3576" w:hanging="180"/>
      </w:pPr>
    </w:lvl>
    <w:lvl w:ilvl="3" w:tplc="FFFFFFFF" w:tentative="1">
      <w:start w:val="1"/>
      <w:numFmt w:val="decimal"/>
      <w:lvlText w:val="%4."/>
      <w:lvlJc w:val="left"/>
      <w:pPr>
        <w:ind w:left="4296" w:hanging="360"/>
      </w:pPr>
    </w:lvl>
    <w:lvl w:ilvl="4" w:tplc="FFFFFFFF" w:tentative="1">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27" w15:restartNumberingAfterBreak="0">
    <w:nsid w:val="719122AE"/>
    <w:multiLevelType w:val="hybridMultilevel"/>
    <w:tmpl w:val="4F028934"/>
    <w:lvl w:ilvl="0" w:tplc="100C000F">
      <w:start w:val="1"/>
      <w:numFmt w:val="decimal"/>
      <w:lvlText w:val="%1."/>
      <w:lvlJc w:val="left"/>
      <w:pPr>
        <w:ind w:left="2136" w:hanging="360"/>
      </w:pPr>
    </w:lvl>
    <w:lvl w:ilvl="1" w:tplc="100C0019" w:tentative="1">
      <w:start w:val="1"/>
      <w:numFmt w:val="lowerLetter"/>
      <w:lvlText w:val="%2."/>
      <w:lvlJc w:val="left"/>
      <w:pPr>
        <w:ind w:left="2856" w:hanging="360"/>
      </w:pPr>
    </w:lvl>
    <w:lvl w:ilvl="2" w:tplc="100C001B" w:tentative="1">
      <w:start w:val="1"/>
      <w:numFmt w:val="lowerRoman"/>
      <w:lvlText w:val="%3."/>
      <w:lvlJc w:val="right"/>
      <w:pPr>
        <w:ind w:left="3576" w:hanging="180"/>
      </w:pPr>
    </w:lvl>
    <w:lvl w:ilvl="3" w:tplc="100C000F" w:tentative="1">
      <w:start w:val="1"/>
      <w:numFmt w:val="decimal"/>
      <w:lvlText w:val="%4."/>
      <w:lvlJc w:val="left"/>
      <w:pPr>
        <w:ind w:left="4296" w:hanging="360"/>
      </w:pPr>
    </w:lvl>
    <w:lvl w:ilvl="4" w:tplc="100C0019" w:tentative="1">
      <w:start w:val="1"/>
      <w:numFmt w:val="lowerLetter"/>
      <w:lvlText w:val="%5."/>
      <w:lvlJc w:val="left"/>
      <w:pPr>
        <w:ind w:left="5016" w:hanging="360"/>
      </w:pPr>
    </w:lvl>
    <w:lvl w:ilvl="5" w:tplc="100C001B" w:tentative="1">
      <w:start w:val="1"/>
      <w:numFmt w:val="lowerRoman"/>
      <w:lvlText w:val="%6."/>
      <w:lvlJc w:val="right"/>
      <w:pPr>
        <w:ind w:left="5736" w:hanging="180"/>
      </w:pPr>
    </w:lvl>
    <w:lvl w:ilvl="6" w:tplc="100C000F" w:tentative="1">
      <w:start w:val="1"/>
      <w:numFmt w:val="decimal"/>
      <w:lvlText w:val="%7."/>
      <w:lvlJc w:val="left"/>
      <w:pPr>
        <w:ind w:left="6456" w:hanging="360"/>
      </w:pPr>
    </w:lvl>
    <w:lvl w:ilvl="7" w:tplc="100C0019" w:tentative="1">
      <w:start w:val="1"/>
      <w:numFmt w:val="lowerLetter"/>
      <w:lvlText w:val="%8."/>
      <w:lvlJc w:val="left"/>
      <w:pPr>
        <w:ind w:left="7176" w:hanging="360"/>
      </w:pPr>
    </w:lvl>
    <w:lvl w:ilvl="8" w:tplc="100C001B" w:tentative="1">
      <w:start w:val="1"/>
      <w:numFmt w:val="lowerRoman"/>
      <w:lvlText w:val="%9."/>
      <w:lvlJc w:val="right"/>
      <w:pPr>
        <w:ind w:left="7896" w:hanging="180"/>
      </w:pPr>
    </w:lvl>
  </w:abstractNum>
  <w:abstractNum w:abstractNumId="28" w15:restartNumberingAfterBreak="0">
    <w:nsid w:val="722966A6"/>
    <w:multiLevelType w:val="hybridMultilevel"/>
    <w:tmpl w:val="4F028934"/>
    <w:lvl w:ilvl="0" w:tplc="FFFFFFFF">
      <w:start w:val="1"/>
      <w:numFmt w:val="decimal"/>
      <w:lvlText w:val="%1."/>
      <w:lvlJc w:val="left"/>
      <w:pPr>
        <w:ind w:left="2136" w:hanging="360"/>
      </w:pPr>
    </w:lvl>
    <w:lvl w:ilvl="1" w:tplc="FFFFFFFF" w:tentative="1">
      <w:start w:val="1"/>
      <w:numFmt w:val="lowerLetter"/>
      <w:lvlText w:val="%2."/>
      <w:lvlJc w:val="left"/>
      <w:pPr>
        <w:ind w:left="2856" w:hanging="360"/>
      </w:pPr>
    </w:lvl>
    <w:lvl w:ilvl="2" w:tplc="FFFFFFFF" w:tentative="1">
      <w:start w:val="1"/>
      <w:numFmt w:val="lowerRoman"/>
      <w:lvlText w:val="%3."/>
      <w:lvlJc w:val="right"/>
      <w:pPr>
        <w:ind w:left="3576" w:hanging="180"/>
      </w:pPr>
    </w:lvl>
    <w:lvl w:ilvl="3" w:tplc="FFFFFFFF" w:tentative="1">
      <w:start w:val="1"/>
      <w:numFmt w:val="decimal"/>
      <w:lvlText w:val="%4."/>
      <w:lvlJc w:val="left"/>
      <w:pPr>
        <w:ind w:left="4296" w:hanging="360"/>
      </w:pPr>
    </w:lvl>
    <w:lvl w:ilvl="4" w:tplc="FFFFFFFF" w:tentative="1">
      <w:start w:val="1"/>
      <w:numFmt w:val="lowerLetter"/>
      <w:lvlText w:val="%5."/>
      <w:lvlJc w:val="left"/>
      <w:pPr>
        <w:ind w:left="5016" w:hanging="360"/>
      </w:pPr>
    </w:lvl>
    <w:lvl w:ilvl="5" w:tplc="FFFFFFFF" w:tentative="1">
      <w:start w:val="1"/>
      <w:numFmt w:val="lowerRoman"/>
      <w:lvlText w:val="%6."/>
      <w:lvlJc w:val="right"/>
      <w:pPr>
        <w:ind w:left="5736" w:hanging="180"/>
      </w:pPr>
    </w:lvl>
    <w:lvl w:ilvl="6" w:tplc="FFFFFFFF" w:tentative="1">
      <w:start w:val="1"/>
      <w:numFmt w:val="decimal"/>
      <w:lvlText w:val="%7."/>
      <w:lvlJc w:val="left"/>
      <w:pPr>
        <w:ind w:left="6456" w:hanging="360"/>
      </w:pPr>
    </w:lvl>
    <w:lvl w:ilvl="7" w:tplc="FFFFFFFF" w:tentative="1">
      <w:start w:val="1"/>
      <w:numFmt w:val="lowerLetter"/>
      <w:lvlText w:val="%8."/>
      <w:lvlJc w:val="left"/>
      <w:pPr>
        <w:ind w:left="7176" w:hanging="360"/>
      </w:pPr>
    </w:lvl>
    <w:lvl w:ilvl="8" w:tplc="FFFFFFFF" w:tentative="1">
      <w:start w:val="1"/>
      <w:numFmt w:val="lowerRoman"/>
      <w:lvlText w:val="%9."/>
      <w:lvlJc w:val="right"/>
      <w:pPr>
        <w:ind w:left="7896" w:hanging="180"/>
      </w:pPr>
    </w:lvl>
  </w:abstractNum>
  <w:abstractNum w:abstractNumId="29" w15:restartNumberingAfterBreak="0">
    <w:nsid w:val="7CE07ED3"/>
    <w:multiLevelType w:val="hybridMultilevel"/>
    <w:tmpl w:val="7F00CAAC"/>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num w:numId="1" w16cid:durableId="1308827083">
    <w:abstractNumId w:val="1"/>
  </w:num>
  <w:num w:numId="2" w16cid:durableId="1453524212">
    <w:abstractNumId w:val="7"/>
  </w:num>
  <w:num w:numId="3" w16cid:durableId="458844082">
    <w:abstractNumId w:val="4"/>
  </w:num>
  <w:num w:numId="4" w16cid:durableId="903874762">
    <w:abstractNumId w:val="13"/>
  </w:num>
  <w:num w:numId="5" w16cid:durableId="812059168">
    <w:abstractNumId w:val="12"/>
  </w:num>
  <w:num w:numId="6" w16cid:durableId="1537738947">
    <w:abstractNumId w:val="21"/>
  </w:num>
  <w:num w:numId="7" w16cid:durableId="1485119916">
    <w:abstractNumId w:val="0"/>
  </w:num>
  <w:num w:numId="8" w16cid:durableId="188035594">
    <w:abstractNumId w:val="23"/>
  </w:num>
  <w:num w:numId="9" w16cid:durableId="1627809279">
    <w:abstractNumId w:val="18"/>
  </w:num>
  <w:num w:numId="10" w16cid:durableId="462307111">
    <w:abstractNumId w:val="17"/>
  </w:num>
  <w:num w:numId="11" w16cid:durableId="2026010051">
    <w:abstractNumId w:val="3"/>
  </w:num>
  <w:num w:numId="12" w16cid:durableId="1129275050">
    <w:abstractNumId w:val="6"/>
  </w:num>
  <w:num w:numId="13" w16cid:durableId="786973602">
    <w:abstractNumId w:val="22"/>
  </w:num>
  <w:num w:numId="14" w16cid:durableId="130103521">
    <w:abstractNumId w:val="5"/>
  </w:num>
  <w:num w:numId="15" w16cid:durableId="1242909051">
    <w:abstractNumId w:val="20"/>
  </w:num>
  <w:num w:numId="16" w16cid:durableId="1125462330">
    <w:abstractNumId w:val="14"/>
  </w:num>
  <w:num w:numId="17" w16cid:durableId="1487092544">
    <w:abstractNumId w:val="16"/>
  </w:num>
  <w:num w:numId="18" w16cid:durableId="1438718296">
    <w:abstractNumId w:val="27"/>
  </w:num>
  <w:num w:numId="19" w16cid:durableId="1162938628">
    <w:abstractNumId w:val="8"/>
  </w:num>
  <w:num w:numId="20" w16cid:durableId="2121531602">
    <w:abstractNumId w:val="11"/>
  </w:num>
  <w:num w:numId="21" w16cid:durableId="1268848332">
    <w:abstractNumId w:val="15"/>
  </w:num>
  <w:num w:numId="22" w16cid:durableId="1029183997">
    <w:abstractNumId w:val="9"/>
  </w:num>
  <w:num w:numId="23" w16cid:durableId="228351022">
    <w:abstractNumId w:val="26"/>
  </w:num>
  <w:num w:numId="24" w16cid:durableId="2049796671">
    <w:abstractNumId w:val="25"/>
  </w:num>
  <w:num w:numId="25" w16cid:durableId="474566773">
    <w:abstractNumId w:val="19"/>
  </w:num>
  <w:num w:numId="26" w16cid:durableId="946693414">
    <w:abstractNumId w:val="28"/>
  </w:num>
  <w:num w:numId="27" w16cid:durableId="718549436">
    <w:abstractNumId w:val="2"/>
  </w:num>
  <w:num w:numId="28" w16cid:durableId="1343244504">
    <w:abstractNumId w:val="10"/>
  </w:num>
  <w:num w:numId="29" w16cid:durableId="1939481688">
    <w:abstractNumId w:val="29"/>
  </w:num>
  <w:num w:numId="30" w16cid:durableId="1765761950">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D1"/>
    <w:rsid w:val="00000197"/>
    <w:rsid w:val="00010B9A"/>
    <w:rsid w:val="0001209F"/>
    <w:rsid w:val="000121C3"/>
    <w:rsid w:val="00013CDD"/>
    <w:rsid w:val="00021D00"/>
    <w:rsid w:val="000316F0"/>
    <w:rsid w:val="00036286"/>
    <w:rsid w:val="000365D5"/>
    <w:rsid w:val="00044099"/>
    <w:rsid w:val="0004550C"/>
    <w:rsid w:val="00045A82"/>
    <w:rsid w:val="00055DB3"/>
    <w:rsid w:val="00063F97"/>
    <w:rsid w:val="00065971"/>
    <w:rsid w:val="00067419"/>
    <w:rsid w:val="000847D9"/>
    <w:rsid w:val="000852D7"/>
    <w:rsid w:val="00086114"/>
    <w:rsid w:val="000A0EAA"/>
    <w:rsid w:val="000A1B63"/>
    <w:rsid w:val="000A310F"/>
    <w:rsid w:val="000A5029"/>
    <w:rsid w:val="000A7B4A"/>
    <w:rsid w:val="000B0FE4"/>
    <w:rsid w:val="000B33CD"/>
    <w:rsid w:val="000B6801"/>
    <w:rsid w:val="000B6BE0"/>
    <w:rsid w:val="000E7483"/>
    <w:rsid w:val="000E78C6"/>
    <w:rsid w:val="000F22B9"/>
    <w:rsid w:val="000F381C"/>
    <w:rsid w:val="0010591C"/>
    <w:rsid w:val="00111811"/>
    <w:rsid w:val="00114120"/>
    <w:rsid w:val="001303A2"/>
    <w:rsid w:val="0015167D"/>
    <w:rsid w:val="00152A26"/>
    <w:rsid w:val="001764CE"/>
    <w:rsid w:val="00183417"/>
    <w:rsid w:val="00184F0A"/>
    <w:rsid w:val="001A0959"/>
    <w:rsid w:val="001A0D6D"/>
    <w:rsid w:val="001C454D"/>
    <w:rsid w:val="001D0C2A"/>
    <w:rsid w:val="001D4577"/>
    <w:rsid w:val="001D62DF"/>
    <w:rsid w:val="001D72BA"/>
    <w:rsid w:val="001F2420"/>
    <w:rsid w:val="001F6EEB"/>
    <w:rsid w:val="002007AC"/>
    <w:rsid w:val="002066E5"/>
    <w:rsid w:val="0021678D"/>
    <w:rsid w:val="002324D4"/>
    <w:rsid w:val="002341C3"/>
    <w:rsid w:val="00251DE5"/>
    <w:rsid w:val="0026230B"/>
    <w:rsid w:val="002770F3"/>
    <w:rsid w:val="002951BD"/>
    <w:rsid w:val="00297E2A"/>
    <w:rsid w:val="002A69BD"/>
    <w:rsid w:val="002B6893"/>
    <w:rsid w:val="002C6634"/>
    <w:rsid w:val="002D7D46"/>
    <w:rsid w:val="002F038B"/>
    <w:rsid w:val="00310160"/>
    <w:rsid w:val="0031563E"/>
    <w:rsid w:val="0034172E"/>
    <w:rsid w:val="00345FF9"/>
    <w:rsid w:val="00352629"/>
    <w:rsid w:val="0037071E"/>
    <w:rsid w:val="00382700"/>
    <w:rsid w:val="00397115"/>
    <w:rsid w:val="003A38E7"/>
    <w:rsid w:val="003C2E83"/>
    <w:rsid w:val="003E018B"/>
    <w:rsid w:val="003E1277"/>
    <w:rsid w:val="003E245D"/>
    <w:rsid w:val="003E32B9"/>
    <w:rsid w:val="003E4A11"/>
    <w:rsid w:val="003E74E9"/>
    <w:rsid w:val="003F1870"/>
    <w:rsid w:val="003F69E9"/>
    <w:rsid w:val="00407333"/>
    <w:rsid w:val="0040782E"/>
    <w:rsid w:val="00407D9A"/>
    <w:rsid w:val="004202D8"/>
    <w:rsid w:val="004206A2"/>
    <w:rsid w:val="0043666E"/>
    <w:rsid w:val="00436B90"/>
    <w:rsid w:val="00454074"/>
    <w:rsid w:val="00473299"/>
    <w:rsid w:val="004775AC"/>
    <w:rsid w:val="00484ECA"/>
    <w:rsid w:val="004B335D"/>
    <w:rsid w:val="004C6BBA"/>
    <w:rsid w:val="004D08EE"/>
    <w:rsid w:val="004D5266"/>
    <w:rsid w:val="004D6551"/>
    <w:rsid w:val="004E5E0F"/>
    <w:rsid w:val="00505421"/>
    <w:rsid w:val="005117D1"/>
    <w:rsid w:val="0051453B"/>
    <w:rsid w:val="0052224B"/>
    <w:rsid w:val="005321CB"/>
    <w:rsid w:val="005328B0"/>
    <w:rsid w:val="0054054F"/>
    <w:rsid w:val="00542CE3"/>
    <w:rsid w:val="00545179"/>
    <w:rsid w:val="00552D07"/>
    <w:rsid w:val="00553159"/>
    <w:rsid w:val="0055647F"/>
    <w:rsid w:val="00571E4B"/>
    <w:rsid w:val="00574085"/>
    <w:rsid w:val="005926D0"/>
    <w:rsid w:val="005A0231"/>
    <w:rsid w:val="005A59BC"/>
    <w:rsid w:val="005B27EF"/>
    <w:rsid w:val="005B716E"/>
    <w:rsid w:val="005C07B5"/>
    <w:rsid w:val="005E6192"/>
    <w:rsid w:val="005E6B56"/>
    <w:rsid w:val="005E75DE"/>
    <w:rsid w:val="00615583"/>
    <w:rsid w:val="0062498D"/>
    <w:rsid w:val="006344D9"/>
    <w:rsid w:val="00634BCF"/>
    <w:rsid w:val="0063624F"/>
    <w:rsid w:val="00645760"/>
    <w:rsid w:val="00656974"/>
    <w:rsid w:val="006815B8"/>
    <w:rsid w:val="006854FB"/>
    <w:rsid w:val="006902A9"/>
    <w:rsid w:val="006966D0"/>
    <w:rsid w:val="00696A5E"/>
    <w:rsid w:val="006A640D"/>
    <w:rsid w:val="006E132F"/>
    <w:rsid w:val="006E20B3"/>
    <w:rsid w:val="006E2CE8"/>
    <w:rsid w:val="006E4DA8"/>
    <w:rsid w:val="0070039B"/>
    <w:rsid w:val="007008F6"/>
    <w:rsid w:val="007010E6"/>
    <w:rsid w:val="007047FA"/>
    <w:rsid w:val="00707368"/>
    <w:rsid w:val="007118D3"/>
    <w:rsid w:val="007211A1"/>
    <w:rsid w:val="00723159"/>
    <w:rsid w:val="00725172"/>
    <w:rsid w:val="00735914"/>
    <w:rsid w:val="00742484"/>
    <w:rsid w:val="00744762"/>
    <w:rsid w:val="0074498A"/>
    <w:rsid w:val="007476C9"/>
    <w:rsid w:val="00753A51"/>
    <w:rsid w:val="007700A7"/>
    <w:rsid w:val="007724F1"/>
    <w:rsid w:val="00772BC0"/>
    <w:rsid w:val="0077429C"/>
    <w:rsid w:val="007748A7"/>
    <w:rsid w:val="007C683D"/>
    <w:rsid w:val="007D0A71"/>
    <w:rsid w:val="007D2CDF"/>
    <w:rsid w:val="007D546C"/>
    <w:rsid w:val="007D7917"/>
    <w:rsid w:val="007E579B"/>
    <w:rsid w:val="007E5F3D"/>
    <w:rsid w:val="007F1164"/>
    <w:rsid w:val="007F30AE"/>
    <w:rsid w:val="008057B2"/>
    <w:rsid w:val="00807F84"/>
    <w:rsid w:val="00813361"/>
    <w:rsid w:val="00813DF2"/>
    <w:rsid w:val="0081492B"/>
    <w:rsid w:val="0081740D"/>
    <w:rsid w:val="008413A8"/>
    <w:rsid w:val="00845304"/>
    <w:rsid w:val="008468C8"/>
    <w:rsid w:val="00851A5E"/>
    <w:rsid w:val="00853E81"/>
    <w:rsid w:val="00856D2F"/>
    <w:rsid w:val="00867F49"/>
    <w:rsid w:val="0087500F"/>
    <w:rsid w:val="00891718"/>
    <w:rsid w:val="008A2319"/>
    <w:rsid w:val="008A464B"/>
    <w:rsid w:val="008B0B7C"/>
    <w:rsid w:val="008B3771"/>
    <w:rsid w:val="008C40C0"/>
    <w:rsid w:val="008D55CF"/>
    <w:rsid w:val="008E05FB"/>
    <w:rsid w:val="008E13F2"/>
    <w:rsid w:val="008E53F9"/>
    <w:rsid w:val="008E5CB0"/>
    <w:rsid w:val="008F72FF"/>
    <w:rsid w:val="00902523"/>
    <w:rsid w:val="0090391B"/>
    <w:rsid w:val="00903FEF"/>
    <w:rsid w:val="009142E2"/>
    <w:rsid w:val="00915B27"/>
    <w:rsid w:val="00920F4E"/>
    <w:rsid w:val="009211D9"/>
    <w:rsid w:val="009250B0"/>
    <w:rsid w:val="009265A8"/>
    <w:rsid w:val="00932149"/>
    <w:rsid w:val="00934E66"/>
    <w:rsid w:val="009440AB"/>
    <w:rsid w:val="00955930"/>
    <w:rsid w:val="00956766"/>
    <w:rsid w:val="00961794"/>
    <w:rsid w:val="0099022A"/>
    <w:rsid w:val="00994CAA"/>
    <w:rsid w:val="009A3772"/>
    <w:rsid w:val="009B009E"/>
    <w:rsid w:val="009B090B"/>
    <w:rsid w:val="009B190E"/>
    <w:rsid w:val="009B45CC"/>
    <w:rsid w:val="009B6FDC"/>
    <w:rsid w:val="009D1A69"/>
    <w:rsid w:val="009D3912"/>
    <w:rsid w:val="009D480B"/>
    <w:rsid w:val="009D76C0"/>
    <w:rsid w:val="009E7D6D"/>
    <w:rsid w:val="009F139E"/>
    <w:rsid w:val="009F75DD"/>
    <w:rsid w:val="00A03CCB"/>
    <w:rsid w:val="00A3107E"/>
    <w:rsid w:val="00A547F3"/>
    <w:rsid w:val="00A65F0B"/>
    <w:rsid w:val="00A67542"/>
    <w:rsid w:val="00A706B7"/>
    <w:rsid w:val="00A73074"/>
    <w:rsid w:val="00A96F9C"/>
    <w:rsid w:val="00AA4393"/>
    <w:rsid w:val="00AB1CA6"/>
    <w:rsid w:val="00AB6108"/>
    <w:rsid w:val="00AE282D"/>
    <w:rsid w:val="00AF58E1"/>
    <w:rsid w:val="00B031A4"/>
    <w:rsid w:val="00B125F6"/>
    <w:rsid w:val="00B147A7"/>
    <w:rsid w:val="00B20D38"/>
    <w:rsid w:val="00B241D2"/>
    <w:rsid w:val="00B33505"/>
    <w:rsid w:val="00B366A3"/>
    <w:rsid w:val="00B40A8E"/>
    <w:rsid w:val="00B4452B"/>
    <w:rsid w:val="00B44A78"/>
    <w:rsid w:val="00B4738A"/>
    <w:rsid w:val="00B50D06"/>
    <w:rsid w:val="00B52F57"/>
    <w:rsid w:val="00B612B2"/>
    <w:rsid w:val="00B64C66"/>
    <w:rsid w:val="00B7345C"/>
    <w:rsid w:val="00B95EC5"/>
    <w:rsid w:val="00B96AA1"/>
    <w:rsid w:val="00BA56D2"/>
    <w:rsid w:val="00BA7DF1"/>
    <w:rsid w:val="00BB1558"/>
    <w:rsid w:val="00BB3118"/>
    <w:rsid w:val="00BD7365"/>
    <w:rsid w:val="00BD773C"/>
    <w:rsid w:val="00BE185C"/>
    <w:rsid w:val="00BF2D70"/>
    <w:rsid w:val="00BF7A15"/>
    <w:rsid w:val="00C10C8B"/>
    <w:rsid w:val="00C15CFB"/>
    <w:rsid w:val="00C20939"/>
    <w:rsid w:val="00C329D7"/>
    <w:rsid w:val="00C337AF"/>
    <w:rsid w:val="00C33C51"/>
    <w:rsid w:val="00C36C33"/>
    <w:rsid w:val="00C474EF"/>
    <w:rsid w:val="00C50CC4"/>
    <w:rsid w:val="00C60D4B"/>
    <w:rsid w:val="00C774E7"/>
    <w:rsid w:val="00C90570"/>
    <w:rsid w:val="00CB0D79"/>
    <w:rsid w:val="00CB712D"/>
    <w:rsid w:val="00CC36FF"/>
    <w:rsid w:val="00CD1A2D"/>
    <w:rsid w:val="00CE3C03"/>
    <w:rsid w:val="00D068AA"/>
    <w:rsid w:val="00D1246A"/>
    <w:rsid w:val="00D14587"/>
    <w:rsid w:val="00D15AE6"/>
    <w:rsid w:val="00D15EE8"/>
    <w:rsid w:val="00D160DD"/>
    <w:rsid w:val="00D174BC"/>
    <w:rsid w:val="00D21252"/>
    <w:rsid w:val="00D275C6"/>
    <w:rsid w:val="00D405C9"/>
    <w:rsid w:val="00D42F9C"/>
    <w:rsid w:val="00D622AF"/>
    <w:rsid w:val="00D64B85"/>
    <w:rsid w:val="00D64F19"/>
    <w:rsid w:val="00D823B8"/>
    <w:rsid w:val="00D82BEB"/>
    <w:rsid w:val="00D917DD"/>
    <w:rsid w:val="00DB1DCD"/>
    <w:rsid w:val="00DB5DB0"/>
    <w:rsid w:val="00DC7DBF"/>
    <w:rsid w:val="00DD0202"/>
    <w:rsid w:val="00DE48F6"/>
    <w:rsid w:val="00E015B8"/>
    <w:rsid w:val="00E07CD9"/>
    <w:rsid w:val="00E1012A"/>
    <w:rsid w:val="00E12AE5"/>
    <w:rsid w:val="00E24CE1"/>
    <w:rsid w:val="00E37C58"/>
    <w:rsid w:val="00E416AC"/>
    <w:rsid w:val="00E41BC2"/>
    <w:rsid w:val="00E43700"/>
    <w:rsid w:val="00E52B61"/>
    <w:rsid w:val="00E61B66"/>
    <w:rsid w:val="00E658ED"/>
    <w:rsid w:val="00E7242C"/>
    <w:rsid w:val="00E81328"/>
    <w:rsid w:val="00E83543"/>
    <w:rsid w:val="00EC677D"/>
    <w:rsid w:val="00ED6F41"/>
    <w:rsid w:val="00ED6F46"/>
    <w:rsid w:val="00EE16F0"/>
    <w:rsid w:val="00EE431D"/>
    <w:rsid w:val="00EE4EC4"/>
    <w:rsid w:val="00EE55F0"/>
    <w:rsid w:val="00EE5D4E"/>
    <w:rsid w:val="00EE6C8E"/>
    <w:rsid w:val="00F0040B"/>
    <w:rsid w:val="00F1003D"/>
    <w:rsid w:val="00F1045A"/>
    <w:rsid w:val="00F2381F"/>
    <w:rsid w:val="00F432CB"/>
    <w:rsid w:val="00F512A6"/>
    <w:rsid w:val="00F5615C"/>
    <w:rsid w:val="00F567CD"/>
    <w:rsid w:val="00F664DF"/>
    <w:rsid w:val="00F66E54"/>
    <w:rsid w:val="00F93513"/>
    <w:rsid w:val="00FA36BB"/>
    <w:rsid w:val="00FB1CD6"/>
    <w:rsid w:val="00FC2F58"/>
    <w:rsid w:val="00FF7624"/>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8E37C3"/>
  <w15:docId w15:val="{642A28E7-FEA1-4663-A494-2820925FF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624F"/>
  </w:style>
  <w:style w:type="paragraph" w:styleId="Titre1">
    <w:name w:val="heading 1"/>
    <w:basedOn w:val="Normal"/>
    <w:next w:val="Corpsdetexte"/>
    <w:autoRedefine/>
    <w:qFormat/>
    <w:rsid w:val="00C474EF"/>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3A38E7"/>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Titre3"/>
    <w:next w:val="Normal"/>
    <w:link w:val="Titre4Car"/>
    <w:qFormat/>
    <w:rsid w:val="00C474EF"/>
    <w:pPr>
      <w:numPr>
        <w:ilvl w:val="3"/>
      </w:numPr>
      <w:ind w:left="2280"/>
      <w:outlineLvl w:val="3"/>
    </w:p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184F0A"/>
    <w:rPr>
      <w:color w:val="605E5C"/>
      <w:shd w:val="clear" w:color="auto" w:fill="E1DFDD"/>
    </w:rPr>
  </w:style>
  <w:style w:type="paragraph" w:styleId="Paragraphedeliste">
    <w:name w:val="List Paragraph"/>
    <w:basedOn w:val="Normal"/>
    <w:uiPriority w:val="34"/>
    <w:qFormat/>
    <w:rsid w:val="00E43700"/>
    <w:pPr>
      <w:ind w:left="720"/>
      <w:contextualSpacing/>
    </w:pPr>
  </w:style>
  <w:style w:type="paragraph" w:styleId="Lgende">
    <w:name w:val="caption"/>
    <w:basedOn w:val="Normal"/>
    <w:next w:val="Normal"/>
    <w:unhideWhenUsed/>
    <w:qFormat/>
    <w:rsid w:val="000365D5"/>
    <w:pPr>
      <w:spacing w:after="200"/>
    </w:pPr>
    <w:rPr>
      <w:i/>
      <w:iCs/>
      <w:color w:val="1F497D" w:themeColor="text2"/>
      <w:sz w:val="18"/>
      <w:szCs w:val="18"/>
    </w:rPr>
  </w:style>
  <w:style w:type="character" w:customStyle="1" w:styleId="Titre2Car">
    <w:name w:val="Titre 2 Car"/>
    <w:basedOn w:val="Policepardfaut"/>
    <w:link w:val="Titre2"/>
    <w:rsid w:val="003A38E7"/>
    <w:rPr>
      <w:rFonts w:asciiTheme="majorHAnsi" w:hAnsiTheme="majorHAnsi" w:cs="Arial"/>
      <w:b/>
      <w:bCs/>
      <w:iCs/>
      <w:sz w:val="28"/>
      <w:szCs w:val="28"/>
    </w:rPr>
  </w:style>
  <w:style w:type="paragraph" w:styleId="Tabledesillustrations">
    <w:name w:val="table of figures"/>
    <w:basedOn w:val="Normal"/>
    <w:next w:val="Normal"/>
    <w:uiPriority w:val="99"/>
    <w:unhideWhenUsed/>
    <w:rsid w:val="003A38E7"/>
  </w:style>
  <w:style w:type="character" w:customStyle="1" w:styleId="Titre4Car">
    <w:name w:val="Titre 4 Car"/>
    <w:basedOn w:val="Policepardfaut"/>
    <w:link w:val="Titre4"/>
    <w:rsid w:val="00D917DD"/>
    <w:rPr>
      <w:rFonts w:asciiTheme="majorHAnsi" w:hAnsiTheme="majorHAnsi" w:cs="Arial"/>
      <w:bCs/>
      <w: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file:///D:\01-Projets\00-TPI\01-CodeTris\00-Documentation\00-Rapport\X-CodeTris-Rapport-Alexandre%20King.docx" TargetMode="Externa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01-Projets\00-TPI\00-Documents%20Pret\00-Rappor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00ac6d6-80cd-413d-830d-913bbb25803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11B0F6B9A4254395AB1DB111DB9386" ma:contentTypeVersion="16" ma:contentTypeDescription="Crée un document." ma:contentTypeScope="" ma:versionID="09bdf452d4301cec95ce97de505100ae">
  <xsd:schema xmlns:xsd="http://www.w3.org/2001/XMLSchema" xmlns:xs="http://www.w3.org/2001/XMLSchema" xmlns:p="http://schemas.microsoft.com/office/2006/metadata/properties" xmlns:ns3="ee80aa89-3e9c-4f48-b6f7-2e434b001f62" xmlns:ns4="b00ac6d6-80cd-413d-830d-913bbb25803f" targetNamespace="http://schemas.microsoft.com/office/2006/metadata/properties" ma:root="true" ma:fieldsID="c5f78522ea85349992b6274db4eb8b18" ns3:_="" ns4:_="">
    <xsd:import namespace="ee80aa89-3e9c-4f48-b6f7-2e434b001f62"/>
    <xsd:import namespace="b00ac6d6-80cd-413d-830d-913bbb25803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LengthInSeconds" minOccurs="0"/>
                <xsd:element ref="ns4:MediaServiceObjectDetectorVersions" minOccurs="0"/>
                <xsd:element ref="ns4:_activity"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80aa89-3e9c-4f48-b6f7-2e434b001f62"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0ac6d6-80cd-413d-830d-913bbb25803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00ac6d6-80cd-413d-830d-913bbb25803f"/>
  </ds:schemaRefs>
</ds:datastoreItem>
</file>

<file path=customXml/itemProps2.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3.xml><?xml version="1.0" encoding="utf-8"?>
<ds:datastoreItem xmlns:ds="http://schemas.openxmlformats.org/officeDocument/2006/customXml" ds:itemID="{980426F0-D20C-48DE-83ED-9DF73F3D6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80aa89-3e9c-4f48-b6f7-2e434b001f62"/>
    <ds:schemaRef ds:uri="b00ac6d6-80cd-413d-830d-913bbb258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C2AED2-8783-41FF-BCA9-C4BEB9A23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2273</TotalTime>
  <Pages>21</Pages>
  <Words>5485</Words>
  <Characters>30171</Characters>
  <Application>Microsoft Office Word</Application>
  <DocSecurity>0</DocSecurity>
  <Lines>251</Lines>
  <Paragraphs>71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35585</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Alexandre Samuel King</dc:creator>
  <cp:lastModifiedBy>Alexandre Samuel King</cp:lastModifiedBy>
  <cp:revision>79</cp:revision>
  <cp:lastPrinted>2024-05-17T14:32:00Z</cp:lastPrinted>
  <dcterms:created xsi:type="dcterms:W3CDTF">2024-03-11T14:23:00Z</dcterms:created>
  <dcterms:modified xsi:type="dcterms:W3CDTF">2024-05-22T14:33:00Z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0x0101002111B0F6B9A4254395AB1DB111DB9386</vt:lpwstr>
  </property>
</Properties>
</file>