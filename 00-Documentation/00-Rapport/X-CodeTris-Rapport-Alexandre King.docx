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0A10AD" w14:textId="7CF840CB" w:rsidR="007F30AE" w:rsidRDefault="00382700" w:rsidP="000E7483">
      <w:pPr>
        <w:pStyle w:val="Titre"/>
        <w:rPr>
          <w:sz w:val="56"/>
          <w:szCs w:val="56"/>
        </w:rPr>
      </w:pPr>
      <w:r w:rsidRPr="00A30086">
        <w:rPr>
          <w:sz w:val="56"/>
          <w:szCs w:val="56"/>
        </w:rPr>
        <w:t>CodeTris</w:t>
      </w:r>
    </w:p>
    <w:p w14:paraId="326F18E1" w14:textId="4F2C947B" w:rsidR="006D0B7A" w:rsidRPr="006D0B7A" w:rsidRDefault="006D0B7A" w:rsidP="006D0B7A">
      <w:pPr>
        <w:jc w:val="center"/>
        <w:rPr>
          <w:sz w:val="24"/>
          <w:szCs w:val="24"/>
        </w:rPr>
      </w:pPr>
      <w:r w:rsidRPr="006D0B7A">
        <w:rPr>
          <w:sz w:val="24"/>
          <w:szCs w:val="24"/>
        </w:rPr>
        <w:t>Le bloc de la programmation</w:t>
      </w:r>
    </w:p>
    <w:p w14:paraId="3097FE6D" w14:textId="25092B33" w:rsidR="000365D5" w:rsidRPr="00D15EE8" w:rsidRDefault="00B4452B" w:rsidP="000365D5">
      <w:pPr>
        <w:keepNext/>
        <w:spacing w:before="2400"/>
        <w:jc w:val="center"/>
      </w:pPr>
      <w:r w:rsidRPr="00D15EE8">
        <w:rPr>
          <w:rFonts w:cs="Arial"/>
          <w:noProof/>
          <w:sz w:val="22"/>
          <w:szCs w:val="22"/>
        </w:rPr>
        <w:drawing>
          <wp:inline distT="0" distB="0" distL="0" distR="0" wp14:anchorId="6657B5BC" wp14:editId="29D28438">
            <wp:extent cx="5756910" cy="3721100"/>
            <wp:effectExtent l="19050" t="19050" r="15240" b="1270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721100"/>
                    </a:xfrm>
                    <a:prstGeom prst="rect">
                      <a:avLst/>
                    </a:prstGeom>
                    <a:noFill/>
                    <a:ln>
                      <a:solidFill>
                        <a:schemeClr val="bg1"/>
                      </a:solidFill>
                    </a:ln>
                  </pic:spPr>
                </pic:pic>
              </a:graphicData>
            </a:graphic>
          </wp:inline>
        </w:drawing>
      </w:r>
    </w:p>
    <w:p w14:paraId="07FA2808" w14:textId="6783AAA8" w:rsidR="006D0B7A" w:rsidRDefault="000365D5" w:rsidP="006D0B7A">
      <w:pPr>
        <w:pStyle w:val="Lgende"/>
        <w:jc w:val="center"/>
      </w:pPr>
      <w:bookmarkStart w:id="0" w:name="_Toc167704089"/>
      <w:r w:rsidRPr="00D15EE8">
        <w:t xml:space="preserve">Figure </w:t>
      </w:r>
      <w:r w:rsidR="00000000">
        <w:fldChar w:fldCharType="begin"/>
      </w:r>
      <w:r w:rsidR="00000000">
        <w:instrText xml:space="preserve"> SEQ Figure \* ARABIC </w:instrText>
      </w:r>
      <w:r w:rsidR="00000000">
        <w:fldChar w:fldCharType="separate"/>
      </w:r>
      <w:r w:rsidR="00BA70AE">
        <w:rPr>
          <w:noProof/>
        </w:rPr>
        <w:t>1</w:t>
      </w:r>
      <w:r w:rsidR="00000000">
        <w:rPr>
          <w:noProof/>
        </w:rPr>
        <w:fldChar w:fldCharType="end"/>
      </w:r>
      <w:r w:rsidRPr="00D15EE8">
        <w:t xml:space="preserve"> : Image représentant le projet</w:t>
      </w:r>
      <w:bookmarkEnd w:id="0"/>
    </w:p>
    <w:p w14:paraId="4B572A99" w14:textId="77777777" w:rsidR="006D0B7A" w:rsidRDefault="006D0B7A" w:rsidP="006D0B7A">
      <w:pPr>
        <w:pStyle w:val="Lgende"/>
        <w:jc w:val="center"/>
      </w:pPr>
    </w:p>
    <w:p w14:paraId="20BEA763" w14:textId="77777777" w:rsidR="006D0B7A" w:rsidRDefault="006D0B7A" w:rsidP="006D0B7A">
      <w:pPr>
        <w:pStyle w:val="Lgende"/>
        <w:jc w:val="center"/>
      </w:pPr>
    </w:p>
    <w:p w14:paraId="11969F56" w14:textId="6A0A1B1A" w:rsidR="007F30AE" w:rsidRPr="006D0B7A" w:rsidRDefault="005117D1" w:rsidP="006D0B7A">
      <w:pPr>
        <w:jc w:val="center"/>
        <w:rPr>
          <w:rFonts w:cs="Arial"/>
          <w:sz w:val="22"/>
          <w:szCs w:val="22"/>
        </w:rPr>
      </w:pPr>
      <w:r w:rsidRPr="00D15EE8">
        <w:t>Alexandre King</w:t>
      </w:r>
      <w:r w:rsidR="007F30AE" w:rsidRPr="00D15EE8">
        <w:t xml:space="preserve"> – </w:t>
      </w:r>
      <w:r w:rsidRPr="00D15EE8">
        <w:t>MID4</w:t>
      </w:r>
    </w:p>
    <w:p w14:paraId="5A6B53DF" w14:textId="58366BA4" w:rsidR="007F30AE" w:rsidRPr="00D15EE8" w:rsidRDefault="003C2E83" w:rsidP="000E7483">
      <w:pPr>
        <w:jc w:val="center"/>
      </w:pPr>
      <w:r w:rsidRPr="00D15EE8">
        <w:t>Avenue de Valmont 28b, 1010 Lausanne</w:t>
      </w:r>
    </w:p>
    <w:p w14:paraId="627D839A" w14:textId="667A86C2" w:rsidR="007F30AE" w:rsidRPr="00D15EE8" w:rsidRDefault="005E75DE" w:rsidP="000E7483">
      <w:pPr>
        <w:jc w:val="center"/>
      </w:pPr>
      <w:r w:rsidRPr="00D15EE8">
        <w:t>88</w:t>
      </w:r>
      <w:r w:rsidR="005117D1" w:rsidRPr="00D15EE8">
        <w:t>h</w:t>
      </w:r>
    </w:p>
    <w:p w14:paraId="042E92E0" w14:textId="555F25DE" w:rsidR="007F30AE" w:rsidRDefault="005117D1" w:rsidP="000E7483">
      <w:pPr>
        <w:jc w:val="center"/>
      </w:pPr>
      <w:r w:rsidRPr="00D15EE8">
        <w:t>Aurélie Curchod</w:t>
      </w:r>
    </w:p>
    <w:p w14:paraId="41DBD4D2" w14:textId="77777777" w:rsidR="005E70BB" w:rsidRDefault="005E70BB" w:rsidP="000E7483">
      <w:pPr>
        <w:jc w:val="center"/>
      </w:pPr>
    </w:p>
    <w:p w14:paraId="39C2F530" w14:textId="29B831D8" w:rsidR="005E70BB" w:rsidRDefault="005E70BB" w:rsidP="000E7483">
      <w:pPr>
        <w:jc w:val="center"/>
      </w:pPr>
      <w:r>
        <w:t>Experts :</w:t>
      </w:r>
    </w:p>
    <w:p w14:paraId="7B7F5D71" w14:textId="3F91AC51" w:rsidR="005E70BB" w:rsidRDefault="005E70BB" w:rsidP="000E7483">
      <w:pPr>
        <w:jc w:val="center"/>
      </w:pPr>
      <w:r>
        <w:t>Nicolas Glassey</w:t>
      </w:r>
    </w:p>
    <w:p w14:paraId="705D2B29" w14:textId="7E7AD3A6" w:rsidR="005E70BB" w:rsidRPr="00D15EE8" w:rsidRDefault="005E70BB" w:rsidP="000E7483">
      <w:pPr>
        <w:jc w:val="center"/>
      </w:pPr>
      <w:r>
        <w:t>Nicolas Borböen</w:t>
      </w:r>
    </w:p>
    <w:p w14:paraId="710FF722" w14:textId="49B67C84" w:rsidR="007F30AE" w:rsidRPr="00D15EE8" w:rsidRDefault="00A30086" w:rsidP="001764CE">
      <w:pPr>
        <w:pStyle w:val="Titre"/>
      </w:pPr>
      <w:r>
        <w:rPr>
          <w:noProof/>
        </w:rPr>
        <w:drawing>
          <wp:anchor distT="0" distB="0" distL="114300" distR="114300" simplePos="0" relativeHeight="251656192" behindDoc="0" locked="0" layoutInCell="1" allowOverlap="1" wp14:anchorId="4AE08196" wp14:editId="24C1C2E9">
            <wp:simplePos x="0" y="0"/>
            <wp:positionH relativeFrom="margin">
              <wp:align>center</wp:align>
            </wp:positionH>
            <wp:positionV relativeFrom="paragraph">
              <wp:posOffset>139471</wp:posOffset>
            </wp:positionV>
            <wp:extent cx="1804057" cy="757450"/>
            <wp:effectExtent l="0" t="0" r="5715" b="5080"/>
            <wp:wrapNone/>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04057" cy="757450"/>
                    </a:xfrm>
                    <a:prstGeom prst="rect">
                      <a:avLst/>
                    </a:prstGeom>
                    <a:noFill/>
                    <a:ln>
                      <a:noFill/>
                    </a:ln>
                  </pic:spPr>
                </pic:pic>
              </a:graphicData>
            </a:graphic>
          </wp:anchor>
        </w:drawing>
      </w:r>
      <w:r w:rsidR="007F30AE" w:rsidRPr="00D15EE8">
        <w:br w:type="page"/>
      </w:r>
      <w:r w:rsidR="007F30AE" w:rsidRPr="00D15EE8">
        <w:lastRenderedPageBreak/>
        <w:t>Table des matières</w:t>
      </w:r>
    </w:p>
    <w:p w14:paraId="5CB02258" w14:textId="1357CF31" w:rsidR="00841CC7" w:rsidRDefault="00A65F0B">
      <w:pPr>
        <w:pStyle w:val="TM10"/>
        <w:tabs>
          <w:tab w:val="left" w:pos="400"/>
          <w:tab w:val="right" w:leader="dot" w:pos="9060"/>
        </w:tabs>
        <w:rPr>
          <w:rFonts w:eastAsiaTheme="minorEastAsia" w:cstheme="minorBidi"/>
          <w:b w:val="0"/>
          <w:bCs w:val="0"/>
          <w:caps w:val="0"/>
          <w:noProof/>
          <w:kern w:val="2"/>
          <w:sz w:val="22"/>
          <w:szCs w:val="22"/>
          <w14:ligatures w14:val="standardContextual"/>
        </w:rPr>
      </w:pPr>
      <w:r w:rsidRPr="00D15EE8">
        <w:rPr>
          <w:rFonts w:cs="Arial"/>
          <w:i/>
          <w:iCs/>
          <w:caps w:val="0"/>
          <w:sz w:val="22"/>
          <w:szCs w:val="22"/>
        </w:rPr>
        <w:fldChar w:fldCharType="begin"/>
      </w:r>
      <w:r w:rsidR="008E53F9" w:rsidRPr="00D15EE8">
        <w:rPr>
          <w:rFonts w:cs="Arial"/>
          <w:i/>
          <w:iCs/>
          <w:caps w:val="0"/>
          <w:sz w:val="22"/>
          <w:szCs w:val="22"/>
        </w:rPr>
        <w:instrText xml:space="preserve"> TOC \o "1-3" \h \z \u </w:instrText>
      </w:r>
      <w:r w:rsidRPr="00D15EE8">
        <w:rPr>
          <w:rFonts w:cs="Arial"/>
          <w:i/>
          <w:iCs/>
          <w:caps w:val="0"/>
          <w:sz w:val="22"/>
          <w:szCs w:val="22"/>
        </w:rPr>
        <w:fldChar w:fldCharType="separate"/>
      </w:r>
      <w:hyperlink w:anchor="_Toc167881451" w:history="1">
        <w:r w:rsidR="00841CC7" w:rsidRPr="009110A9">
          <w:rPr>
            <w:rStyle w:val="Lienhypertexte"/>
            <w:noProof/>
          </w:rPr>
          <w:t>1</w:t>
        </w:r>
        <w:r w:rsidR="00841CC7">
          <w:rPr>
            <w:rFonts w:eastAsiaTheme="minorEastAsia" w:cstheme="minorBidi"/>
            <w:b w:val="0"/>
            <w:bCs w:val="0"/>
            <w:caps w:val="0"/>
            <w:noProof/>
            <w:kern w:val="2"/>
            <w:sz w:val="22"/>
            <w:szCs w:val="22"/>
            <w14:ligatures w14:val="standardContextual"/>
          </w:rPr>
          <w:tab/>
        </w:r>
        <w:r w:rsidR="00841CC7" w:rsidRPr="009110A9">
          <w:rPr>
            <w:rStyle w:val="Lienhypertexte"/>
            <w:noProof/>
          </w:rPr>
          <w:t>Résumé</w:t>
        </w:r>
        <w:r w:rsidR="00841CC7">
          <w:rPr>
            <w:noProof/>
            <w:webHidden/>
          </w:rPr>
          <w:tab/>
        </w:r>
        <w:r w:rsidR="00841CC7">
          <w:rPr>
            <w:noProof/>
            <w:webHidden/>
          </w:rPr>
          <w:fldChar w:fldCharType="begin"/>
        </w:r>
        <w:r w:rsidR="00841CC7">
          <w:rPr>
            <w:noProof/>
            <w:webHidden/>
          </w:rPr>
          <w:instrText xml:space="preserve"> PAGEREF _Toc167881451 \h </w:instrText>
        </w:r>
        <w:r w:rsidR="00841CC7">
          <w:rPr>
            <w:noProof/>
            <w:webHidden/>
          </w:rPr>
        </w:r>
        <w:r w:rsidR="00841CC7">
          <w:rPr>
            <w:noProof/>
            <w:webHidden/>
          </w:rPr>
          <w:fldChar w:fldCharType="separate"/>
        </w:r>
        <w:r w:rsidR="00841CC7">
          <w:rPr>
            <w:noProof/>
            <w:webHidden/>
          </w:rPr>
          <w:t>4</w:t>
        </w:r>
        <w:r w:rsidR="00841CC7">
          <w:rPr>
            <w:noProof/>
            <w:webHidden/>
          </w:rPr>
          <w:fldChar w:fldCharType="end"/>
        </w:r>
      </w:hyperlink>
    </w:p>
    <w:p w14:paraId="6C228107" w14:textId="217057BE" w:rsidR="00841CC7" w:rsidRDefault="00841CC7">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81452" w:history="1">
        <w:r w:rsidRPr="009110A9">
          <w:rPr>
            <w:rStyle w:val="Lienhypertexte"/>
            <w:noProof/>
          </w:rPr>
          <w:t>2</w:t>
        </w:r>
        <w:r>
          <w:rPr>
            <w:rFonts w:eastAsiaTheme="minorEastAsia" w:cstheme="minorBidi"/>
            <w:b w:val="0"/>
            <w:bCs w:val="0"/>
            <w:caps w:val="0"/>
            <w:noProof/>
            <w:kern w:val="2"/>
            <w:sz w:val="22"/>
            <w:szCs w:val="22"/>
            <w14:ligatures w14:val="standardContextual"/>
          </w:rPr>
          <w:tab/>
        </w:r>
        <w:r w:rsidRPr="009110A9">
          <w:rPr>
            <w:rStyle w:val="Lienhypertexte"/>
            <w:noProof/>
          </w:rPr>
          <w:t>Spécifications</w:t>
        </w:r>
        <w:r>
          <w:rPr>
            <w:noProof/>
            <w:webHidden/>
          </w:rPr>
          <w:tab/>
        </w:r>
        <w:r>
          <w:rPr>
            <w:noProof/>
            <w:webHidden/>
          </w:rPr>
          <w:fldChar w:fldCharType="begin"/>
        </w:r>
        <w:r>
          <w:rPr>
            <w:noProof/>
            <w:webHidden/>
          </w:rPr>
          <w:instrText xml:space="preserve"> PAGEREF _Toc167881452 \h </w:instrText>
        </w:r>
        <w:r>
          <w:rPr>
            <w:noProof/>
            <w:webHidden/>
          </w:rPr>
        </w:r>
        <w:r>
          <w:rPr>
            <w:noProof/>
            <w:webHidden/>
          </w:rPr>
          <w:fldChar w:fldCharType="separate"/>
        </w:r>
        <w:r>
          <w:rPr>
            <w:noProof/>
            <w:webHidden/>
          </w:rPr>
          <w:t>5</w:t>
        </w:r>
        <w:r>
          <w:rPr>
            <w:noProof/>
            <w:webHidden/>
          </w:rPr>
          <w:fldChar w:fldCharType="end"/>
        </w:r>
      </w:hyperlink>
    </w:p>
    <w:p w14:paraId="02BCDB70" w14:textId="3D146607"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53" w:history="1">
        <w:r w:rsidRPr="009110A9">
          <w:rPr>
            <w:rStyle w:val="Lienhypertexte"/>
            <w:noProof/>
          </w:rPr>
          <w:t>2.1</w:t>
        </w:r>
        <w:r>
          <w:rPr>
            <w:rFonts w:eastAsiaTheme="minorEastAsia" w:cstheme="minorBidi"/>
            <w:smallCaps w:val="0"/>
            <w:noProof/>
            <w:kern w:val="2"/>
            <w:sz w:val="22"/>
            <w:szCs w:val="22"/>
            <w14:ligatures w14:val="standardContextual"/>
          </w:rPr>
          <w:tab/>
        </w:r>
        <w:r w:rsidRPr="009110A9">
          <w:rPr>
            <w:rStyle w:val="Lienhypertexte"/>
            <w:noProof/>
          </w:rPr>
          <w:t>Titre</w:t>
        </w:r>
        <w:r>
          <w:rPr>
            <w:noProof/>
            <w:webHidden/>
          </w:rPr>
          <w:tab/>
        </w:r>
        <w:r>
          <w:rPr>
            <w:noProof/>
            <w:webHidden/>
          </w:rPr>
          <w:fldChar w:fldCharType="begin"/>
        </w:r>
        <w:r>
          <w:rPr>
            <w:noProof/>
            <w:webHidden/>
          </w:rPr>
          <w:instrText xml:space="preserve"> PAGEREF _Toc167881453 \h </w:instrText>
        </w:r>
        <w:r>
          <w:rPr>
            <w:noProof/>
            <w:webHidden/>
          </w:rPr>
        </w:r>
        <w:r>
          <w:rPr>
            <w:noProof/>
            <w:webHidden/>
          </w:rPr>
          <w:fldChar w:fldCharType="separate"/>
        </w:r>
        <w:r>
          <w:rPr>
            <w:noProof/>
            <w:webHidden/>
          </w:rPr>
          <w:t>5</w:t>
        </w:r>
        <w:r>
          <w:rPr>
            <w:noProof/>
            <w:webHidden/>
          </w:rPr>
          <w:fldChar w:fldCharType="end"/>
        </w:r>
      </w:hyperlink>
    </w:p>
    <w:p w14:paraId="223B0EC3" w14:textId="68C25DED"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54" w:history="1">
        <w:r w:rsidRPr="009110A9">
          <w:rPr>
            <w:rStyle w:val="Lienhypertexte"/>
            <w:noProof/>
          </w:rPr>
          <w:t>2.2</w:t>
        </w:r>
        <w:r>
          <w:rPr>
            <w:rFonts w:eastAsiaTheme="minorEastAsia" w:cstheme="minorBidi"/>
            <w:smallCaps w:val="0"/>
            <w:noProof/>
            <w:kern w:val="2"/>
            <w:sz w:val="22"/>
            <w:szCs w:val="22"/>
            <w14:ligatures w14:val="standardContextual"/>
          </w:rPr>
          <w:tab/>
        </w:r>
        <w:r w:rsidRPr="009110A9">
          <w:rPr>
            <w:rStyle w:val="Lienhypertexte"/>
            <w:noProof/>
          </w:rPr>
          <w:t>Description</w:t>
        </w:r>
        <w:r>
          <w:rPr>
            <w:noProof/>
            <w:webHidden/>
          </w:rPr>
          <w:tab/>
        </w:r>
        <w:r>
          <w:rPr>
            <w:noProof/>
            <w:webHidden/>
          </w:rPr>
          <w:fldChar w:fldCharType="begin"/>
        </w:r>
        <w:r>
          <w:rPr>
            <w:noProof/>
            <w:webHidden/>
          </w:rPr>
          <w:instrText xml:space="preserve"> PAGEREF _Toc167881454 \h </w:instrText>
        </w:r>
        <w:r>
          <w:rPr>
            <w:noProof/>
            <w:webHidden/>
          </w:rPr>
        </w:r>
        <w:r>
          <w:rPr>
            <w:noProof/>
            <w:webHidden/>
          </w:rPr>
          <w:fldChar w:fldCharType="separate"/>
        </w:r>
        <w:r>
          <w:rPr>
            <w:noProof/>
            <w:webHidden/>
          </w:rPr>
          <w:t>5</w:t>
        </w:r>
        <w:r>
          <w:rPr>
            <w:noProof/>
            <w:webHidden/>
          </w:rPr>
          <w:fldChar w:fldCharType="end"/>
        </w:r>
      </w:hyperlink>
    </w:p>
    <w:p w14:paraId="4EB215B9" w14:textId="567DE8D3"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55" w:history="1">
        <w:r w:rsidRPr="009110A9">
          <w:rPr>
            <w:rStyle w:val="Lienhypertexte"/>
            <w:noProof/>
          </w:rPr>
          <w:t>2.3</w:t>
        </w:r>
        <w:r>
          <w:rPr>
            <w:rFonts w:eastAsiaTheme="minorEastAsia" w:cstheme="minorBidi"/>
            <w:smallCaps w:val="0"/>
            <w:noProof/>
            <w:kern w:val="2"/>
            <w:sz w:val="22"/>
            <w:szCs w:val="22"/>
            <w14:ligatures w14:val="standardContextual"/>
          </w:rPr>
          <w:tab/>
        </w:r>
        <w:r w:rsidRPr="009110A9">
          <w:rPr>
            <w:rStyle w:val="Lienhypertexte"/>
            <w:noProof/>
          </w:rPr>
          <w:t>Matériel et logiciels à disposition</w:t>
        </w:r>
        <w:r>
          <w:rPr>
            <w:noProof/>
            <w:webHidden/>
          </w:rPr>
          <w:tab/>
        </w:r>
        <w:r>
          <w:rPr>
            <w:noProof/>
            <w:webHidden/>
          </w:rPr>
          <w:fldChar w:fldCharType="begin"/>
        </w:r>
        <w:r>
          <w:rPr>
            <w:noProof/>
            <w:webHidden/>
          </w:rPr>
          <w:instrText xml:space="preserve"> PAGEREF _Toc167881455 \h </w:instrText>
        </w:r>
        <w:r>
          <w:rPr>
            <w:noProof/>
            <w:webHidden/>
          </w:rPr>
        </w:r>
        <w:r>
          <w:rPr>
            <w:noProof/>
            <w:webHidden/>
          </w:rPr>
          <w:fldChar w:fldCharType="separate"/>
        </w:r>
        <w:r>
          <w:rPr>
            <w:noProof/>
            <w:webHidden/>
          </w:rPr>
          <w:t>5</w:t>
        </w:r>
        <w:r>
          <w:rPr>
            <w:noProof/>
            <w:webHidden/>
          </w:rPr>
          <w:fldChar w:fldCharType="end"/>
        </w:r>
      </w:hyperlink>
    </w:p>
    <w:p w14:paraId="20F8449C" w14:textId="5B664042"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56" w:history="1">
        <w:r w:rsidRPr="009110A9">
          <w:rPr>
            <w:rStyle w:val="Lienhypertexte"/>
            <w:noProof/>
          </w:rPr>
          <w:t>2.4</w:t>
        </w:r>
        <w:r>
          <w:rPr>
            <w:rFonts w:eastAsiaTheme="minorEastAsia" w:cstheme="minorBidi"/>
            <w:smallCaps w:val="0"/>
            <w:noProof/>
            <w:kern w:val="2"/>
            <w:sz w:val="22"/>
            <w:szCs w:val="22"/>
            <w14:ligatures w14:val="standardContextual"/>
          </w:rPr>
          <w:tab/>
        </w:r>
        <w:r w:rsidRPr="009110A9">
          <w:rPr>
            <w:rStyle w:val="Lienhypertexte"/>
            <w:noProof/>
          </w:rPr>
          <w:t>Cahier des charges</w:t>
        </w:r>
        <w:r>
          <w:rPr>
            <w:noProof/>
            <w:webHidden/>
          </w:rPr>
          <w:tab/>
        </w:r>
        <w:r>
          <w:rPr>
            <w:noProof/>
            <w:webHidden/>
          </w:rPr>
          <w:fldChar w:fldCharType="begin"/>
        </w:r>
        <w:r>
          <w:rPr>
            <w:noProof/>
            <w:webHidden/>
          </w:rPr>
          <w:instrText xml:space="preserve"> PAGEREF _Toc167881456 \h </w:instrText>
        </w:r>
        <w:r>
          <w:rPr>
            <w:noProof/>
            <w:webHidden/>
          </w:rPr>
        </w:r>
        <w:r>
          <w:rPr>
            <w:noProof/>
            <w:webHidden/>
          </w:rPr>
          <w:fldChar w:fldCharType="separate"/>
        </w:r>
        <w:r>
          <w:rPr>
            <w:noProof/>
            <w:webHidden/>
          </w:rPr>
          <w:t>5</w:t>
        </w:r>
        <w:r>
          <w:rPr>
            <w:noProof/>
            <w:webHidden/>
          </w:rPr>
          <w:fldChar w:fldCharType="end"/>
        </w:r>
      </w:hyperlink>
    </w:p>
    <w:p w14:paraId="6F6CC573" w14:textId="5C03BA32"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57" w:history="1">
        <w:r w:rsidRPr="009110A9">
          <w:rPr>
            <w:rStyle w:val="Lienhypertexte"/>
            <w:noProof/>
          </w:rPr>
          <w:t>2.5</w:t>
        </w:r>
        <w:r>
          <w:rPr>
            <w:rFonts w:eastAsiaTheme="minorEastAsia" w:cstheme="minorBidi"/>
            <w:smallCaps w:val="0"/>
            <w:noProof/>
            <w:kern w:val="2"/>
            <w:sz w:val="22"/>
            <w:szCs w:val="22"/>
            <w14:ligatures w14:val="standardContextual"/>
          </w:rPr>
          <w:tab/>
        </w:r>
        <w:r w:rsidRPr="009110A9">
          <w:rPr>
            <w:rStyle w:val="Lienhypertexte"/>
            <w:noProof/>
          </w:rPr>
          <w:t>Les points suivants seront évalués</w:t>
        </w:r>
        <w:r>
          <w:rPr>
            <w:noProof/>
            <w:webHidden/>
          </w:rPr>
          <w:tab/>
        </w:r>
        <w:r>
          <w:rPr>
            <w:noProof/>
            <w:webHidden/>
          </w:rPr>
          <w:fldChar w:fldCharType="begin"/>
        </w:r>
        <w:r>
          <w:rPr>
            <w:noProof/>
            <w:webHidden/>
          </w:rPr>
          <w:instrText xml:space="preserve"> PAGEREF _Toc167881457 \h </w:instrText>
        </w:r>
        <w:r>
          <w:rPr>
            <w:noProof/>
            <w:webHidden/>
          </w:rPr>
        </w:r>
        <w:r>
          <w:rPr>
            <w:noProof/>
            <w:webHidden/>
          </w:rPr>
          <w:fldChar w:fldCharType="separate"/>
        </w:r>
        <w:r>
          <w:rPr>
            <w:noProof/>
            <w:webHidden/>
          </w:rPr>
          <w:t>5</w:t>
        </w:r>
        <w:r>
          <w:rPr>
            <w:noProof/>
            <w:webHidden/>
          </w:rPr>
          <w:fldChar w:fldCharType="end"/>
        </w:r>
      </w:hyperlink>
    </w:p>
    <w:p w14:paraId="3ADFB022" w14:textId="36BF13B8"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58" w:history="1">
        <w:r w:rsidRPr="009110A9">
          <w:rPr>
            <w:rStyle w:val="Lienhypertexte"/>
            <w:noProof/>
          </w:rPr>
          <w:t>2.6</w:t>
        </w:r>
        <w:r>
          <w:rPr>
            <w:rFonts w:eastAsiaTheme="minorEastAsia" w:cstheme="minorBidi"/>
            <w:smallCaps w:val="0"/>
            <w:noProof/>
            <w:kern w:val="2"/>
            <w:sz w:val="22"/>
            <w:szCs w:val="22"/>
            <w14:ligatures w14:val="standardContextual"/>
          </w:rPr>
          <w:tab/>
        </w:r>
        <w:r w:rsidRPr="009110A9">
          <w:rPr>
            <w:rStyle w:val="Lienhypertexte"/>
            <w:noProof/>
          </w:rPr>
          <w:t>Validation et conditions de réussite</w:t>
        </w:r>
        <w:r>
          <w:rPr>
            <w:noProof/>
            <w:webHidden/>
          </w:rPr>
          <w:tab/>
        </w:r>
        <w:r>
          <w:rPr>
            <w:noProof/>
            <w:webHidden/>
          </w:rPr>
          <w:fldChar w:fldCharType="begin"/>
        </w:r>
        <w:r>
          <w:rPr>
            <w:noProof/>
            <w:webHidden/>
          </w:rPr>
          <w:instrText xml:space="preserve"> PAGEREF _Toc167881458 \h </w:instrText>
        </w:r>
        <w:r>
          <w:rPr>
            <w:noProof/>
            <w:webHidden/>
          </w:rPr>
        </w:r>
        <w:r>
          <w:rPr>
            <w:noProof/>
            <w:webHidden/>
          </w:rPr>
          <w:fldChar w:fldCharType="separate"/>
        </w:r>
        <w:r>
          <w:rPr>
            <w:noProof/>
            <w:webHidden/>
          </w:rPr>
          <w:t>5</w:t>
        </w:r>
        <w:r>
          <w:rPr>
            <w:noProof/>
            <w:webHidden/>
          </w:rPr>
          <w:fldChar w:fldCharType="end"/>
        </w:r>
      </w:hyperlink>
    </w:p>
    <w:p w14:paraId="3274DCCC" w14:textId="20094A75" w:rsidR="00841CC7" w:rsidRDefault="00841CC7">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81459" w:history="1">
        <w:r w:rsidRPr="009110A9">
          <w:rPr>
            <w:rStyle w:val="Lienhypertexte"/>
            <w:noProof/>
          </w:rPr>
          <w:t>3</w:t>
        </w:r>
        <w:r>
          <w:rPr>
            <w:rFonts w:eastAsiaTheme="minorEastAsia" w:cstheme="minorBidi"/>
            <w:b w:val="0"/>
            <w:bCs w:val="0"/>
            <w:caps w:val="0"/>
            <w:noProof/>
            <w:kern w:val="2"/>
            <w:sz w:val="22"/>
            <w:szCs w:val="22"/>
            <w14:ligatures w14:val="standardContextual"/>
          </w:rPr>
          <w:tab/>
        </w:r>
        <w:r w:rsidRPr="009110A9">
          <w:rPr>
            <w:rStyle w:val="Lienhypertexte"/>
            <w:noProof/>
          </w:rPr>
          <w:t>Planification Initiale</w:t>
        </w:r>
        <w:r>
          <w:rPr>
            <w:noProof/>
            <w:webHidden/>
          </w:rPr>
          <w:tab/>
        </w:r>
        <w:r>
          <w:rPr>
            <w:noProof/>
            <w:webHidden/>
          </w:rPr>
          <w:fldChar w:fldCharType="begin"/>
        </w:r>
        <w:r>
          <w:rPr>
            <w:noProof/>
            <w:webHidden/>
          </w:rPr>
          <w:instrText xml:space="preserve"> PAGEREF _Toc167881459 \h </w:instrText>
        </w:r>
        <w:r>
          <w:rPr>
            <w:noProof/>
            <w:webHidden/>
          </w:rPr>
        </w:r>
        <w:r>
          <w:rPr>
            <w:noProof/>
            <w:webHidden/>
          </w:rPr>
          <w:fldChar w:fldCharType="separate"/>
        </w:r>
        <w:r>
          <w:rPr>
            <w:noProof/>
            <w:webHidden/>
          </w:rPr>
          <w:t>5</w:t>
        </w:r>
        <w:r>
          <w:rPr>
            <w:noProof/>
            <w:webHidden/>
          </w:rPr>
          <w:fldChar w:fldCharType="end"/>
        </w:r>
      </w:hyperlink>
    </w:p>
    <w:p w14:paraId="48474CC9" w14:textId="6863CFD6"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60" w:history="1">
        <w:r w:rsidRPr="009110A9">
          <w:rPr>
            <w:rStyle w:val="Lienhypertexte"/>
            <w:noProof/>
          </w:rPr>
          <w:t>3.1</w:t>
        </w:r>
        <w:r>
          <w:rPr>
            <w:rFonts w:eastAsiaTheme="minorEastAsia" w:cstheme="minorBidi"/>
            <w:smallCaps w:val="0"/>
            <w:noProof/>
            <w:kern w:val="2"/>
            <w:sz w:val="22"/>
            <w:szCs w:val="22"/>
            <w14:ligatures w14:val="standardContextual"/>
          </w:rPr>
          <w:tab/>
        </w:r>
        <w:r w:rsidRPr="009110A9">
          <w:rPr>
            <w:rStyle w:val="Lienhypertexte"/>
            <w:noProof/>
          </w:rPr>
          <w:t>Répartition du temps</w:t>
        </w:r>
        <w:r>
          <w:rPr>
            <w:noProof/>
            <w:webHidden/>
          </w:rPr>
          <w:tab/>
        </w:r>
        <w:r>
          <w:rPr>
            <w:noProof/>
            <w:webHidden/>
          </w:rPr>
          <w:fldChar w:fldCharType="begin"/>
        </w:r>
        <w:r>
          <w:rPr>
            <w:noProof/>
            <w:webHidden/>
          </w:rPr>
          <w:instrText xml:space="preserve"> PAGEREF _Toc167881460 \h </w:instrText>
        </w:r>
        <w:r>
          <w:rPr>
            <w:noProof/>
            <w:webHidden/>
          </w:rPr>
        </w:r>
        <w:r>
          <w:rPr>
            <w:noProof/>
            <w:webHidden/>
          </w:rPr>
          <w:fldChar w:fldCharType="separate"/>
        </w:r>
        <w:r>
          <w:rPr>
            <w:noProof/>
            <w:webHidden/>
          </w:rPr>
          <w:t>5</w:t>
        </w:r>
        <w:r>
          <w:rPr>
            <w:noProof/>
            <w:webHidden/>
          </w:rPr>
          <w:fldChar w:fldCharType="end"/>
        </w:r>
      </w:hyperlink>
    </w:p>
    <w:p w14:paraId="72598A37" w14:textId="136E4D49"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61" w:history="1">
        <w:r w:rsidRPr="009110A9">
          <w:rPr>
            <w:rStyle w:val="Lienhypertexte"/>
            <w:noProof/>
          </w:rPr>
          <w:t>3.2</w:t>
        </w:r>
        <w:r>
          <w:rPr>
            <w:rFonts w:eastAsiaTheme="minorEastAsia" w:cstheme="minorBidi"/>
            <w:smallCaps w:val="0"/>
            <w:noProof/>
            <w:kern w:val="2"/>
            <w:sz w:val="22"/>
            <w:szCs w:val="22"/>
            <w14:ligatures w14:val="standardContextual"/>
          </w:rPr>
          <w:tab/>
        </w:r>
        <w:r w:rsidRPr="009110A9">
          <w:rPr>
            <w:rStyle w:val="Lienhypertexte"/>
            <w:noProof/>
          </w:rPr>
          <w:t>Dates importantes</w:t>
        </w:r>
        <w:r>
          <w:rPr>
            <w:noProof/>
            <w:webHidden/>
          </w:rPr>
          <w:tab/>
        </w:r>
        <w:r>
          <w:rPr>
            <w:noProof/>
            <w:webHidden/>
          </w:rPr>
          <w:fldChar w:fldCharType="begin"/>
        </w:r>
        <w:r>
          <w:rPr>
            <w:noProof/>
            <w:webHidden/>
          </w:rPr>
          <w:instrText xml:space="preserve"> PAGEREF _Toc167881461 \h </w:instrText>
        </w:r>
        <w:r>
          <w:rPr>
            <w:noProof/>
            <w:webHidden/>
          </w:rPr>
        </w:r>
        <w:r>
          <w:rPr>
            <w:noProof/>
            <w:webHidden/>
          </w:rPr>
          <w:fldChar w:fldCharType="separate"/>
        </w:r>
        <w:r>
          <w:rPr>
            <w:noProof/>
            <w:webHidden/>
          </w:rPr>
          <w:t>6</w:t>
        </w:r>
        <w:r>
          <w:rPr>
            <w:noProof/>
            <w:webHidden/>
          </w:rPr>
          <w:fldChar w:fldCharType="end"/>
        </w:r>
      </w:hyperlink>
    </w:p>
    <w:p w14:paraId="70185FF5" w14:textId="2CC34D14"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62" w:history="1">
        <w:r w:rsidRPr="009110A9">
          <w:rPr>
            <w:rStyle w:val="Lienhypertexte"/>
            <w:noProof/>
          </w:rPr>
          <w:t>3.3</w:t>
        </w:r>
        <w:r>
          <w:rPr>
            <w:rFonts w:eastAsiaTheme="minorEastAsia" w:cstheme="minorBidi"/>
            <w:smallCaps w:val="0"/>
            <w:noProof/>
            <w:kern w:val="2"/>
            <w:sz w:val="22"/>
            <w:szCs w:val="22"/>
            <w14:ligatures w14:val="standardContextual"/>
          </w:rPr>
          <w:tab/>
        </w:r>
        <w:r w:rsidRPr="009110A9">
          <w:rPr>
            <w:rStyle w:val="Lienhypertexte"/>
            <w:noProof/>
          </w:rPr>
          <w:t>Planification dans Excel</w:t>
        </w:r>
        <w:r>
          <w:rPr>
            <w:noProof/>
            <w:webHidden/>
          </w:rPr>
          <w:tab/>
        </w:r>
        <w:r>
          <w:rPr>
            <w:noProof/>
            <w:webHidden/>
          </w:rPr>
          <w:fldChar w:fldCharType="begin"/>
        </w:r>
        <w:r>
          <w:rPr>
            <w:noProof/>
            <w:webHidden/>
          </w:rPr>
          <w:instrText xml:space="preserve"> PAGEREF _Toc167881462 \h </w:instrText>
        </w:r>
        <w:r>
          <w:rPr>
            <w:noProof/>
            <w:webHidden/>
          </w:rPr>
        </w:r>
        <w:r>
          <w:rPr>
            <w:noProof/>
            <w:webHidden/>
          </w:rPr>
          <w:fldChar w:fldCharType="separate"/>
        </w:r>
        <w:r>
          <w:rPr>
            <w:noProof/>
            <w:webHidden/>
          </w:rPr>
          <w:t>6</w:t>
        </w:r>
        <w:r>
          <w:rPr>
            <w:noProof/>
            <w:webHidden/>
          </w:rPr>
          <w:fldChar w:fldCharType="end"/>
        </w:r>
      </w:hyperlink>
    </w:p>
    <w:p w14:paraId="72261D22" w14:textId="31DEAAF2"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63" w:history="1">
        <w:r w:rsidRPr="009110A9">
          <w:rPr>
            <w:rStyle w:val="Lienhypertexte"/>
            <w:noProof/>
          </w:rPr>
          <w:t>3.4</w:t>
        </w:r>
        <w:r>
          <w:rPr>
            <w:rFonts w:eastAsiaTheme="minorEastAsia" w:cstheme="minorBidi"/>
            <w:smallCaps w:val="0"/>
            <w:noProof/>
            <w:kern w:val="2"/>
            <w:sz w:val="22"/>
            <w:szCs w:val="22"/>
            <w14:ligatures w14:val="standardContextual"/>
          </w:rPr>
          <w:tab/>
        </w:r>
        <w:r w:rsidRPr="009110A9">
          <w:rPr>
            <w:rStyle w:val="Lienhypertexte"/>
            <w:noProof/>
          </w:rPr>
          <w:t>Méthode de gestion de projet utilisée</w:t>
        </w:r>
        <w:r>
          <w:rPr>
            <w:noProof/>
            <w:webHidden/>
          </w:rPr>
          <w:tab/>
        </w:r>
        <w:r>
          <w:rPr>
            <w:noProof/>
            <w:webHidden/>
          </w:rPr>
          <w:fldChar w:fldCharType="begin"/>
        </w:r>
        <w:r>
          <w:rPr>
            <w:noProof/>
            <w:webHidden/>
          </w:rPr>
          <w:instrText xml:space="preserve"> PAGEREF _Toc167881463 \h </w:instrText>
        </w:r>
        <w:r>
          <w:rPr>
            <w:noProof/>
            <w:webHidden/>
          </w:rPr>
        </w:r>
        <w:r>
          <w:rPr>
            <w:noProof/>
            <w:webHidden/>
          </w:rPr>
          <w:fldChar w:fldCharType="separate"/>
        </w:r>
        <w:r>
          <w:rPr>
            <w:noProof/>
            <w:webHidden/>
          </w:rPr>
          <w:t>6</w:t>
        </w:r>
        <w:r>
          <w:rPr>
            <w:noProof/>
            <w:webHidden/>
          </w:rPr>
          <w:fldChar w:fldCharType="end"/>
        </w:r>
      </w:hyperlink>
    </w:p>
    <w:p w14:paraId="3B38872E" w14:textId="2BB17ABD"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64" w:history="1">
        <w:r w:rsidRPr="009110A9">
          <w:rPr>
            <w:rStyle w:val="Lienhypertexte"/>
            <w:noProof/>
          </w:rPr>
          <w:t>3.5</w:t>
        </w:r>
        <w:r>
          <w:rPr>
            <w:rFonts w:eastAsiaTheme="minorEastAsia" w:cstheme="minorBidi"/>
            <w:smallCaps w:val="0"/>
            <w:noProof/>
            <w:kern w:val="2"/>
            <w:sz w:val="22"/>
            <w:szCs w:val="22"/>
            <w14:ligatures w14:val="standardContextual"/>
          </w:rPr>
          <w:tab/>
        </w:r>
        <w:r w:rsidRPr="009110A9">
          <w:rPr>
            <w:rStyle w:val="Lienhypertexte"/>
            <w:noProof/>
          </w:rPr>
          <w:t>Modification de la planification</w:t>
        </w:r>
        <w:r>
          <w:rPr>
            <w:noProof/>
            <w:webHidden/>
          </w:rPr>
          <w:tab/>
        </w:r>
        <w:r>
          <w:rPr>
            <w:noProof/>
            <w:webHidden/>
          </w:rPr>
          <w:fldChar w:fldCharType="begin"/>
        </w:r>
        <w:r>
          <w:rPr>
            <w:noProof/>
            <w:webHidden/>
          </w:rPr>
          <w:instrText xml:space="preserve"> PAGEREF _Toc167881464 \h </w:instrText>
        </w:r>
        <w:r>
          <w:rPr>
            <w:noProof/>
            <w:webHidden/>
          </w:rPr>
        </w:r>
        <w:r>
          <w:rPr>
            <w:noProof/>
            <w:webHidden/>
          </w:rPr>
          <w:fldChar w:fldCharType="separate"/>
        </w:r>
        <w:r>
          <w:rPr>
            <w:noProof/>
            <w:webHidden/>
          </w:rPr>
          <w:t>6</w:t>
        </w:r>
        <w:r>
          <w:rPr>
            <w:noProof/>
            <w:webHidden/>
          </w:rPr>
          <w:fldChar w:fldCharType="end"/>
        </w:r>
      </w:hyperlink>
    </w:p>
    <w:p w14:paraId="02A6C3DC" w14:textId="17880DF7" w:rsidR="00841CC7" w:rsidRDefault="00841CC7">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81465" w:history="1">
        <w:r w:rsidRPr="009110A9">
          <w:rPr>
            <w:rStyle w:val="Lienhypertexte"/>
            <w:noProof/>
          </w:rPr>
          <w:t>4</w:t>
        </w:r>
        <w:r>
          <w:rPr>
            <w:rFonts w:eastAsiaTheme="minorEastAsia" w:cstheme="minorBidi"/>
            <w:b w:val="0"/>
            <w:bCs w:val="0"/>
            <w:caps w:val="0"/>
            <w:noProof/>
            <w:kern w:val="2"/>
            <w:sz w:val="22"/>
            <w:szCs w:val="22"/>
            <w14:ligatures w14:val="standardContextual"/>
          </w:rPr>
          <w:tab/>
        </w:r>
        <w:r w:rsidRPr="009110A9">
          <w:rPr>
            <w:rStyle w:val="Lienhypertexte"/>
            <w:noProof/>
          </w:rPr>
          <w:t>Analyse</w:t>
        </w:r>
        <w:r>
          <w:rPr>
            <w:noProof/>
            <w:webHidden/>
          </w:rPr>
          <w:tab/>
        </w:r>
        <w:r>
          <w:rPr>
            <w:noProof/>
            <w:webHidden/>
          </w:rPr>
          <w:fldChar w:fldCharType="begin"/>
        </w:r>
        <w:r>
          <w:rPr>
            <w:noProof/>
            <w:webHidden/>
          </w:rPr>
          <w:instrText xml:space="preserve"> PAGEREF _Toc167881465 \h </w:instrText>
        </w:r>
        <w:r>
          <w:rPr>
            <w:noProof/>
            <w:webHidden/>
          </w:rPr>
        </w:r>
        <w:r>
          <w:rPr>
            <w:noProof/>
            <w:webHidden/>
          </w:rPr>
          <w:fldChar w:fldCharType="separate"/>
        </w:r>
        <w:r>
          <w:rPr>
            <w:noProof/>
            <w:webHidden/>
          </w:rPr>
          <w:t>6</w:t>
        </w:r>
        <w:r>
          <w:rPr>
            <w:noProof/>
            <w:webHidden/>
          </w:rPr>
          <w:fldChar w:fldCharType="end"/>
        </w:r>
      </w:hyperlink>
    </w:p>
    <w:p w14:paraId="52B481B9" w14:textId="31FB0D4D"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66" w:history="1">
        <w:r w:rsidRPr="009110A9">
          <w:rPr>
            <w:rStyle w:val="Lienhypertexte"/>
            <w:noProof/>
          </w:rPr>
          <w:t>4.1</w:t>
        </w:r>
        <w:r>
          <w:rPr>
            <w:rFonts w:eastAsiaTheme="minorEastAsia" w:cstheme="minorBidi"/>
            <w:smallCaps w:val="0"/>
            <w:noProof/>
            <w:kern w:val="2"/>
            <w:sz w:val="22"/>
            <w:szCs w:val="22"/>
            <w14:ligatures w14:val="standardContextual"/>
          </w:rPr>
          <w:tab/>
        </w:r>
        <w:r w:rsidRPr="009110A9">
          <w:rPr>
            <w:rStyle w:val="Lienhypertexte"/>
            <w:noProof/>
          </w:rPr>
          <w:t>Opportunités</w:t>
        </w:r>
        <w:r>
          <w:rPr>
            <w:noProof/>
            <w:webHidden/>
          </w:rPr>
          <w:tab/>
        </w:r>
        <w:r>
          <w:rPr>
            <w:noProof/>
            <w:webHidden/>
          </w:rPr>
          <w:fldChar w:fldCharType="begin"/>
        </w:r>
        <w:r>
          <w:rPr>
            <w:noProof/>
            <w:webHidden/>
          </w:rPr>
          <w:instrText xml:space="preserve"> PAGEREF _Toc167881466 \h </w:instrText>
        </w:r>
        <w:r>
          <w:rPr>
            <w:noProof/>
            <w:webHidden/>
          </w:rPr>
        </w:r>
        <w:r>
          <w:rPr>
            <w:noProof/>
            <w:webHidden/>
          </w:rPr>
          <w:fldChar w:fldCharType="separate"/>
        </w:r>
        <w:r>
          <w:rPr>
            <w:noProof/>
            <w:webHidden/>
          </w:rPr>
          <w:t>6</w:t>
        </w:r>
        <w:r>
          <w:rPr>
            <w:noProof/>
            <w:webHidden/>
          </w:rPr>
          <w:fldChar w:fldCharType="end"/>
        </w:r>
      </w:hyperlink>
    </w:p>
    <w:p w14:paraId="71E175E4" w14:textId="36106617"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67" w:history="1">
        <w:r w:rsidRPr="009110A9">
          <w:rPr>
            <w:rStyle w:val="Lienhypertexte"/>
            <w:noProof/>
          </w:rPr>
          <w:t>4.2</w:t>
        </w:r>
        <w:r>
          <w:rPr>
            <w:rFonts w:eastAsiaTheme="minorEastAsia" w:cstheme="minorBidi"/>
            <w:smallCaps w:val="0"/>
            <w:noProof/>
            <w:kern w:val="2"/>
            <w:sz w:val="22"/>
            <w:szCs w:val="22"/>
            <w14:ligatures w14:val="standardContextual"/>
          </w:rPr>
          <w:tab/>
        </w:r>
        <w:r w:rsidRPr="009110A9">
          <w:rPr>
            <w:rStyle w:val="Lienhypertexte"/>
            <w:noProof/>
          </w:rPr>
          <w:t>Objectif</w:t>
        </w:r>
        <w:r>
          <w:rPr>
            <w:noProof/>
            <w:webHidden/>
          </w:rPr>
          <w:tab/>
        </w:r>
        <w:r>
          <w:rPr>
            <w:noProof/>
            <w:webHidden/>
          </w:rPr>
          <w:fldChar w:fldCharType="begin"/>
        </w:r>
        <w:r>
          <w:rPr>
            <w:noProof/>
            <w:webHidden/>
          </w:rPr>
          <w:instrText xml:space="preserve"> PAGEREF _Toc167881467 \h </w:instrText>
        </w:r>
        <w:r>
          <w:rPr>
            <w:noProof/>
            <w:webHidden/>
          </w:rPr>
        </w:r>
        <w:r>
          <w:rPr>
            <w:noProof/>
            <w:webHidden/>
          </w:rPr>
          <w:fldChar w:fldCharType="separate"/>
        </w:r>
        <w:r>
          <w:rPr>
            <w:noProof/>
            <w:webHidden/>
          </w:rPr>
          <w:t>6</w:t>
        </w:r>
        <w:r>
          <w:rPr>
            <w:noProof/>
            <w:webHidden/>
          </w:rPr>
          <w:fldChar w:fldCharType="end"/>
        </w:r>
      </w:hyperlink>
    </w:p>
    <w:p w14:paraId="71749AF2" w14:textId="5B1F449E"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68" w:history="1">
        <w:r w:rsidRPr="009110A9">
          <w:rPr>
            <w:rStyle w:val="Lienhypertexte"/>
            <w:noProof/>
          </w:rPr>
          <w:t>4.3</w:t>
        </w:r>
        <w:r>
          <w:rPr>
            <w:rFonts w:eastAsiaTheme="minorEastAsia" w:cstheme="minorBidi"/>
            <w:smallCaps w:val="0"/>
            <w:noProof/>
            <w:kern w:val="2"/>
            <w:sz w:val="22"/>
            <w:szCs w:val="22"/>
            <w14:ligatures w14:val="standardContextual"/>
          </w:rPr>
          <w:tab/>
        </w:r>
        <w:r w:rsidRPr="009110A9">
          <w:rPr>
            <w:rStyle w:val="Lienhypertexte"/>
            <w:noProof/>
          </w:rPr>
          <w:t>Document d’analyse et conception</w:t>
        </w:r>
        <w:r>
          <w:rPr>
            <w:noProof/>
            <w:webHidden/>
          </w:rPr>
          <w:tab/>
        </w:r>
        <w:r>
          <w:rPr>
            <w:noProof/>
            <w:webHidden/>
          </w:rPr>
          <w:fldChar w:fldCharType="begin"/>
        </w:r>
        <w:r>
          <w:rPr>
            <w:noProof/>
            <w:webHidden/>
          </w:rPr>
          <w:instrText xml:space="preserve"> PAGEREF _Toc167881468 \h </w:instrText>
        </w:r>
        <w:r>
          <w:rPr>
            <w:noProof/>
            <w:webHidden/>
          </w:rPr>
        </w:r>
        <w:r>
          <w:rPr>
            <w:noProof/>
            <w:webHidden/>
          </w:rPr>
          <w:fldChar w:fldCharType="separate"/>
        </w:r>
        <w:r>
          <w:rPr>
            <w:noProof/>
            <w:webHidden/>
          </w:rPr>
          <w:t>7</w:t>
        </w:r>
        <w:r>
          <w:rPr>
            <w:noProof/>
            <w:webHidden/>
          </w:rPr>
          <w:fldChar w:fldCharType="end"/>
        </w:r>
      </w:hyperlink>
    </w:p>
    <w:p w14:paraId="21691E24" w14:textId="129DEA28" w:rsidR="00841CC7" w:rsidRDefault="00841CC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81469" w:history="1">
        <w:r w:rsidRPr="009110A9">
          <w:rPr>
            <w:rStyle w:val="Lienhypertexte"/>
            <w:noProof/>
          </w:rPr>
          <w:t>4.3.1</w:t>
        </w:r>
        <w:r>
          <w:rPr>
            <w:rFonts w:eastAsiaTheme="minorEastAsia" w:cstheme="minorBidi"/>
            <w:i w:val="0"/>
            <w:iCs w:val="0"/>
            <w:noProof/>
            <w:kern w:val="2"/>
            <w:sz w:val="22"/>
            <w:szCs w:val="22"/>
            <w14:ligatures w14:val="standardContextual"/>
          </w:rPr>
          <w:tab/>
        </w:r>
        <w:r w:rsidRPr="009110A9">
          <w:rPr>
            <w:rStyle w:val="Lienhypertexte"/>
            <w:noProof/>
          </w:rPr>
          <w:t>Analyse de l’application</w:t>
        </w:r>
        <w:r>
          <w:rPr>
            <w:noProof/>
            <w:webHidden/>
          </w:rPr>
          <w:tab/>
        </w:r>
        <w:r>
          <w:rPr>
            <w:noProof/>
            <w:webHidden/>
          </w:rPr>
          <w:fldChar w:fldCharType="begin"/>
        </w:r>
        <w:r>
          <w:rPr>
            <w:noProof/>
            <w:webHidden/>
          </w:rPr>
          <w:instrText xml:space="preserve"> PAGEREF _Toc167881469 \h </w:instrText>
        </w:r>
        <w:r>
          <w:rPr>
            <w:noProof/>
            <w:webHidden/>
          </w:rPr>
        </w:r>
        <w:r>
          <w:rPr>
            <w:noProof/>
            <w:webHidden/>
          </w:rPr>
          <w:fldChar w:fldCharType="separate"/>
        </w:r>
        <w:r>
          <w:rPr>
            <w:noProof/>
            <w:webHidden/>
          </w:rPr>
          <w:t>7</w:t>
        </w:r>
        <w:r>
          <w:rPr>
            <w:noProof/>
            <w:webHidden/>
          </w:rPr>
          <w:fldChar w:fldCharType="end"/>
        </w:r>
      </w:hyperlink>
    </w:p>
    <w:p w14:paraId="58B61807" w14:textId="0B1AC649" w:rsidR="00841CC7" w:rsidRDefault="00841CC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81470" w:history="1">
        <w:r w:rsidRPr="009110A9">
          <w:rPr>
            <w:rStyle w:val="Lienhypertexte"/>
            <w:noProof/>
          </w:rPr>
          <w:t>4.3.2</w:t>
        </w:r>
        <w:r>
          <w:rPr>
            <w:rFonts w:eastAsiaTheme="minorEastAsia" w:cstheme="minorBidi"/>
            <w:i w:val="0"/>
            <w:iCs w:val="0"/>
            <w:noProof/>
            <w:kern w:val="2"/>
            <w:sz w:val="22"/>
            <w:szCs w:val="22"/>
            <w14:ligatures w14:val="standardContextual"/>
          </w:rPr>
          <w:tab/>
        </w:r>
        <w:r w:rsidRPr="009110A9">
          <w:rPr>
            <w:rStyle w:val="Lienhypertexte"/>
            <w:noProof/>
          </w:rPr>
          <w:t>Conception de l’application</w:t>
        </w:r>
        <w:r>
          <w:rPr>
            <w:noProof/>
            <w:webHidden/>
          </w:rPr>
          <w:tab/>
        </w:r>
        <w:r>
          <w:rPr>
            <w:noProof/>
            <w:webHidden/>
          </w:rPr>
          <w:fldChar w:fldCharType="begin"/>
        </w:r>
        <w:r>
          <w:rPr>
            <w:noProof/>
            <w:webHidden/>
          </w:rPr>
          <w:instrText xml:space="preserve"> PAGEREF _Toc167881470 \h </w:instrText>
        </w:r>
        <w:r>
          <w:rPr>
            <w:noProof/>
            <w:webHidden/>
          </w:rPr>
        </w:r>
        <w:r>
          <w:rPr>
            <w:noProof/>
            <w:webHidden/>
          </w:rPr>
          <w:fldChar w:fldCharType="separate"/>
        </w:r>
        <w:r>
          <w:rPr>
            <w:noProof/>
            <w:webHidden/>
          </w:rPr>
          <w:t>9</w:t>
        </w:r>
        <w:r>
          <w:rPr>
            <w:noProof/>
            <w:webHidden/>
          </w:rPr>
          <w:fldChar w:fldCharType="end"/>
        </w:r>
      </w:hyperlink>
    </w:p>
    <w:p w14:paraId="5CC4B349" w14:textId="5993D52E"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71" w:history="1">
        <w:r w:rsidRPr="009110A9">
          <w:rPr>
            <w:rStyle w:val="Lienhypertexte"/>
            <w:noProof/>
          </w:rPr>
          <w:t>4.4</w:t>
        </w:r>
        <w:r>
          <w:rPr>
            <w:rFonts w:eastAsiaTheme="minorEastAsia" w:cstheme="minorBidi"/>
            <w:smallCaps w:val="0"/>
            <w:noProof/>
            <w:kern w:val="2"/>
            <w:sz w:val="22"/>
            <w:szCs w:val="22"/>
            <w14:ligatures w14:val="standardContextual"/>
          </w:rPr>
          <w:tab/>
        </w:r>
        <w:r w:rsidRPr="009110A9">
          <w:rPr>
            <w:rStyle w:val="Lienhypertexte"/>
            <w:noProof/>
          </w:rPr>
          <w:t>Conception des tests</w:t>
        </w:r>
        <w:r>
          <w:rPr>
            <w:noProof/>
            <w:webHidden/>
          </w:rPr>
          <w:tab/>
        </w:r>
        <w:r>
          <w:rPr>
            <w:noProof/>
            <w:webHidden/>
          </w:rPr>
          <w:fldChar w:fldCharType="begin"/>
        </w:r>
        <w:r>
          <w:rPr>
            <w:noProof/>
            <w:webHidden/>
          </w:rPr>
          <w:instrText xml:space="preserve"> PAGEREF _Toc167881471 \h </w:instrText>
        </w:r>
        <w:r>
          <w:rPr>
            <w:noProof/>
            <w:webHidden/>
          </w:rPr>
        </w:r>
        <w:r>
          <w:rPr>
            <w:noProof/>
            <w:webHidden/>
          </w:rPr>
          <w:fldChar w:fldCharType="separate"/>
        </w:r>
        <w:r>
          <w:rPr>
            <w:noProof/>
            <w:webHidden/>
          </w:rPr>
          <w:t>15</w:t>
        </w:r>
        <w:r>
          <w:rPr>
            <w:noProof/>
            <w:webHidden/>
          </w:rPr>
          <w:fldChar w:fldCharType="end"/>
        </w:r>
      </w:hyperlink>
    </w:p>
    <w:p w14:paraId="011EE332" w14:textId="4BEE0B00" w:rsidR="00841CC7" w:rsidRDefault="00841CC7">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81472" w:history="1">
        <w:r w:rsidRPr="009110A9">
          <w:rPr>
            <w:rStyle w:val="Lienhypertexte"/>
            <w:noProof/>
          </w:rPr>
          <w:t>5</w:t>
        </w:r>
        <w:r>
          <w:rPr>
            <w:rFonts w:eastAsiaTheme="minorEastAsia" w:cstheme="minorBidi"/>
            <w:b w:val="0"/>
            <w:bCs w:val="0"/>
            <w:caps w:val="0"/>
            <w:noProof/>
            <w:kern w:val="2"/>
            <w:sz w:val="22"/>
            <w:szCs w:val="22"/>
            <w14:ligatures w14:val="standardContextual"/>
          </w:rPr>
          <w:tab/>
        </w:r>
        <w:r w:rsidRPr="009110A9">
          <w:rPr>
            <w:rStyle w:val="Lienhypertexte"/>
            <w:noProof/>
          </w:rPr>
          <w:t>Réalisation</w:t>
        </w:r>
        <w:r>
          <w:rPr>
            <w:noProof/>
            <w:webHidden/>
          </w:rPr>
          <w:tab/>
        </w:r>
        <w:r>
          <w:rPr>
            <w:noProof/>
            <w:webHidden/>
          </w:rPr>
          <w:fldChar w:fldCharType="begin"/>
        </w:r>
        <w:r>
          <w:rPr>
            <w:noProof/>
            <w:webHidden/>
          </w:rPr>
          <w:instrText xml:space="preserve"> PAGEREF _Toc167881472 \h </w:instrText>
        </w:r>
        <w:r>
          <w:rPr>
            <w:noProof/>
            <w:webHidden/>
          </w:rPr>
        </w:r>
        <w:r>
          <w:rPr>
            <w:noProof/>
            <w:webHidden/>
          </w:rPr>
          <w:fldChar w:fldCharType="separate"/>
        </w:r>
        <w:r>
          <w:rPr>
            <w:noProof/>
            <w:webHidden/>
          </w:rPr>
          <w:t>16</w:t>
        </w:r>
        <w:r>
          <w:rPr>
            <w:noProof/>
            <w:webHidden/>
          </w:rPr>
          <w:fldChar w:fldCharType="end"/>
        </w:r>
      </w:hyperlink>
    </w:p>
    <w:p w14:paraId="18FEA951" w14:textId="17B750C2"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73" w:history="1">
        <w:r w:rsidRPr="009110A9">
          <w:rPr>
            <w:rStyle w:val="Lienhypertexte"/>
            <w:noProof/>
          </w:rPr>
          <w:t>5.1</w:t>
        </w:r>
        <w:r>
          <w:rPr>
            <w:rFonts w:eastAsiaTheme="minorEastAsia" w:cstheme="minorBidi"/>
            <w:smallCaps w:val="0"/>
            <w:noProof/>
            <w:kern w:val="2"/>
            <w:sz w:val="22"/>
            <w:szCs w:val="22"/>
            <w14:ligatures w14:val="standardContextual"/>
          </w:rPr>
          <w:tab/>
        </w:r>
        <w:r w:rsidRPr="009110A9">
          <w:rPr>
            <w:rStyle w:val="Lienhypertexte"/>
            <w:noProof/>
          </w:rPr>
          <w:t>Mise en place du Github</w:t>
        </w:r>
        <w:r>
          <w:rPr>
            <w:noProof/>
            <w:webHidden/>
          </w:rPr>
          <w:tab/>
        </w:r>
        <w:r>
          <w:rPr>
            <w:noProof/>
            <w:webHidden/>
          </w:rPr>
          <w:fldChar w:fldCharType="begin"/>
        </w:r>
        <w:r>
          <w:rPr>
            <w:noProof/>
            <w:webHidden/>
          </w:rPr>
          <w:instrText xml:space="preserve"> PAGEREF _Toc167881473 \h </w:instrText>
        </w:r>
        <w:r>
          <w:rPr>
            <w:noProof/>
            <w:webHidden/>
          </w:rPr>
        </w:r>
        <w:r>
          <w:rPr>
            <w:noProof/>
            <w:webHidden/>
          </w:rPr>
          <w:fldChar w:fldCharType="separate"/>
        </w:r>
        <w:r>
          <w:rPr>
            <w:noProof/>
            <w:webHidden/>
          </w:rPr>
          <w:t>16</w:t>
        </w:r>
        <w:r>
          <w:rPr>
            <w:noProof/>
            <w:webHidden/>
          </w:rPr>
          <w:fldChar w:fldCharType="end"/>
        </w:r>
      </w:hyperlink>
    </w:p>
    <w:p w14:paraId="7CB24C15" w14:textId="0C77529F"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74" w:history="1">
        <w:r w:rsidRPr="009110A9">
          <w:rPr>
            <w:rStyle w:val="Lienhypertexte"/>
            <w:noProof/>
          </w:rPr>
          <w:t>5.2</w:t>
        </w:r>
        <w:r>
          <w:rPr>
            <w:rFonts w:eastAsiaTheme="minorEastAsia" w:cstheme="minorBidi"/>
            <w:smallCaps w:val="0"/>
            <w:noProof/>
            <w:kern w:val="2"/>
            <w:sz w:val="22"/>
            <w:szCs w:val="22"/>
            <w14:ligatures w14:val="standardContextual"/>
          </w:rPr>
          <w:tab/>
        </w:r>
        <w:r w:rsidRPr="009110A9">
          <w:rPr>
            <w:rStyle w:val="Lienhypertexte"/>
            <w:noProof/>
          </w:rPr>
          <w:t>Mise en place de Visual Studio 2022</w:t>
        </w:r>
        <w:r>
          <w:rPr>
            <w:noProof/>
            <w:webHidden/>
          </w:rPr>
          <w:tab/>
        </w:r>
        <w:r>
          <w:rPr>
            <w:noProof/>
            <w:webHidden/>
          </w:rPr>
          <w:fldChar w:fldCharType="begin"/>
        </w:r>
        <w:r>
          <w:rPr>
            <w:noProof/>
            <w:webHidden/>
          </w:rPr>
          <w:instrText xml:space="preserve"> PAGEREF _Toc167881474 \h </w:instrText>
        </w:r>
        <w:r>
          <w:rPr>
            <w:noProof/>
            <w:webHidden/>
          </w:rPr>
        </w:r>
        <w:r>
          <w:rPr>
            <w:noProof/>
            <w:webHidden/>
          </w:rPr>
          <w:fldChar w:fldCharType="separate"/>
        </w:r>
        <w:r>
          <w:rPr>
            <w:noProof/>
            <w:webHidden/>
          </w:rPr>
          <w:t>17</w:t>
        </w:r>
        <w:r>
          <w:rPr>
            <w:noProof/>
            <w:webHidden/>
          </w:rPr>
          <w:fldChar w:fldCharType="end"/>
        </w:r>
      </w:hyperlink>
    </w:p>
    <w:p w14:paraId="5F1DCE28" w14:textId="42CBEB83"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75" w:history="1">
        <w:r w:rsidRPr="009110A9">
          <w:rPr>
            <w:rStyle w:val="Lienhypertexte"/>
            <w:noProof/>
          </w:rPr>
          <w:t>5.3</w:t>
        </w:r>
        <w:r>
          <w:rPr>
            <w:rFonts w:eastAsiaTheme="minorEastAsia" w:cstheme="minorBidi"/>
            <w:smallCaps w:val="0"/>
            <w:noProof/>
            <w:kern w:val="2"/>
            <w:sz w:val="22"/>
            <w:szCs w:val="22"/>
            <w14:ligatures w14:val="standardContextual"/>
          </w:rPr>
          <w:tab/>
        </w:r>
        <w:r w:rsidRPr="009110A9">
          <w:rPr>
            <w:rStyle w:val="Lienhypertexte"/>
            <w:noProof/>
          </w:rPr>
          <w:t>Mise en place de la base de données (MPD)</w:t>
        </w:r>
        <w:r>
          <w:rPr>
            <w:noProof/>
            <w:webHidden/>
          </w:rPr>
          <w:tab/>
        </w:r>
        <w:r>
          <w:rPr>
            <w:noProof/>
            <w:webHidden/>
          </w:rPr>
          <w:fldChar w:fldCharType="begin"/>
        </w:r>
        <w:r>
          <w:rPr>
            <w:noProof/>
            <w:webHidden/>
          </w:rPr>
          <w:instrText xml:space="preserve"> PAGEREF _Toc167881475 \h </w:instrText>
        </w:r>
        <w:r>
          <w:rPr>
            <w:noProof/>
            <w:webHidden/>
          </w:rPr>
        </w:r>
        <w:r>
          <w:rPr>
            <w:noProof/>
            <w:webHidden/>
          </w:rPr>
          <w:fldChar w:fldCharType="separate"/>
        </w:r>
        <w:r>
          <w:rPr>
            <w:noProof/>
            <w:webHidden/>
          </w:rPr>
          <w:t>18</w:t>
        </w:r>
        <w:r>
          <w:rPr>
            <w:noProof/>
            <w:webHidden/>
          </w:rPr>
          <w:fldChar w:fldCharType="end"/>
        </w:r>
      </w:hyperlink>
    </w:p>
    <w:p w14:paraId="157AB4D1" w14:textId="528155DD"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76" w:history="1">
        <w:r w:rsidRPr="009110A9">
          <w:rPr>
            <w:rStyle w:val="Lienhypertexte"/>
            <w:noProof/>
          </w:rPr>
          <w:t>5.4</w:t>
        </w:r>
        <w:r>
          <w:rPr>
            <w:rFonts w:eastAsiaTheme="minorEastAsia" w:cstheme="minorBidi"/>
            <w:smallCaps w:val="0"/>
            <w:noProof/>
            <w:kern w:val="2"/>
            <w:sz w:val="22"/>
            <w:szCs w:val="22"/>
            <w14:ligatures w14:val="standardContextual"/>
          </w:rPr>
          <w:tab/>
        </w:r>
        <w:r w:rsidRPr="009110A9">
          <w:rPr>
            <w:rStyle w:val="Lienhypertexte"/>
            <w:noProof/>
          </w:rPr>
          <w:t>Premières étapes</w:t>
        </w:r>
        <w:r>
          <w:rPr>
            <w:noProof/>
            <w:webHidden/>
          </w:rPr>
          <w:tab/>
        </w:r>
        <w:r>
          <w:rPr>
            <w:noProof/>
            <w:webHidden/>
          </w:rPr>
          <w:fldChar w:fldCharType="begin"/>
        </w:r>
        <w:r>
          <w:rPr>
            <w:noProof/>
            <w:webHidden/>
          </w:rPr>
          <w:instrText xml:space="preserve"> PAGEREF _Toc167881476 \h </w:instrText>
        </w:r>
        <w:r>
          <w:rPr>
            <w:noProof/>
            <w:webHidden/>
          </w:rPr>
        </w:r>
        <w:r>
          <w:rPr>
            <w:noProof/>
            <w:webHidden/>
          </w:rPr>
          <w:fldChar w:fldCharType="separate"/>
        </w:r>
        <w:r>
          <w:rPr>
            <w:noProof/>
            <w:webHidden/>
          </w:rPr>
          <w:t>19</w:t>
        </w:r>
        <w:r>
          <w:rPr>
            <w:noProof/>
            <w:webHidden/>
          </w:rPr>
          <w:fldChar w:fldCharType="end"/>
        </w:r>
      </w:hyperlink>
    </w:p>
    <w:p w14:paraId="1F777910" w14:textId="2A1AAF16"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77" w:history="1">
        <w:r w:rsidRPr="009110A9">
          <w:rPr>
            <w:rStyle w:val="Lienhypertexte"/>
            <w:noProof/>
          </w:rPr>
          <w:t>5.5</w:t>
        </w:r>
        <w:r>
          <w:rPr>
            <w:rFonts w:eastAsiaTheme="minorEastAsia" w:cstheme="minorBidi"/>
            <w:smallCaps w:val="0"/>
            <w:noProof/>
            <w:kern w:val="2"/>
            <w:sz w:val="22"/>
            <w:szCs w:val="22"/>
            <w14:ligatures w14:val="standardContextual"/>
          </w:rPr>
          <w:tab/>
        </w:r>
        <w:r w:rsidRPr="009110A9">
          <w:rPr>
            <w:rStyle w:val="Lienhypertexte"/>
            <w:noProof/>
          </w:rPr>
          <w:t>Organisation dans le code</w:t>
        </w:r>
        <w:r>
          <w:rPr>
            <w:noProof/>
            <w:webHidden/>
          </w:rPr>
          <w:tab/>
        </w:r>
        <w:r>
          <w:rPr>
            <w:noProof/>
            <w:webHidden/>
          </w:rPr>
          <w:fldChar w:fldCharType="begin"/>
        </w:r>
        <w:r>
          <w:rPr>
            <w:noProof/>
            <w:webHidden/>
          </w:rPr>
          <w:instrText xml:space="preserve"> PAGEREF _Toc167881477 \h </w:instrText>
        </w:r>
        <w:r>
          <w:rPr>
            <w:noProof/>
            <w:webHidden/>
          </w:rPr>
        </w:r>
        <w:r>
          <w:rPr>
            <w:noProof/>
            <w:webHidden/>
          </w:rPr>
          <w:fldChar w:fldCharType="separate"/>
        </w:r>
        <w:r>
          <w:rPr>
            <w:noProof/>
            <w:webHidden/>
          </w:rPr>
          <w:t>20</w:t>
        </w:r>
        <w:r>
          <w:rPr>
            <w:noProof/>
            <w:webHidden/>
          </w:rPr>
          <w:fldChar w:fldCharType="end"/>
        </w:r>
      </w:hyperlink>
    </w:p>
    <w:p w14:paraId="456C2B10" w14:textId="3ECC3C3D"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78" w:history="1">
        <w:r w:rsidRPr="009110A9">
          <w:rPr>
            <w:rStyle w:val="Lienhypertexte"/>
            <w:noProof/>
          </w:rPr>
          <w:t>5.6</w:t>
        </w:r>
        <w:r>
          <w:rPr>
            <w:rFonts w:eastAsiaTheme="minorEastAsia" w:cstheme="minorBidi"/>
            <w:smallCaps w:val="0"/>
            <w:noProof/>
            <w:kern w:val="2"/>
            <w:sz w:val="22"/>
            <w:szCs w:val="22"/>
            <w14:ligatures w14:val="standardContextual"/>
          </w:rPr>
          <w:tab/>
        </w:r>
        <w:r w:rsidRPr="009110A9">
          <w:rPr>
            <w:rStyle w:val="Lienhypertexte"/>
            <w:noProof/>
          </w:rPr>
          <w:t>Gestion de la base de données dans le programme</w:t>
        </w:r>
        <w:r>
          <w:rPr>
            <w:noProof/>
            <w:webHidden/>
          </w:rPr>
          <w:tab/>
        </w:r>
        <w:r>
          <w:rPr>
            <w:noProof/>
            <w:webHidden/>
          </w:rPr>
          <w:fldChar w:fldCharType="begin"/>
        </w:r>
        <w:r>
          <w:rPr>
            <w:noProof/>
            <w:webHidden/>
          </w:rPr>
          <w:instrText xml:space="preserve"> PAGEREF _Toc167881478 \h </w:instrText>
        </w:r>
        <w:r>
          <w:rPr>
            <w:noProof/>
            <w:webHidden/>
          </w:rPr>
        </w:r>
        <w:r>
          <w:rPr>
            <w:noProof/>
            <w:webHidden/>
          </w:rPr>
          <w:fldChar w:fldCharType="separate"/>
        </w:r>
        <w:r>
          <w:rPr>
            <w:noProof/>
            <w:webHidden/>
          </w:rPr>
          <w:t>21</w:t>
        </w:r>
        <w:r>
          <w:rPr>
            <w:noProof/>
            <w:webHidden/>
          </w:rPr>
          <w:fldChar w:fldCharType="end"/>
        </w:r>
      </w:hyperlink>
    </w:p>
    <w:p w14:paraId="61BCCCE4" w14:textId="0BDA9573"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79" w:history="1">
        <w:r w:rsidRPr="009110A9">
          <w:rPr>
            <w:rStyle w:val="Lienhypertexte"/>
            <w:noProof/>
          </w:rPr>
          <w:t>5.7</w:t>
        </w:r>
        <w:r>
          <w:rPr>
            <w:rFonts w:eastAsiaTheme="minorEastAsia" w:cstheme="minorBidi"/>
            <w:smallCaps w:val="0"/>
            <w:noProof/>
            <w:kern w:val="2"/>
            <w:sz w:val="22"/>
            <w:szCs w:val="22"/>
            <w14:ligatures w14:val="standardContextual"/>
          </w:rPr>
          <w:tab/>
        </w:r>
        <w:r w:rsidRPr="009110A9">
          <w:rPr>
            <w:rStyle w:val="Lienhypertexte"/>
            <w:noProof/>
          </w:rPr>
          <w:t>Gestion des éléments externes</w:t>
        </w:r>
        <w:r>
          <w:rPr>
            <w:noProof/>
            <w:webHidden/>
          </w:rPr>
          <w:tab/>
        </w:r>
        <w:r>
          <w:rPr>
            <w:noProof/>
            <w:webHidden/>
          </w:rPr>
          <w:fldChar w:fldCharType="begin"/>
        </w:r>
        <w:r>
          <w:rPr>
            <w:noProof/>
            <w:webHidden/>
          </w:rPr>
          <w:instrText xml:space="preserve"> PAGEREF _Toc167881479 \h </w:instrText>
        </w:r>
        <w:r>
          <w:rPr>
            <w:noProof/>
            <w:webHidden/>
          </w:rPr>
        </w:r>
        <w:r>
          <w:rPr>
            <w:noProof/>
            <w:webHidden/>
          </w:rPr>
          <w:fldChar w:fldCharType="separate"/>
        </w:r>
        <w:r>
          <w:rPr>
            <w:noProof/>
            <w:webHidden/>
          </w:rPr>
          <w:t>22</w:t>
        </w:r>
        <w:r>
          <w:rPr>
            <w:noProof/>
            <w:webHidden/>
          </w:rPr>
          <w:fldChar w:fldCharType="end"/>
        </w:r>
      </w:hyperlink>
    </w:p>
    <w:p w14:paraId="230D3CFE" w14:textId="7401E8C3"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80" w:history="1">
        <w:r w:rsidRPr="009110A9">
          <w:rPr>
            <w:rStyle w:val="Lienhypertexte"/>
            <w:noProof/>
          </w:rPr>
          <w:t>5.8</w:t>
        </w:r>
        <w:r>
          <w:rPr>
            <w:rFonts w:eastAsiaTheme="minorEastAsia" w:cstheme="minorBidi"/>
            <w:smallCaps w:val="0"/>
            <w:noProof/>
            <w:kern w:val="2"/>
            <w:sz w:val="22"/>
            <w:szCs w:val="22"/>
            <w14:ligatures w14:val="standardContextual"/>
          </w:rPr>
          <w:tab/>
        </w:r>
        <w:r w:rsidRPr="009110A9">
          <w:rPr>
            <w:rStyle w:val="Lienhypertexte"/>
            <w:noProof/>
          </w:rPr>
          <w:t>Fonctionnement des menus</w:t>
        </w:r>
        <w:r>
          <w:rPr>
            <w:noProof/>
            <w:webHidden/>
          </w:rPr>
          <w:tab/>
        </w:r>
        <w:r>
          <w:rPr>
            <w:noProof/>
            <w:webHidden/>
          </w:rPr>
          <w:fldChar w:fldCharType="begin"/>
        </w:r>
        <w:r>
          <w:rPr>
            <w:noProof/>
            <w:webHidden/>
          </w:rPr>
          <w:instrText xml:space="preserve"> PAGEREF _Toc167881480 \h </w:instrText>
        </w:r>
        <w:r>
          <w:rPr>
            <w:noProof/>
            <w:webHidden/>
          </w:rPr>
        </w:r>
        <w:r>
          <w:rPr>
            <w:noProof/>
            <w:webHidden/>
          </w:rPr>
          <w:fldChar w:fldCharType="separate"/>
        </w:r>
        <w:r>
          <w:rPr>
            <w:noProof/>
            <w:webHidden/>
          </w:rPr>
          <w:t>23</w:t>
        </w:r>
        <w:r>
          <w:rPr>
            <w:noProof/>
            <w:webHidden/>
          </w:rPr>
          <w:fldChar w:fldCharType="end"/>
        </w:r>
      </w:hyperlink>
    </w:p>
    <w:p w14:paraId="4DE9A0E8" w14:textId="62D3536A"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81" w:history="1">
        <w:r w:rsidRPr="009110A9">
          <w:rPr>
            <w:rStyle w:val="Lienhypertexte"/>
            <w:noProof/>
          </w:rPr>
          <w:t>5.9</w:t>
        </w:r>
        <w:r>
          <w:rPr>
            <w:rFonts w:eastAsiaTheme="minorEastAsia" w:cstheme="minorBidi"/>
            <w:smallCaps w:val="0"/>
            <w:noProof/>
            <w:kern w:val="2"/>
            <w:sz w:val="22"/>
            <w:szCs w:val="22"/>
            <w14:ligatures w14:val="standardContextual"/>
          </w:rPr>
          <w:tab/>
        </w:r>
        <w:r w:rsidRPr="009110A9">
          <w:rPr>
            <w:rStyle w:val="Lienhypertexte"/>
            <w:noProof/>
          </w:rPr>
          <w:t>Gestion du jeu</w:t>
        </w:r>
        <w:r>
          <w:rPr>
            <w:noProof/>
            <w:webHidden/>
          </w:rPr>
          <w:tab/>
        </w:r>
        <w:r>
          <w:rPr>
            <w:noProof/>
            <w:webHidden/>
          </w:rPr>
          <w:fldChar w:fldCharType="begin"/>
        </w:r>
        <w:r>
          <w:rPr>
            <w:noProof/>
            <w:webHidden/>
          </w:rPr>
          <w:instrText xml:space="preserve"> PAGEREF _Toc167881481 \h </w:instrText>
        </w:r>
        <w:r>
          <w:rPr>
            <w:noProof/>
            <w:webHidden/>
          </w:rPr>
        </w:r>
        <w:r>
          <w:rPr>
            <w:noProof/>
            <w:webHidden/>
          </w:rPr>
          <w:fldChar w:fldCharType="separate"/>
        </w:r>
        <w:r>
          <w:rPr>
            <w:noProof/>
            <w:webHidden/>
          </w:rPr>
          <w:t>27</w:t>
        </w:r>
        <w:r>
          <w:rPr>
            <w:noProof/>
            <w:webHidden/>
          </w:rPr>
          <w:fldChar w:fldCharType="end"/>
        </w:r>
      </w:hyperlink>
    </w:p>
    <w:p w14:paraId="16CECCCF" w14:textId="0B7A6C9B" w:rsidR="00841CC7" w:rsidRDefault="00841CC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81482" w:history="1">
        <w:r w:rsidRPr="009110A9">
          <w:rPr>
            <w:rStyle w:val="Lienhypertexte"/>
            <w:noProof/>
          </w:rPr>
          <w:t>5.9.1</w:t>
        </w:r>
        <w:r>
          <w:rPr>
            <w:rFonts w:eastAsiaTheme="minorEastAsia" w:cstheme="minorBidi"/>
            <w:i w:val="0"/>
            <w:iCs w:val="0"/>
            <w:noProof/>
            <w:kern w:val="2"/>
            <w:sz w:val="22"/>
            <w:szCs w:val="22"/>
            <w14:ligatures w14:val="standardContextual"/>
          </w:rPr>
          <w:tab/>
        </w:r>
        <w:r w:rsidRPr="009110A9">
          <w:rPr>
            <w:rStyle w:val="Lienhypertexte"/>
            <w:noProof/>
          </w:rPr>
          <w:t>Création de la zone de jeu</w:t>
        </w:r>
        <w:r>
          <w:rPr>
            <w:noProof/>
            <w:webHidden/>
          </w:rPr>
          <w:tab/>
        </w:r>
        <w:r>
          <w:rPr>
            <w:noProof/>
            <w:webHidden/>
          </w:rPr>
          <w:fldChar w:fldCharType="begin"/>
        </w:r>
        <w:r>
          <w:rPr>
            <w:noProof/>
            <w:webHidden/>
          </w:rPr>
          <w:instrText xml:space="preserve"> PAGEREF _Toc167881482 \h </w:instrText>
        </w:r>
        <w:r>
          <w:rPr>
            <w:noProof/>
            <w:webHidden/>
          </w:rPr>
        </w:r>
        <w:r>
          <w:rPr>
            <w:noProof/>
            <w:webHidden/>
          </w:rPr>
          <w:fldChar w:fldCharType="separate"/>
        </w:r>
        <w:r>
          <w:rPr>
            <w:noProof/>
            <w:webHidden/>
          </w:rPr>
          <w:t>27</w:t>
        </w:r>
        <w:r>
          <w:rPr>
            <w:noProof/>
            <w:webHidden/>
          </w:rPr>
          <w:fldChar w:fldCharType="end"/>
        </w:r>
      </w:hyperlink>
    </w:p>
    <w:p w14:paraId="1693E397" w14:textId="1A282CF2" w:rsidR="00841CC7" w:rsidRDefault="00841CC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81483" w:history="1">
        <w:r w:rsidRPr="009110A9">
          <w:rPr>
            <w:rStyle w:val="Lienhypertexte"/>
            <w:noProof/>
          </w:rPr>
          <w:t>5.9.2</w:t>
        </w:r>
        <w:r>
          <w:rPr>
            <w:rFonts w:eastAsiaTheme="minorEastAsia" w:cstheme="minorBidi"/>
            <w:i w:val="0"/>
            <w:iCs w:val="0"/>
            <w:noProof/>
            <w:kern w:val="2"/>
            <w:sz w:val="22"/>
            <w:szCs w:val="22"/>
            <w14:ligatures w14:val="standardContextual"/>
          </w:rPr>
          <w:tab/>
        </w:r>
        <w:r w:rsidRPr="009110A9">
          <w:rPr>
            <w:rStyle w:val="Lienhypertexte"/>
            <w:noProof/>
          </w:rPr>
          <w:t>Création et gestion des tetriminos</w:t>
        </w:r>
        <w:r>
          <w:rPr>
            <w:noProof/>
            <w:webHidden/>
          </w:rPr>
          <w:tab/>
        </w:r>
        <w:r>
          <w:rPr>
            <w:noProof/>
            <w:webHidden/>
          </w:rPr>
          <w:fldChar w:fldCharType="begin"/>
        </w:r>
        <w:r>
          <w:rPr>
            <w:noProof/>
            <w:webHidden/>
          </w:rPr>
          <w:instrText xml:space="preserve"> PAGEREF _Toc167881483 \h </w:instrText>
        </w:r>
        <w:r>
          <w:rPr>
            <w:noProof/>
            <w:webHidden/>
          </w:rPr>
        </w:r>
        <w:r>
          <w:rPr>
            <w:noProof/>
            <w:webHidden/>
          </w:rPr>
          <w:fldChar w:fldCharType="separate"/>
        </w:r>
        <w:r>
          <w:rPr>
            <w:noProof/>
            <w:webHidden/>
          </w:rPr>
          <w:t>28</w:t>
        </w:r>
        <w:r>
          <w:rPr>
            <w:noProof/>
            <w:webHidden/>
          </w:rPr>
          <w:fldChar w:fldCharType="end"/>
        </w:r>
      </w:hyperlink>
    </w:p>
    <w:p w14:paraId="428EC8C9" w14:textId="56FA2A0A" w:rsidR="00841CC7" w:rsidRDefault="00841CC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81484" w:history="1">
        <w:r w:rsidRPr="009110A9">
          <w:rPr>
            <w:rStyle w:val="Lienhypertexte"/>
            <w:noProof/>
          </w:rPr>
          <w:t>5.9.3</w:t>
        </w:r>
        <w:r>
          <w:rPr>
            <w:rFonts w:eastAsiaTheme="minorEastAsia" w:cstheme="minorBidi"/>
            <w:i w:val="0"/>
            <w:iCs w:val="0"/>
            <w:noProof/>
            <w:kern w:val="2"/>
            <w:sz w:val="22"/>
            <w:szCs w:val="22"/>
            <w14:ligatures w14:val="standardContextual"/>
          </w:rPr>
          <w:tab/>
        </w:r>
        <w:r w:rsidRPr="009110A9">
          <w:rPr>
            <w:rStyle w:val="Lienhypertexte"/>
            <w:noProof/>
          </w:rPr>
          <w:t>Déplacement des tetriminos</w:t>
        </w:r>
        <w:r>
          <w:rPr>
            <w:noProof/>
            <w:webHidden/>
          </w:rPr>
          <w:tab/>
        </w:r>
        <w:r>
          <w:rPr>
            <w:noProof/>
            <w:webHidden/>
          </w:rPr>
          <w:fldChar w:fldCharType="begin"/>
        </w:r>
        <w:r>
          <w:rPr>
            <w:noProof/>
            <w:webHidden/>
          </w:rPr>
          <w:instrText xml:space="preserve"> PAGEREF _Toc167881484 \h </w:instrText>
        </w:r>
        <w:r>
          <w:rPr>
            <w:noProof/>
            <w:webHidden/>
          </w:rPr>
        </w:r>
        <w:r>
          <w:rPr>
            <w:noProof/>
            <w:webHidden/>
          </w:rPr>
          <w:fldChar w:fldCharType="separate"/>
        </w:r>
        <w:r>
          <w:rPr>
            <w:noProof/>
            <w:webHidden/>
          </w:rPr>
          <w:t>30</w:t>
        </w:r>
        <w:r>
          <w:rPr>
            <w:noProof/>
            <w:webHidden/>
          </w:rPr>
          <w:fldChar w:fldCharType="end"/>
        </w:r>
      </w:hyperlink>
    </w:p>
    <w:p w14:paraId="7AB991F2" w14:textId="3F47B509" w:rsidR="00841CC7" w:rsidRDefault="00841CC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81485" w:history="1">
        <w:r w:rsidRPr="009110A9">
          <w:rPr>
            <w:rStyle w:val="Lienhypertexte"/>
            <w:noProof/>
          </w:rPr>
          <w:t>5.9.4</w:t>
        </w:r>
        <w:r>
          <w:rPr>
            <w:rFonts w:eastAsiaTheme="minorEastAsia" w:cstheme="minorBidi"/>
            <w:i w:val="0"/>
            <w:iCs w:val="0"/>
            <w:noProof/>
            <w:kern w:val="2"/>
            <w:sz w:val="22"/>
            <w:szCs w:val="22"/>
            <w14:ligatures w14:val="standardContextual"/>
          </w:rPr>
          <w:tab/>
        </w:r>
        <w:r w:rsidRPr="009110A9">
          <w:rPr>
            <w:rStyle w:val="Lienhypertexte"/>
            <w:noProof/>
          </w:rPr>
          <w:t>Rotation des tetriminos</w:t>
        </w:r>
        <w:r>
          <w:rPr>
            <w:noProof/>
            <w:webHidden/>
          </w:rPr>
          <w:tab/>
        </w:r>
        <w:r>
          <w:rPr>
            <w:noProof/>
            <w:webHidden/>
          </w:rPr>
          <w:fldChar w:fldCharType="begin"/>
        </w:r>
        <w:r>
          <w:rPr>
            <w:noProof/>
            <w:webHidden/>
          </w:rPr>
          <w:instrText xml:space="preserve"> PAGEREF _Toc167881485 \h </w:instrText>
        </w:r>
        <w:r>
          <w:rPr>
            <w:noProof/>
            <w:webHidden/>
          </w:rPr>
        </w:r>
        <w:r>
          <w:rPr>
            <w:noProof/>
            <w:webHidden/>
          </w:rPr>
          <w:fldChar w:fldCharType="separate"/>
        </w:r>
        <w:r>
          <w:rPr>
            <w:noProof/>
            <w:webHidden/>
          </w:rPr>
          <w:t>30</w:t>
        </w:r>
        <w:r>
          <w:rPr>
            <w:noProof/>
            <w:webHidden/>
          </w:rPr>
          <w:fldChar w:fldCharType="end"/>
        </w:r>
      </w:hyperlink>
    </w:p>
    <w:p w14:paraId="3C20E355" w14:textId="69888B97" w:rsidR="00841CC7" w:rsidRDefault="00841CC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81486" w:history="1">
        <w:r w:rsidRPr="009110A9">
          <w:rPr>
            <w:rStyle w:val="Lienhypertexte"/>
            <w:noProof/>
          </w:rPr>
          <w:t>5.9.5</w:t>
        </w:r>
        <w:r>
          <w:rPr>
            <w:rFonts w:eastAsiaTheme="minorEastAsia" w:cstheme="minorBidi"/>
            <w:i w:val="0"/>
            <w:iCs w:val="0"/>
            <w:noProof/>
            <w:kern w:val="2"/>
            <w:sz w:val="22"/>
            <w:szCs w:val="22"/>
            <w14:ligatures w14:val="standardContextual"/>
          </w:rPr>
          <w:tab/>
        </w:r>
        <w:r w:rsidRPr="009110A9">
          <w:rPr>
            <w:rStyle w:val="Lienhypertexte"/>
            <w:noProof/>
          </w:rPr>
          <w:t>Inputs utilisateur</w:t>
        </w:r>
        <w:r>
          <w:rPr>
            <w:noProof/>
            <w:webHidden/>
          </w:rPr>
          <w:tab/>
        </w:r>
        <w:r>
          <w:rPr>
            <w:noProof/>
            <w:webHidden/>
          </w:rPr>
          <w:fldChar w:fldCharType="begin"/>
        </w:r>
        <w:r>
          <w:rPr>
            <w:noProof/>
            <w:webHidden/>
          </w:rPr>
          <w:instrText xml:space="preserve"> PAGEREF _Toc167881486 \h </w:instrText>
        </w:r>
        <w:r>
          <w:rPr>
            <w:noProof/>
            <w:webHidden/>
          </w:rPr>
        </w:r>
        <w:r>
          <w:rPr>
            <w:noProof/>
            <w:webHidden/>
          </w:rPr>
          <w:fldChar w:fldCharType="separate"/>
        </w:r>
        <w:r>
          <w:rPr>
            <w:noProof/>
            <w:webHidden/>
          </w:rPr>
          <w:t>32</w:t>
        </w:r>
        <w:r>
          <w:rPr>
            <w:noProof/>
            <w:webHidden/>
          </w:rPr>
          <w:fldChar w:fldCharType="end"/>
        </w:r>
      </w:hyperlink>
    </w:p>
    <w:p w14:paraId="54BDF571" w14:textId="1825FA45"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87" w:history="1">
        <w:r w:rsidRPr="009110A9">
          <w:rPr>
            <w:rStyle w:val="Lienhypertexte"/>
            <w:noProof/>
          </w:rPr>
          <w:t>5.10</w:t>
        </w:r>
        <w:r>
          <w:rPr>
            <w:rFonts w:eastAsiaTheme="minorEastAsia" w:cstheme="minorBidi"/>
            <w:smallCaps w:val="0"/>
            <w:noProof/>
            <w:kern w:val="2"/>
            <w:sz w:val="22"/>
            <w:szCs w:val="22"/>
            <w14:ligatures w14:val="standardContextual"/>
          </w:rPr>
          <w:tab/>
        </w:r>
        <w:r w:rsidRPr="009110A9">
          <w:rPr>
            <w:rStyle w:val="Lienhypertexte"/>
            <w:noProof/>
          </w:rPr>
          <w:t>Boucle principale du jeu</w:t>
        </w:r>
        <w:r>
          <w:rPr>
            <w:noProof/>
            <w:webHidden/>
          </w:rPr>
          <w:tab/>
        </w:r>
        <w:r>
          <w:rPr>
            <w:noProof/>
            <w:webHidden/>
          </w:rPr>
          <w:fldChar w:fldCharType="begin"/>
        </w:r>
        <w:r>
          <w:rPr>
            <w:noProof/>
            <w:webHidden/>
          </w:rPr>
          <w:instrText xml:space="preserve"> PAGEREF _Toc167881487 \h </w:instrText>
        </w:r>
        <w:r>
          <w:rPr>
            <w:noProof/>
            <w:webHidden/>
          </w:rPr>
        </w:r>
        <w:r>
          <w:rPr>
            <w:noProof/>
            <w:webHidden/>
          </w:rPr>
          <w:fldChar w:fldCharType="separate"/>
        </w:r>
        <w:r>
          <w:rPr>
            <w:noProof/>
            <w:webHidden/>
          </w:rPr>
          <w:t>33</w:t>
        </w:r>
        <w:r>
          <w:rPr>
            <w:noProof/>
            <w:webHidden/>
          </w:rPr>
          <w:fldChar w:fldCharType="end"/>
        </w:r>
      </w:hyperlink>
    </w:p>
    <w:p w14:paraId="167DC76C" w14:textId="353D7917"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88" w:history="1">
        <w:r w:rsidRPr="009110A9">
          <w:rPr>
            <w:rStyle w:val="Lienhypertexte"/>
            <w:noProof/>
          </w:rPr>
          <w:t>5.11</w:t>
        </w:r>
        <w:r>
          <w:rPr>
            <w:rFonts w:eastAsiaTheme="minorEastAsia" w:cstheme="minorBidi"/>
            <w:smallCaps w:val="0"/>
            <w:noProof/>
            <w:kern w:val="2"/>
            <w:sz w:val="22"/>
            <w:szCs w:val="22"/>
            <w14:ligatures w14:val="standardContextual"/>
          </w:rPr>
          <w:tab/>
        </w:r>
        <w:r w:rsidRPr="009110A9">
          <w:rPr>
            <w:rStyle w:val="Lienhypertexte"/>
            <w:noProof/>
          </w:rPr>
          <w:t>Boucles secondaires</w:t>
        </w:r>
        <w:r>
          <w:rPr>
            <w:noProof/>
            <w:webHidden/>
          </w:rPr>
          <w:tab/>
        </w:r>
        <w:r>
          <w:rPr>
            <w:noProof/>
            <w:webHidden/>
          </w:rPr>
          <w:fldChar w:fldCharType="begin"/>
        </w:r>
        <w:r>
          <w:rPr>
            <w:noProof/>
            <w:webHidden/>
          </w:rPr>
          <w:instrText xml:space="preserve"> PAGEREF _Toc167881488 \h </w:instrText>
        </w:r>
        <w:r>
          <w:rPr>
            <w:noProof/>
            <w:webHidden/>
          </w:rPr>
        </w:r>
        <w:r>
          <w:rPr>
            <w:noProof/>
            <w:webHidden/>
          </w:rPr>
          <w:fldChar w:fldCharType="separate"/>
        </w:r>
        <w:r>
          <w:rPr>
            <w:noProof/>
            <w:webHidden/>
          </w:rPr>
          <w:t>36</w:t>
        </w:r>
        <w:r>
          <w:rPr>
            <w:noProof/>
            <w:webHidden/>
          </w:rPr>
          <w:fldChar w:fldCharType="end"/>
        </w:r>
      </w:hyperlink>
    </w:p>
    <w:p w14:paraId="725825C4" w14:textId="0C273E78"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89" w:history="1">
        <w:r w:rsidRPr="009110A9">
          <w:rPr>
            <w:rStyle w:val="Lienhypertexte"/>
            <w:noProof/>
          </w:rPr>
          <w:t>5.12</w:t>
        </w:r>
        <w:r>
          <w:rPr>
            <w:rFonts w:eastAsiaTheme="minorEastAsia" w:cstheme="minorBidi"/>
            <w:smallCaps w:val="0"/>
            <w:noProof/>
            <w:kern w:val="2"/>
            <w:sz w:val="22"/>
            <w:szCs w:val="22"/>
            <w14:ligatures w14:val="standardContextual"/>
          </w:rPr>
          <w:tab/>
        </w:r>
        <w:r w:rsidRPr="009110A9">
          <w:rPr>
            <w:rStyle w:val="Lienhypertexte"/>
            <w:noProof/>
          </w:rPr>
          <w:t>Collis</w:t>
        </w:r>
        <w:r w:rsidRPr="009110A9">
          <w:rPr>
            <w:rStyle w:val="Lienhypertexte"/>
            <w:noProof/>
          </w:rPr>
          <w:t>i</w:t>
        </w:r>
        <w:r w:rsidRPr="009110A9">
          <w:rPr>
            <w:rStyle w:val="Lienhypertexte"/>
            <w:noProof/>
          </w:rPr>
          <w:t>o</w:t>
        </w:r>
        <w:r w:rsidRPr="009110A9">
          <w:rPr>
            <w:rStyle w:val="Lienhypertexte"/>
            <w:noProof/>
          </w:rPr>
          <w:t>n</w:t>
        </w:r>
        <w:r w:rsidRPr="009110A9">
          <w:rPr>
            <w:rStyle w:val="Lienhypertexte"/>
            <w:noProof/>
          </w:rPr>
          <w:t>s des pièces</w:t>
        </w:r>
        <w:r>
          <w:rPr>
            <w:noProof/>
            <w:webHidden/>
          </w:rPr>
          <w:tab/>
        </w:r>
        <w:r>
          <w:rPr>
            <w:noProof/>
            <w:webHidden/>
          </w:rPr>
          <w:fldChar w:fldCharType="begin"/>
        </w:r>
        <w:r>
          <w:rPr>
            <w:noProof/>
            <w:webHidden/>
          </w:rPr>
          <w:instrText xml:space="preserve"> PAGEREF _Toc167881489 \h </w:instrText>
        </w:r>
        <w:r>
          <w:rPr>
            <w:noProof/>
            <w:webHidden/>
          </w:rPr>
        </w:r>
        <w:r>
          <w:rPr>
            <w:noProof/>
            <w:webHidden/>
          </w:rPr>
          <w:fldChar w:fldCharType="separate"/>
        </w:r>
        <w:r>
          <w:rPr>
            <w:noProof/>
            <w:webHidden/>
          </w:rPr>
          <w:t>37</w:t>
        </w:r>
        <w:r>
          <w:rPr>
            <w:noProof/>
            <w:webHidden/>
          </w:rPr>
          <w:fldChar w:fldCharType="end"/>
        </w:r>
      </w:hyperlink>
    </w:p>
    <w:p w14:paraId="3AADBE80" w14:textId="2DD6B1AF"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90" w:history="1">
        <w:r w:rsidRPr="009110A9">
          <w:rPr>
            <w:rStyle w:val="Lienhypertexte"/>
            <w:noProof/>
          </w:rPr>
          <w:t>5.13</w:t>
        </w:r>
        <w:r>
          <w:rPr>
            <w:rFonts w:eastAsiaTheme="minorEastAsia" w:cstheme="minorBidi"/>
            <w:smallCaps w:val="0"/>
            <w:noProof/>
            <w:kern w:val="2"/>
            <w:sz w:val="22"/>
            <w:szCs w:val="22"/>
            <w14:ligatures w14:val="standardContextual"/>
          </w:rPr>
          <w:tab/>
        </w:r>
        <w:r w:rsidRPr="009110A9">
          <w:rPr>
            <w:rStyle w:val="Lienhypertexte"/>
            <w:noProof/>
          </w:rPr>
          <w:t>Complétion des lignes</w:t>
        </w:r>
        <w:r>
          <w:rPr>
            <w:noProof/>
            <w:webHidden/>
          </w:rPr>
          <w:tab/>
        </w:r>
        <w:r>
          <w:rPr>
            <w:noProof/>
            <w:webHidden/>
          </w:rPr>
          <w:fldChar w:fldCharType="begin"/>
        </w:r>
        <w:r>
          <w:rPr>
            <w:noProof/>
            <w:webHidden/>
          </w:rPr>
          <w:instrText xml:space="preserve"> PAGEREF _Toc167881490 \h </w:instrText>
        </w:r>
        <w:r>
          <w:rPr>
            <w:noProof/>
            <w:webHidden/>
          </w:rPr>
        </w:r>
        <w:r>
          <w:rPr>
            <w:noProof/>
            <w:webHidden/>
          </w:rPr>
          <w:fldChar w:fldCharType="separate"/>
        </w:r>
        <w:r>
          <w:rPr>
            <w:noProof/>
            <w:webHidden/>
          </w:rPr>
          <w:t>37</w:t>
        </w:r>
        <w:r>
          <w:rPr>
            <w:noProof/>
            <w:webHidden/>
          </w:rPr>
          <w:fldChar w:fldCharType="end"/>
        </w:r>
      </w:hyperlink>
    </w:p>
    <w:p w14:paraId="3671F65D" w14:textId="661A8B69"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91" w:history="1">
        <w:r w:rsidRPr="009110A9">
          <w:rPr>
            <w:rStyle w:val="Lienhypertexte"/>
            <w:noProof/>
          </w:rPr>
          <w:t>5.14</w:t>
        </w:r>
        <w:r>
          <w:rPr>
            <w:rFonts w:eastAsiaTheme="minorEastAsia" w:cstheme="minorBidi"/>
            <w:smallCaps w:val="0"/>
            <w:noProof/>
            <w:kern w:val="2"/>
            <w:sz w:val="22"/>
            <w:szCs w:val="22"/>
            <w14:ligatures w14:val="standardContextual"/>
          </w:rPr>
          <w:tab/>
        </w:r>
        <w:r w:rsidRPr="009110A9">
          <w:rPr>
            <w:rStyle w:val="Lienhypertexte"/>
            <w:noProof/>
          </w:rPr>
          <w:t>Blocage des lignes</w:t>
        </w:r>
        <w:r>
          <w:rPr>
            <w:noProof/>
            <w:webHidden/>
          </w:rPr>
          <w:tab/>
        </w:r>
        <w:r>
          <w:rPr>
            <w:noProof/>
            <w:webHidden/>
          </w:rPr>
          <w:fldChar w:fldCharType="begin"/>
        </w:r>
        <w:r>
          <w:rPr>
            <w:noProof/>
            <w:webHidden/>
          </w:rPr>
          <w:instrText xml:space="preserve"> PAGEREF _Toc167881491 \h </w:instrText>
        </w:r>
        <w:r>
          <w:rPr>
            <w:noProof/>
            <w:webHidden/>
          </w:rPr>
        </w:r>
        <w:r>
          <w:rPr>
            <w:noProof/>
            <w:webHidden/>
          </w:rPr>
          <w:fldChar w:fldCharType="separate"/>
        </w:r>
        <w:r>
          <w:rPr>
            <w:noProof/>
            <w:webHidden/>
          </w:rPr>
          <w:t>37</w:t>
        </w:r>
        <w:r>
          <w:rPr>
            <w:noProof/>
            <w:webHidden/>
          </w:rPr>
          <w:fldChar w:fldCharType="end"/>
        </w:r>
      </w:hyperlink>
    </w:p>
    <w:p w14:paraId="4D051AA9" w14:textId="48D2EC43"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92" w:history="1">
        <w:r w:rsidRPr="009110A9">
          <w:rPr>
            <w:rStyle w:val="Lienhypertexte"/>
            <w:noProof/>
          </w:rPr>
          <w:t>5.15</w:t>
        </w:r>
        <w:r>
          <w:rPr>
            <w:rFonts w:eastAsiaTheme="minorEastAsia" w:cstheme="minorBidi"/>
            <w:smallCaps w:val="0"/>
            <w:noProof/>
            <w:kern w:val="2"/>
            <w:sz w:val="22"/>
            <w:szCs w:val="22"/>
            <w14:ligatures w14:val="standardContextual"/>
          </w:rPr>
          <w:tab/>
        </w:r>
        <w:r w:rsidRPr="009110A9">
          <w:rPr>
            <w:rStyle w:val="Lienhypertexte"/>
            <w:noProof/>
          </w:rPr>
          <w:t>Gestion des questions</w:t>
        </w:r>
        <w:r>
          <w:rPr>
            <w:noProof/>
            <w:webHidden/>
          </w:rPr>
          <w:tab/>
        </w:r>
        <w:r>
          <w:rPr>
            <w:noProof/>
            <w:webHidden/>
          </w:rPr>
          <w:fldChar w:fldCharType="begin"/>
        </w:r>
        <w:r>
          <w:rPr>
            <w:noProof/>
            <w:webHidden/>
          </w:rPr>
          <w:instrText xml:space="preserve"> PAGEREF _Toc167881492 \h </w:instrText>
        </w:r>
        <w:r>
          <w:rPr>
            <w:noProof/>
            <w:webHidden/>
          </w:rPr>
        </w:r>
        <w:r>
          <w:rPr>
            <w:noProof/>
            <w:webHidden/>
          </w:rPr>
          <w:fldChar w:fldCharType="separate"/>
        </w:r>
        <w:r>
          <w:rPr>
            <w:noProof/>
            <w:webHidden/>
          </w:rPr>
          <w:t>38</w:t>
        </w:r>
        <w:r>
          <w:rPr>
            <w:noProof/>
            <w:webHidden/>
          </w:rPr>
          <w:fldChar w:fldCharType="end"/>
        </w:r>
      </w:hyperlink>
    </w:p>
    <w:p w14:paraId="57DCAD2B" w14:textId="216B1184" w:rsidR="00841CC7" w:rsidRDefault="00841CC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81493" w:history="1">
        <w:r w:rsidRPr="009110A9">
          <w:rPr>
            <w:rStyle w:val="Lienhypertexte"/>
            <w:noProof/>
          </w:rPr>
          <w:t>5.15.1</w:t>
        </w:r>
        <w:r>
          <w:rPr>
            <w:rFonts w:eastAsiaTheme="minorEastAsia" w:cstheme="minorBidi"/>
            <w:i w:val="0"/>
            <w:iCs w:val="0"/>
            <w:noProof/>
            <w:kern w:val="2"/>
            <w:sz w:val="22"/>
            <w:szCs w:val="22"/>
            <w14:ligatures w14:val="standardContextual"/>
          </w:rPr>
          <w:tab/>
        </w:r>
        <w:r w:rsidRPr="009110A9">
          <w:rPr>
            <w:rStyle w:val="Lienhypertexte"/>
            <w:noProof/>
          </w:rPr>
          <w:t>Affichage des questions</w:t>
        </w:r>
        <w:r>
          <w:rPr>
            <w:noProof/>
            <w:webHidden/>
          </w:rPr>
          <w:tab/>
        </w:r>
        <w:r>
          <w:rPr>
            <w:noProof/>
            <w:webHidden/>
          </w:rPr>
          <w:fldChar w:fldCharType="begin"/>
        </w:r>
        <w:r>
          <w:rPr>
            <w:noProof/>
            <w:webHidden/>
          </w:rPr>
          <w:instrText xml:space="preserve"> PAGEREF _Toc167881493 \h </w:instrText>
        </w:r>
        <w:r>
          <w:rPr>
            <w:noProof/>
            <w:webHidden/>
          </w:rPr>
        </w:r>
        <w:r>
          <w:rPr>
            <w:noProof/>
            <w:webHidden/>
          </w:rPr>
          <w:fldChar w:fldCharType="separate"/>
        </w:r>
        <w:r>
          <w:rPr>
            <w:noProof/>
            <w:webHidden/>
          </w:rPr>
          <w:t>38</w:t>
        </w:r>
        <w:r>
          <w:rPr>
            <w:noProof/>
            <w:webHidden/>
          </w:rPr>
          <w:fldChar w:fldCharType="end"/>
        </w:r>
      </w:hyperlink>
    </w:p>
    <w:p w14:paraId="47EC3A6A" w14:textId="5C7230DD" w:rsidR="00841CC7" w:rsidRDefault="00841CC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81494" w:history="1">
        <w:r w:rsidRPr="009110A9">
          <w:rPr>
            <w:rStyle w:val="Lienhypertexte"/>
            <w:noProof/>
          </w:rPr>
          <w:t>5.15.2</w:t>
        </w:r>
        <w:r>
          <w:rPr>
            <w:rFonts w:eastAsiaTheme="minorEastAsia" w:cstheme="minorBidi"/>
            <w:i w:val="0"/>
            <w:iCs w:val="0"/>
            <w:noProof/>
            <w:kern w:val="2"/>
            <w:sz w:val="22"/>
            <w:szCs w:val="22"/>
            <w14:ligatures w14:val="standardContextual"/>
          </w:rPr>
          <w:tab/>
        </w:r>
        <w:r w:rsidRPr="009110A9">
          <w:rPr>
            <w:rStyle w:val="Lienhypertexte"/>
            <w:noProof/>
          </w:rPr>
          <w:t>Mise en pause du jeu</w:t>
        </w:r>
        <w:r>
          <w:rPr>
            <w:noProof/>
            <w:webHidden/>
          </w:rPr>
          <w:tab/>
        </w:r>
        <w:r>
          <w:rPr>
            <w:noProof/>
            <w:webHidden/>
          </w:rPr>
          <w:fldChar w:fldCharType="begin"/>
        </w:r>
        <w:r>
          <w:rPr>
            <w:noProof/>
            <w:webHidden/>
          </w:rPr>
          <w:instrText xml:space="preserve"> PAGEREF _Toc167881494 \h </w:instrText>
        </w:r>
        <w:r>
          <w:rPr>
            <w:noProof/>
            <w:webHidden/>
          </w:rPr>
        </w:r>
        <w:r>
          <w:rPr>
            <w:noProof/>
            <w:webHidden/>
          </w:rPr>
          <w:fldChar w:fldCharType="separate"/>
        </w:r>
        <w:r>
          <w:rPr>
            <w:noProof/>
            <w:webHidden/>
          </w:rPr>
          <w:t>39</w:t>
        </w:r>
        <w:r>
          <w:rPr>
            <w:noProof/>
            <w:webHidden/>
          </w:rPr>
          <w:fldChar w:fldCharType="end"/>
        </w:r>
      </w:hyperlink>
    </w:p>
    <w:p w14:paraId="4C89CEA5" w14:textId="02516701" w:rsidR="00841CC7" w:rsidRDefault="00841CC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81495" w:history="1">
        <w:r w:rsidRPr="009110A9">
          <w:rPr>
            <w:rStyle w:val="Lienhypertexte"/>
            <w:noProof/>
          </w:rPr>
          <w:t>5.15.3</w:t>
        </w:r>
        <w:r>
          <w:rPr>
            <w:rFonts w:eastAsiaTheme="minorEastAsia" w:cstheme="minorBidi"/>
            <w:i w:val="0"/>
            <w:iCs w:val="0"/>
            <w:noProof/>
            <w:kern w:val="2"/>
            <w:sz w:val="22"/>
            <w:szCs w:val="22"/>
            <w14:ligatures w14:val="standardContextual"/>
          </w:rPr>
          <w:tab/>
        </w:r>
        <w:r w:rsidRPr="009110A9">
          <w:rPr>
            <w:rStyle w:val="Lienhypertexte"/>
            <w:noProof/>
          </w:rPr>
          <w:t>Inputs utilisateur (pour sa réponse)</w:t>
        </w:r>
        <w:r>
          <w:rPr>
            <w:noProof/>
            <w:webHidden/>
          </w:rPr>
          <w:tab/>
        </w:r>
        <w:r>
          <w:rPr>
            <w:noProof/>
            <w:webHidden/>
          </w:rPr>
          <w:fldChar w:fldCharType="begin"/>
        </w:r>
        <w:r>
          <w:rPr>
            <w:noProof/>
            <w:webHidden/>
          </w:rPr>
          <w:instrText xml:space="preserve"> PAGEREF _Toc167881495 \h </w:instrText>
        </w:r>
        <w:r>
          <w:rPr>
            <w:noProof/>
            <w:webHidden/>
          </w:rPr>
        </w:r>
        <w:r>
          <w:rPr>
            <w:noProof/>
            <w:webHidden/>
          </w:rPr>
          <w:fldChar w:fldCharType="separate"/>
        </w:r>
        <w:r>
          <w:rPr>
            <w:noProof/>
            <w:webHidden/>
          </w:rPr>
          <w:t>39</w:t>
        </w:r>
        <w:r>
          <w:rPr>
            <w:noProof/>
            <w:webHidden/>
          </w:rPr>
          <w:fldChar w:fldCharType="end"/>
        </w:r>
      </w:hyperlink>
    </w:p>
    <w:p w14:paraId="5DC97D7C" w14:textId="6852B9CB" w:rsidR="00841CC7" w:rsidRDefault="00841CC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81496" w:history="1">
        <w:r w:rsidRPr="009110A9">
          <w:rPr>
            <w:rStyle w:val="Lienhypertexte"/>
            <w:noProof/>
          </w:rPr>
          <w:t>5.15.4</w:t>
        </w:r>
        <w:r>
          <w:rPr>
            <w:rFonts w:eastAsiaTheme="minorEastAsia" w:cstheme="minorBidi"/>
            <w:i w:val="0"/>
            <w:iCs w:val="0"/>
            <w:noProof/>
            <w:kern w:val="2"/>
            <w:sz w:val="22"/>
            <w:szCs w:val="22"/>
            <w14:ligatures w14:val="standardContextual"/>
          </w:rPr>
          <w:tab/>
        </w:r>
        <w:r w:rsidRPr="009110A9">
          <w:rPr>
            <w:rStyle w:val="Lienhypertexte"/>
            <w:noProof/>
          </w:rPr>
          <w:t>Vérification de la réponse</w:t>
        </w:r>
        <w:r>
          <w:rPr>
            <w:noProof/>
            <w:webHidden/>
          </w:rPr>
          <w:tab/>
        </w:r>
        <w:r>
          <w:rPr>
            <w:noProof/>
            <w:webHidden/>
          </w:rPr>
          <w:fldChar w:fldCharType="begin"/>
        </w:r>
        <w:r>
          <w:rPr>
            <w:noProof/>
            <w:webHidden/>
          </w:rPr>
          <w:instrText xml:space="preserve"> PAGEREF _Toc167881496 \h </w:instrText>
        </w:r>
        <w:r>
          <w:rPr>
            <w:noProof/>
            <w:webHidden/>
          </w:rPr>
        </w:r>
        <w:r>
          <w:rPr>
            <w:noProof/>
            <w:webHidden/>
          </w:rPr>
          <w:fldChar w:fldCharType="separate"/>
        </w:r>
        <w:r>
          <w:rPr>
            <w:noProof/>
            <w:webHidden/>
          </w:rPr>
          <w:t>39</w:t>
        </w:r>
        <w:r>
          <w:rPr>
            <w:noProof/>
            <w:webHidden/>
          </w:rPr>
          <w:fldChar w:fldCharType="end"/>
        </w:r>
      </w:hyperlink>
    </w:p>
    <w:p w14:paraId="15DFED51" w14:textId="5177654A" w:rsidR="00841CC7" w:rsidRDefault="00841CC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81497" w:history="1">
        <w:r w:rsidRPr="009110A9">
          <w:rPr>
            <w:rStyle w:val="Lienhypertexte"/>
            <w:noProof/>
          </w:rPr>
          <w:t>5.15.5</w:t>
        </w:r>
        <w:r>
          <w:rPr>
            <w:rFonts w:eastAsiaTheme="minorEastAsia" w:cstheme="minorBidi"/>
            <w:i w:val="0"/>
            <w:iCs w:val="0"/>
            <w:noProof/>
            <w:kern w:val="2"/>
            <w:sz w:val="22"/>
            <w:szCs w:val="22"/>
            <w14:ligatures w14:val="standardContextual"/>
          </w:rPr>
          <w:tab/>
        </w:r>
        <w:r w:rsidRPr="009110A9">
          <w:rPr>
            <w:rStyle w:val="Lienhypertexte"/>
            <w:noProof/>
          </w:rPr>
          <w:t>Aparté sur le score</w:t>
        </w:r>
        <w:r>
          <w:rPr>
            <w:noProof/>
            <w:webHidden/>
          </w:rPr>
          <w:tab/>
        </w:r>
        <w:r>
          <w:rPr>
            <w:noProof/>
            <w:webHidden/>
          </w:rPr>
          <w:fldChar w:fldCharType="begin"/>
        </w:r>
        <w:r>
          <w:rPr>
            <w:noProof/>
            <w:webHidden/>
          </w:rPr>
          <w:instrText xml:space="preserve"> PAGEREF _Toc167881497 \h </w:instrText>
        </w:r>
        <w:r>
          <w:rPr>
            <w:noProof/>
            <w:webHidden/>
          </w:rPr>
        </w:r>
        <w:r>
          <w:rPr>
            <w:noProof/>
            <w:webHidden/>
          </w:rPr>
          <w:fldChar w:fldCharType="separate"/>
        </w:r>
        <w:r>
          <w:rPr>
            <w:noProof/>
            <w:webHidden/>
          </w:rPr>
          <w:t>40</w:t>
        </w:r>
        <w:r>
          <w:rPr>
            <w:noProof/>
            <w:webHidden/>
          </w:rPr>
          <w:fldChar w:fldCharType="end"/>
        </w:r>
      </w:hyperlink>
    </w:p>
    <w:p w14:paraId="4AA00C26" w14:textId="22138E1C"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98" w:history="1">
        <w:r w:rsidRPr="009110A9">
          <w:rPr>
            <w:rStyle w:val="Lienhypertexte"/>
            <w:noProof/>
          </w:rPr>
          <w:t>5.16</w:t>
        </w:r>
        <w:r>
          <w:rPr>
            <w:rFonts w:eastAsiaTheme="minorEastAsia" w:cstheme="minorBidi"/>
            <w:smallCaps w:val="0"/>
            <w:noProof/>
            <w:kern w:val="2"/>
            <w:sz w:val="22"/>
            <w:szCs w:val="22"/>
            <w14:ligatures w14:val="standardContextual"/>
          </w:rPr>
          <w:tab/>
        </w:r>
        <w:r w:rsidRPr="009110A9">
          <w:rPr>
            <w:rStyle w:val="Lienhypertexte"/>
            <w:noProof/>
          </w:rPr>
          <w:t>Game Over</w:t>
        </w:r>
        <w:r>
          <w:rPr>
            <w:noProof/>
            <w:webHidden/>
          </w:rPr>
          <w:tab/>
        </w:r>
        <w:r>
          <w:rPr>
            <w:noProof/>
            <w:webHidden/>
          </w:rPr>
          <w:fldChar w:fldCharType="begin"/>
        </w:r>
        <w:r>
          <w:rPr>
            <w:noProof/>
            <w:webHidden/>
          </w:rPr>
          <w:instrText xml:space="preserve"> PAGEREF _Toc167881498 \h </w:instrText>
        </w:r>
        <w:r>
          <w:rPr>
            <w:noProof/>
            <w:webHidden/>
          </w:rPr>
        </w:r>
        <w:r>
          <w:rPr>
            <w:noProof/>
            <w:webHidden/>
          </w:rPr>
          <w:fldChar w:fldCharType="separate"/>
        </w:r>
        <w:r>
          <w:rPr>
            <w:noProof/>
            <w:webHidden/>
          </w:rPr>
          <w:t>40</w:t>
        </w:r>
        <w:r>
          <w:rPr>
            <w:noProof/>
            <w:webHidden/>
          </w:rPr>
          <w:fldChar w:fldCharType="end"/>
        </w:r>
      </w:hyperlink>
    </w:p>
    <w:p w14:paraId="78FEF1D5" w14:textId="4B1D26E6"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499" w:history="1">
        <w:r w:rsidRPr="009110A9">
          <w:rPr>
            <w:rStyle w:val="Lienhypertexte"/>
            <w:noProof/>
          </w:rPr>
          <w:t>5.17</w:t>
        </w:r>
        <w:r>
          <w:rPr>
            <w:rFonts w:eastAsiaTheme="minorEastAsia" w:cstheme="minorBidi"/>
            <w:smallCaps w:val="0"/>
            <w:noProof/>
            <w:kern w:val="2"/>
            <w:sz w:val="22"/>
            <w:szCs w:val="22"/>
            <w14:ligatures w14:val="standardContextual"/>
          </w:rPr>
          <w:tab/>
        </w:r>
        <w:r w:rsidRPr="009110A9">
          <w:rPr>
            <w:rStyle w:val="Lienhypertexte"/>
            <w:noProof/>
          </w:rPr>
          <w:t>Gestion du score</w:t>
        </w:r>
        <w:r>
          <w:rPr>
            <w:noProof/>
            <w:webHidden/>
          </w:rPr>
          <w:tab/>
        </w:r>
        <w:r>
          <w:rPr>
            <w:noProof/>
            <w:webHidden/>
          </w:rPr>
          <w:fldChar w:fldCharType="begin"/>
        </w:r>
        <w:r>
          <w:rPr>
            <w:noProof/>
            <w:webHidden/>
          </w:rPr>
          <w:instrText xml:space="preserve"> PAGEREF _Toc167881499 \h </w:instrText>
        </w:r>
        <w:r>
          <w:rPr>
            <w:noProof/>
            <w:webHidden/>
          </w:rPr>
        </w:r>
        <w:r>
          <w:rPr>
            <w:noProof/>
            <w:webHidden/>
          </w:rPr>
          <w:fldChar w:fldCharType="separate"/>
        </w:r>
        <w:r>
          <w:rPr>
            <w:noProof/>
            <w:webHidden/>
          </w:rPr>
          <w:t>41</w:t>
        </w:r>
        <w:r>
          <w:rPr>
            <w:noProof/>
            <w:webHidden/>
          </w:rPr>
          <w:fldChar w:fldCharType="end"/>
        </w:r>
      </w:hyperlink>
    </w:p>
    <w:p w14:paraId="67906506" w14:textId="738E788F"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500" w:history="1">
        <w:r w:rsidRPr="009110A9">
          <w:rPr>
            <w:rStyle w:val="Lienhypertexte"/>
            <w:noProof/>
          </w:rPr>
          <w:t>5.18</w:t>
        </w:r>
        <w:r>
          <w:rPr>
            <w:rFonts w:eastAsiaTheme="minorEastAsia" w:cstheme="minorBidi"/>
            <w:smallCaps w:val="0"/>
            <w:noProof/>
            <w:kern w:val="2"/>
            <w:sz w:val="22"/>
            <w:szCs w:val="22"/>
            <w14:ligatures w14:val="standardContextual"/>
          </w:rPr>
          <w:tab/>
        </w:r>
        <w:r w:rsidRPr="009110A9">
          <w:rPr>
            <w:rStyle w:val="Lienhypertexte"/>
            <w:noProof/>
          </w:rPr>
          <w:t>Reset de la partie</w:t>
        </w:r>
        <w:r>
          <w:rPr>
            <w:noProof/>
            <w:webHidden/>
          </w:rPr>
          <w:tab/>
        </w:r>
        <w:r>
          <w:rPr>
            <w:noProof/>
            <w:webHidden/>
          </w:rPr>
          <w:fldChar w:fldCharType="begin"/>
        </w:r>
        <w:r>
          <w:rPr>
            <w:noProof/>
            <w:webHidden/>
          </w:rPr>
          <w:instrText xml:space="preserve"> PAGEREF _Toc167881500 \h </w:instrText>
        </w:r>
        <w:r>
          <w:rPr>
            <w:noProof/>
            <w:webHidden/>
          </w:rPr>
        </w:r>
        <w:r>
          <w:rPr>
            <w:noProof/>
            <w:webHidden/>
          </w:rPr>
          <w:fldChar w:fldCharType="separate"/>
        </w:r>
        <w:r>
          <w:rPr>
            <w:noProof/>
            <w:webHidden/>
          </w:rPr>
          <w:t>42</w:t>
        </w:r>
        <w:r>
          <w:rPr>
            <w:noProof/>
            <w:webHidden/>
          </w:rPr>
          <w:fldChar w:fldCharType="end"/>
        </w:r>
      </w:hyperlink>
    </w:p>
    <w:p w14:paraId="29807FB5" w14:textId="245F3D45"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501" w:history="1">
        <w:r w:rsidRPr="009110A9">
          <w:rPr>
            <w:rStyle w:val="Lienhypertexte"/>
            <w:noProof/>
          </w:rPr>
          <w:t>5.19</w:t>
        </w:r>
        <w:r>
          <w:rPr>
            <w:rFonts w:eastAsiaTheme="minorEastAsia" w:cstheme="minorBidi"/>
            <w:smallCaps w:val="0"/>
            <w:noProof/>
            <w:kern w:val="2"/>
            <w:sz w:val="22"/>
            <w:szCs w:val="22"/>
            <w14:ligatures w14:val="standardContextual"/>
          </w:rPr>
          <w:tab/>
        </w:r>
        <w:r w:rsidRPr="009110A9">
          <w:rPr>
            <w:rStyle w:val="Lienhypertexte"/>
            <w:noProof/>
          </w:rPr>
          <w:t>Petites optimisations</w:t>
        </w:r>
        <w:r>
          <w:rPr>
            <w:noProof/>
            <w:webHidden/>
          </w:rPr>
          <w:tab/>
        </w:r>
        <w:r>
          <w:rPr>
            <w:noProof/>
            <w:webHidden/>
          </w:rPr>
          <w:fldChar w:fldCharType="begin"/>
        </w:r>
        <w:r>
          <w:rPr>
            <w:noProof/>
            <w:webHidden/>
          </w:rPr>
          <w:instrText xml:space="preserve"> PAGEREF _Toc167881501 \h </w:instrText>
        </w:r>
        <w:r>
          <w:rPr>
            <w:noProof/>
            <w:webHidden/>
          </w:rPr>
        </w:r>
        <w:r>
          <w:rPr>
            <w:noProof/>
            <w:webHidden/>
          </w:rPr>
          <w:fldChar w:fldCharType="separate"/>
        </w:r>
        <w:r>
          <w:rPr>
            <w:noProof/>
            <w:webHidden/>
          </w:rPr>
          <w:t>42</w:t>
        </w:r>
        <w:r>
          <w:rPr>
            <w:noProof/>
            <w:webHidden/>
          </w:rPr>
          <w:fldChar w:fldCharType="end"/>
        </w:r>
      </w:hyperlink>
    </w:p>
    <w:p w14:paraId="41B00524" w14:textId="17FCC3E5"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502" w:history="1">
        <w:r w:rsidRPr="009110A9">
          <w:rPr>
            <w:rStyle w:val="Lienhypertexte"/>
            <w:noProof/>
          </w:rPr>
          <w:t>5.20</w:t>
        </w:r>
        <w:r>
          <w:rPr>
            <w:rFonts w:eastAsiaTheme="minorEastAsia" w:cstheme="minorBidi"/>
            <w:smallCaps w:val="0"/>
            <w:noProof/>
            <w:kern w:val="2"/>
            <w:sz w:val="22"/>
            <w:szCs w:val="22"/>
            <w14:ligatures w14:val="standardContextual"/>
          </w:rPr>
          <w:tab/>
        </w:r>
        <w:r w:rsidRPr="009110A9">
          <w:rPr>
            <w:rStyle w:val="Lienhypertexte"/>
            <w:noProof/>
          </w:rPr>
          <w:t>Problèmes rencontrés</w:t>
        </w:r>
        <w:r>
          <w:rPr>
            <w:noProof/>
            <w:webHidden/>
          </w:rPr>
          <w:tab/>
        </w:r>
        <w:r>
          <w:rPr>
            <w:noProof/>
            <w:webHidden/>
          </w:rPr>
          <w:fldChar w:fldCharType="begin"/>
        </w:r>
        <w:r>
          <w:rPr>
            <w:noProof/>
            <w:webHidden/>
          </w:rPr>
          <w:instrText xml:space="preserve"> PAGEREF _Toc167881502 \h </w:instrText>
        </w:r>
        <w:r>
          <w:rPr>
            <w:noProof/>
            <w:webHidden/>
          </w:rPr>
        </w:r>
        <w:r>
          <w:rPr>
            <w:noProof/>
            <w:webHidden/>
          </w:rPr>
          <w:fldChar w:fldCharType="separate"/>
        </w:r>
        <w:r>
          <w:rPr>
            <w:noProof/>
            <w:webHidden/>
          </w:rPr>
          <w:t>43</w:t>
        </w:r>
        <w:r>
          <w:rPr>
            <w:noProof/>
            <w:webHidden/>
          </w:rPr>
          <w:fldChar w:fldCharType="end"/>
        </w:r>
      </w:hyperlink>
    </w:p>
    <w:p w14:paraId="18C20D5F" w14:textId="426EE237"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503" w:history="1">
        <w:r w:rsidRPr="009110A9">
          <w:rPr>
            <w:rStyle w:val="Lienhypertexte"/>
            <w:noProof/>
          </w:rPr>
          <w:t>5.21</w:t>
        </w:r>
        <w:r>
          <w:rPr>
            <w:rFonts w:eastAsiaTheme="minorEastAsia" w:cstheme="minorBidi"/>
            <w:smallCaps w:val="0"/>
            <w:noProof/>
            <w:kern w:val="2"/>
            <w:sz w:val="22"/>
            <w:szCs w:val="22"/>
            <w14:ligatures w14:val="standardContextual"/>
          </w:rPr>
          <w:tab/>
        </w:r>
        <w:r w:rsidRPr="009110A9">
          <w:rPr>
            <w:rStyle w:val="Lienhypertexte"/>
            <w:noProof/>
          </w:rPr>
          <w:t>Résumé des classes</w:t>
        </w:r>
        <w:r>
          <w:rPr>
            <w:noProof/>
            <w:webHidden/>
          </w:rPr>
          <w:tab/>
        </w:r>
        <w:r>
          <w:rPr>
            <w:noProof/>
            <w:webHidden/>
          </w:rPr>
          <w:fldChar w:fldCharType="begin"/>
        </w:r>
        <w:r>
          <w:rPr>
            <w:noProof/>
            <w:webHidden/>
          </w:rPr>
          <w:instrText xml:space="preserve"> PAGEREF _Toc167881503 \h </w:instrText>
        </w:r>
        <w:r>
          <w:rPr>
            <w:noProof/>
            <w:webHidden/>
          </w:rPr>
        </w:r>
        <w:r>
          <w:rPr>
            <w:noProof/>
            <w:webHidden/>
          </w:rPr>
          <w:fldChar w:fldCharType="separate"/>
        </w:r>
        <w:r>
          <w:rPr>
            <w:noProof/>
            <w:webHidden/>
          </w:rPr>
          <w:t>43</w:t>
        </w:r>
        <w:r>
          <w:rPr>
            <w:noProof/>
            <w:webHidden/>
          </w:rPr>
          <w:fldChar w:fldCharType="end"/>
        </w:r>
      </w:hyperlink>
    </w:p>
    <w:p w14:paraId="6787C070" w14:textId="65A3A91A" w:rsidR="00841CC7" w:rsidRDefault="00841CC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81504" w:history="1">
        <w:r w:rsidRPr="009110A9">
          <w:rPr>
            <w:rStyle w:val="Lienhypertexte"/>
            <w:noProof/>
          </w:rPr>
          <w:t>5.21.1</w:t>
        </w:r>
        <w:r>
          <w:rPr>
            <w:rFonts w:eastAsiaTheme="minorEastAsia" w:cstheme="minorBidi"/>
            <w:i w:val="0"/>
            <w:iCs w:val="0"/>
            <w:noProof/>
            <w:kern w:val="2"/>
            <w:sz w:val="22"/>
            <w:szCs w:val="22"/>
            <w14:ligatures w14:val="standardContextual"/>
          </w:rPr>
          <w:tab/>
        </w:r>
        <w:r w:rsidRPr="009110A9">
          <w:rPr>
            <w:rStyle w:val="Lienhypertexte"/>
            <w:noProof/>
          </w:rPr>
          <w:t>Aparté sur les classes statiques (static)</w:t>
        </w:r>
        <w:r>
          <w:rPr>
            <w:noProof/>
            <w:webHidden/>
          </w:rPr>
          <w:tab/>
        </w:r>
        <w:r>
          <w:rPr>
            <w:noProof/>
            <w:webHidden/>
          </w:rPr>
          <w:fldChar w:fldCharType="begin"/>
        </w:r>
        <w:r>
          <w:rPr>
            <w:noProof/>
            <w:webHidden/>
          </w:rPr>
          <w:instrText xml:space="preserve"> PAGEREF _Toc167881504 \h </w:instrText>
        </w:r>
        <w:r>
          <w:rPr>
            <w:noProof/>
            <w:webHidden/>
          </w:rPr>
        </w:r>
        <w:r>
          <w:rPr>
            <w:noProof/>
            <w:webHidden/>
          </w:rPr>
          <w:fldChar w:fldCharType="separate"/>
        </w:r>
        <w:r>
          <w:rPr>
            <w:noProof/>
            <w:webHidden/>
          </w:rPr>
          <w:t>44</w:t>
        </w:r>
        <w:r>
          <w:rPr>
            <w:noProof/>
            <w:webHidden/>
          </w:rPr>
          <w:fldChar w:fldCharType="end"/>
        </w:r>
      </w:hyperlink>
    </w:p>
    <w:p w14:paraId="5DEE7B1A" w14:textId="3A8797DF"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505" w:history="1">
        <w:r w:rsidRPr="009110A9">
          <w:rPr>
            <w:rStyle w:val="Lienhypertexte"/>
            <w:noProof/>
          </w:rPr>
          <w:t>5.22</w:t>
        </w:r>
        <w:r>
          <w:rPr>
            <w:rFonts w:eastAsiaTheme="minorEastAsia" w:cstheme="minorBidi"/>
            <w:smallCaps w:val="0"/>
            <w:noProof/>
            <w:kern w:val="2"/>
            <w:sz w:val="22"/>
            <w:szCs w:val="22"/>
            <w14:ligatures w14:val="standardContextual"/>
          </w:rPr>
          <w:tab/>
        </w:r>
        <w:r w:rsidRPr="009110A9">
          <w:rPr>
            <w:rStyle w:val="Lienhypertexte"/>
            <w:noProof/>
          </w:rPr>
          <w:t>Points supplémentaires</w:t>
        </w:r>
        <w:r>
          <w:rPr>
            <w:noProof/>
            <w:webHidden/>
          </w:rPr>
          <w:tab/>
        </w:r>
        <w:r>
          <w:rPr>
            <w:noProof/>
            <w:webHidden/>
          </w:rPr>
          <w:fldChar w:fldCharType="begin"/>
        </w:r>
        <w:r>
          <w:rPr>
            <w:noProof/>
            <w:webHidden/>
          </w:rPr>
          <w:instrText xml:space="preserve"> PAGEREF _Toc167881505 \h </w:instrText>
        </w:r>
        <w:r>
          <w:rPr>
            <w:noProof/>
            <w:webHidden/>
          </w:rPr>
        </w:r>
        <w:r>
          <w:rPr>
            <w:noProof/>
            <w:webHidden/>
          </w:rPr>
          <w:fldChar w:fldCharType="separate"/>
        </w:r>
        <w:r>
          <w:rPr>
            <w:noProof/>
            <w:webHidden/>
          </w:rPr>
          <w:t>44</w:t>
        </w:r>
        <w:r>
          <w:rPr>
            <w:noProof/>
            <w:webHidden/>
          </w:rPr>
          <w:fldChar w:fldCharType="end"/>
        </w:r>
      </w:hyperlink>
    </w:p>
    <w:p w14:paraId="20F57C4C" w14:textId="1E251F7F" w:rsidR="00841CC7" w:rsidRDefault="00841CC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81506" w:history="1">
        <w:r w:rsidRPr="009110A9">
          <w:rPr>
            <w:rStyle w:val="Lienhypertexte"/>
            <w:noProof/>
          </w:rPr>
          <w:t>5.22.1</w:t>
        </w:r>
        <w:r>
          <w:rPr>
            <w:rFonts w:eastAsiaTheme="minorEastAsia" w:cstheme="minorBidi"/>
            <w:i w:val="0"/>
            <w:iCs w:val="0"/>
            <w:noProof/>
            <w:kern w:val="2"/>
            <w:sz w:val="22"/>
            <w:szCs w:val="22"/>
            <w14:ligatures w14:val="standardContextual"/>
          </w:rPr>
          <w:tab/>
        </w:r>
        <w:r w:rsidRPr="009110A9">
          <w:rPr>
            <w:rStyle w:val="Lienhypertexte"/>
            <w:noProof/>
          </w:rPr>
          <w:t>Réalisation de points supplémentaires</w:t>
        </w:r>
        <w:r>
          <w:rPr>
            <w:noProof/>
            <w:webHidden/>
          </w:rPr>
          <w:tab/>
        </w:r>
        <w:r>
          <w:rPr>
            <w:noProof/>
            <w:webHidden/>
          </w:rPr>
          <w:fldChar w:fldCharType="begin"/>
        </w:r>
        <w:r>
          <w:rPr>
            <w:noProof/>
            <w:webHidden/>
          </w:rPr>
          <w:instrText xml:space="preserve"> PAGEREF _Toc167881506 \h </w:instrText>
        </w:r>
        <w:r>
          <w:rPr>
            <w:noProof/>
            <w:webHidden/>
          </w:rPr>
        </w:r>
        <w:r>
          <w:rPr>
            <w:noProof/>
            <w:webHidden/>
          </w:rPr>
          <w:fldChar w:fldCharType="separate"/>
        </w:r>
        <w:r>
          <w:rPr>
            <w:noProof/>
            <w:webHidden/>
          </w:rPr>
          <w:t>45</w:t>
        </w:r>
        <w:r>
          <w:rPr>
            <w:noProof/>
            <w:webHidden/>
          </w:rPr>
          <w:fldChar w:fldCharType="end"/>
        </w:r>
      </w:hyperlink>
    </w:p>
    <w:p w14:paraId="04AE4003" w14:textId="51F6D951" w:rsidR="00841CC7" w:rsidRDefault="00841CC7">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81507" w:history="1">
        <w:r w:rsidRPr="009110A9">
          <w:rPr>
            <w:rStyle w:val="Lienhypertexte"/>
            <w:noProof/>
          </w:rPr>
          <w:t>6</w:t>
        </w:r>
        <w:r>
          <w:rPr>
            <w:rFonts w:eastAsiaTheme="minorEastAsia" w:cstheme="minorBidi"/>
            <w:b w:val="0"/>
            <w:bCs w:val="0"/>
            <w:caps w:val="0"/>
            <w:noProof/>
            <w:kern w:val="2"/>
            <w:sz w:val="22"/>
            <w:szCs w:val="22"/>
            <w14:ligatures w14:val="standardContextual"/>
          </w:rPr>
          <w:tab/>
        </w:r>
        <w:r w:rsidRPr="009110A9">
          <w:rPr>
            <w:rStyle w:val="Lienhypertexte"/>
            <w:noProof/>
          </w:rPr>
          <w:t>Tests</w:t>
        </w:r>
        <w:r>
          <w:rPr>
            <w:noProof/>
            <w:webHidden/>
          </w:rPr>
          <w:tab/>
        </w:r>
        <w:r>
          <w:rPr>
            <w:noProof/>
            <w:webHidden/>
          </w:rPr>
          <w:fldChar w:fldCharType="begin"/>
        </w:r>
        <w:r>
          <w:rPr>
            <w:noProof/>
            <w:webHidden/>
          </w:rPr>
          <w:instrText xml:space="preserve"> PAGEREF _Toc167881507 \h </w:instrText>
        </w:r>
        <w:r>
          <w:rPr>
            <w:noProof/>
            <w:webHidden/>
          </w:rPr>
        </w:r>
        <w:r>
          <w:rPr>
            <w:noProof/>
            <w:webHidden/>
          </w:rPr>
          <w:fldChar w:fldCharType="separate"/>
        </w:r>
        <w:r>
          <w:rPr>
            <w:noProof/>
            <w:webHidden/>
          </w:rPr>
          <w:t>46</w:t>
        </w:r>
        <w:r>
          <w:rPr>
            <w:noProof/>
            <w:webHidden/>
          </w:rPr>
          <w:fldChar w:fldCharType="end"/>
        </w:r>
      </w:hyperlink>
    </w:p>
    <w:p w14:paraId="2BDA62BF" w14:textId="45051E14"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508" w:history="1">
        <w:r w:rsidRPr="009110A9">
          <w:rPr>
            <w:rStyle w:val="Lienhypertexte"/>
            <w:noProof/>
          </w:rPr>
          <w:t>6.1</w:t>
        </w:r>
        <w:r>
          <w:rPr>
            <w:rFonts w:eastAsiaTheme="minorEastAsia" w:cstheme="minorBidi"/>
            <w:smallCaps w:val="0"/>
            <w:noProof/>
            <w:kern w:val="2"/>
            <w:sz w:val="22"/>
            <w:szCs w:val="22"/>
            <w14:ligatures w14:val="standardContextual"/>
          </w:rPr>
          <w:tab/>
        </w:r>
        <w:r w:rsidRPr="009110A9">
          <w:rPr>
            <w:rStyle w:val="Lienhypertexte"/>
            <w:noProof/>
          </w:rPr>
          <w:t>Dossier des tests</w:t>
        </w:r>
        <w:r>
          <w:rPr>
            <w:noProof/>
            <w:webHidden/>
          </w:rPr>
          <w:tab/>
        </w:r>
        <w:r>
          <w:rPr>
            <w:noProof/>
            <w:webHidden/>
          </w:rPr>
          <w:fldChar w:fldCharType="begin"/>
        </w:r>
        <w:r>
          <w:rPr>
            <w:noProof/>
            <w:webHidden/>
          </w:rPr>
          <w:instrText xml:space="preserve"> PAGEREF _Toc167881508 \h </w:instrText>
        </w:r>
        <w:r>
          <w:rPr>
            <w:noProof/>
            <w:webHidden/>
          </w:rPr>
        </w:r>
        <w:r>
          <w:rPr>
            <w:noProof/>
            <w:webHidden/>
          </w:rPr>
          <w:fldChar w:fldCharType="separate"/>
        </w:r>
        <w:r>
          <w:rPr>
            <w:noProof/>
            <w:webHidden/>
          </w:rPr>
          <w:t>46</w:t>
        </w:r>
        <w:r>
          <w:rPr>
            <w:noProof/>
            <w:webHidden/>
          </w:rPr>
          <w:fldChar w:fldCharType="end"/>
        </w:r>
      </w:hyperlink>
    </w:p>
    <w:p w14:paraId="740B00F1" w14:textId="2C1CC82A" w:rsidR="00841CC7" w:rsidRDefault="00841CC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81509" w:history="1">
        <w:r w:rsidRPr="009110A9">
          <w:rPr>
            <w:rStyle w:val="Lienhypertexte"/>
            <w:noProof/>
          </w:rPr>
          <w:t>6.1.1</w:t>
        </w:r>
        <w:r>
          <w:rPr>
            <w:rFonts w:eastAsiaTheme="minorEastAsia" w:cstheme="minorBidi"/>
            <w:i w:val="0"/>
            <w:iCs w:val="0"/>
            <w:noProof/>
            <w:kern w:val="2"/>
            <w:sz w:val="22"/>
            <w:szCs w:val="22"/>
            <w14:ligatures w14:val="standardContextual"/>
          </w:rPr>
          <w:tab/>
        </w:r>
        <w:r w:rsidRPr="009110A9">
          <w:rPr>
            <w:rStyle w:val="Lienhypertexte"/>
            <w:noProof/>
          </w:rPr>
          <w:t>Procédure</w:t>
        </w:r>
        <w:r>
          <w:rPr>
            <w:noProof/>
            <w:webHidden/>
          </w:rPr>
          <w:tab/>
        </w:r>
        <w:r>
          <w:rPr>
            <w:noProof/>
            <w:webHidden/>
          </w:rPr>
          <w:fldChar w:fldCharType="begin"/>
        </w:r>
        <w:r>
          <w:rPr>
            <w:noProof/>
            <w:webHidden/>
          </w:rPr>
          <w:instrText xml:space="preserve"> PAGEREF _Toc167881509 \h </w:instrText>
        </w:r>
        <w:r>
          <w:rPr>
            <w:noProof/>
            <w:webHidden/>
          </w:rPr>
        </w:r>
        <w:r>
          <w:rPr>
            <w:noProof/>
            <w:webHidden/>
          </w:rPr>
          <w:fldChar w:fldCharType="separate"/>
        </w:r>
        <w:r>
          <w:rPr>
            <w:noProof/>
            <w:webHidden/>
          </w:rPr>
          <w:t>46</w:t>
        </w:r>
        <w:r>
          <w:rPr>
            <w:noProof/>
            <w:webHidden/>
          </w:rPr>
          <w:fldChar w:fldCharType="end"/>
        </w:r>
      </w:hyperlink>
    </w:p>
    <w:p w14:paraId="6530094C" w14:textId="6B05A559" w:rsidR="00841CC7" w:rsidRDefault="00841CC7">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7881510" w:history="1">
        <w:r w:rsidRPr="009110A9">
          <w:rPr>
            <w:rStyle w:val="Lienhypertexte"/>
            <w:noProof/>
          </w:rPr>
          <w:t>6.1.2</w:t>
        </w:r>
        <w:r>
          <w:rPr>
            <w:rFonts w:eastAsiaTheme="minorEastAsia" w:cstheme="minorBidi"/>
            <w:i w:val="0"/>
            <w:iCs w:val="0"/>
            <w:noProof/>
            <w:kern w:val="2"/>
            <w:sz w:val="22"/>
            <w:szCs w:val="22"/>
            <w14:ligatures w14:val="standardContextual"/>
          </w:rPr>
          <w:tab/>
        </w:r>
        <w:r w:rsidRPr="009110A9">
          <w:rPr>
            <w:rStyle w:val="Lienhypertexte"/>
            <w:noProof/>
          </w:rPr>
          <w:t>Résumé des tests</w:t>
        </w:r>
        <w:r>
          <w:rPr>
            <w:noProof/>
            <w:webHidden/>
          </w:rPr>
          <w:tab/>
        </w:r>
        <w:r>
          <w:rPr>
            <w:noProof/>
            <w:webHidden/>
          </w:rPr>
          <w:fldChar w:fldCharType="begin"/>
        </w:r>
        <w:r>
          <w:rPr>
            <w:noProof/>
            <w:webHidden/>
          </w:rPr>
          <w:instrText xml:space="preserve"> PAGEREF _Toc167881510 \h </w:instrText>
        </w:r>
        <w:r>
          <w:rPr>
            <w:noProof/>
            <w:webHidden/>
          </w:rPr>
        </w:r>
        <w:r>
          <w:rPr>
            <w:noProof/>
            <w:webHidden/>
          </w:rPr>
          <w:fldChar w:fldCharType="separate"/>
        </w:r>
        <w:r>
          <w:rPr>
            <w:noProof/>
            <w:webHidden/>
          </w:rPr>
          <w:t>48</w:t>
        </w:r>
        <w:r>
          <w:rPr>
            <w:noProof/>
            <w:webHidden/>
          </w:rPr>
          <w:fldChar w:fldCharType="end"/>
        </w:r>
      </w:hyperlink>
    </w:p>
    <w:p w14:paraId="7EE18A3D" w14:textId="5805FD8C" w:rsidR="00841CC7" w:rsidRDefault="00841CC7">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81511" w:history="1">
        <w:r w:rsidRPr="009110A9">
          <w:rPr>
            <w:rStyle w:val="Lienhypertexte"/>
            <w:noProof/>
          </w:rPr>
          <w:t>7</w:t>
        </w:r>
        <w:r>
          <w:rPr>
            <w:rFonts w:eastAsiaTheme="minorEastAsia" w:cstheme="minorBidi"/>
            <w:b w:val="0"/>
            <w:bCs w:val="0"/>
            <w:caps w:val="0"/>
            <w:noProof/>
            <w:kern w:val="2"/>
            <w:sz w:val="22"/>
            <w:szCs w:val="22"/>
            <w14:ligatures w14:val="standardContextual"/>
          </w:rPr>
          <w:tab/>
        </w:r>
        <w:r w:rsidRPr="009110A9">
          <w:rPr>
            <w:rStyle w:val="Lienhypertexte"/>
            <w:noProof/>
          </w:rPr>
          <w:t>Conclusion</w:t>
        </w:r>
        <w:r>
          <w:rPr>
            <w:noProof/>
            <w:webHidden/>
          </w:rPr>
          <w:tab/>
        </w:r>
        <w:r>
          <w:rPr>
            <w:noProof/>
            <w:webHidden/>
          </w:rPr>
          <w:fldChar w:fldCharType="begin"/>
        </w:r>
        <w:r>
          <w:rPr>
            <w:noProof/>
            <w:webHidden/>
          </w:rPr>
          <w:instrText xml:space="preserve"> PAGEREF _Toc167881511 \h </w:instrText>
        </w:r>
        <w:r>
          <w:rPr>
            <w:noProof/>
            <w:webHidden/>
          </w:rPr>
        </w:r>
        <w:r>
          <w:rPr>
            <w:noProof/>
            <w:webHidden/>
          </w:rPr>
          <w:fldChar w:fldCharType="separate"/>
        </w:r>
        <w:r>
          <w:rPr>
            <w:noProof/>
            <w:webHidden/>
          </w:rPr>
          <w:t>49</w:t>
        </w:r>
        <w:r>
          <w:rPr>
            <w:noProof/>
            <w:webHidden/>
          </w:rPr>
          <w:fldChar w:fldCharType="end"/>
        </w:r>
      </w:hyperlink>
    </w:p>
    <w:p w14:paraId="2D813A00" w14:textId="36372EA6"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512" w:history="1">
        <w:r w:rsidRPr="009110A9">
          <w:rPr>
            <w:rStyle w:val="Lienhypertexte"/>
            <w:noProof/>
          </w:rPr>
          <w:t>7.1</w:t>
        </w:r>
        <w:r>
          <w:rPr>
            <w:rFonts w:eastAsiaTheme="minorEastAsia" w:cstheme="minorBidi"/>
            <w:smallCaps w:val="0"/>
            <w:noProof/>
            <w:kern w:val="2"/>
            <w:sz w:val="22"/>
            <w:szCs w:val="22"/>
            <w14:ligatures w14:val="standardContextual"/>
          </w:rPr>
          <w:tab/>
        </w:r>
        <w:r w:rsidRPr="009110A9">
          <w:rPr>
            <w:rStyle w:val="Lienhypertexte"/>
            <w:noProof/>
          </w:rPr>
          <w:t>Bilan des fonctionnalités demandées</w:t>
        </w:r>
        <w:r>
          <w:rPr>
            <w:noProof/>
            <w:webHidden/>
          </w:rPr>
          <w:tab/>
        </w:r>
        <w:r>
          <w:rPr>
            <w:noProof/>
            <w:webHidden/>
          </w:rPr>
          <w:fldChar w:fldCharType="begin"/>
        </w:r>
        <w:r>
          <w:rPr>
            <w:noProof/>
            <w:webHidden/>
          </w:rPr>
          <w:instrText xml:space="preserve"> PAGEREF _Toc167881512 \h </w:instrText>
        </w:r>
        <w:r>
          <w:rPr>
            <w:noProof/>
            <w:webHidden/>
          </w:rPr>
        </w:r>
        <w:r>
          <w:rPr>
            <w:noProof/>
            <w:webHidden/>
          </w:rPr>
          <w:fldChar w:fldCharType="separate"/>
        </w:r>
        <w:r>
          <w:rPr>
            <w:noProof/>
            <w:webHidden/>
          </w:rPr>
          <w:t>49</w:t>
        </w:r>
        <w:r>
          <w:rPr>
            <w:noProof/>
            <w:webHidden/>
          </w:rPr>
          <w:fldChar w:fldCharType="end"/>
        </w:r>
      </w:hyperlink>
    </w:p>
    <w:p w14:paraId="519AE4F2" w14:textId="2EB8240B"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513" w:history="1">
        <w:r w:rsidRPr="009110A9">
          <w:rPr>
            <w:rStyle w:val="Lienhypertexte"/>
            <w:noProof/>
          </w:rPr>
          <w:t>7.2</w:t>
        </w:r>
        <w:r>
          <w:rPr>
            <w:rFonts w:eastAsiaTheme="minorEastAsia" w:cstheme="minorBidi"/>
            <w:smallCaps w:val="0"/>
            <w:noProof/>
            <w:kern w:val="2"/>
            <w:sz w:val="22"/>
            <w:szCs w:val="22"/>
            <w14:ligatures w14:val="standardContextual"/>
          </w:rPr>
          <w:tab/>
        </w:r>
        <w:r w:rsidRPr="009110A9">
          <w:rPr>
            <w:rStyle w:val="Lienhypertexte"/>
            <w:noProof/>
          </w:rPr>
          <w:t>Bilan de la planification</w:t>
        </w:r>
        <w:r>
          <w:rPr>
            <w:noProof/>
            <w:webHidden/>
          </w:rPr>
          <w:tab/>
        </w:r>
        <w:r>
          <w:rPr>
            <w:noProof/>
            <w:webHidden/>
          </w:rPr>
          <w:fldChar w:fldCharType="begin"/>
        </w:r>
        <w:r>
          <w:rPr>
            <w:noProof/>
            <w:webHidden/>
          </w:rPr>
          <w:instrText xml:space="preserve"> PAGEREF _Toc167881513 \h </w:instrText>
        </w:r>
        <w:r>
          <w:rPr>
            <w:noProof/>
            <w:webHidden/>
          </w:rPr>
        </w:r>
        <w:r>
          <w:rPr>
            <w:noProof/>
            <w:webHidden/>
          </w:rPr>
          <w:fldChar w:fldCharType="separate"/>
        </w:r>
        <w:r>
          <w:rPr>
            <w:noProof/>
            <w:webHidden/>
          </w:rPr>
          <w:t>49</w:t>
        </w:r>
        <w:r>
          <w:rPr>
            <w:noProof/>
            <w:webHidden/>
          </w:rPr>
          <w:fldChar w:fldCharType="end"/>
        </w:r>
      </w:hyperlink>
    </w:p>
    <w:p w14:paraId="3E4DF4AD" w14:textId="17D9DDEA"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514" w:history="1">
        <w:r w:rsidRPr="009110A9">
          <w:rPr>
            <w:rStyle w:val="Lienhypertexte"/>
            <w:noProof/>
          </w:rPr>
          <w:t>7.3</w:t>
        </w:r>
        <w:r>
          <w:rPr>
            <w:rFonts w:eastAsiaTheme="minorEastAsia" w:cstheme="minorBidi"/>
            <w:smallCaps w:val="0"/>
            <w:noProof/>
            <w:kern w:val="2"/>
            <w:sz w:val="22"/>
            <w:szCs w:val="22"/>
            <w14:ligatures w14:val="standardContextual"/>
          </w:rPr>
          <w:tab/>
        </w:r>
        <w:r w:rsidRPr="009110A9">
          <w:rPr>
            <w:rStyle w:val="Lienhypertexte"/>
            <w:noProof/>
          </w:rPr>
          <w:t>Analyse post-projet</w:t>
        </w:r>
        <w:r>
          <w:rPr>
            <w:noProof/>
            <w:webHidden/>
          </w:rPr>
          <w:tab/>
        </w:r>
        <w:r>
          <w:rPr>
            <w:noProof/>
            <w:webHidden/>
          </w:rPr>
          <w:fldChar w:fldCharType="begin"/>
        </w:r>
        <w:r>
          <w:rPr>
            <w:noProof/>
            <w:webHidden/>
          </w:rPr>
          <w:instrText xml:space="preserve"> PAGEREF _Toc167881514 \h </w:instrText>
        </w:r>
        <w:r>
          <w:rPr>
            <w:noProof/>
            <w:webHidden/>
          </w:rPr>
        </w:r>
        <w:r>
          <w:rPr>
            <w:noProof/>
            <w:webHidden/>
          </w:rPr>
          <w:fldChar w:fldCharType="separate"/>
        </w:r>
        <w:r>
          <w:rPr>
            <w:noProof/>
            <w:webHidden/>
          </w:rPr>
          <w:t>50</w:t>
        </w:r>
        <w:r>
          <w:rPr>
            <w:noProof/>
            <w:webHidden/>
          </w:rPr>
          <w:fldChar w:fldCharType="end"/>
        </w:r>
      </w:hyperlink>
    </w:p>
    <w:p w14:paraId="4FB065BE" w14:textId="1C609A45"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515" w:history="1">
        <w:r w:rsidRPr="009110A9">
          <w:rPr>
            <w:rStyle w:val="Lienhypertexte"/>
            <w:noProof/>
          </w:rPr>
          <w:t>7.4</w:t>
        </w:r>
        <w:r>
          <w:rPr>
            <w:rFonts w:eastAsiaTheme="minorEastAsia" w:cstheme="minorBidi"/>
            <w:smallCaps w:val="0"/>
            <w:noProof/>
            <w:kern w:val="2"/>
            <w:sz w:val="22"/>
            <w:szCs w:val="22"/>
            <w14:ligatures w14:val="standardContextual"/>
          </w:rPr>
          <w:tab/>
        </w:r>
        <w:r w:rsidRPr="009110A9">
          <w:rPr>
            <w:rStyle w:val="Lienhypertexte"/>
            <w:noProof/>
          </w:rPr>
          <w:t>Bilan personnel</w:t>
        </w:r>
        <w:r>
          <w:rPr>
            <w:noProof/>
            <w:webHidden/>
          </w:rPr>
          <w:tab/>
        </w:r>
        <w:r>
          <w:rPr>
            <w:noProof/>
            <w:webHidden/>
          </w:rPr>
          <w:fldChar w:fldCharType="begin"/>
        </w:r>
        <w:r>
          <w:rPr>
            <w:noProof/>
            <w:webHidden/>
          </w:rPr>
          <w:instrText xml:space="preserve"> PAGEREF _Toc167881515 \h </w:instrText>
        </w:r>
        <w:r>
          <w:rPr>
            <w:noProof/>
            <w:webHidden/>
          </w:rPr>
        </w:r>
        <w:r>
          <w:rPr>
            <w:noProof/>
            <w:webHidden/>
          </w:rPr>
          <w:fldChar w:fldCharType="separate"/>
        </w:r>
        <w:r>
          <w:rPr>
            <w:noProof/>
            <w:webHidden/>
          </w:rPr>
          <w:t>50</w:t>
        </w:r>
        <w:r>
          <w:rPr>
            <w:noProof/>
            <w:webHidden/>
          </w:rPr>
          <w:fldChar w:fldCharType="end"/>
        </w:r>
      </w:hyperlink>
    </w:p>
    <w:p w14:paraId="3D3BFC25" w14:textId="7EBFEF20" w:rsidR="00841CC7" w:rsidRDefault="00841CC7">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81516" w:history="1">
        <w:r w:rsidRPr="009110A9">
          <w:rPr>
            <w:rStyle w:val="Lienhypertexte"/>
            <w:noProof/>
          </w:rPr>
          <w:t>8</w:t>
        </w:r>
        <w:r>
          <w:rPr>
            <w:rFonts w:eastAsiaTheme="minorEastAsia" w:cstheme="minorBidi"/>
            <w:b w:val="0"/>
            <w:bCs w:val="0"/>
            <w:caps w:val="0"/>
            <w:noProof/>
            <w:kern w:val="2"/>
            <w:sz w:val="22"/>
            <w:szCs w:val="22"/>
            <w14:ligatures w14:val="standardContextual"/>
          </w:rPr>
          <w:tab/>
        </w:r>
        <w:r w:rsidRPr="009110A9">
          <w:rPr>
            <w:rStyle w:val="Lienhypertexte"/>
            <w:noProof/>
          </w:rPr>
          <w:t>Divers</w:t>
        </w:r>
        <w:r>
          <w:rPr>
            <w:noProof/>
            <w:webHidden/>
          </w:rPr>
          <w:tab/>
        </w:r>
        <w:r>
          <w:rPr>
            <w:noProof/>
            <w:webHidden/>
          </w:rPr>
          <w:fldChar w:fldCharType="begin"/>
        </w:r>
        <w:r>
          <w:rPr>
            <w:noProof/>
            <w:webHidden/>
          </w:rPr>
          <w:instrText xml:space="preserve"> PAGEREF _Toc167881516 \h </w:instrText>
        </w:r>
        <w:r>
          <w:rPr>
            <w:noProof/>
            <w:webHidden/>
          </w:rPr>
        </w:r>
        <w:r>
          <w:rPr>
            <w:noProof/>
            <w:webHidden/>
          </w:rPr>
          <w:fldChar w:fldCharType="separate"/>
        </w:r>
        <w:r>
          <w:rPr>
            <w:noProof/>
            <w:webHidden/>
          </w:rPr>
          <w:t>51</w:t>
        </w:r>
        <w:r>
          <w:rPr>
            <w:noProof/>
            <w:webHidden/>
          </w:rPr>
          <w:fldChar w:fldCharType="end"/>
        </w:r>
      </w:hyperlink>
    </w:p>
    <w:p w14:paraId="4144F447" w14:textId="35575AB4"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517" w:history="1">
        <w:r w:rsidRPr="009110A9">
          <w:rPr>
            <w:rStyle w:val="Lienhypertexte"/>
            <w:noProof/>
          </w:rPr>
          <w:t>8.1</w:t>
        </w:r>
        <w:r>
          <w:rPr>
            <w:rFonts w:eastAsiaTheme="minorEastAsia" w:cstheme="minorBidi"/>
            <w:smallCaps w:val="0"/>
            <w:noProof/>
            <w:kern w:val="2"/>
            <w:sz w:val="22"/>
            <w:szCs w:val="22"/>
            <w14:ligatures w14:val="standardContextual"/>
          </w:rPr>
          <w:tab/>
        </w:r>
        <w:r w:rsidRPr="009110A9">
          <w:rPr>
            <w:rStyle w:val="Lienhypertexte"/>
            <w:noProof/>
          </w:rPr>
          <w:t>Table des illustrations</w:t>
        </w:r>
        <w:r>
          <w:rPr>
            <w:noProof/>
            <w:webHidden/>
          </w:rPr>
          <w:tab/>
        </w:r>
        <w:r>
          <w:rPr>
            <w:noProof/>
            <w:webHidden/>
          </w:rPr>
          <w:fldChar w:fldCharType="begin"/>
        </w:r>
        <w:r>
          <w:rPr>
            <w:noProof/>
            <w:webHidden/>
          </w:rPr>
          <w:instrText xml:space="preserve"> PAGEREF _Toc167881517 \h </w:instrText>
        </w:r>
        <w:r>
          <w:rPr>
            <w:noProof/>
            <w:webHidden/>
          </w:rPr>
        </w:r>
        <w:r>
          <w:rPr>
            <w:noProof/>
            <w:webHidden/>
          </w:rPr>
          <w:fldChar w:fldCharType="separate"/>
        </w:r>
        <w:r>
          <w:rPr>
            <w:noProof/>
            <w:webHidden/>
          </w:rPr>
          <w:t>51</w:t>
        </w:r>
        <w:r>
          <w:rPr>
            <w:noProof/>
            <w:webHidden/>
          </w:rPr>
          <w:fldChar w:fldCharType="end"/>
        </w:r>
      </w:hyperlink>
    </w:p>
    <w:p w14:paraId="0D5C23A9" w14:textId="07859DA9"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518" w:history="1">
        <w:r w:rsidRPr="009110A9">
          <w:rPr>
            <w:rStyle w:val="Lienhypertexte"/>
            <w:noProof/>
          </w:rPr>
          <w:t>8.2</w:t>
        </w:r>
        <w:r>
          <w:rPr>
            <w:rFonts w:eastAsiaTheme="minorEastAsia" w:cstheme="minorBidi"/>
            <w:smallCaps w:val="0"/>
            <w:noProof/>
            <w:kern w:val="2"/>
            <w:sz w:val="22"/>
            <w:szCs w:val="22"/>
            <w14:ligatures w14:val="standardContextual"/>
          </w:rPr>
          <w:tab/>
        </w:r>
        <w:r w:rsidRPr="009110A9">
          <w:rPr>
            <w:rStyle w:val="Lienhypertexte"/>
            <w:noProof/>
          </w:rPr>
          <w:t>Journal de travail</w:t>
        </w:r>
        <w:r>
          <w:rPr>
            <w:noProof/>
            <w:webHidden/>
          </w:rPr>
          <w:tab/>
        </w:r>
        <w:r>
          <w:rPr>
            <w:noProof/>
            <w:webHidden/>
          </w:rPr>
          <w:fldChar w:fldCharType="begin"/>
        </w:r>
        <w:r>
          <w:rPr>
            <w:noProof/>
            <w:webHidden/>
          </w:rPr>
          <w:instrText xml:space="preserve"> PAGEREF _Toc167881518 \h </w:instrText>
        </w:r>
        <w:r>
          <w:rPr>
            <w:noProof/>
            <w:webHidden/>
          </w:rPr>
        </w:r>
        <w:r>
          <w:rPr>
            <w:noProof/>
            <w:webHidden/>
          </w:rPr>
          <w:fldChar w:fldCharType="separate"/>
        </w:r>
        <w:r>
          <w:rPr>
            <w:noProof/>
            <w:webHidden/>
          </w:rPr>
          <w:t>51</w:t>
        </w:r>
        <w:r>
          <w:rPr>
            <w:noProof/>
            <w:webHidden/>
          </w:rPr>
          <w:fldChar w:fldCharType="end"/>
        </w:r>
      </w:hyperlink>
    </w:p>
    <w:p w14:paraId="22D0B209" w14:textId="4D706144" w:rsidR="00841CC7" w:rsidRDefault="00841CC7">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7881519" w:history="1">
        <w:r w:rsidRPr="009110A9">
          <w:rPr>
            <w:rStyle w:val="Lienhypertexte"/>
            <w:noProof/>
          </w:rPr>
          <w:t>8.3</w:t>
        </w:r>
        <w:r>
          <w:rPr>
            <w:rFonts w:eastAsiaTheme="minorEastAsia" w:cstheme="minorBidi"/>
            <w:smallCaps w:val="0"/>
            <w:noProof/>
            <w:kern w:val="2"/>
            <w:sz w:val="22"/>
            <w:szCs w:val="22"/>
            <w14:ligatures w14:val="standardContextual"/>
          </w:rPr>
          <w:tab/>
        </w:r>
        <w:r w:rsidRPr="009110A9">
          <w:rPr>
            <w:rStyle w:val="Lienhypertexte"/>
            <w:noProof/>
          </w:rPr>
          <w:t>Webographie</w:t>
        </w:r>
        <w:r>
          <w:rPr>
            <w:noProof/>
            <w:webHidden/>
          </w:rPr>
          <w:tab/>
        </w:r>
        <w:r>
          <w:rPr>
            <w:noProof/>
            <w:webHidden/>
          </w:rPr>
          <w:fldChar w:fldCharType="begin"/>
        </w:r>
        <w:r>
          <w:rPr>
            <w:noProof/>
            <w:webHidden/>
          </w:rPr>
          <w:instrText xml:space="preserve"> PAGEREF _Toc167881519 \h </w:instrText>
        </w:r>
        <w:r>
          <w:rPr>
            <w:noProof/>
            <w:webHidden/>
          </w:rPr>
        </w:r>
        <w:r>
          <w:rPr>
            <w:noProof/>
            <w:webHidden/>
          </w:rPr>
          <w:fldChar w:fldCharType="separate"/>
        </w:r>
        <w:r>
          <w:rPr>
            <w:noProof/>
            <w:webHidden/>
          </w:rPr>
          <w:t>51</w:t>
        </w:r>
        <w:r>
          <w:rPr>
            <w:noProof/>
            <w:webHidden/>
          </w:rPr>
          <w:fldChar w:fldCharType="end"/>
        </w:r>
      </w:hyperlink>
    </w:p>
    <w:p w14:paraId="3B4ABA1E" w14:textId="70191B9A" w:rsidR="00841CC7" w:rsidRDefault="00841CC7">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7881520" w:history="1">
        <w:r w:rsidRPr="009110A9">
          <w:rPr>
            <w:rStyle w:val="Lienhypertexte"/>
            <w:noProof/>
          </w:rPr>
          <w:t>9</w:t>
        </w:r>
        <w:r>
          <w:rPr>
            <w:rFonts w:eastAsiaTheme="minorEastAsia" w:cstheme="minorBidi"/>
            <w:b w:val="0"/>
            <w:bCs w:val="0"/>
            <w:caps w:val="0"/>
            <w:noProof/>
            <w:kern w:val="2"/>
            <w:sz w:val="22"/>
            <w:szCs w:val="22"/>
            <w14:ligatures w14:val="standardContextual"/>
          </w:rPr>
          <w:tab/>
        </w:r>
        <w:r w:rsidRPr="009110A9">
          <w:rPr>
            <w:rStyle w:val="Lienhypertexte"/>
            <w:noProof/>
          </w:rPr>
          <w:t>Annexes</w:t>
        </w:r>
        <w:r>
          <w:rPr>
            <w:noProof/>
            <w:webHidden/>
          </w:rPr>
          <w:tab/>
        </w:r>
        <w:r>
          <w:rPr>
            <w:noProof/>
            <w:webHidden/>
          </w:rPr>
          <w:fldChar w:fldCharType="begin"/>
        </w:r>
        <w:r>
          <w:rPr>
            <w:noProof/>
            <w:webHidden/>
          </w:rPr>
          <w:instrText xml:space="preserve"> PAGEREF _Toc167881520 \h </w:instrText>
        </w:r>
        <w:r>
          <w:rPr>
            <w:noProof/>
            <w:webHidden/>
          </w:rPr>
        </w:r>
        <w:r>
          <w:rPr>
            <w:noProof/>
            <w:webHidden/>
          </w:rPr>
          <w:fldChar w:fldCharType="separate"/>
        </w:r>
        <w:r>
          <w:rPr>
            <w:noProof/>
            <w:webHidden/>
          </w:rPr>
          <w:t>52</w:t>
        </w:r>
        <w:r>
          <w:rPr>
            <w:noProof/>
            <w:webHidden/>
          </w:rPr>
          <w:fldChar w:fldCharType="end"/>
        </w:r>
      </w:hyperlink>
    </w:p>
    <w:p w14:paraId="5F76061B" w14:textId="3CD2E93D" w:rsidR="00742484" w:rsidRPr="00D15EE8" w:rsidRDefault="00A65F0B">
      <w:r w:rsidRPr="00D15EE8">
        <w:rPr>
          <w:rFonts w:cs="Arial"/>
          <w:i/>
          <w:iCs/>
          <w:caps/>
          <w:sz w:val="22"/>
          <w:szCs w:val="22"/>
        </w:rPr>
        <w:fldChar w:fldCharType="end"/>
      </w:r>
      <w:r w:rsidR="00742484" w:rsidRPr="00D15EE8">
        <w:br w:type="page"/>
      </w:r>
    </w:p>
    <w:p w14:paraId="48F7716F" w14:textId="56AAA278" w:rsidR="003E4A11" w:rsidRPr="00D15EE8" w:rsidRDefault="003E4A11" w:rsidP="00C474EF">
      <w:pPr>
        <w:pStyle w:val="Titre1"/>
      </w:pPr>
      <w:bookmarkStart w:id="1" w:name="_Toc532179955"/>
      <w:bookmarkStart w:id="2" w:name="_Toc165969637"/>
      <w:bookmarkStart w:id="3" w:name="_Toc167881451"/>
      <w:r w:rsidRPr="00D15EE8">
        <w:lastRenderedPageBreak/>
        <w:t>Résum</w:t>
      </w:r>
      <w:r w:rsidR="00735914" w:rsidRPr="00D15EE8">
        <w:t>é</w:t>
      </w:r>
      <w:bookmarkEnd w:id="3"/>
    </w:p>
    <w:p w14:paraId="50F24AE3" w14:textId="13256A25" w:rsidR="00F432CB" w:rsidRPr="00D15EE8" w:rsidRDefault="00F432CB" w:rsidP="00F432CB">
      <w:pPr>
        <w:pStyle w:val="Corpsdetexte"/>
        <w:jc w:val="left"/>
      </w:pPr>
      <w:r w:rsidRPr="00D15EE8">
        <w:t>Ce document permet de comprendre comment réaliser l’application CodeTris (Tetris combiné avec des questions de C#) en C# console ainsi que de reproduire celle-ci. Les outils utilisés au départ sont Visual Studio 2022 ainsi qu’un</w:t>
      </w:r>
      <w:r w:rsidR="00B4452B" w:rsidRPr="00D15EE8">
        <w:t xml:space="preserve"> serveur</w:t>
      </w:r>
      <w:r w:rsidRPr="00D15EE8">
        <w:t xml:space="preserve"> UWamp</w:t>
      </w:r>
      <w:r w:rsidR="00F2381F" w:rsidRPr="00D15EE8">
        <w:t xml:space="preserve"> pour la BD</w:t>
      </w:r>
      <w:r w:rsidRPr="00D15EE8">
        <w:t xml:space="preserve">. </w:t>
      </w:r>
      <w:r w:rsidRPr="00D15EE8">
        <w:br/>
        <w:t>Le but de CodeTris est de pouvoir jouer à Tetris tout en complétant des questions sur le C#. Lorsqu’une ligne se bloque, une question est posée (donc si le joueur complète 4 ligne</w:t>
      </w:r>
      <w:r w:rsidR="00B4452B" w:rsidRPr="00D15EE8">
        <w:t>s</w:t>
      </w:r>
      <w:r w:rsidRPr="00D15EE8">
        <w:t xml:space="preserve"> en même temps, 4 questions lui seront posé</w:t>
      </w:r>
      <w:r w:rsidR="00CE066E">
        <w:t>e</w:t>
      </w:r>
      <w:r w:rsidRPr="00D15EE8">
        <w:t xml:space="preserve">s). Le public cible pourrait être des élèves de première année </w:t>
      </w:r>
      <w:r w:rsidR="00F2381F" w:rsidRPr="00D15EE8">
        <w:t xml:space="preserve">en informatique </w:t>
      </w:r>
      <w:r w:rsidRPr="00D15EE8">
        <w:t>afin que ceux-ci puissent apprendre les bases de C# de manière ludique. Une planification initiale sera mise en œuvre au début du projet afin d’assurer au mieux le déroulement de celui-ci et d’arriver à le finir dans un temps imparti de 88 heures (documentation comprise).</w:t>
      </w:r>
    </w:p>
    <w:p w14:paraId="6A4D13B4" w14:textId="77777777" w:rsidR="00F432CB" w:rsidRPr="00D15EE8" w:rsidRDefault="00F432CB" w:rsidP="00F432CB">
      <w:pPr>
        <w:pStyle w:val="Corpsdetexte"/>
        <w:jc w:val="left"/>
      </w:pPr>
    </w:p>
    <w:p w14:paraId="6DC32B95" w14:textId="45516C80" w:rsidR="00F432CB" w:rsidRPr="00D15EE8" w:rsidRDefault="00F432CB" w:rsidP="00867F49">
      <w:pPr>
        <w:pStyle w:val="Corpsdetexte"/>
        <w:jc w:val="left"/>
      </w:pPr>
      <w:r w:rsidRPr="00D15EE8">
        <w:t xml:space="preserve">Le projet sera réalisé en C# console avec comme template .Framework afin de profiter de certains aspects non-présent dans .NET. </w:t>
      </w:r>
      <w:r w:rsidR="00D823B8" w:rsidRPr="00D15EE8">
        <w:t>L’utilisation des classes permettra de bien segmenter le code afin de mieux suivre la logique du programme et le rendre plus « propre »</w:t>
      </w:r>
      <w:r w:rsidR="00B4452B" w:rsidRPr="00D15EE8">
        <w:t xml:space="preserve"> et lisible</w:t>
      </w:r>
      <w:r w:rsidR="00D823B8" w:rsidRPr="00D15EE8">
        <w:t>. Certaines classes feront partie de la famille des managers. Elles seront les classes ma</w:t>
      </w:r>
      <w:r w:rsidR="00CE066E">
        <w:t>î</w:t>
      </w:r>
      <w:r w:rsidR="00D823B8" w:rsidRPr="00D15EE8">
        <w:t>tresses de certains points importants comme le jeu</w:t>
      </w:r>
      <w:r w:rsidR="00B4452B" w:rsidRPr="00D15EE8">
        <w:t xml:space="preserve"> (Tetris)</w:t>
      </w:r>
      <w:r w:rsidR="00D823B8" w:rsidRPr="00D15EE8">
        <w:t>, le menu ou bien encore la base de données. D’autres classes feront, quant à elles, partie de la famille des classes statiques. L’utilisation de classes statiques permet de ne pas avoir les instanciées. Ces classes sont souvent appelées à beaucoup d’endroit</w:t>
      </w:r>
      <w:r w:rsidR="00CE066E">
        <w:t>s</w:t>
      </w:r>
      <w:r w:rsidR="00D823B8" w:rsidRPr="00D15EE8">
        <w:t xml:space="preserve"> dans le code ou n</w:t>
      </w:r>
      <w:r w:rsidR="00CE066E">
        <w:t>’</w:t>
      </w:r>
      <w:r w:rsidR="00D823B8" w:rsidRPr="00D15EE8">
        <w:t>on</w:t>
      </w:r>
      <w:r w:rsidR="00CE066E">
        <w:t>t</w:t>
      </w:r>
      <w:r w:rsidR="00D823B8" w:rsidRPr="00D15EE8">
        <w:t xml:space="preserve"> pas nécessairement besoin d’être instancié</w:t>
      </w:r>
      <w:r w:rsidR="00CE066E">
        <w:t>es</w:t>
      </w:r>
      <w:r w:rsidR="00D823B8" w:rsidRPr="00D15EE8">
        <w:t xml:space="preserve">. </w:t>
      </w:r>
      <w:r w:rsidR="00867F49" w:rsidRPr="00D15EE8">
        <w:br/>
        <w:t>L</w:t>
      </w:r>
      <w:r w:rsidR="00A96F9C" w:rsidRPr="00D15EE8">
        <w:t xml:space="preserve">es </w:t>
      </w:r>
      <w:r w:rsidR="00867F49" w:rsidRPr="00D15EE8">
        <w:t>tetriminos seront gér</w:t>
      </w:r>
      <w:r w:rsidR="00A96F9C" w:rsidRPr="00D15EE8">
        <w:t>és</w:t>
      </w:r>
      <w:r w:rsidR="00867F49" w:rsidRPr="00D15EE8">
        <w:t xml:space="preserve"> grâce à un tableau bidimensionnel </w:t>
      </w:r>
      <w:r w:rsidR="00A96F9C" w:rsidRPr="00D15EE8">
        <w:t>représentant la grille de jeu (celle-ci étant plus grande visuellement, une grille avec les « vrai</w:t>
      </w:r>
      <w:r w:rsidR="00CE066E">
        <w:t>e</w:t>
      </w:r>
      <w:r w:rsidR="00A96F9C" w:rsidRPr="00D15EE8">
        <w:t>s » dimensions est nécessaire). Pour les pièces en elles-mêmes, une classe Tetriminos sera parent de classes enfants pour chaque pièce (7 au total).</w:t>
      </w:r>
      <w:r w:rsidR="009B090B" w:rsidRPr="00D15EE8">
        <w:br/>
        <w:t xml:space="preserve">Les éléments seront abordés dans l’ordre suivant concernant la réalisation : </w:t>
      </w:r>
      <w:r w:rsidR="00CE066E">
        <w:t>l</w:t>
      </w:r>
      <w:r w:rsidR="009B090B" w:rsidRPr="00D15EE8">
        <w:t>e menu, les options, la base de données, l’interface du jeu, la gestion des Tetriminos, les questions de C#, le game over, le score et enfin, la mise en base de données des parties. L’ordre suit la logique d’une partie lambda d’un joueur. Il commence le jeu dans le menu, choisit les options pour sa partie</w:t>
      </w:r>
      <w:r w:rsidR="00CE066E">
        <w:t xml:space="preserve"> (optionnel)</w:t>
      </w:r>
      <w:r w:rsidR="009B090B" w:rsidRPr="00D15EE8">
        <w:t>, lance le jeu, joue avec les Tetriminos, répond aux questions sur le C#, perd la partie, son score est alors enregistré à ce moment-là</w:t>
      </w:r>
      <w:r w:rsidR="00867F49" w:rsidRPr="00D15EE8">
        <w:t xml:space="preserve">, le jeu lui </w:t>
      </w:r>
      <w:r w:rsidR="00B4452B" w:rsidRPr="00D15EE8">
        <w:t>affiche</w:t>
      </w:r>
      <w:r w:rsidR="00867F49" w:rsidRPr="00D15EE8">
        <w:t xml:space="preserve"> son score final et son nombre de bonnes et de mauvaise</w:t>
      </w:r>
      <w:r w:rsidR="00B4452B" w:rsidRPr="00D15EE8">
        <w:t>s</w:t>
      </w:r>
      <w:r w:rsidR="00867F49" w:rsidRPr="00D15EE8">
        <w:t xml:space="preserve"> réponse</w:t>
      </w:r>
      <w:r w:rsidR="00B4452B" w:rsidRPr="00D15EE8">
        <w:t>s</w:t>
      </w:r>
      <w:r w:rsidR="00867F49" w:rsidRPr="00D15EE8">
        <w:t>,</w:t>
      </w:r>
      <w:r w:rsidR="009B090B" w:rsidRPr="00D15EE8">
        <w:t xml:space="preserve"> </w:t>
      </w:r>
      <w:r w:rsidR="00867F49" w:rsidRPr="00D15EE8">
        <w:t>il peut alors retourner au menu principal.</w:t>
      </w:r>
      <w:r w:rsidR="009B090B" w:rsidRPr="00D15EE8">
        <w:br/>
      </w:r>
    </w:p>
    <w:p w14:paraId="0D643346" w14:textId="0F2C9D5F" w:rsidR="00B125F6" w:rsidRPr="00D15EE8" w:rsidRDefault="00B125F6" w:rsidP="003E4A11">
      <w:pPr>
        <w:pStyle w:val="Corpsdetexte"/>
      </w:pPr>
      <w:r w:rsidRPr="00D15EE8">
        <w:t xml:space="preserve">Après 88 heures de projet, celui-ci est fini à </w:t>
      </w:r>
      <w:r w:rsidR="00DE2F51">
        <w:t>95</w:t>
      </w:r>
      <w:r w:rsidRPr="00D15EE8">
        <w:t>%</w:t>
      </w:r>
      <w:r w:rsidR="00DE2F51">
        <w:t xml:space="preserve">. Il ne reste que quelques petits bugs venant des collisions et des rotations. Dans l’ensemble, le projet s’est bien déroulé. Cela est peut-être dû à la planification qui prévoyait des marges car il faut souvent débugger ou corriger des bugs. Le temps de marge qui n’a pas été utilisé a permis d’ajouter quelques améliorations et d’optimiser le programme (celui-ci prenant </w:t>
      </w:r>
      <w:r w:rsidR="00685505">
        <w:t>entre &lt;</w:t>
      </w:r>
      <w:r w:rsidR="00DE2F51">
        <w:t>1%</w:t>
      </w:r>
      <w:r w:rsidR="00685505">
        <w:t xml:space="preserve"> et 2%</w:t>
      </w:r>
      <w:r w:rsidR="00DE2F51">
        <w:t xml:space="preserve"> du processeur environ).</w:t>
      </w:r>
      <w:r w:rsidR="008F6621">
        <w:t xml:space="preserve"> Grâce </w:t>
      </w:r>
      <w:r w:rsidR="00CE066E">
        <w:t>à</w:t>
      </w:r>
      <w:r w:rsidR="008F6621">
        <w:t xml:space="preserve"> une bonne logique, les tetriminos ont pu être gér</w:t>
      </w:r>
      <w:r w:rsidR="00CE066E">
        <w:t>és</w:t>
      </w:r>
      <w:r w:rsidR="008F6621">
        <w:t xml:space="preserve"> de </w:t>
      </w:r>
      <w:r w:rsidR="00CE066E">
        <w:t>manière optimale</w:t>
      </w:r>
      <w:r w:rsidR="008F6621">
        <w:t xml:space="preserve"> expliquant aussi le fonctionnement du programme avec un faible coût de ressources.</w:t>
      </w:r>
      <w:r w:rsidR="00DE2F51">
        <w:t xml:space="preserve"> Concernant la documentation, celle-ci a été mise un peu de côté lors de la création du programme. Des notes y étaient régulièrement ajoutées mais la mise au propre ne </w:t>
      </w:r>
      <w:r w:rsidR="00433DFE">
        <w:t>s’est</w:t>
      </w:r>
      <w:r w:rsidR="00DE2F51">
        <w:t xml:space="preserve"> </w:t>
      </w:r>
      <w:r w:rsidR="00433DFE">
        <w:t>faite</w:t>
      </w:r>
      <w:r w:rsidR="00DE2F51">
        <w:t xml:space="preserve"> qu’après (du moins pour la réalisation, l’analyse et </w:t>
      </w:r>
      <w:r w:rsidR="00CE066E">
        <w:t xml:space="preserve">la </w:t>
      </w:r>
      <w:r w:rsidR="00DE2F51">
        <w:t xml:space="preserve">conception </w:t>
      </w:r>
      <w:r w:rsidR="00433DFE">
        <w:t>ont</w:t>
      </w:r>
      <w:r w:rsidR="00DE2F51">
        <w:t xml:space="preserve"> été fait</w:t>
      </w:r>
      <w:r w:rsidR="00433DFE">
        <w:t>es</w:t>
      </w:r>
      <w:r w:rsidR="00DE2F51">
        <w:t xml:space="preserve"> en parallèle du programme). Ce qui pourrait encore être fait actuellement dans le programme serait de corriger les bugs restants, faire un vrai menu pause et ajouter des questions en DB pour que le jeu ne soit pas trop répétitif (environ 30 questions par difficulté minimum pour avoir un bon jeu). </w:t>
      </w:r>
      <w:r w:rsidR="00433DFE">
        <w:t>Pour la documentation, des diagrammes UML pourraient être ajoutés comme un diagramme de classes par exemple.</w:t>
      </w:r>
    </w:p>
    <w:p w14:paraId="37483CC0" w14:textId="1428F13C" w:rsidR="00B125F6" w:rsidRPr="00D15EE8" w:rsidRDefault="00B125F6" w:rsidP="00B125F6">
      <w:r w:rsidRPr="00D15EE8">
        <w:br w:type="page"/>
      </w:r>
    </w:p>
    <w:p w14:paraId="4DD532AB" w14:textId="53499574" w:rsidR="00D160DD" w:rsidRPr="00D15EE8" w:rsidRDefault="007F30AE" w:rsidP="00C474EF">
      <w:pPr>
        <w:pStyle w:val="Titre1"/>
      </w:pPr>
      <w:bookmarkStart w:id="4" w:name="_Toc167881452"/>
      <w:r w:rsidRPr="00D15EE8">
        <w:lastRenderedPageBreak/>
        <w:t>Spécifications</w:t>
      </w:r>
      <w:bookmarkEnd w:id="1"/>
      <w:bookmarkEnd w:id="2"/>
      <w:bookmarkEnd w:id="4"/>
    </w:p>
    <w:p w14:paraId="0705A370" w14:textId="386EF27E" w:rsidR="008E53F9" w:rsidRPr="00D15EE8" w:rsidRDefault="00A30086" w:rsidP="008E53F9">
      <w:pPr>
        <w:pStyle w:val="Corpsdetexte"/>
      </w:pPr>
      <w:r>
        <w:t>Cette partie décrit les spécifications du projet</w:t>
      </w:r>
      <w:r w:rsidR="00FA4F34">
        <w:t>.</w:t>
      </w:r>
    </w:p>
    <w:p w14:paraId="7E5BC6F1" w14:textId="77777777" w:rsidR="00D160DD" w:rsidRPr="00D15EE8" w:rsidRDefault="00753A51" w:rsidP="003C4C1F">
      <w:pPr>
        <w:pStyle w:val="Titre2"/>
      </w:pPr>
      <w:bookmarkStart w:id="5" w:name="_Toc532179969"/>
      <w:bookmarkStart w:id="6" w:name="_Toc165969639"/>
      <w:bookmarkStart w:id="7" w:name="_Toc167881453"/>
      <w:r w:rsidRPr="00D15EE8">
        <w:t>T</w:t>
      </w:r>
      <w:r w:rsidR="00902523" w:rsidRPr="00D15EE8">
        <w:t>itr</w:t>
      </w:r>
      <w:r w:rsidR="0015167D" w:rsidRPr="00D15EE8">
        <w:t>e</w:t>
      </w:r>
      <w:bookmarkEnd w:id="7"/>
    </w:p>
    <w:p w14:paraId="760D6E22" w14:textId="46A10D36" w:rsidR="00F664DF" w:rsidRPr="00D15EE8" w:rsidRDefault="003E74E9" w:rsidP="000209E6">
      <w:pPr>
        <w:pStyle w:val="Retraitcorpsdetexte"/>
        <w:ind w:left="708"/>
      </w:pPr>
      <w:r w:rsidRPr="00D15EE8">
        <w:t>CodeTris : Le bloc de la programmation</w:t>
      </w:r>
      <w:r w:rsidR="0015167D" w:rsidRPr="00D15EE8">
        <w:t xml:space="preserve"> </w:t>
      </w:r>
    </w:p>
    <w:p w14:paraId="7C4700B0" w14:textId="77777777" w:rsidR="0015167D" w:rsidRPr="00D15EE8" w:rsidRDefault="0015167D" w:rsidP="0015167D">
      <w:pPr>
        <w:pStyle w:val="Retraitcorpsdetexte"/>
      </w:pPr>
    </w:p>
    <w:p w14:paraId="4AF26755" w14:textId="77777777" w:rsidR="00753A51" w:rsidRPr="00D15EE8" w:rsidRDefault="00902523" w:rsidP="003C4C1F">
      <w:pPr>
        <w:pStyle w:val="Titre2"/>
      </w:pPr>
      <w:bookmarkStart w:id="8" w:name="_Toc167881454"/>
      <w:r w:rsidRPr="00D15EE8">
        <w:t>Description</w:t>
      </w:r>
      <w:bookmarkEnd w:id="8"/>
    </w:p>
    <w:p w14:paraId="4100832D" w14:textId="77777777" w:rsidR="003E74E9" w:rsidRPr="00D15EE8" w:rsidRDefault="003E74E9" w:rsidP="000209E6">
      <w:pPr>
        <w:pStyle w:val="Retraitcorpsdetexte"/>
        <w:ind w:left="708"/>
      </w:pPr>
      <w:r w:rsidRPr="00D15EE8">
        <w:t xml:space="preserve">CodeTris est un jeu éducatif qui intègre des questions de programmation dans le jeu d’arcade Tetris. </w:t>
      </w:r>
    </w:p>
    <w:p w14:paraId="01E2CA79" w14:textId="77777777" w:rsidR="003E74E9" w:rsidRPr="00D15EE8" w:rsidRDefault="003E74E9" w:rsidP="000209E6">
      <w:pPr>
        <w:pStyle w:val="Retraitcorpsdetexte"/>
        <w:ind w:left="708"/>
      </w:pPr>
    </w:p>
    <w:p w14:paraId="2AF8D9CA" w14:textId="77777777" w:rsidR="003E74E9" w:rsidRPr="00D15EE8" w:rsidRDefault="003E74E9" w:rsidP="003C4C1F">
      <w:pPr>
        <w:pStyle w:val="Retraitcorpsdetexte"/>
        <w:spacing w:line="276" w:lineRule="auto"/>
        <w:ind w:left="708"/>
      </w:pPr>
      <w:r w:rsidRPr="00D15EE8">
        <w:t xml:space="preserve">L’objectif de ce projet est de créer une expérience ludique et éducative, encourageant les joueurs à renforcer leurs compétences en programmation tout en jouant à un jeu classique. </w:t>
      </w:r>
    </w:p>
    <w:p w14:paraId="3CC8C231" w14:textId="77777777" w:rsidR="003E74E9" w:rsidRPr="00D15EE8" w:rsidRDefault="003E74E9" w:rsidP="003C4C1F">
      <w:pPr>
        <w:pStyle w:val="Retraitcorpsdetexte"/>
        <w:spacing w:line="276" w:lineRule="auto"/>
        <w:ind w:left="708"/>
      </w:pPr>
    </w:p>
    <w:p w14:paraId="50730A69" w14:textId="6E96DD02" w:rsidR="0015167D" w:rsidRPr="00D15EE8" w:rsidRDefault="003E74E9" w:rsidP="003C4C1F">
      <w:pPr>
        <w:pStyle w:val="Retraitcorpsdetexte"/>
        <w:spacing w:line="276" w:lineRule="auto"/>
        <w:ind w:left="708"/>
      </w:pPr>
      <w:r w:rsidRPr="00D15EE8">
        <w:t xml:space="preserve">Ce jeu pourrait être utilisé par exemple comme accroche lors des modules de programmation de </w:t>
      </w:r>
      <w:r w:rsidR="00CE066E">
        <w:t>première</w:t>
      </w:r>
      <w:r w:rsidRPr="00D15EE8">
        <w:t xml:space="preserve"> année.</w:t>
      </w:r>
    </w:p>
    <w:p w14:paraId="4095B9A9" w14:textId="77777777" w:rsidR="0015167D" w:rsidRPr="00D15EE8" w:rsidRDefault="0015167D" w:rsidP="0015167D">
      <w:pPr>
        <w:pStyle w:val="Retraitcorpsdetexte"/>
      </w:pPr>
    </w:p>
    <w:p w14:paraId="4B005BB7" w14:textId="77777777" w:rsidR="00753A51" w:rsidRPr="00D15EE8" w:rsidRDefault="00902523" w:rsidP="003C4C1F">
      <w:pPr>
        <w:pStyle w:val="Titre2"/>
      </w:pPr>
      <w:bookmarkStart w:id="9" w:name="_Toc167881455"/>
      <w:r w:rsidRPr="00D15EE8">
        <w:t>Matériel et logiciels à disposition</w:t>
      </w:r>
      <w:bookmarkEnd w:id="9"/>
    </w:p>
    <w:p w14:paraId="67CB54B8" w14:textId="09433226" w:rsidR="0015167D" w:rsidRPr="00D15EE8" w:rsidRDefault="00723159" w:rsidP="003C4C1F">
      <w:pPr>
        <w:pStyle w:val="Retraitcorpsdetexte"/>
        <w:numPr>
          <w:ilvl w:val="0"/>
          <w:numId w:val="13"/>
        </w:numPr>
        <w:spacing w:line="276" w:lineRule="auto"/>
        <w:ind w:left="1068"/>
      </w:pPr>
      <w:r w:rsidRPr="00D15EE8">
        <w:t>PC de l’ETML</w:t>
      </w:r>
    </w:p>
    <w:p w14:paraId="5AA48F01" w14:textId="5FD70554" w:rsidR="00723159" w:rsidRPr="00D15EE8" w:rsidRDefault="00723159" w:rsidP="003C4C1F">
      <w:pPr>
        <w:pStyle w:val="Retraitcorpsdetexte"/>
        <w:numPr>
          <w:ilvl w:val="0"/>
          <w:numId w:val="13"/>
        </w:numPr>
        <w:spacing w:line="276" w:lineRule="auto"/>
        <w:ind w:left="1068"/>
      </w:pPr>
      <w:r w:rsidRPr="00D15EE8">
        <w:t>Visual Studio 2022</w:t>
      </w:r>
    </w:p>
    <w:p w14:paraId="7408EB64" w14:textId="07E666D8" w:rsidR="00723159" w:rsidRPr="00D15EE8" w:rsidRDefault="00723159" w:rsidP="003C4C1F">
      <w:pPr>
        <w:pStyle w:val="Retraitcorpsdetexte"/>
        <w:numPr>
          <w:ilvl w:val="0"/>
          <w:numId w:val="13"/>
        </w:numPr>
        <w:spacing w:line="276" w:lineRule="auto"/>
        <w:ind w:left="1068"/>
      </w:pPr>
      <w:r w:rsidRPr="00D15EE8">
        <w:t>Github</w:t>
      </w:r>
    </w:p>
    <w:p w14:paraId="5A414C4B" w14:textId="7E0F7E0E" w:rsidR="0015167D" w:rsidRPr="00D15EE8" w:rsidRDefault="00723159" w:rsidP="003C4C1F">
      <w:pPr>
        <w:pStyle w:val="Retraitcorpsdetexte"/>
        <w:numPr>
          <w:ilvl w:val="0"/>
          <w:numId w:val="13"/>
        </w:numPr>
        <w:spacing w:line="276" w:lineRule="auto"/>
        <w:ind w:left="1068"/>
      </w:pPr>
      <w:r w:rsidRPr="00D15EE8">
        <w:t xml:space="preserve">Suite </w:t>
      </w:r>
      <w:r w:rsidR="00CE066E">
        <w:t>O</w:t>
      </w:r>
      <w:r w:rsidRPr="00D15EE8">
        <w:t>ffice</w:t>
      </w:r>
    </w:p>
    <w:p w14:paraId="5465FD20" w14:textId="77777777" w:rsidR="00B366A3" w:rsidRPr="00D15EE8" w:rsidRDefault="00B366A3" w:rsidP="000209E6">
      <w:pPr>
        <w:pStyle w:val="Retraitcorpsdetexte"/>
        <w:ind w:left="1068"/>
      </w:pPr>
    </w:p>
    <w:p w14:paraId="1618CAFD" w14:textId="77777777" w:rsidR="00753A51" w:rsidRPr="00D15EE8" w:rsidRDefault="00902523" w:rsidP="003C4C1F">
      <w:pPr>
        <w:pStyle w:val="Titre2"/>
      </w:pPr>
      <w:bookmarkStart w:id="10" w:name="_Toc167881456"/>
      <w:r w:rsidRPr="00D15EE8">
        <w:t>Cahier des charges</w:t>
      </w:r>
      <w:bookmarkEnd w:id="10"/>
    </w:p>
    <w:p w14:paraId="0FCF6434" w14:textId="6FB5D8BB" w:rsidR="0015167D" w:rsidRPr="00D15EE8" w:rsidRDefault="00723159" w:rsidP="000209E6">
      <w:pPr>
        <w:pStyle w:val="Retraitcorpsdetexte3"/>
        <w:ind w:left="708"/>
      </w:pPr>
      <w:r w:rsidRPr="00D15EE8">
        <w:t>Voir annexes</w:t>
      </w:r>
    </w:p>
    <w:p w14:paraId="2243DE35" w14:textId="77777777" w:rsidR="00753A51" w:rsidRPr="00D15EE8" w:rsidRDefault="00902523" w:rsidP="003C4C1F">
      <w:pPr>
        <w:pStyle w:val="Titre2"/>
      </w:pPr>
      <w:bookmarkStart w:id="11" w:name="_Toc167881457"/>
      <w:r w:rsidRPr="00D15EE8">
        <w:t>Les points suivants seront évalués</w:t>
      </w:r>
      <w:bookmarkEnd w:id="11"/>
    </w:p>
    <w:p w14:paraId="20B05D64" w14:textId="77777777" w:rsidR="00F664DF" w:rsidRPr="00D15EE8" w:rsidRDefault="00F664DF" w:rsidP="003C4C1F">
      <w:pPr>
        <w:pStyle w:val="Retraitcorpsdetexte"/>
        <w:numPr>
          <w:ilvl w:val="0"/>
          <w:numId w:val="13"/>
        </w:numPr>
        <w:spacing w:line="276" w:lineRule="auto"/>
        <w:ind w:left="1068"/>
      </w:pPr>
      <w:r w:rsidRPr="00D15EE8">
        <w:t>Le rapport</w:t>
      </w:r>
    </w:p>
    <w:p w14:paraId="28FB7968" w14:textId="77777777" w:rsidR="00F664DF" w:rsidRPr="00D15EE8" w:rsidRDefault="00F664DF" w:rsidP="003C4C1F">
      <w:pPr>
        <w:pStyle w:val="Retraitcorpsdetexte"/>
        <w:numPr>
          <w:ilvl w:val="0"/>
          <w:numId w:val="13"/>
        </w:numPr>
        <w:spacing w:line="276" w:lineRule="auto"/>
        <w:ind w:left="1068"/>
      </w:pPr>
      <w:r w:rsidRPr="00D15EE8">
        <w:t>L</w:t>
      </w:r>
      <w:r w:rsidR="005B27EF" w:rsidRPr="00D15EE8">
        <w:t>es</w:t>
      </w:r>
      <w:r w:rsidRPr="00D15EE8">
        <w:t xml:space="preserve"> planification</w:t>
      </w:r>
      <w:r w:rsidR="005B27EF" w:rsidRPr="00D15EE8">
        <w:t>s (initiale et détaillée)</w:t>
      </w:r>
    </w:p>
    <w:p w14:paraId="526D4779" w14:textId="77777777" w:rsidR="00F664DF" w:rsidRPr="00D15EE8" w:rsidRDefault="00F664DF" w:rsidP="003C4C1F">
      <w:pPr>
        <w:pStyle w:val="Retraitcorpsdetexte"/>
        <w:numPr>
          <w:ilvl w:val="0"/>
          <w:numId w:val="13"/>
        </w:numPr>
        <w:spacing w:line="276" w:lineRule="auto"/>
        <w:ind w:left="1068"/>
      </w:pPr>
      <w:r w:rsidRPr="00D15EE8">
        <w:t>Le journal de travail</w:t>
      </w:r>
    </w:p>
    <w:p w14:paraId="455BCBBE" w14:textId="77777777" w:rsidR="00F664DF" w:rsidRPr="00D15EE8" w:rsidRDefault="00F664DF" w:rsidP="003C4C1F">
      <w:pPr>
        <w:pStyle w:val="Retraitcorpsdetexte"/>
        <w:numPr>
          <w:ilvl w:val="0"/>
          <w:numId w:val="13"/>
        </w:numPr>
        <w:spacing w:line="276" w:lineRule="auto"/>
        <w:ind w:left="1068"/>
      </w:pPr>
      <w:r w:rsidRPr="00D15EE8">
        <w:t>Le</w:t>
      </w:r>
      <w:r w:rsidR="00A706B7" w:rsidRPr="00D15EE8">
        <w:t xml:space="preserve"> code et le</w:t>
      </w:r>
      <w:r w:rsidRPr="00D15EE8">
        <w:t>s commentaires</w:t>
      </w:r>
    </w:p>
    <w:p w14:paraId="6DA4093E" w14:textId="77777777" w:rsidR="00F664DF" w:rsidRPr="00D15EE8" w:rsidRDefault="00F664DF" w:rsidP="003C4C1F">
      <w:pPr>
        <w:pStyle w:val="Retraitcorpsdetexte"/>
        <w:numPr>
          <w:ilvl w:val="0"/>
          <w:numId w:val="13"/>
        </w:numPr>
        <w:spacing w:line="276" w:lineRule="auto"/>
        <w:ind w:left="1068"/>
      </w:pPr>
      <w:r w:rsidRPr="00D15EE8">
        <w:t>Les documentations de mise en œuvre et d’utilisation</w:t>
      </w:r>
    </w:p>
    <w:p w14:paraId="49038BD4" w14:textId="77777777" w:rsidR="00753A51" w:rsidRPr="00D15EE8" w:rsidRDefault="00902523" w:rsidP="003C4C1F">
      <w:pPr>
        <w:pStyle w:val="Titre2"/>
      </w:pPr>
      <w:bookmarkStart w:id="12" w:name="_Toc167881458"/>
      <w:r w:rsidRPr="00D15EE8">
        <w:t>Validation et conditions de réussite</w:t>
      </w:r>
      <w:bookmarkEnd w:id="12"/>
    </w:p>
    <w:p w14:paraId="28182B0B" w14:textId="77777777" w:rsidR="00F664DF" w:rsidRPr="00D15EE8" w:rsidRDefault="00F664DF" w:rsidP="003C4C1F">
      <w:pPr>
        <w:pStyle w:val="Retraitcorpsdetexte"/>
        <w:numPr>
          <w:ilvl w:val="0"/>
          <w:numId w:val="13"/>
        </w:numPr>
        <w:spacing w:line="276" w:lineRule="auto"/>
        <w:ind w:left="1068"/>
      </w:pPr>
      <w:r w:rsidRPr="00D15EE8">
        <w:t>Compréhension du travail</w:t>
      </w:r>
    </w:p>
    <w:p w14:paraId="42381578" w14:textId="77777777" w:rsidR="00F664DF" w:rsidRPr="00D15EE8" w:rsidRDefault="00F664DF" w:rsidP="003C4C1F">
      <w:pPr>
        <w:pStyle w:val="Retraitcorpsdetexte"/>
        <w:numPr>
          <w:ilvl w:val="0"/>
          <w:numId w:val="13"/>
        </w:numPr>
        <w:spacing w:line="276" w:lineRule="auto"/>
        <w:ind w:left="1068"/>
      </w:pPr>
      <w:r w:rsidRPr="00D15EE8">
        <w:t>Possibilité de transmettre le travail à une personne extérieure pour le terminer, le corriger ou le compléter</w:t>
      </w:r>
    </w:p>
    <w:p w14:paraId="7C9C7994" w14:textId="77777777" w:rsidR="00F664DF" w:rsidRPr="00D15EE8" w:rsidRDefault="00F664DF" w:rsidP="003C4C1F">
      <w:pPr>
        <w:pStyle w:val="Retraitcorpsdetexte"/>
        <w:numPr>
          <w:ilvl w:val="0"/>
          <w:numId w:val="13"/>
        </w:numPr>
        <w:spacing w:line="276" w:lineRule="auto"/>
        <w:ind w:left="1068"/>
      </w:pPr>
      <w:r w:rsidRPr="00D15EE8">
        <w:t>Etat de fonctionnement du produit livré</w:t>
      </w:r>
    </w:p>
    <w:p w14:paraId="19F10C91" w14:textId="77777777" w:rsidR="007F30AE" w:rsidRPr="00D15EE8" w:rsidRDefault="007F30AE" w:rsidP="00C474EF">
      <w:pPr>
        <w:pStyle w:val="Titre1"/>
      </w:pPr>
      <w:bookmarkStart w:id="13" w:name="_Toc167881459"/>
      <w:r w:rsidRPr="00D15EE8">
        <w:t>Planification</w:t>
      </w:r>
      <w:bookmarkEnd w:id="5"/>
      <w:bookmarkEnd w:id="6"/>
      <w:r w:rsidR="008E53F9" w:rsidRPr="00D15EE8">
        <w:t xml:space="preserve"> Initiale</w:t>
      </w:r>
      <w:bookmarkEnd w:id="13"/>
    </w:p>
    <w:p w14:paraId="0822ABAA" w14:textId="0E4824D0" w:rsidR="00B125F6" w:rsidRPr="00D15EE8" w:rsidRDefault="00B125F6" w:rsidP="003C4C1F">
      <w:pPr>
        <w:pStyle w:val="Corpsdetexte"/>
        <w:spacing w:line="276" w:lineRule="auto"/>
      </w:pPr>
      <w:r w:rsidRPr="00D15EE8">
        <w:t>Cette partie montre la planification initiale du projet, elle montrera comment le temps a été réparti et quels sont les paliers critiques. Elle indiquera également le début et la fin du projet ainsi que les jours fériés.</w:t>
      </w:r>
    </w:p>
    <w:p w14:paraId="488899A9" w14:textId="407FE42E" w:rsidR="004775AC" w:rsidRPr="00D15EE8" w:rsidRDefault="004775AC" w:rsidP="003C4C1F">
      <w:pPr>
        <w:pStyle w:val="Titre2"/>
      </w:pPr>
      <w:bookmarkStart w:id="14" w:name="_Toc167881460"/>
      <w:r w:rsidRPr="00D15EE8">
        <w:t>Répartition du temps</w:t>
      </w:r>
      <w:bookmarkEnd w:id="14"/>
    </w:p>
    <w:p w14:paraId="0B4E5C40" w14:textId="6FA5199D" w:rsidR="004775AC" w:rsidRPr="00D15EE8" w:rsidRDefault="004775AC" w:rsidP="003C4C1F">
      <w:pPr>
        <w:pStyle w:val="Retraitcorpsdetexte"/>
        <w:spacing w:line="276" w:lineRule="auto"/>
        <w:ind w:left="567"/>
      </w:pPr>
      <w:r w:rsidRPr="00D15EE8">
        <w:t>Cette partie montre la répartition du temps en heure</w:t>
      </w:r>
      <w:r w:rsidR="00CE066E">
        <w:t>s</w:t>
      </w:r>
      <w:r w:rsidRPr="00D15EE8">
        <w:t xml:space="preserve"> et en pourcent</w:t>
      </w:r>
      <w:r w:rsidR="00CE066E">
        <w:t>s</w:t>
      </w:r>
      <w:r w:rsidRPr="00D15EE8">
        <w:t xml:space="preserve"> ainsi que la répartition selon le cahier des charges afin de </w:t>
      </w:r>
      <w:r w:rsidR="00CE066E">
        <w:t xml:space="preserve">les </w:t>
      </w:r>
      <w:r w:rsidRPr="00D15EE8">
        <w:t>comparer.</w:t>
      </w:r>
    </w:p>
    <w:tbl>
      <w:tblPr>
        <w:tblStyle w:val="Grilledutableau"/>
        <w:tblW w:w="0" w:type="auto"/>
        <w:jc w:val="center"/>
        <w:tblLook w:val="04A0" w:firstRow="1" w:lastRow="0" w:firstColumn="1" w:lastColumn="0" w:noHBand="0" w:noVBand="1"/>
      </w:tblPr>
      <w:tblGrid>
        <w:gridCol w:w="3159"/>
        <w:gridCol w:w="2881"/>
        <w:gridCol w:w="2453"/>
      </w:tblGrid>
      <w:tr w:rsidR="00B125F6" w:rsidRPr="00D15EE8" w14:paraId="1CFFB385" w14:textId="1B5BAF6F" w:rsidTr="00FC2F58">
        <w:trPr>
          <w:jc w:val="center"/>
        </w:trPr>
        <w:tc>
          <w:tcPr>
            <w:tcW w:w="3159" w:type="dxa"/>
            <w:vAlign w:val="center"/>
          </w:tcPr>
          <w:p w14:paraId="43D6333B" w14:textId="3A71C9A3" w:rsidR="00B125F6" w:rsidRPr="00D15EE8" w:rsidRDefault="00B125F6" w:rsidP="00CE066E">
            <w:pPr>
              <w:pStyle w:val="Corpsdetexte"/>
              <w:ind w:left="0"/>
              <w:jc w:val="left"/>
              <w:rPr>
                <w:b/>
                <w:bCs/>
              </w:rPr>
            </w:pPr>
            <w:r w:rsidRPr="00D15EE8">
              <w:rPr>
                <w:b/>
                <w:bCs/>
              </w:rPr>
              <w:lastRenderedPageBreak/>
              <w:t>Partie du projet concerné</w:t>
            </w:r>
          </w:p>
        </w:tc>
        <w:tc>
          <w:tcPr>
            <w:tcW w:w="2881" w:type="dxa"/>
            <w:vAlign w:val="center"/>
          </w:tcPr>
          <w:p w14:paraId="0B783115" w14:textId="13F3DF15" w:rsidR="00B125F6" w:rsidRPr="00D15EE8" w:rsidRDefault="00B125F6" w:rsidP="00CE066E">
            <w:pPr>
              <w:pStyle w:val="Corpsdetexte"/>
              <w:ind w:left="0"/>
              <w:jc w:val="left"/>
              <w:rPr>
                <w:b/>
                <w:bCs/>
              </w:rPr>
            </w:pPr>
            <w:r w:rsidRPr="00D15EE8">
              <w:rPr>
                <w:b/>
                <w:bCs/>
              </w:rPr>
              <w:t>Temps planifié (En heure</w:t>
            </w:r>
            <w:r w:rsidR="00CE066E">
              <w:rPr>
                <w:b/>
                <w:bCs/>
              </w:rPr>
              <w:t>s</w:t>
            </w:r>
            <w:r w:rsidRPr="00D15EE8">
              <w:rPr>
                <w:b/>
                <w:bCs/>
              </w:rPr>
              <w:t xml:space="preserve"> et en pourcent</w:t>
            </w:r>
            <w:r w:rsidR="00CE066E">
              <w:rPr>
                <w:b/>
                <w:bCs/>
              </w:rPr>
              <w:t>s</w:t>
            </w:r>
            <w:r w:rsidRPr="00D15EE8">
              <w:rPr>
                <w:b/>
                <w:bCs/>
              </w:rPr>
              <w:t>)</w:t>
            </w:r>
          </w:p>
        </w:tc>
        <w:tc>
          <w:tcPr>
            <w:tcW w:w="2453" w:type="dxa"/>
            <w:vAlign w:val="center"/>
          </w:tcPr>
          <w:p w14:paraId="27660905" w14:textId="280C3104" w:rsidR="00B125F6" w:rsidRPr="00D15EE8" w:rsidRDefault="00B125F6" w:rsidP="00CE066E">
            <w:pPr>
              <w:pStyle w:val="Corpsdetexte"/>
              <w:ind w:left="0"/>
              <w:jc w:val="left"/>
              <w:rPr>
                <w:b/>
                <w:bCs/>
              </w:rPr>
            </w:pPr>
            <w:r w:rsidRPr="00D15EE8">
              <w:rPr>
                <w:b/>
                <w:bCs/>
              </w:rPr>
              <w:t>Temps recommandé selon le CDC</w:t>
            </w:r>
          </w:p>
        </w:tc>
      </w:tr>
      <w:tr w:rsidR="00B125F6" w:rsidRPr="00D15EE8" w14:paraId="1B8DA66D" w14:textId="1074DA8A" w:rsidTr="00FC2F58">
        <w:trPr>
          <w:jc w:val="center"/>
        </w:trPr>
        <w:tc>
          <w:tcPr>
            <w:tcW w:w="3159" w:type="dxa"/>
          </w:tcPr>
          <w:p w14:paraId="1896B455" w14:textId="3DE72AD0" w:rsidR="00B125F6" w:rsidRPr="00D15EE8" w:rsidRDefault="00B125F6" w:rsidP="00184F0A">
            <w:pPr>
              <w:pStyle w:val="Corpsdetexte"/>
              <w:ind w:left="0"/>
            </w:pPr>
            <w:r w:rsidRPr="00D15EE8">
              <w:t xml:space="preserve">Analyse </w:t>
            </w:r>
          </w:p>
        </w:tc>
        <w:tc>
          <w:tcPr>
            <w:tcW w:w="2881" w:type="dxa"/>
          </w:tcPr>
          <w:p w14:paraId="6890F180" w14:textId="4342E01F" w:rsidR="00B125F6" w:rsidRPr="00D15EE8" w:rsidRDefault="00B125F6" w:rsidP="00184F0A">
            <w:pPr>
              <w:pStyle w:val="Corpsdetexte"/>
              <w:ind w:left="0"/>
            </w:pPr>
            <w:r w:rsidRPr="00D15EE8">
              <w:t xml:space="preserve">5.42 heures </w:t>
            </w:r>
            <w:r w:rsidR="00CE066E">
              <w:t xml:space="preserve">soit </w:t>
            </w:r>
            <w:r w:rsidRPr="00D15EE8">
              <w:t>6.15%</w:t>
            </w:r>
          </w:p>
        </w:tc>
        <w:tc>
          <w:tcPr>
            <w:tcW w:w="2453" w:type="dxa"/>
          </w:tcPr>
          <w:p w14:paraId="6DF08BD0" w14:textId="67C9B621" w:rsidR="00B125F6" w:rsidRPr="00D15EE8" w:rsidRDefault="00B125F6" w:rsidP="00184F0A">
            <w:pPr>
              <w:pStyle w:val="Corpsdetexte"/>
              <w:ind w:left="0"/>
            </w:pPr>
            <w:r w:rsidRPr="00D15EE8">
              <w:t>17.6 heures soit 20%</w:t>
            </w:r>
          </w:p>
        </w:tc>
      </w:tr>
      <w:tr w:rsidR="00B125F6" w:rsidRPr="00D15EE8" w14:paraId="17498C88" w14:textId="4030A6CB" w:rsidTr="00FC2F58">
        <w:trPr>
          <w:jc w:val="center"/>
        </w:trPr>
        <w:tc>
          <w:tcPr>
            <w:tcW w:w="3159" w:type="dxa"/>
          </w:tcPr>
          <w:p w14:paraId="24365ECB" w14:textId="18C312D4" w:rsidR="00B125F6" w:rsidRPr="00D15EE8" w:rsidRDefault="00B125F6" w:rsidP="00184F0A">
            <w:pPr>
              <w:pStyle w:val="Corpsdetexte"/>
              <w:ind w:left="0"/>
            </w:pPr>
            <w:r w:rsidRPr="00D15EE8">
              <w:t>Réalisation</w:t>
            </w:r>
          </w:p>
        </w:tc>
        <w:tc>
          <w:tcPr>
            <w:tcW w:w="2881" w:type="dxa"/>
          </w:tcPr>
          <w:p w14:paraId="54DF5841" w14:textId="31ACCB36" w:rsidR="00B125F6" w:rsidRPr="00D15EE8" w:rsidRDefault="00FC2F58" w:rsidP="00184F0A">
            <w:pPr>
              <w:pStyle w:val="Corpsdetexte"/>
              <w:ind w:left="0"/>
            </w:pPr>
            <w:r w:rsidRPr="00D15EE8">
              <w:t>43.33 heures soit 49.23%</w:t>
            </w:r>
          </w:p>
        </w:tc>
        <w:tc>
          <w:tcPr>
            <w:tcW w:w="2453" w:type="dxa"/>
          </w:tcPr>
          <w:p w14:paraId="257B99E2" w14:textId="0F08E33C" w:rsidR="00B125F6" w:rsidRPr="00D15EE8" w:rsidRDefault="00B125F6" w:rsidP="00184F0A">
            <w:pPr>
              <w:pStyle w:val="Corpsdetexte"/>
              <w:ind w:left="0"/>
            </w:pPr>
            <w:r w:rsidRPr="00D15EE8">
              <w:t>39.6 heures soit 45%</w:t>
            </w:r>
          </w:p>
        </w:tc>
      </w:tr>
      <w:tr w:rsidR="00B125F6" w:rsidRPr="00D15EE8" w14:paraId="6EAB711B" w14:textId="11CB284E" w:rsidTr="00FC2F58">
        <w:trPr>
          <w:jc w:val="center"/>
        </w:trPr>
        <w:tc>
          <w:tcPr>
            <w:tcW w:w="3159" w:type="dxa"/>
          </w:tcPr>
          <w:p w14:paraId="7BA10BDA" w14:textId="423CB23B" w:rsidR="00B125F6" w:rsidRPr="00D15EE8" w:rsidRDefault="00B125F6" w:rsidP="00184F0A">
            <w:pPr>
              <w:pStyle w:val="Corpsdetexte"/>
              <w:ind w:left="0"/>
            </w:pPr>
            <w:r w:rsidRPr="00D15EE8">
              <w:t>Documentation</w:t>
            </w:r>
          </w:p>
        </w:tc>
        <w:tc>
          <w:tcPr>
            <w:tcW w:w="2881" w:type="dxa"/>
          </w:tcPr>
          <w:p w14:paraId="6C50B137" w14:textId="5BC1B474" w:rsidR="00B125F6" w:rsidRPr="00D15EE8" w:rsidRDefault="00FC2F58" w:rsidP="00184F0A">
            <w:pPr>
              <w:pStyle w:val="Corpsdetexte"/>
              <w:ind w:left="0"/>
            </w:pPr>
            <w:r w:rsidRPr="00D15EE8">
              <w:t>35.26 heures soit 40.06 %</w:t>
            </w:r>
          </w:p>
        </w:tc>
        <w:tc>
          <w:tcPr>
            <w:tcW w:w="2453" w:type="dxa"/>
          </w:tcPr>
          <w:p w14:paraId="39D5EA77" w14:textId="4458FDED" w:rsidR="00B125F6" w:rsidRPr="00D15EE8" w:rsidRDefault="00B125F6" w:rsidP="00184F0A">
            <w:pPr>
              <w:pStyle w:val="Corpsdetexte"/>
              <w:ind w:left="0"/>
            </w:pPr>
            <w:r w:rsidRPr="00D15EE8">
              <w:t>22 heures soit 25%</w:t>
            </w:r>
          </w:p>
        </w:tc>
      </w:tr>
      <w:tr w:rsidR="00B125F6" w:rsidRPr="00D15EE8" w14:paraId="628CEEB7" w14:textId="5E909E90" w:rsidTr="00FC2F58">
        <w:trPr>
          <w:jc w:val="center"/>
        </w:trPr>
        <w:tc>
          <w:tcPr>
            <w:tcW w:w="3159" w:type="dxa"/>
          </w:tcPr>
          <w:p w14:paraId="421F08D4" w14:textId="7590C4C0" w:rsidR="00B125F6" w:rsidRPr="00D15EE8" w:rsidRDefault="00B125F6" w:rsidP="00184F0A">
            <w:pPr>
              <w:pStyle w:val="Corpsdetexte"/>
              <w:ind w:left="0"/>
            </w:pPr>
            <w:r w:rsidRPr="00D15EE8">
              <w:t>Tests</w:t>
            </w:r>
          </w:p>
        </w:tc>
        <w:tc>
          <w:tcPr>
            <w:tcW w:w="2881" w:type="dxa"/>
          </w:tcPr>
          <w:p w14:paraId="3BA275C6" w14:textId="5FC504FD" w:rsidR="00B125F6" w:rsidRPr="00D15EE8" w:rsidRDefault="00FC2F58" w:rsidP="00184F0A">
            <w:pPr>
              <w:pStyle w:val="Corpsdetexte"/>
              <w:ind w:left="0"/>
            </w:pPr>
            <w:r w:rsidRPr="00D15EE8">
              <w:t>5 heures soit 5.68 %</w:t>
            </w:r>
          </w:p>
        </w:tc>
        <w:tc>
          <w:tcPr>
            <w:tcW w:w="2453" w:type="dxa"/>
          </w:tcPr>
          <w:p w14:paraId="6D1FD127" w14:textId="64D109E4" w:rsidR="00B125F6" w:rsidRPr="00D15EE8" w:rsidRDefault="00B125F6" w:rsidP="00184F0A">
            <w:pPr>
              <w:pStyle w:val="Corpsdetexte"/>
              <w:ind w:left="0"/>
            </w:pPr>
            <w:r w:rsidRPr="00D15EE8">
              <w:t>8.8 heures soit 10%</w:t>
            </w:r>
          </w:p>
        </w:tc>
      </w:tr>
    </w:tbl>
    <w:p w14:paraId="005396F9" w14:textId="77777777" w:rsidR="00B125F6" w:rsidRPr="00D15EE8" w:rsidRDefault="00B125F6" w:rsidP="00184F0A">
      <w:pPr>
        <w:pStyle w:val="Corpsdetexte"/>
      </w:pPr>
    </w:p>
    <w:p w14:paraId="49B052FB" w14:textId="4789AF3B" w:rsidR="004775AC" w:rsidRPr="00D15EE8" w:rsidRDefault="004775AC" w:rsidP="003C4C1F">
      <w:pPr>
        <w:pStyle w:val="Titre2"/>
      </w:pPr>
      <w:bookmarkStart w:id="15" w:name="_Toc167881461"/>
      <w:r w:rsidRPr="00D15EE8">
        <w:t>Dates importantes</w:t>
      </w:r>
      <w:bookmarkEnd w:id="15"/>
      <w:r w:rsidRPr="00D15EE8">
        <w:t xml:space="preserve"> </w:t>
      </w:r>
    </w:p>
    <w:p w14:paraId="27980DC5" w14:textId="779CEB16" w:rsidR="00FC2F58" w:rsidRPr="00D15EE8" w:rsidRDefault="00FC2F58" w:rsidP="003C4C1F">
      <w:pPr>
        <w:pStyle w:val="Corpsdetexte"/>
        <w:spacing w:line="276" w:lineRule="auto"/>
      </w:pPr>
      <w:r w:rsidRPr="00D15EE8">
        <w:t>Le projet a débuté le 29 avril 2024 et il se finit le 29 mai 2024 (pour des raisons d’absences lors du projet, la date de fin a été déplacé</w:t>
      </w:r>
      <w:r w:rsidR="00CE066E">
        <w:t>e</w:t>
      </w:r>
      <w:r w:rsidRPr="00D15EE8">
        <w:t xml:space="preserve"> au 30 mai 2024). </w:t>
      </w:r>
    </w:p>
    <w:p w14:paraId="72ED6D24" w14:textId="51A1C940" w:rsidR="00FC2F58" w:rsidRPr="00D15EE8" w:rsidRDefault="00FC2F58" w:rsidP="003C4C1F">
      <w:pPr>
        <w:pStyle w:val="Corpsdetexte"/>
        <w:spacing w:line="276" w:lineRule="auto"/>
      </w:pPr>
      <w:r w:rsidRPr="00D15EE8">
        <w:t>Les jours suivant</w:t>
      </w:r>
      <w:r w:rsidR="00CE066E">
        <w:t>s</w:t>
      </w:r>
      <w:r w:rsidRPr="00D15EE8">
        <w:t xml:space="preserve"> ne sont </w:t>
      </w:r>
      <w:r w:rsidR="00CE066E">
        <w:t xml:space="preserve">pas </w:t>
      </w:r>
      <w:r w:rsidRPr="00D15EE8">
        <w:t>comptés lors de la réalisation du projet :</w:t>
      </w:r>
    </w:p>
    <w:p w14:paraId="79DAC728" w14:textId="7FC7DF56" w:rsidR="00FC2F58" w:rsidRPr="00D15EE8" w:rsidRDefault="00FC2F58" w:rsidP="003C4C1F">
      <w:pPr>
        <w:pStyle w:val="Corpsdetexte"/>
        <w:numPr>
          <w:ilvl w:val="0"/>
          <w:numId w:val="15"/>
        </w:numPr>
        <w:spacing w:line="276" w:lineRule="auto"/>
      </w:pPr>
      <w:r w:rsidRPr="00D15EE8">
        <w:t>Tous les mardis et tous les jeudis matin (cours de MATU)</w:t>
      </w:r>
    </w:p>
    <w:p w14:paraId="0B9F77E9" w14:textId="2B90AFB7" w:rsidR="00FC2F58" w:rsidRPr="00D15EE8" w:rsidRDefault="00FC2F58" w:rsidP="003C4C1F">
      <w:pPr>
        <w:pStyle w:val="Corpsdetexte"/>
        <w:numPr>
          <w:ilvl w:val="0"/>
          <w:numId w:val="15"/>
        </w:numPr>
        <w:spacing w:line="276" w:lineRule="auto"/>
      </w:pPr>
      <w:r w:rsidRPr="00D15EE8">
        <w:t xml:space="preserve">Jeudi 9 mai et vendredi 10 mai (Ascension) </w:t>
      </w:r>
    </w:p>
    <w:p w14:paraId="0A01EF6E" w14:textId="523BF562" w:rsidR="00FC2F58" w:rsidRPr="00D15EE8" w:rsidRDefault="00FC2F58" w:rsidP="003C4C1F">
      <w:pPr>
        <w:pStyle w:val="Corpsdetexte"/>
        <w:numPr>
          <w:ilvl w:val="0"/>
          <w:numId w:val="15"/>
        </w:numPr>
        <w:spacing w:line="276" w:lineRule="auto"/>
      </w:pPr>
      <w:r w:rsidRPr="00D15EE8">
        <w:t>Lundi 20 mai (Pentecôte)</w:t>
      </w:r>
    </w:p>
    <w:p w14:paraId="2E45B63C" w14:textId="00F424F2" w:rsidR="00FC2F58" w:rsidRPr="00D15EE8" w:rsidRDefault="004775AC" w:rsidP="003C4C1F">
      <w:pPr>
        <w:pStyle w:val="Titre2"/>
      </w:pPr>
      <w:bookmarkStart w:id="16" w:name="_Toc167881462"/>
      <w:r w:rsidRPr="00D15EE8">
        <w:t xml:space="preserve">Planification dans </w:t>
      </w:r>
      <w:r w:rsidR="000365D5" w:rsidRPr="00D15EE8">
        <w:t>Excel</w:t>
      </w:r>
      <w:bookmarkEnd w:id="16"/>
    </w:p>
    <w:p w14:paraId="20EA632D" w14:textId="6E760824" w:rsidR="004775AC" w:rsidRPr="00D15EE8" w:rsidRDefault="000365D5" w:rsidP="003C4C1F">
      <w:pPr>
        <w:pStyle w:val="Retraitcorpsdetexte"/>
        <w:spacing w:line="276" w:lineRule="auto"/>
        <w:ind w:left="708"/>
      </w:pPr>
      <w:r w:rsidRPr="00D15EE8">
        <w:t>Pour des raisons de mise en page et de lisibilité, le diagramme de Gantt fait dans Excel se trouve dans les annexes.</w:t>
      </w:r>
    </w:p>
    <w:p w14:paraId="50792D83" w14:textId="53B0636A" w:rsidR="00B4452B" w:rsidRPr="00D15EE8" w:rsidRDefault="00B4452B" w:rsidP="004775AC">
      <w:pPr>
        <w:pStyle w:val="Retraitcorpsdetexte"/>
      </w:pPr>
      <w:r w:rsidRPr="00D15EE8">
        <w:t>// spécifié la page Une fois le rapport fait ?</w:t>
      </w:r>
    </w:p>
    <w:p w14:paraId="57A02222" w14:textId="0067FBC0" w:rsidR="004775AC" w:rsidRPr="00D15EE8" w:rsidRDefault="004775AC" w:rsidP="004775AC">
      <w:pPr>
        <w:pStyle w:val="Corpsdetexte"/>
        <w:ind w:left="0"/>
      </w:pPr>
    </w:p>
    <w:p w14:paraId="2BC20A38" w14:textId="4E8C365F" w:rsidR="00DC7DBF" w:rsidRPr="00D15EE8" w:rsidRDefault="00DC7DBF" w:rsidP="003C4C1F">
      <w:pPr>
        <w:pStyle w:val="Titre2"/>
      </w:pPr>
      <w:bookmarkStart w:id="17" w:name="_Toc167881463"/>
      <w:r w:rsidRPr="00D15EE8">
        <w:t>Méthode de gestion de projet utilisée</w:t>
      </w:r>
      <w:bookmarkEnd w:id="17"/>
    </w:p>
    <w:p w14:paraId="6BF354CA" w14:textId="68B77905" w:rsidR="00DC7DBF" w:rsidRPr="00D15EE8" w:rsidRDefault="00DC7DBF" w:rsidP="003C4C1F">
      <w:pPr>
        <w:pStyle w:val="Retraitcorpsdetexte"/>
        <w:spacing w:line="276" w:lineRule="auto"/>
        <w:ind w:left="708"/>
      </w:pPr>
      <w:r w:rsidRPr="00D15EE8">
        <w:t>La méthode de gestion de projet utilisée est la méthode des 6 pas.</w:t>
      </w:r>
    </w:p>
    <w:p w14:paraId="0C6D1880" w14:textId="3184E11A" w:rsidR="00DC7DBF" w:rsidRPr="00D15EE8" w:rsidRDefault="00DC7DBF" w:rsidP="003C4C1F">
      <w:pPr>
        <w:pStyle w:val="Retraitcorpsdetexte"/>
        <w:spacing w:line="276" w:lineRule="auto"/>
        <w:ind w:left="708"/>
      </w:pPr>
      <w:r w:rsidRPr="00D15EE8">
        <w:t>Elle consiste en :</w:t>
      </w:r>
    </w:p>
    <w:p w14:paraId="46CDB022" w14:textId="54371F3D" w:rsidR="00DC7DBF" w:rsidRPr="00D15EE8" w:rsidRDefault="00DC7DBF" w:rsidP="003C4C1F">
      <w:pPr>
        <w:pStyle w:val="Retraitcorpsdetexte"/>
        <w:numPr>
          <w:ilvl w:val="0"/>
          <w:numId w:val="16"/>
        </w:numPr>
        <w:spacing w:line="276" w:lineRule="auto"/>
        <w:ind w:left="1068"/>
      </w:pPr>
      <w:r w:rsidRPr="00D15EE8">
        <w:t>Informer (s’informer sur le projet)</w:t>
      </w:r>
    </w:p>
    <w:p w14:paraId="69BE9245" w14:textId="1822AD18" w:rsidR="00DC7DBF" w:rsidRPr="00D15EE8" w:rsidRDefault="00DC7DBF" w:rsidP="003C4C1F">
      <w:pPr>
        <w:pStyle w:val="Retraitcorpsdetexte"/>
        <w:numPr>
          <w:ilvl w:val="0"/>
          <w:numId w:val="16"/>
        </w:numPr>
        <w:spacing w:line="276" w:lineRule="auto"/>
        <w:ind w:left="1068"/>
      </w:pPr>
      <w:r w:rsidRPr="00D15EE8">
        <w:t>Planifier (planifier en fonction du temps et des moyens/demandes du client)</w:t>
      </w:r>
    </w:p>
    <w:p w14:paraId="4E17CE2D" w14:textId="7E6E37CF" w:rsidR="00DC7DBF" w:rsidRPr="00D15EE8" w:rsidRDefault="00DC7DBF" w:rsidP="003C4C1F">
      <w:pPr>
        <w:pStyle w:val="Retraitcorpsdetexte"/>
        <w:numPr>
          <w:ilvl w:val="0"/>
          <w:numId w:val="16"/>
        </w:numPr>
        <w:spacing w:line="276" w:lineRule="auto"/>
        <w:ind w:left="1068"/>
      </w:pPr>
      <w:r w:rsidRPr="00D15EE8">
        <w:t>Décider (choisir comment sera fait le projet (sélection du template))</w:t>
      </w:r>
    </w:p>
    <w:p w14:paraId="75494DF2" w14:textId="6560026C" w:rsidR="00DC7DBF" w:rsidRPr="00D15EE8" w:rsidRDefault="00DC7DBF" w:rsidP="003C4C1F">
      <w:pPr>
        <w:pStyle w:val="Retraitcorpsdetexte"/>
        <w:numPr>
          <w:ilvl w:val="0"/>
          <w:numId w:val="16"/>
        </w:numPr>
        <w:spacing w:line="276" w:lineRule="auto"/>
        <w:ind w:left="1068"/>
      </w:pPr>
      <w:r w:rsidRPr="00D15EE8">
        <w:t>Réaliser (réaliser le projet)</w:t>
      </w:r>
    </w:p>
    <w:p w14:paraId="6C4DB2CC" w14:textId="2D4966E6" w:rsidR="00DC7DBF" w:rsidRPr="00D15EE8" w:rsidRDefault="00DC7DBF" w:rsidP="003C4C1F">
      <w:pPr>
        <w:pStyle w:val="Retraitcorpsdetexte"/>
        <w:numPr>
          <w:ilvl w:val="0"/>
          <w:numId w:val="16"/>
        </w:numPr>
        <w:spacing w:line="276" w:lineRule="auto"/>
        <w:ind w:left="1068"/>
      </w:pPr>
      <w:r w:rsidRPr="00D15EE8">
        <w:t>Contrôler (vérifier son bon fonctionnement</w:t>
      </w:r>
      <w:r w:rsidR="000852D7" w:rsidRPr="00D15EE8">
        <w:t xml:space="preserve"> avec des tests</w:t>
      </w:r>
      <w:r w:rsidRPr="00D15EE8">
        <w:t>)</w:t>
      </w:r>
    </w:p>
    <w:p w14:paraId="15819BE7" w14:textId="59304837" w:rsidR="00DC7DBF" w:rsidRPr="00D15EE8" w:rsidRDefault="00DC7DBF" w:rsidP="003C4C1F">
      <w:pPr>
        <w:pStyle w:val="Retraitcorpsdetexte"/>
        <w:numPr>
          <w:ilvl w:val="0"/>
          <w:numId w:val="16"/>
        </w:numPr>
        <w:spacing w:line="276" w:lineRule="auto"/>
        <w:ind w:left="1068"/>
      </w:pPr>
      <w:r w:rsidRPr="00D15EE8">
        <w:t>Évaluer (évaluer le résultat (fait par les experts et la cheffe de projet))</w:t>
      </w:r>
    </w:p>
    <w:p w14:paraId="7BED42C8" w14:textId="67DBB10A" w:rsidR="00C15CFB" w:rsidRPr="00D15EE8" w:rsidRDefault="00C15CFB" w:rsidP="003C4C1F">
      <w:pPr>
        <w:pStyle w:val="Titre2"/>
      </w:pPr>
      <w:bookmarkStart w:id="18" w:name="_Toc532179957"/>
      <w:bookmarkStart w:id="19" w:name="_Toc165969641"/>
      <w:bookmarkStart w:id="20" w:name="_Toc167881464"/>
      <w:r w:rsidRPr="00D15EE8">
        <w:t>Modification de la planification</w:t>
      </w:r>
      <w:bookmarkEnd w:id="20"/>
      <w:r w:rsidRPr="00D15EE8">
        <w:t xml:space="preserve"> </w:t>
      </w:r>
    </w:p>
    <w:p w14:paraId="4EE89258" w14:textId="7E821DF6" w:rsidR="00C15CFB" w:rsidRPr="00D15EE8" w:rsidRDefault="00C15CFB" w:rsidP="003C4C1F">
      <w:pPr>
        <w:spacing w:line="276" w:lineRule="auto"/>
        <w:ind w:left="708"/>
      </w:pPr>
      <w:r w:rsidRPr="00D15EE8">
        <w:t xml:space="preserve">Comme précisé au point 3.2, dû à une absence, le délai a été repoussé au jeudi 30 mai. Il faut donc compter un décalage d’une </w:t>
      </w:r>
      <w:r w:rsidR="00CE066E" w:rsidRPr="00D15EE8">
        <w:t>demi</w:t>
      </w:r>
      <w:r w:rsidR="00CE066E">
        <w:t>-</w:t>
      </w:r>
      <w:r w:rsidR="00CE066E" w:rsidRPr="00D15EE8">
        <w:t>journée</w:t>
      </w:r>
      <w:r w:rsidRPr="00D15EE8">
        <w:t xml:space="preserve"> à partir du mercredi 1</w:t>
      </w:r>
      <w:r w:rsidR="00CE066E" w:rsidRPr="00CE066E">
        <w:rPr>
          <w:vertAlign w:val="superscript"/>
        </w:rPr>
        <w:t>er</w:t>
      </w:r>
      <w:r w:rsidR="00CE066E">
        <w:t xml:space="preserve"> </w:t>
      </w:r>
      <w:r w:rsidRPr="00D15EE8">
        <w:t>mai.</w:t>
      </w:r>
    </w:p>
    <w:p w14:paraId="5E03B2A0" w14:textId="77777777" w:rsidR="00C15CFB" w:rsidRPr="00D15EE8" w:rsidRDefault="00C15CFB" w:rsidP="00C15CFB">
      <w:pPr>
        <w:pStyle w:val="Retraitcorpsdetexte"/>
      </w:pPr>
    </w:p>
    <w:p w14:paraId="537AFDD1" w14:textId="50FC58F3" w:rsidR="007F30AE" w:rsidRDefault="007F30AE" w:rsidP="00C474EF">
      <w:pPr>
        <w:pStyle w:val="Titre1"/>
      </w:pPr>
      <w:bookmarkStart w:id="21" w:name="_Toc167881465"/>
      <w:r w:rsidRPr="00D15EE8">
        <w:t>Analyse</w:t>
      </w:r>
      <w:bookmarkEnd w:id="18"/>
      <w:bookmarkEnd w:id="19"/>
      <w:bookmarkEnd w:id="21"/>
    </w:p>
    <w:p w14:paraId="3AFC7BEC" w14:textId="3ECC5DD7" w:rsidR="000209E6" w:rsidRPr="000209E6" w:rsidRDefault="000209E6" w:rsidP="003C4C1F">
      <w:pPr>
        <w:pStyle w:val="Corpsdetexte"/>
        <w:spacing w:line="276" w:lineRule="auto"/>
      </w:pPr>
      <w:r>
        <w:t>Analyse du projet dans son entièreté avec le début de la réalisation.</w:t>
      </w:r>
    </w:p>
    <w:p w14:paraId="306817D7" w14:textId="77777777" w:rsidR="007F30AE" w:rsidRDefault="00902523" w:rsidP="003C4C1F">
      <w:pPr>
        <w:pStyle w:val="Titre2"/>
      </w:pPr>
      <w:bookmarkStart w:id="22" w:name="_Toc167881466"/>
      <w:r w:rsidRPr="00D15EE8">
        <w:t>Opportunités</w:t>
      </w:r>
      <w:bookmarkEnd w:id="22"/>
    </w:p>
    <w:p w14:paraId="60AD44DF" w14:textId="10D5F99A" w:rsidR="00EF625D" w:rsidRPr="00EF625D" w:rsidRDefault="00EF625D" w:rsidP="003C4C1F">
      <w:pPr>
        <w:pStyle w:val="Retraitcorpsdetexte"/>
        <w:spacing w:line="276" w:lineRule="auto"/>
        <w:ind w:left="708"/>
      </w:pPr>
      <w:r>
        <w:t>Cette partie permet de définir les différentes opportunités du projet</w:t>
      </w:r>
    </w:p>
    <w:p w14:paraId="5ABB2F6C" w14:textId="56009060" w:rsidR="00723159" w:rsidRPr="00D15EE8" w:rsidRDefault="00723159" w:rsidP="003C4C1F">
      <w:pPr>
        <w:pStyle w:val="Retraitcorpsdetexte"/>
        <w:numPr>
          <w:ilvl w:val="0"/>
          <w:numId w:val="14"/>
        </w:numPr>
        <w:spacing w:line="276" w:lineRule="auto"/>
      </w:pPr>
      <w:r w:rsidRPr="00D15EE8">
        <w:t>Mise en œuvre d’un jeu avec C# console</w:t>
      </w:r>
    </w:p>
    <w:p w14:paraId="4F1E51AD" w14:textId="5B05618D" w:rsidR="00723159" w:rsidRPr="00D15EE8" w:rsidRDefault="00723159" w:rsidP="003C4C1F">
      <w:pPr>
        <w:pStyle w:val="Retraitcorpsdetexte"/>
        <w:numPr>
          <w:ilvl w:val="0"/>
          <w:numId w:val="14"/>
        </w:numPr>
        <w:spacing w:line="276" w:lineRule="auto"/>
      </w:pPr>
      <w:r w:rsidRPr="00D15EE8">
        <w:t xml:space="preserve">Utilisation de GitHub </w:t>
      </w:r>
    </w:p>
    <w:p w14:paraId="4A3D05A8" w14:textId="666F0190" w:rsidR="00B366A3" w:rsidRPr="00D15EE8" w:rsidRDefault="00B366A3" w:rsidP="003C4C1F">
      <w:pPr>
        <w:pStyle w:val="Retraitcorpsdetexte"/>
        <w:numPr>
          <w:ilvl w:val="0"/>
          <w:numId w:val="14"/>
        </w:numPr>
        <w:spacing w:line="276" w:lineRule="auto"/>
      </w:pPr>
      <w:r w:rsidRPr="00D15EE8">
        <w:t>Jeu éducatif pour des élèves de première année</w:t>
      </w:r>
    </w:p>
    <w:p w14:paraId="69B1224B" w14:textId="77777777" w:rsidR="00A67542" w:rsidRPr="00D15EE8" w:rsidRDefault="00A67542" w:rsidP="00A67542">
      <w:pPr>
        <w:pStyle w:val="Retraitcorpsdetexte"/>
      </w:pPr>
    </w:p>
    <w:p w14:paraId="73895BCE" w14:textId="437C1683" w:rsidR="00B366A3" w:rsidRPr="00D15EE8" w:rsidRDefault="00C474EF" w:rsidP="003C4C1F">
      <w:pPr>
        <w:pStyle w:val="Titre2"/>
      </w:pPr>
      <w:bookmarkStart w:id="23" w:name="_Toc167881467"/>
      <w:r w:rsidRPr="00D15EE8">
        <w:t>Objectif</w:t>
      </w:r>
      <w:bookmarkEnd w:id="23"/>
    </w:p>
    <w:p w14:paraId="586C0A68" w14:textId="332AD55B" w:rsidR="00C474EF" w:rsidRPr="00D15EE8" w:rsidRDefault="00C474EF" w:rsidP="003C4C1F">
      <w:pPr>
        <w:pStyle w:val="Retraitcorpsdetexte"/>
        <w:spacing w:line="276" w:lineRule="auto"/>
        <w:ind w:left="708"/>
      </w:pPr>
      <w:r w:rsidRPr="00D15EE8">
        <w:t>Le but du projet est de réaliser un jeu mêlant tetris et le C#. Il pourrait être présenté à des élèves de première année dans le but de leur faire apprendre le C# de manière ludique.</w:t>
      </w:r>
    </w:p>
    <w:p w14:paraId="7A506B4A" w14:textId="77777777" w:rsidR="007F30AE" w:rsidRPr="00D15EE8" w:rsidRDefault="007F30AE" w:rsidP="003C4C1F">
      <w:pPr>
        <w:pStyle w:val="Titre2"/>
      </w:pPr>
      <w:bookmarkStart w:id="24" w:name="_Toc532179959"/>
      <w:bookmarkStart w:id="25" w:name="_Toc165969643"/>
      <w:bookmarkStart w:id="26" w:name="_Toc167881468"/>
      <w:r w:rsidRPr="00D15EE8">
        <w:t>Document d’analyse</w:t>
      </w:r>
      <w:bookmarkEnd w:id="24"/>
      <w:bookmarkEnd w:id="25"/>
      <w:r w:rsidR="005328B0" w:rsidRPr="00D15EE8">
        <w:t xml:space="preserve"> et conception</w:t>
      </w:r>
      <w:bookmarkEnd w:id="26"/>
    </w:p>
    <w:p w14:paraId="41D44118" w14:textId="6A84C763" w:rsidR="00634BCF" w:rsidRPr="00D15EE8" w:rsidRDefault="00634BCF" w:rsidP="00C474EF">
      <w:pPr>
        <w:pStyle w:val="Titre3"/>
      </w:pPr>
      <w:bookmarkStart w:id="27" w:name="_Toc167881469"/>
      <w:r w:rsidRPr="00D15EE8">
        <w:t>Analyse de l’application</w:t>
      </w:r>
      <w:bookmarkEnd w:id="27"/>
    </w:p>
    <w:p w14:paraId="58FA79E7" w14:textId="1E032369" w:rsidR="00C474EF" w:rsidRPr="00D15EE8" w:rsidRDefault="00C474EF" w:rsidP="003C4C1F">
      <w:pPr>
        <w:pStyle w:val="Retraitcorpsdetexte3"/>
        <w:spacing w:line="276" w:lineRule="auto"/>
        <w:ind w:left="708"/>
      </w:pPr>
      <w:r w:rsidRPr="00D15EE8">
        <w:t>Une analyse de l’application serait faite dans un premier temps. Ensuite, la conception sera abordée au point 4.3.2</w:t>
      </w:r>
    </w:p>
    <w:p w14:paraId="19E9580B" w14:textId="51FC5922" w:rsidR="00C474EF" w:rsidRPr="00D15EE8" w:rsidRDefault="00C474EF" w:rsidP="003C4C1F">
      <w:pPr>
        <w:pStyle w:val="Retraitcorpsdetexte3"/>
        <w:spacing w:line="276" w:lineRule="auto"/>
        <w:ind w:left="708"/>
      </w:pPr>
      <w:r w:rsidRPr="00D15EE8">
        <w:t>Chaque élément important aura droit à sa section lors de cette analyse.</w:t>
      </w:r>
    </w:p>
    <w:p w14:paraId="3BADE5A5" w14:textId="0E310864" w:rsidR="00E43700" w:rsidRPr="00D15EE8" w:rsidRDefault="00E43700" w:rsidP="003C4C1F">
      <w:pPr>
        <w:pStyle w:val="Titre4"/>
        <w:ind w:left="1769" w:hanging="862"/>
      </w:pPr>
      <w:r w:rsidRPr="00D15EE8">
        <w:t>Général</w:t>
      </w:r>
    </w:p>
    <w:p w14:paraId="194FC562" w14:textId="029AC691" w:rsidR="00E43700" w:rsidRPr="00D15EE8" w:rsidRDefault="00E43700" w:rsidP="003C4C1F">
      <w:pPr>
        <w:pStyle w:val="Retraitcorpsdetexte3"/>
        <w:spacing w:line="276" w:lineRule="auto"/>
        <w:ind w:left="907"/>
      </w:pPr>
      <w:r w:rsidRPr="00D15EE8">
        <w:t>Les éléments principaux ne faisant pas parti</w:t>
      </w:r>
      <w:r w:rsidR="00CE066E">
        <w:t>e</w:t>
      </w:r>
      <w:r w:rsidRPr="00D15EE8">
        <w:t xml:space="preserve"> d’une section spécifique seront abordés dans ce chapitre.</w:t>
      </w:r>
    </w:p>
    <w:p w14:paraId="22042996" w14:textId="3924A9D7" w:rsidR="008B0B7C" w:rsidRDefault="00E43700" w:rsidP="003C4C1F">
      <w:pPr>
        <w:pStyle w:val="Retraitcorpsdetexte3"/>
        <w:spacing w:line="276" w:lineRule="auto"/>
        <w:ind w:left="907"/>
      </w:pPr>
      <w:r w:rsidRPr="00D15EE8">
        <w:t xml:space="preserve">Le template utilisé sera C# console .Framework. Dans le cas où </w:t>
      </w:r>
      <w:r w:rsidR="00B4452B" w:rsidRPr="00D15EE8">
        <w:t>de la musique</w:t>
      </w:r>
      <w:r w:rsidRPr="00D15EE8">
        <w:t xml:space="preserve"> serait ajouté</w:t>
      </w:r>
      <w:r w:rsidR="00B4452B" w:rsidRPr="00D15EE8">
        <w:t>e</w:t>
      </w:r>
      <w:r w:rsidRPr="00D15EE8">
        <w:t xml:space="preserve"> plus tard dans l’application (ajout venant du point 4.3.1.</w:t>
      </w:r>
      <w:r w:rsidR="004E5E0F" w:rsidRPr="00D15EE8">
        <w:t>5</w:t>
      </w:r>
      <w:r w:rsidRPr="00D15EE8">
        <w:t>), il sera nécessaire de pouvoir utiliser le using System.Media permettant d’utiliser les SoundPlayer. Ceux-ci n’étant pas disponible</w:t>
      </w:r>
      <w:r w:rsidR="00CE066E">
        <w:t>s</w:t>
      </w:r>
      <w:r w:rsidRPr="00D15EE8">
        <w:t xml:space="preserve"> avec C# console .NET, il faut passer par un moyen bien plus long pour pouvoir ajouter du son. </w:t>
      </w:r>
    </w:p>
    <w:p w14:paraId="30817524" w14:textId="3F5D5C46" w:rsidR="00BD5D42" w:rsidRDefault="00BD5D42" w:rsidP="003C4C1F">
      <w:pPr>
        <w:pStyle w:val="Retraitcorpsdetexte3"/>
        <w:spacing w:line="276" w:lineRule="auto"/>
        <w:ind w:left="907"/>
      </w:pPr>
      <w:r>
        <w:t>Les principales différences entre les deux templates sont que :</w:t>
      </w:r>
    </w:p>
    <w:p w14:paraId="38D21577" w14:textId="0D1FBF8E" w:rsidR="00BD5D42" w:rsidRDefault="00BD5D42" w:rsidP="003C4C1F">
      <w:pPr>
        <w:pStyle w:val="Retraitcorpsdetexte3"/>
        <w:numPr>
          <w:ilvl w:val="0"/>
          <w:numId w:val="45"/>
        </w:numPr>
        <w:spacing w:line="276" w:lineRule="auto"/>
        <w:ind w:left="1627"/>
      </w:pPr>
      <w:r>
        <w:t> .NET Framework</w:t>
      </w:r>
    </w:p>
    <w:p w14:paraId="40C75B6A" w14:textId="0A0ED222" w:rsidR="00BD5D42" w:rsidRDefault="00BD5D42" w:rsidP="003C4C1F">
      <w:pPr>
        <w:pStyle w:val="Retraitcorpsdetexte3"/>
        <w:numPr>
          <w:ilvl w:val="1"/>
          <w:numId w:val="45"/>
        </w:numPr>
        <w:spacing w:line="276" w:lineRule="auto"/>
        <w:ind w:left="2347"/>
      </w:pPr>
      <w:r>
        <w:t>Est prévu principalement pour Windows</w:t>
      </w:r>
    </w:p>
    <w:p w14:paraId="36665BE4" w14:textId="0A2CB77D" w:rsidR="00BD5D42" w:rsidRDefault="00BD5D42" w:rsidP="003C4C1F">
      <w:pPr>
        <w:pStyle w:val="Retraitcorpsdetexte3"/>
        <w:numPr>
          <w:ilvl w:val="1"/>
          <w:numId w:val="45"/>
        </w:numPr>
        <w:spacing w:line="276" w:lineRule="auto"/>
        <w:ind w:left="2347"/>
      </w:pPr>
      <w:r>
        <w:t>Version finale et donc stable (est cependant encore mis à jour)</w:t>
      </w:r>
    </w:p>
    <w:p w14:paraId="1937BBCF" w14:textId="1DF9B66D" w:rsidR="00BD5D42" w:rsidRDefault="00BD5D42" w:rsidP="003C4C1F">
      <w:pPr>
        <w:pStyle w:val="Retraitcorpsdetexte3"/>
        <w:numPr>
          <w:ilvl w:val="1"/>
          <w:numId w:val="45"/>
        </w:numPr>
        <w:spacing w:line="276" w:lineRule="auto"/>
        <w:ind w:left="2347"/>
      </w:pPr>
      <w:r>
        <w:t>La version dépend de celle installé sur la machine</w:t>
      </w:r>
    </w:p>
    <w:p w14:paraId="7526E997" w14:textId="73AF4DFD" w:rsidR="00BD5D42" w:rsidRDefault="00BD5D42" w:rsidP="003C4C1F">
      <w:pPr>
        <w:pStyle w:val="Retraitcorpsdetexte3"/>
        <w:numPr>
          <w:ilvl w:val="0"/>
          <w:numId w:val="45"/>
        </w:numPr>
        <w:spacing w:line="276" w:lineRule="auto"/>
        <w:ind w:left="1627"/>
      </w:pPr>
      <w:r>
        <w:t> .NET/.NET Core</w:t>
      </w:r>
    </w:p>
    <w:p w14:paraId="3AC38F95" w14:textId="593A2EA4" w:rsidR="00BD5D42" w:rsidRDefault="00BD5D42" w:rsidP="003C4C1F">
      <w:pPr>
        <w:pStyle w:val="Retraitcorpsdetexte3"/>
        <w:numPr>
          <w:ilvl w:val="1"/>
          <w:numId w:val="45"/>
        </w:numPr>
        <w:spacing w:line="276" w:lineRule="auto"/>
        <w:ind w:left="2347"/>
      </w:pPr>
      <w:r>
        <w:t>Est prévu pour Windows, Linux et macOS</w:t>
      </w:r>
    </w:p>
    <w:p w14:paraId="5A2B95AE" w14:textId="760623CD" w:rsidR="00BD5D42" w:rsidRDefault="00BD5D42" w:rsidP="003C4C1F">
      <w:pPr>
        <w:pStyle w:val="Retraitcorpsdetexte3"/>
        <w:numPr>
          <w:ilvl w:val="1"/>
          <w:numId w:val="45"/>
        </w:numPr>
        <w:spacing w:line="276" w:lineRule="auto"/>
        <w:ind w:left="2347"/>
      </w:pPr>
      <w:r>
        <w:t>Plus modulaire grâce aux packages NuGets</w:t>
      </w:r>
    </w:p>
    <w:p w14:paraId="2C9BF4AC" w14:textId="5D7CD250" w:rsidR="00BD5D42" w:rsidRDefault="00BD5D42" w:rsidP="003C4C1F">
      <w:pPr>
        <w:pStyle w:val="Retraitcorpsdetexte3"/>
        <w:numPr>
          <w:ilvl w:val="1"/>
          <w:numId w:val="45"/>
        </w:numPr>
        <w:spacing w:line="276" w:lineRule="auto"/>
        <w:ind w:left="2347"/>
      </w:pPr>
      <w:r>
        <w:t xml:space="preserve">Optimisé pour </w:t>
      </w:r>
      <w:r w:rsidR="007203BB">
        <w:t xml:space="preserve">le </w:t>
      </w:r>
      <w:r>
        <w:t>cloud</w:t>
      </w:r>
      <w:r w:rsidR="007203BB">
        <w:t xml:space="preserve"> et les micro-services</w:t>
      </w:r>
    </w:p>
    <w:p w14:paraId="6003E414" w14:textId="44FBE16A" w:rsidR="007203BB" w:rsidRDefault="007203BB" w:rsidP="003C4C1F">
      <w:pPr>
        <w:pStyle w:val="Retraitcorpsdetexte3"/>
        <w:spacing w:line="276" w:lineRule="auto"/>
        <w:ind w:left="907"/>
      </w:pPr>
      <w:r>
        <w:t>Travaillant sous Windows et visant uniquement cet OS, cela explique aussi le choix du .NET Framework.</w:t>
      </w:r>
    </w:p>
    <w:p w14:paraId="16D17DC0" w14:textId="3AF402FA" w:rsidR="00A544B1" w:rsidRPr="00D15EE8" w:rsidRDefault="00A544B1" w:rsidP="003C4C1F">
      <w:pPr>
        <w:pStyle w:val="Retraitcorpsdetexte3"/>
        <w:spacing w:line="276" w:lineRule="auto"/>
        <w:ind w:left="907"/>
      </w:pPr>
      <w:r>
        <w:t>L’utilisation de Github permettra de sauvegarder les différentes versions de l’application. Une sauvegarde sera faite au moins une fois par jour et le message de commit sera cohérent et en adéquation avec ce qu’il contient.</w:t>
      </w:r>
    </w:p>
    <w:p w14:paraId="0E55E416" w14:textId="77777777" w:rsidR="008B0B7C" w:rsidRPr="00D15EE8" w:rsidRDefault="008B0B7C" w:rsidP="00E43700">
      <w:pPr>
        <w:pStyle w:val="Retraitcorpsdetexte3"/>
      </w:pPr>
    </w:p>
    <w:p w14:paraId="190D12BF" w14:textId="060AA4B3" w:rsidR="00C474EF" w:rsidRPr="00D15EE8" w:rsidRDefault="00C474EF" w:rsidP="003C4C1F">
      <w:pPr>
        <w:pStyle w:val="Titre4"/>
        <w:ind w:left="1769" w:hanging="862"/>
      </w:pPr>
      <w:r w:rsidRPr="00D15EE8">
        <w:t>Menu</w:t>
      </w:r>
      <w:r w:rsidR="008B0B7C" w:rsidRPr="00D15EE8">
        <w:t>s</w:t>
      </w:r>
    </w:p>
    <w:p w14:paraId="49CD6FD0" w14:textId="5AC76A0D" w:rsidR="00E43700" w:rsidRPr="00D15EE8" w:rsidRDefault="00E43700" w:rsidP="003C4C1F">
      <w:pPr>
        <w:pStyle w:val="Retraitcorpsdetexte3"/>
        <w:spacing w:line="276" w:lineRule="auto"/>
        <w:ind w:left="907"/>
      </w:pPr>
      <w:r w:rsidRPr="00D15EE8">
        <w:t>Le menu</w:t>
      </w:r>
      <w:r w:rsidR="008B0B7C" w:rsidRPr="00D15EE8">
        <w:t xml:space="preserve"> principal</w:t>
      </w:r>
      <w:r w:rsidRPr="00D15EE8">
        <w:t xml:space="preserve"> doit contenir les éléments suivants : </w:t>
      </w:r>
    </w:p>
    <w:p w14:paraId="15C882CE" w14:textId="77777777" w:rsidR="008B0B7C" w:rsidRPr="00D15EE8" w:rsidRDefault="008B0B7C" w:rsidP="00E43700">
      <w:pPr>
        <w:pStyle w:val="Retraitcorpsdetexte3"/>
      </w:pPr>
    </w:p>
    <w:tbl>
      <w:tblPr>
        <w:tblStyle w:val="Grilledutableau"/>
        <w:tblW w:w="0" w:type="auto"/>
        <w:tblInd w:w="2011" w:type="dxa"/>
        <w:tblLook w:val="04A0" w:firstRow="1" w:lastRow="0" w:firstColumn="1" w:lastColumn="0" w:noHBand="0" w:noVBand="1"/>
      </w:tblPr>
      <w:tblGrid>
        <w:gridCol w:w="2937"/>
        <w:gridCol w:w="2937"/>
      </w:tblGrid>
      <w:tr w:rsidR="008B0B7C" w:rsidRPr="00D15EE8" w14:paraId="4DD171CE" w14:textId="77777777" w:rsidTr="00CE066E">
        <w:trPr>
          <w:trHeight w:val="327"/>
        </w:trPr>
        <w:tc>
          <w:tcPr>
            <w:tcW w:w="2937" w:type="dxa"/>
          </w:tcPr>
          <w:p w14:paraId="7E794D8C" w14:textId="7AF35F6E" w:rsidR="008B0B7C" w:rsidRPr="00CE066E" w:rsidRDefault="008B0B7C" w:rsidP="00CE066E">
            <w:pPr>
              <w:rPr>
                <w:b/>
              </w:rPr>
            </w:pPr>
            <w:r w:rsidRPr="00CE066E">
              <w:rPr>
                <w:b/>
              </w:rPr>
              <w:t>Nom du choix</w:t>
            </w:r>
          </w:p>
        </w:tc>
        <w:tc>
          <w:tcPr>
            <w:tcW w:w="2937" w:type="dxa"/>
          </w:tcPr>
          <w:p w14:paraId="0EA0E72D" w14:textId="48923DAA" w:rsidR="008B0B7C" w:rsidRPr="00CE066E" w:rsidRDefault="008B0B7C" w:rsidP="008B0B7C">
            <w:pPr>
              <w:rPr>
                <w:b/>
              </w:rPr>
            </w:pPr>
            <w:r w:rsidRPr="00CE066E">
              <w:rPr>
                <w:b/>
              </w:rPr>
              <w:t>Description</w:t>
            </w:r>
          </w:p>
        </w:tc>
      </w:tr>
      <w:tr w:rsidR="008B0B7C" w:rsidRPr="00D15EE8" w14:paraId="6D299C91" w14:textId="77777777" w:rsidTr="00CE066E">
        <w:trPr>
          <w:trHeight w:val="611"/>
        </w:trPr>
        <w:tc>
          <w:tcPr>
            <w:tcW w:w="2937" w:type="dxa"/>
          </w:tcPr>
          <w:p w14:paraId="7707B81C" w14:textId="7D1D5D2E" w:rsidR="008B0B7C" w:rsidRPr="00D15EE8" w:rsidRDefault="008B0B7C" w:rsidP="008B0B7C">
            <w:r w:rsidRPr="00D15EE8">
              <w:lastRenderedPageBreak/>
              <w:t>Jouer</w:t>
            </w:r>
          </w:p>
        </w:tc>
        <w:tc>
          <w:tcPr>
            <w:tcW w:w="2937" w:type="dxa"/>
          </w:tcPr>
          <w:p w14:paraId="7E2F06ED" w14:textId="22F07B32" w:rsidR="008B0B7C" w:rsidRPr="00D15EE8" w:rsidRDefault="008B0B7C" w:rsidP="008B0B7C">
            <w:r w:rsidRPr="00D15EE8">
              <w:t>Permet de lancer le jeu</w:t>
            </w:r>
          </w:p>
        </w:tc>
      </w:tr>
      <w:tr w:rsidR="008B0B7C" w:rsidRPr="00D15EE8" w14:paraId="4E974E23" w14:textId="77777777" w:rsidTr="00CE066E">
        <w:trPr>
          <w:trHeight w:val="610"/>
        </w:trPr>
        <w:tc>
          <w:tcPr>
            <w:tcW w:w="2937" w:type="dxa"/>
          </w:tcPr>
          <w:p w14:paraId="70686B39" w14:textId="0DE9E395" w:rsidR="008B0B7C" w:rsidRPr="00D15EE8" w:rsidRDefault="008B0B7C" w:rsidP="008B0B7C">
            <w:r w:rsidRPr="00D15EE8">
              <w:t>Options</w:t>
            </w:r>
          </w:p>
        </w:tc>
        <w:tc>
          <w:tcPr>
            <w:tcW w:w="2937" w:type="dxa"/>
          </w:tcPr>
          <w:p w14:paraId="70E64FFB" w14:textId="309A311F" w:rsidR="008B0B7C" w:rsidRPr="00D15EE8" w:rsidRDefault="008B0B7C" w:rsidP="008B0B7C">
            <w:r w:rsidRPr="00D15EE8">
              <w:t>Affiche le menu des options</w:t>
            </w:r>
          </w:p>
        </w:tc>
      </w:tr>
      <w:tr w:rsidR="008B0B7C" w:rsidRPr="00D15EE8" w14:paraId="06DD2958" w14:textId="77777777" w:rsidTr="00CE066E">
        <w:trPr>
          <w:trHeight w:val="634"/>
        </w:trPr>
        <w:tc>
          <w:tcPr>
            <w:tcW w:w="2937" w:type="dxa"/>
          </w:tcPr>
          <w:p w14:paraId="1D9D7B98" w14:textId="64F10E9A" w:rsidR="008B0B7C" w:rsidRPr="00D15EE8" w:rsidRDefault="008B0B7C" w:rsidP="008B0B7C">
            <w:r w:rsidRPr="00D15EE8">
              <w:t>Meilleurs scores</w:t>
            </w:r>
          </w:p>
        </w:tc>
        <w:tc>
          <w:tcPr>
            <w:tcW w:w="2937" w:type="dxa"/>
          </w:tcPr>
          <w:p w14:paraId="3D9B38C1" w14:textId="05088487" w:rsidR="008B0B7C" w:rsidRPr="00D15EE8" w:rsidRDefault="008B0B7C" w:rsidP="008B0B7C">
            <w:r w:rsidRPr="00D15EE8">
              <w:t>Permet au joueur de voir les meilleurs scores en fonction de la difficulté</w:t>
            </w:r>
          </w:p>
        </w:tc>
      </w:tr>
      <w:tr w:rsidR="008B0B7C" w:rsidRPr="00D15EE8" w14:paraId="4D511043" w14:textId="77777777" w:rsidTr="00CE066E">
        <w:trPr>
          <w:trHeight w:val="661"/>
        </w:trPr>
        <w:tc>
          <w:tcPr>
            <w:tcW w:w="2937" w:type="dxa"/>
          </w:tcPr>
          <w:p w14:paraId="6D87D7A7" w14:textId="6B2C14B8" w:rsidR="008B0B7C" w:rsidRPr="00D15EE8" w:rsidRDefault="008B0B7C" w:rsidP="008B0B7C">
            <w:r w:rsidRPr="00D15EE8">
              <w:t>Tuto / aide pour le joueur</w:t>
            </w:r>
          </w:p>
        </w:tc>
        <w:tc>
          <w:tcPr>
            <w:tcW w:w="2937" w:type="dxa"/>
          </w:tcPr>
          <w:p w14:paraId="0F6914D6" w14:textId="6C5935D8" w:rsidR="008B0B7C" w:rsidRPr="00D15EE8" w:rsidRDefault="008B0B7C" w:rsidP="008B0B7C">
            <w:r w:rsidRPr="00D15EE8">
              <w:t xml:space="preserve">Tuto expliquant </w:t>
            </w:r>
            <w:r w:rsidR="00B4452B" w:rsidRPr="00D15EE8">
              <w:t>brièvement</w:t>
            </w:r>
            <w:r w:rsidRPr="00D15EE8">
              <w:t xml:space="preserve"> le jeu (doc utilisateur intégrée)</w:t>
            </w:r>
          </w:p>
        </w:tc>
      </w:tr>
      <w:tr w:rsidR="008B0B7C" w:rsidRPr="00D15EE8" w14:paraId="17239CC2" w14:textId="77777777" w:rsidTr="00CE066E">
        <w:trPr>
          <w:trHeight w:val="644"/>
        </w:trPr>
        <w:tc>
          <w:tcPr>
            <w:tcW w:w="2937" w:type="dxa"/>
          </w:tcPr>
          <w:p w14:paraId="39E9AEDC" w14:textId="59020C04" w:rsidR="008B0B7C" w:rsidRPr="00D15EE8" w:rsidRDefault="008B0B7C" w:rsidP="008B0B7C">
            <w:r w:rsidRPr="00D15EE8">
              <w:t>Quitter</w:t>
            </w:r>
          </w:p>
        </w:tc>
        <w:tc>
          <w:tcPr>
            <w:tcW w:w="2937" w:type="dxa"/>
          </w:tcPr>
          <w:p w14:paraId="54E60390" w14:textId="00C370FA" w:rsidR="008B0B7C" w:rsidRPr="00D15EE8" w:rsidRDefault="008B0B7C" w:rsidP="008B0B7C">
            <w:r w:rsidRPr="00D15EE8">
              <w:t>Quitte l’application</w:t>
            </w:r>
          </w:p>
        </w:tc>
      </w:tr>
    </w:tbl>
    <w:p w14:paraId="63FFFF7A" w14:textId="77777777" w:rsidR="008B0B7C" w:rsidRPr="00D15EE8" w:rsidRDefault="008B0B7C" w:rsidP="008B0B7C"/>
    <w:p w14:paraId="2C0AE599" w14:textId="7D056872" w:rsidR="008B0B7C" w:rsidRPr="00D15EE8" w:rsidRDefault="008B0B7C" w:rsidP="003C4C1F">
      <w:pPr>
        <w:pStyle w:val="Retraitcorpsdetexte3"/>
        <w:spacing w:line="276" w:lineRule="auto"/>
        <w:ind w:left="907"/>
      </w:pPr>
      <w:r w:rsidRPr="00D15EE8">
        <w:t xml:space="preserve">Le menu </w:t>
      </w:r>
      <w:r w:rsidR="009D3912" w:rsidRPr="00D15EE8">
        <w:t>des options doit contenir les éléments suivants :</w:t>
      </w:r>
    </w:p>
    <w:p w14:paraId="1D685FAB" w14:textId="77777777" w:rsidR="009D3912" w:rsidRPr="00D15EE8" w:rsidRDefault="009D3912" w:rsidP="008B0B7C">
      <w:pPr>
        <w:ind w:left="1775"/>
      </w:pPr>
    </w:p>
    <w:p w14:paraId="2EDEF899" w14:textId="77777777" w:rsidR="009D3912" w:rsidRPr="00D15EE8" w:rsidRDefault="009D3912" w:rsidP="008B0B7C">
      <w:pPr>
        <w:ind w:left="1775"/>
      </w:pPr>
    </w:p>
    <w:tbl>
      <w:tblPr>
        <w:tblStyle w:val="Grilledutableau"/>
        <w:tblW w:w="0" w:type="auto"/>
        <w:tblInd w:w="2011" w:type="dxa"/>
        <w:tblLook w:val="04A0" w:firstRow="1" w:lastRow="0" w:firstColumn="1" w:lastColumn="0" w:noHBand="0" w:noVBand="1"/>
      </w:tblPr>
      <w:tblGrid>
        <w:gridCol w:w="2740"/>
        <w:gridCol w:w="3099"/>
      </w:tblGrid>
      <w:tr w:rsidR="009D3912" w:rsidRPr="00D15EE8" w14:paraId="2E9D7F67" w14:textId="77777777" w:rsidTr="00CE066E">
        <w:trPr>
          <w:trHeight w:val="321"/>
        </w:trPr>
        <w:tc>
          <w:tcPr>
            <w:tcW w:w="2740" w:type="dxa"/>
          </w:tcPr>
          <w:p w14:paraId="5A4590FC" w14:textId="77777777" w:rsidR="009D3912" w:rsidRPr="00CE066E" w:rsidRDefault="009D3912" w:rsidP="00771CF1">
            <w:pPr>
              <w:rPr>
                <w:b/>
              </w:rPr>
            </w:pPr>
            <w:r w:rsidRPr="00CE066E">
              <w:rPr>
                <w:b/>
              </w:rPr>
              <w:t>Nom du choix</w:t>
            </w:r>
          </w:p>
        </w:tc>
        <w:tc>
          <w:tcPr>
            <w:tcW w:w="3099" w:type="dxa"/>
          </w:tcPr>
          <w:p w14:paraId="39D800A5" w14:textId="77777777" w:rsidR="009D3912" w:rsidRPr="00CE066E" w:rsidRDefault="009D3912" w:rsidP="00771CF1">
            <w:pPr>
              <w:rPr>
                <w:b/>
              </w:rPr>
            </w:pPr>
            <w:r w:rsidRPr="00CE066E">
              <w:rPr>
                <w:b/>
              </w:rPr>
              <w:t>Description</w:t>
            </w:r>
          </w:p>
        </w:tc>
      </w:tr>
      <w:tr w:rsidR="009D3912" w:rsidRPr="00D15EE8" w14:paraId="0778276F" w14:textId="77777777" w:rsidTr="00CE066E">
        <w:trPr>
          <w:trHeight w:val="600"/>
        </w:trPr>
        <w:tc>
          <w:tcPr>
            <w:tcW w:w="2740" w:type="dxa"/>
          </w:tcPr>
          <w:p w14:paraId="6B2D5481" w14:textId="21AFB680" w:rsidR="009D3912" w:rsidRPr="00D15EE8" w:rsidRDefault="009D3912" w:rsidP="00CE066E">
            <w:r w:rsidRPr="00D15EE8">
              <w:t>Touches</w:t>
            </w:r>
          </w:p>
        </w:tc>
        <w:tc>
          <w:tcPr>
            <w:tcW w:w="3099" w:type="dxa"/>
          </w:tcPr>
          <w:p w14:paraId="450FBAA5" w14:textId="7B85262C" w:rsidR="009D3912" w:rsidRPr="00D15EE8" w:rsidRDefault="007F1164" w:rsidP="00771CF1">
            <w:r w:rsidRPr="00D15EE8">
              <w:t>Permet de choisir si l’on veut jouer avec les touches WASD ou les flèches</w:t>
            </w:r>
          </w:p>
        </w:tc>
      </w:tr>
      <w:tr w:rsidR="009D3912" w:rsidRPr="00D15EE8" w14:paraId="25711CF8" w14:textId="77777777" w:rsidTr="00CE066E">
        <w:trPr>
          <w:trHeight w:val="599"/>
        </w:trPr>
        <w:tc>
          <w:tcPr>
            <w:tcW w:w="2740" w:type="dxa"/>
          </w:tcPr>
          <w:p w14:paraId="278D787C" w14:textId="5FB9865C" w:rsidR="009D3912" w:rsidRPr="00D15EE8" w:rsidRDefault="007F1164" w:rsidP="00771CF1">
            <w:r w:rsidRPr="00D15EE8">
              <w:t>Difficulté</w:t>
            </w:r>
          </w:p>
        </w:tc>
        <w:tc>
          <w:tcPr>
            <w:tcW w:w="3099" w:type="dxa"/>
          </w:tcPr>
          <w:p w14:paraId="7953F87F" w14:textId="011DFEBB" w:rsidR="009D3912" w:rsidRPr="00D15EE8" w:rsidRDefault="007F1164" w:rsidP="00771CF1">
            <w:r w:rsidRPr="00D15EE8">
              <w:t xml:space="preserve">Change la difficulté </w:t>
            </w:r>
          </w:p>
        </w:tc>
      </w:tr>
      <w:tr w:rsidR="009D3912" w:rsidRPr="00D15EE8" w14:paraId="767E901A" w14:textId="77777777" w:rsidTr="00CE066E">
        <w:trPr>
          <w:trHeight w:val="622"/>
        </w:trPr>
        <w:tc>
          <w:tcPr>
            <w:tcW w:w="2740" w:type="dxa"/>
          </w:tcPr>
          <w:p w14:paraId="7F71213E" w14:textId="1E9574EC" w:rsidR="009D3912" w:rsidRPr="00D15EE8" w:rsidRDefault="007F1164" w:rsidP="00771CF1">
            <w:r w:rsidRPr="00D15EE8">
              <w:t>Retour</w:t>
            </w:r>
          </w:p>
        </w:tc>
        <w:tc>
          <w:tcPr>
            <w:tcW w:w="3099" w:type="dxa"/>
          </w:tcPr>
          <w:p w14:paraId="32154ED8" w14:textId="37B99D2A" w:rsidR="009D3912" w:rsidRPr="00D15EE8" w:rsidRDefault="007F1164" w:rsidP="00771CF1">
            <w:r w:rsidRPr="00D15EE8">
              <w:t>Revient au menu principal</w:t>
            </w:r>
          </w:p>
        </w:tc>
      </w:tr>
    </w:tbl>
    <w:p w14:paraId="6B38CC60" w14:textId="2ADE176B" w:rsidR="009D3912" w:rsidRPr="00D15EE8" w:rsidRDefault="009D3912" w:rsidP="008B0B7C">
      <w:pPr>
        <w:ind w:left="1775"/>
      </w:pPr>
    </w:p>
    <w:p w14:paraId="02B34D27" w14:textId="36F51BC3" w:rsidR="007F1164" w:rsidRPr="00D15EE8" w:rsidRDefault="007F1164" w:rsidP="003C4C1F">
      <w:pPr>
        <w:pStyle w:val="Retraitcorpsdetexte3"/>
        <w:spacing w:line="276" w:lineRule="auto"/>
        <w:ind w:left="907"/>
        <w:jc w:val="left"/>
      </w:pPr>
      <w:r w:rsidRPr="00D15EE8">
        <w:t>Ayant déjà prévu d’ajouter du son, une option « musique » sera également ajoutée. Elle permettra de couper ou lancer la musique.</w:t>
      </w:r>
    </w:p>
    <w:p w14:paraId="79E9B175" w14:textId="77777777" w:rsidR="007F1164" w:rsidRPr="00D15EE8" w:rsidRDefault="007F1164" w:rsidP="00EF625D">
      <w:pPr>
        <w:pStyle w:val="Retraitcorpsdetexte3"/>
        <w:ind w:left="907"/>
        <w:jc w:val="left"/>
      </w:pPr>
    </w:p>
    <w:p w14:paraId="48D83DB2" w14:textId="30943888" w:rsidR="007F1164" w:rsidRPr="00D15EE8" w:rsidRDefault="007F1164" w:rsidP="003C4C1F">
      <w:pPr>
        <w:pStyle w:val="Retraitcorpsdetexte3"/>
        <w:spacing w:line="276" w:lineRule="auto"/>
        <w:ind w:left="907"/>
        <w:jc w:val="left"/>
      </w:pPr>
      <w:r w:rsidRPr="00D15EE8">
        <w:t xml:space="preserve">Concernant le menu des meilleurs scores, celui-ci sera sous forme de sous-menu où l’on pourra choisir la difficulté pour laquelle on souhaite voir les scores. Un score est représenté par un nom de joueur (pseudo), un nombre de points et la date </w:t>
      </w:r>
      <w:r w:rsidR="00CE066E">
        <w:t>de la partie</w:t>
      </w:r>
      <w:r w:rsidRPr="00D15EE8">
        <w:t>.</w:t>
      </w:r>
    </w:p>
    <w:p w14:paraId="56566BEA" w14:textId="77777777" w:rsidR="007F1164" w:rsidRPr="00D15EE8" w:rsidRDefault="007F1164" w:rsidP="00EF625D">
      <w:pPr>
        <w:pStyle w:val="Retraitcorpsdetexte3"/>
        <w:ind w:left="907"/>
        <w:jc w:val="left"/>
      </w:pPr>
    </w:p>
    <w:p w14:paraId="08660AC0" w14:textId="5D1152CF" w:rsidR="007F1164" w:rsidRPr="00D15EE8" w:rsidRDefault="007F1164" w:rsidP="003C4C1F">
      <w:pPr>
        <w:pStyle w:val="Retraitcorpsdetexte3"/>
        <w:spacing w:line="276" w:lineRule="auto"/>
        <w:ind w:left="907"/>
        <w:jc w:val="left"/>
      </w:pPr>
      <w:r w:rsidRPr="00D15EE8">
        <w:t xml:space="preserve">Le déplacement dans le menu se fera via les flèches. Ce symbole « &gt; » permettra de voir quel sous-menu/option est </w:t>
      </w:r>
      <w:r w:rsidR="003E245D" w:rsidRPr="00D15EE8">
        <w:t>pré</w:t>
      </w:r>
      <w:r w:rsidRPr="00D15EE8">
        <w:t xml:space="preserve">sélectionné et la touche ENTER permet d’afficher notre sélection. </w:t>
      </w:r>
    </w:p>
    <w:p w14:paraId="259F5FD5" w14:textId="77777777" w:rsidR="003E245D" w:rsidRPr="00D15EE8" w:rsidRDefault="003E245D" w:rsidP="003C4C1F">
      <w:pPr>
        <w:pStyle w:val="Retraitcorpsdetexte3"/>
        <w:spacing w:line="276" w:lineRule="auto"/>
        <w:ind w:left="907"/>
        <w:jc w:val="left"/>
      </w:pPr>
    </w:p>
    <w:p w14:paraId="480EE96A" w14:textId="77777777" w:rsidR="003E245D" w:rsidRPr="00D15EE8" w:rsidRDefault="007F1164" w:rsidP="003C4C1F">
      <w:pPr>
        <w:pStyle w:val="Retraitcorpsdetexte3"/>
        <w:spacing w:line="276" w:lineRule="auto"/>
        <w:ind w:left="907"/>
        <w:jc w:val="left"/>
      </w:pPr>
      <w:r w:rsidRPr="00D15EE8">
        <w:t xml:space="preserve">Dans le menu des options, le mot « musique » passera de rouge à vert selon si elle est activée ou non. </w:t>
      </w:r>
      <w:r w:rsidR="003E245D" w:rsidRPr="00D15EE8">
        <w:br/>
      </w:r>
    </w:p>
    <w:p w14:paraId="0ABDB64B" w14:textId="2B0709C7" w:rsidR="003E245D" w:rsidRPr="00D15EE8" w:rsidRDefault="007F1164" w:rsidP="003C4C1F">
      <w:pPr>
        <w:pStyle w:val="Retraitcorpsdetexte3"/>
        <w:spacing w:line="276" w:lineRule="auto"/>
        <w:ind w:left="907"/>
        <w:jc w:val="left"/>
      </w:pPr>
      <w:r w:rsidRPr="00D15EE8">
        <w:t xml:space="preserve">Pour les touches, il sera écrit à côté du texte « touches : » quelles sont les touches actuellement actives (« WASD » ou « Flèches »). </w:t>
      </w:r>
      <w:r w:rsidR="003E245D" w:rsidRPr="00D15EE8">
        <w:br/>
      </w:r>
    </w:p>
    <w:p w14:paraId="125223B2" w14:textId="04B0B934" w:rsidR="007F1164" w:rsidRPr="00D15EE8" w:rsidRDefault="007F1164" w:rsidP="003C4C1F">
      <w:pPr>
        <w:pStyle w:val="Retraitcorpsdetexte3"/>
        <w:spacing w:line="276" w:lineRule="auto"/>
        <w:ind w:left="907"/>
        <w:jc w:val="left"/>
      </w:pPr>
      <w:r w:rsidRPr="00D15EE8">
        <w:lastRenderedPageBreak/>
        <w:t>Concernant la difficulté, il sera écrit à côté du texte « difficulté : » quelle est la difficulté actuelle. De plus, une couleur sera attribué</w:t>
      </w:r>
      <w:r w:rsidR="008413A8" w:rsidRPr="00D15EE8">
        <w:t>e</w:t>
      </w:r>
      <w:r w:rsidRPr="00D15EE8">
        <w:t xml:space="preserve"> à chacune d’entre elles (vert = facile, jaune foncé = moyen, rouge = difficile)</w:t>
      </w:r>
      <w:r w:rsidR="008413A8" w:rsidRPr="00D15EE8">
        <w:t>.</w:t>
      </w:r>
    </w:p>
    <w:p w14:paraId="48986CB4" w14:textId="77777777" w:rsidR="008413A8" w:rsidRPr="00D15EE8" w:rsidRDefault="008413A8" w:rsidP="00EF625D">
      <w:pPr>
        <w:pStyle w:val="Retraitcorpsdetexte3"/>
        <w:ind w:left="907"/>
        <w:jc w:val="left"/>
      </w:pPr>
    </w:p>
    <w:p w14:paraId="333CBCDF" w14:textId="6FCC2C24" w:rsidR="007F1164" w:rsidRPr="00D15EE8" w:rsidRDefault="00725172" w:rsidP="003C4C1F">
      <w:pPr>
        <w:pStyle w:val="Retraitcorpsdetexte3"/>
        <w:spacing w:line="276" w:lineRule="auto"/>
        <w:ind w:left="907"/>
        <w:jc w:val="left"/>
      </w:pPr>
      <w:r w:rsidRPr="00D15EE8">
        <w:t xml:space="preserve">Le menu principal bénéficiera également d’éléments visuels ‘’décoratifs‘’ comme un titre en ascii et des </w:t>
      </w:r>
      <w:r w:rsidR="00CE066E">
        <w:t>t</w:t>
      </w:r>
      <w:r w:rsidRPr="00D15EE8">
        <w:t>etriminos géants</w:t>
      </w:r>
      <w:r w:rsidR="00F66E54" w:rsidRPr="00D15EE8">
        <w:t xml:space="preserve"> afin de directement reconna</w:t>
      </w:r>
      <w:r w:rsidR="00CE066E">
        <w:t>î</w:t>
      </w:r>
      <w:r w:rsidR="00F66E54" w:rsidRPr="00D15EE8">
        <w:t>tre le jeu au lancement</w:t>
      </w:r>
      <w:r w:rsidRPr="00D15EE8">
        <w:t>.</w:t>
      </w:r>
    </w:p>
    <w:p w14:paraId="66A2FA5F" w14:textId="54AF3A02" w:rsidR="00BB1558" w:rsidRPr="00D15EE8" w:rsidRDefault="00C474EF" w:rsidP="003C4C1F">
      <w:pPr>
        <w:pStyle w:val="Titre4"/>
        <w:ind w:left="1769" w:hanging="862"/>
      </w:pPr>
      <w:r w:rsidRPr="00D15EE8">
        <w:t>Jeu</w:t>
      </w:r>
    </w:p>
    <w:p w14:paraId="77414000" w14:textId="396AAD1C" w:rsidR="00BB1558" w:rsidRPr="00D15EE8" w:rsidRDefault="00BB1558" w:rsidP="003C4C1F">
      <w:pPr>
        <w:spacing w:line="276" w:lineRule="auto"/>
        <w:ind w:left="907"/>
      </w:pPr>
      <w:r w:rsidRPr="00D15EE8">
        <w:t>Un tetris fera office de base du jeu. Il faudra donc y intégrer les éléments suivants :</w:t>
      </w:r>
    </w:p>
    <w:p w14:paraId="5FAA0AF8" w14:textId="1ED4113A" w:rsidR="00BB1558" w:rsidRPr="00D15EE8" w:rsidRDefault="00BB1558" w:rsidP="003C4C1F">
      <w:pPr>
        <w:pStyle w:val="Paragraphedeliste"/>
        <w:numPr>
          <w:ilvl w:val="0"/>
          <w:numId w:val="48"/>
        </w:numPr>
        <w:spacing w:line="276" w:lineRule="auto"/>
      </w:pPr>
      <w:r w:rsidRPr="00D15EE8">
        <w:t>Une grille où les pièces tomberont</w:t>
      </w:r>
    </w:p>
    <w:p w14:paraId="29D3443A" w14:textId="2CADCF32" w:rsidR="00BB1558" w:rsidRPr="00D15EE8" w:rsidRDefault="00BB1558" w:rsidP="003C4C1F">
      <w:pPr>
        <w:pStyle w:val="Paragraphedeliste"/>
        <w:numPr>
          <w:ilvl w:val="0"/>
          <w:numId w:val="48"/>
        </w:numPr>
        <w:spacing w:line="276" w:lineRule="auto"/>
      </w:pPr>
      <w:r w:rsidRPr="00D15EE8">
        <w:t>Des tetriminos (ceux du jeu de base avec leur couleur)</w:t>
      </w:r>
    </w:p>
    <w:p w14:paraId="166DEFC3" w14:textId="24E2D9C6" w:rsidR="00BB1558" w:rsidRPr="00D15EE8" w:rsidRDefault="00BB1558" w:rsidP="003C4C1F">
      <w:pPr>
        <w:pStyle w:val="Paragraphedeliste"/>
        <w:numPr>
          <w:ilvl w:val="0"/>
          <w:numId w:val="48"/>
        </w:numPr>
        <w:spacing w:line="276" w:lineRule="auto"/>
      </w:pPr>
      <w:r w:rsidRPr="00D15EE8">
        <w:t>La possibilité de faire pivoter les tetriminos</w:t>
      </w:r>
    </w:p>
    <w:p w14:paraId="1C64DA84" w14:textId="61BD272E" w:rsidR="00BB1558" w:rsidRPr="00D15EE8" w:rsidRDefault="00BB1558" w:rsidP="003C4C1F">
      <w:pPr>
        <w:pStyle w:val="Paragraphedeliste"/>
        <w:numPr>
          <w:ilvl w:val="0"/>
          <w:numId w:val="48"/>
        </w:numPr>
        <w:spacing w:line="276" w:lineRule="auto"/>
      </w:pPr>
      <w:r w:rsidRPr="00D15EE8">
        <w:t>La possibilité de les déplacer sans qu’ils ne sortent de la zone dédiée</w:t>
      </w:r>
    </w:p>
    <w:p w14:paraId="3CD5662A" w14:textId="72922275" w:rsidR="00BB1558" w:rsidRDefault="00BB1558" w:rsidP="003C4C1F">
      <w:pPr>
        <w:pStyle w:val="Paragraphedeliste"/>
        <w:numPr>
          <w:ilvl w:val="0"/>
          <w:numId w:val="48"/>
        </w:numPr>
        <w:spacing w:line="276" w:lineRule="auto"/>
      </w:pPr>
      <w:r w:rsidRPr="00D15EE8">
        <w:t>Ils devront s’empiler</w:t>
      </w:r>
    </w:p>
    <w:p w14:paraId="37518847" w14:textId="64369678" w:rsidR="006E20B3" w:rsidRDefault="006E20B3" w:rsidP="003C4C1F">
      <w:pPr>
        <w:pStyle w:val="Paragraphedeliste"/>
        <w:numPr>
          <w:ilvl w:val="0"/>
          <w:numId w:val="48"/>
        </w:numPr>
        <w:spacing w:line="276" w:lineRule="auto"/>
      </w:pPr>
      <w:r>
        <w:t>Ils doivent pouvoir compléter une ligne qui dispara</w:t>
      </w:r>
      <w:r w:rsidR="00771CF1">
        <w:t>î</w:t>
      </w:r>
      <w:r>
        <w:t xml:space="preserve">tra par la suite </w:t>
      </w:r>
    </w:p>
    <w:p w14:paraId="5B5E3EE8" w14:textId="3571BAB4" w:rsidR="006E20B3" w:rsidRPr="00D15EE8" w:rsidRDefault="006E20B3" w:rsidP="003C4C1F">
      <w:pPr>
        <w:pStyle w:val="Paragraphedeliste"/>
        <w:numPr>
          <w:ilvl w:val="0"/>
          <w:numId w:val="48"/>
        </w:numPr>
        <w:spacing w:line="276" w:lineRule="auto"/>
      </w:pPr>
      <w:r>
        <w:t xml:space="preserve">Des lignes doivent pouvoir se bloquer pour le reste de la partie </w:t>
      </w:r>
    </w:p>
    <w:p w14:paraId="2FF8F186" w14:textId="77777777" w:rsidR="00BB1558" w:rsidRPr="00D15EE8" w:rsidRDefault="00BB1558" w:rsidP="00EF625D">
      <w:pPr>
        <w:ind w:left="946"/>
      </w:pPr>
    </w:p>
    <w:p w14:paraId="288394C6" w14:textId="7422FA76" w:rsidR="00BB1558" w:rsidRPr="00D15EE8" w:rsidRDefault="00BB1558" w:rsidP="003C4C1F">
      <w:pPr>
        <w:spacing w:line="276" w:lineRule="auto"/>
        <w:ind w:left="946"/>
      </w:pPr>
      <w:r w:rsidRPr="00D15EE8">
        <w:t>Lorsqu’une ligne sera complétée, une question sur le C#</w:t>
      </w:r>
      <w:r w:rsidR="006E20B3">
        <w:t xml:space="preserve"> (console et/ou forms)</w:t>
      </w:r>
      <w:r w:rsidRPr="00D15EE8">
        <w:t xml:space="preserve"> sera posée. Le nombre de question</w:t>
      </w:r>
      <w:r w:rsidR="00B031A4">
        <w:t>s</w:t>
      </w:r>
      <w:r w:rsidRPr="00D15EE8">
        <w:t xml:space="preserve"> correspond au nombre de ligne</w:t>
      </w:r>
      <w:r w:rsidR="003E245D" w:rsidRPr="00D15EE8">
        <w:t>s</w:t>
      </w:r>
      <w:r w:rsidRPr="00D15EE8">
        <w:t xml:space="preserve"> pleine</w:t>
      </w:r>
      <w:r w:rsidR="003E245D" w:rsidRPr="00D15EE8">
        <w:t>s</w:t>
      </w:r>
      <w:r w:rsidRPr="00D15EE8">
        <w:t xml:space="preserve"> (Exemple, si le joueur rempli 1 ligne, alors 1 question lui est posée. S’il </w:t>
      </w:r>
      <w:r w:rsidR="006E20B3" w:rsidRPr="00D15EE8">
        <w:t>remplit</w:t>
      </w:r>
      <w:r w:rsidRPr="00D15EE8">
        <w:t xml:space="preserve"> 3 lignes, 3 questions lui sont posées. Le nombre max</w:t>
      </w:r>
      <w:r w:rsidR="003E245D" w:rsidRPr="00D15EE8">
        <w:t>imum</w:t>
      </w:r>
      <w:r w:rsidRPr="00D15EE8">
        <w:t xml:space="preserve"> de question</w:t>
      </w:r>
      <w:r w:rsidR="00771CF1">
        <w:t>s</w:t>
      </w:r>
      <w:r w:rsidRPr="00D15EE8">
        <w:t xml:space="preserve"> est donc de 4 car au maximum, seulement 4 lignes peuvent être complété</w:t>
      </w:r>
      <w:r w:rsidR="00771CF1">
        <w:t>e</w:t>
      </w:r>
      <w:r w:rsidRPr="00D15EE8">
        <w:t>s à la fois).</w:t>
      </w:r>
    </w:p>
    <w:p w14:paraId="07B8EAB8" w14:textId="49D4F5CE" w:rsidR="00BB1558" w:rsidRPr="00D15EE8" w:rsidRDefault="00BB1558" w:rsidP="003C4C1F">
      <w:pPr>
        <w:spacing w:line="276" w:lineRule="auto"/>
        <w:ind w:left="946"/>
      </w:pPr>
      <w:r w:rsidRPr="00D15EE8">
        <w:t>Les questions seront stockées en base de données et une difficulté leur sera attribuée. Plus une question est difficile, plus elle rapporte de points.</w:t>
      </w:r>
    </w:p>
    <w:p w14:paraId="72F538F3" w14:textId="0EA300F4" w:rsidR="00BB1558" w:rsidRPr="00D15EE8" w:rsidRDefault="00BB1558" w:rsidP="003C4C1F">
      <w:pPr>
        <w:spacing w:line="276" w:lineRule="auto"/>
        <w:ind w:left="946"/>
      </w:pPr>
      <w:r w:rsidRPr="00D15EE8">
        <w:t>Si le joueur répond correctement à la question, des points lui sont attribués</w:t>
      </w:r>
      <w:r w:rsidR="00771CF1">
        <w:t>.</w:t>
      </w:r>
      <w:r w:rsidRPr="00D15EE8">
        <w:t xml:space="preserve"> </w:t>
      </w:r>
      <w:r w:rsidR="00771CF1">
        <w:t>E</w:t>
      </w:r>
      <w:r w:rsidRPr="00D15EE8">
        <w:t>n revanche, s’il répond mal, aucun point ne lui seront attribué et il subira en plus un malus.</w:t>
      </w:r>
      <w:r w:rsidR="00DB5DB0" w:rsidRPr="00D15EE8">
        <w:t xml:space="preserve"> Pour l’instant, le seul malus demandé est de bloqu</w:t>
      </w:r>
      <w:r w:rsidR="00D917DD" w:rsidRPr="00D15EE8">
        <w:t>er</w:t>
      </w:r>
      <w:r w:rsidR="00DB5DB0" w:rsidRPr="00D15EE8">
        <w:t xml:space="preserve"> une ligne, réduisant ainsi la surface de jeu. En cas de mauvaise réponse, la réponse attendue s’affiche sur l’écran</w:t>
      </w:r>
      <w:r w:rsidR="00D917DD" w:rsidRPr="00D15EE8">
        <w:t xml:space="preserve"> et un signal visuel averti le joueur</w:t>
      </w:r>
      <w:r w:rsidR="00DB5DB0" w:rsidRPr="00D15EE8">
        <w:t>.</w:t>
      </w:r>
    </w:p>
    <w:p w14:paraId="062C6CFD" w14:textId="2122E752" w:rsidR="00DB5DB0" w:rsidRPr="00D15EE8" w:rsidRDefault="00DB5DB0" w:rsidP="003C4C1F">
      <w:pPr>
        <w:spacing w:line="276" w:lineRule="auto"/>
        <w:ind w:left="946"/>
      </w:pPr>
      <w:r w:rsidRPr="00D15EE8">
        <w:t>Lorsque le joueur atteint le haut du niveau avec un tetriminos, la partie s’arrête déclenchant le ‘’game over’’. Le joueur voit alors son score ainsi que son nombre de réponses correctes et incorrectes. Il peut ensuite retourner au menu principal pour relancer une partie.</w:t>
      </w:r>
    </w:p>
    <w:p w14:paraId="7BC9BC57" w14:textId="6A64B33A" w:rsidR="00C474EF" w:rsidRPr="00D15EE8" w:rsidRDefault="00C474EF" w:rsidP="003C4C1F">
      <w:pPr>
        <w:pStyle w:val="Titre4"/>
        <w:ind w:left="1769" w:hanging="862"/>
      </w:pPr>
      <w:r w:rsidRPr="00D15EE8">
        <w:t>Base de données</w:t>
      </w:r>
    </w:p>
    <w:p w14:paraId="4D51ABDB" w14:textId="33BAE00A" w:rsidR="00DB5DB0" w:rsidRPr="00D15EE8" w:rsidRDefault="00DB5DB0" w:rsidP="003C4C1F">
      <w:pPr>
        <w:spacing w:line="276" w:lineRule="auto"/>
        <w:ind w:left="946"/>
      </w:pPr>
      <w:r w:rsidRPr="00D15EE8">
        <w:t>La base de données devra stocker les éléments suivants :</w:t>
      </w:r>
    </w:p>
    <w:p w14:paraId="52C8415B" w14:textId="4159F4BC" w:rsidR="00DB5DB0" w:rsidRPr="00D15EE8" w:rsidRDefault="00DB5DB0" w:rsidP="003C4C1F">
      <w:pPr>
        <w:pStyle w:val="Paragraphedeliste"/>
        <w:numPr>
          <w:ilvl w:val="0"/>
          <w:numId w:val="48"/>
        </w:numPr>
        <w:spacing w:line="276" w:lineRule="auto"/>
      </w:pPr>
      <w:r w:rsidRPr="00D15EE8">
        <w:t>Les utilisateurs</w:t>
      </w:r>
    </w:p>
    <w:p w14:paraId="52BC083E" w14:textId="24606848" w:rsidR="00DB5DB0" w:rsidRPr="00D15EE8" w:rsidRDefault="00DB5DB0" w:rsidP="003C4C1F">
      <w:pPr>
        <w:pStyle w:val="Paragraphedeliste"/>
        <w:numPr>
          <w:ilvl w:val="0"/>
          <w:numId w:val="48"/>
        </w:numPr>
        <w:spacing w:line="276" w:lineRule="auto"/>
      </w:pPr>
      <w:r w:rsidRPr="00D15EE8">
        <w:t>Les difficultés</w:t>
      </w:r>
    </w:p>
    <w:p w14:paraId="440E4584" w14:textId="260F76C7" w:rsidR="00DB5DB0" w:rsidRPr="00D15EE8" w:rsidRDefault="00DB5DB0" w:rsidP="003C4C1F">
      <w:pPr>
        <w:pStyle w:val="Paragraphedeliste"/>
        <w:numPr>
          <w:ilvl w:val="0"/>
          <w:numId w:val="48"/>
        </w:numPr>
        <w:spacing w:line="276" w:lineRule="auto"/>
      </w:pPr>
      <w:r w:rsidRPr="00D15EE8">
        <w:t>Les questions</w:t>
      </w:r>
    </w:p>
    <w:p w14:paraId="2170D929" w14:textId="1504D9B1" w:rsidR="00DB5DB0" w:rsidRPr="00D15EE8" w:rsidRDefault="00DB5DB0" w:rsidP="003C4C1F">
      <w:pPr>
        <w:pStyle w:val="Paragraphedeliste"/>
        <w:numPr>
          <w:ilvl w:val="0"/>
          <w:numId w:val="48"/>
        </w:numPr>
        <w:spacing w:line="276" w:lineRule="auto"/>
      </w:pPr>
      <w:r w:rsidRPr="00D15EE8">
        <w:t>Les parties des utilisateurs</w:t>
      </w:r>
    </w:p>
    <w:p w14:paraId="49EBD70C" w14:textId="77777777" w:rsidR="00DB5DB0" w:rsidRPr="00D15EE8" w:rsidRDefault="00DB5DB0" w:rsidP="003C4C1F">
      <w:pPr>
        <w:spacing w:line="276" w:lineRule="auto"/>
      </w:pPr>
    </w:p>
    <w:p w14:paraId="505C6FD7" w14:textId="6DC3F856" w:rsidR="004E5E0F" w:rsidRPr="00D15EE8" w:rsidRDefault="004E5E0F" w:rsidP="003C4C1F">
      <w:pPr>
        <w:spacing w:line="276" w:lineRule="auto"/>
        <w:ind w:left="946"/>
      </w:pPr>
      <w:r w:rsidRPr="00D15EE8">
        <w:t>On fera d’abord un MCD afin de conceptualiser la base de données. Le MCD et MLD seront abordés dans la conception</w:t>
      </w:r>
      <w:r w:rsidR="00ED01DF">
        <w:t>.</w:t>
      </w:r>
      <w:r w:rsidRPr="00D15EE8">
        <w:t xml:space="preserve"> </w:t>
      </w:r>
    </w:p>
    <w:p w14:paraId="16A360CB" w14:textId="77777777" w:rsidR="003E245D" w:rsidRPr="00D15EE8" w:rsidRDefault="003E245D" w:rsidP="00DB5DB0">
      <w:pPr>
        <w:ind w:left="1814"/>
      </w:pPr>
    </w:p>
    <w:p w14:paraId="542BF79C" w14:textId="4C0C8050" w:rsidR="004E5E0F" w:rsidRPr="00D15EE8" w:rsidRDefault="004E5E0F" w:rsidP="003C4C1F">
      <w:pPr>
        <w:spacing w:line="276" w:lineRule="auto"/>
        <w:ind w:left="946"/>
      </w:pPr>
      <w:r w:rsidRPr="00D15EE8">
        <w:t>Dû au fait qu’une base de données sera présente, il faut également pens</w:t>
      </w:r>
      <w:r w:rsidR="00BB3118" w:rsidRPr="00D15EE8">
        <w:t>er</w:t>
      </w:r>
      <w:r w:rsidRPr="00D15EE8">
        <w:t xml:space="preserve"> à ajout</w:t>
      </w:r>
      <w:r w:rsidR="00BB3118" w:rsidRPr="00D15EE8">
        <w:t>er</w:t>
      </w:r>
      <w:r w:rsidRPr="00D15EE8">
        <w:t xml:space="preserve"> un fichier de logs </w:t>
      </w:r>
      <w:r w:rsidR="00BB3118" w:rsidRPr="00D15EE8">
        <w:t xml:space="preserve">en cas de problème avec celle-ci. Pour éviter que le programme ne crash en cas de problème avec la base de données, un try catch </w:t>
      </w:r>
      <w:r w:rsidR="00BB3118" w:rsidRPr="00D15EE8">
        <w:lastRenderedPageBreak/>
        <w:t>sera mis en place. Le catch récupérera l’erreur et l’inscrira dans le fichier de logs. Il faudra donc gérer des documents extérieurs au programme grâce au StreamWriter et StreamReader et au using System.IO.</w:t>
      </w:r>
    </w:p>
    <w:p w14:paraId="20C2299A" w14:textId="62314EE6" w:rsidR="00C474EF" w:rsidRPr="00D15EE8" w:rsidRDefault="00C474EF" w:rsidP="003C4C1F">
      <w:pPr>
        <w:pStyle w:val="Titre4"/>
        <w:ind w:left="1769" w:hanging="862"/>
      </w:pPr>
      <w:r w:rsidRPr="00D15EE8">
        <w:t>Améliorations possibles</w:t>
      </w:r>
    </w:p>
    <w:p w14:paraId="2212C852" w14:textId="14C51C86" w:rsidR="004E5E0F" w:rsidRPr="00D15EE8" w:rsidRDefault="004E5E0F" w:rsidP="003C4C1F">
      <w:pPr>
        <w:spacing w:line="276" w:lineRule="auto"/>
        <w:ind w:left="946"/>
      </w:pPr>
      <w:r w:rsidRPr="00D15EE8">
        <w:t>Il est déjà possible d’imaginer plusieurs améliorations au programme. En voici quelques-un</w:t>
      </w:r>
      <w:r w:rsidR="003E245D" w:rsidRPr="00D15EE8">
        <w:t>e</w:t>
      </w:r>
      <w:r w:rsidRPr="00D15EE8">
        <w:t>s :</w:t>
      </w:r>
    </w:p>
    <w:p w14:paraId="44FF3F1A" w14:textId="7F45F085" w:rsidR="004E5E0F" w:rsidRPr="00D15EE8" w:rsidRDefault="004E5E0F" w:rsidP="003C4C1F">
      <w:pPr>
        <w:pStyle w:val="Paragraphedeliste"/>
        <w:numPr>
          <w:ilvl w:val="0"/>
          <w:numId w:val="48"/>
        </w:numPr>
        <w:spacing w:line="276" w:lineRule="auto"/>
      </w:pPr>
      <w:r w:rsidRPr="00D15EE8">
        <w:t>Ajout de musique dans les menus et le jeu</w:t>
      </w:r>
    </w:p>
    <w:p w14:paraId="788A913D" w14:textId="5D57D218" w:rsidR="004E5E0F" w:rsidRPr="00D15EE8" w:rsidRDefault="004E5E0F" w:rsidP="003C4C1F">
      <w:pPr>
        <w:pStyle w:val="Paragraphedeliste"/>
        <w:numPr>
          <w:ilvl w:val="0"/>
          <w:numId w:val="48"/>
        </w:numPr>
        <w:spacing w:line="276" w:lineRule="auto"/>
      </w:pPr>
      <w:r w:rsidRPr="00D15EE8">
        <w:t>Possibilité de choisir son pseudo ou de le modifi</w:t>
      </w:r>
      <w:r w:rsidR="00ED01DF">
        <w:t>er</w:t>
      </w:r>
    </w:p>
    <w:p w14:paraId="7CCE2A16" w14:textId="5B962D6B" w:rsidR="004E5E0F" w:rsidRPr="00D15EE8" w:rsidRDefault="004E5E0F" w:rsidP="003C4C1F">
      <w:pPr>
        <w:pStyle w:val="Paragraphedeliste"/>
        <w:numPr>
          <w:ilvl w:val="0"/>
          <w:numId w:val="48"/>
        </w:numPr>
        <w:spacing w:line="276" w:lineRule="auto"/>
      </w:pPr>
      <w:r w:rsidRPr="00D15EE8">
        <w:t>En jeu, une zone dédiée montre le prochain tetriminos</w:t>
      </w:r>
    </w:p>
    <w:p w14:paraId="7FB6DAE9" w14:textId="5FC0A382" w:rsidR="004E5E0F" w:rsidRPr="00D15EE8" w:rsidRDefault="004E5E0F" w:rsidP="003C4C1F">
      <w:pPr>
        <w:pStyle w:val="Paragraphedeliste"/>
        <w:numPr>
          <w:ilvl w:val="0"/>
          <w:numId w:val="48"/>
        </w:numPr>
        <w:spacing w:line="276" w:lineRule="auto"/>
      </w:pPr>
      <w:r w:rsidRPr="00D15EE8">
        <w:t>Ajout de difficulté</w:t>
      </w:r>
      <w:r w:rsidR="00813DF2" w:rsidRPr="00D15EE8">
        <w:t xml:space="preserve"> en plus</w:t>
      </w:r>
    </w:p>
    <w:p w14:paraId="1D5C785D" w14:textId="5202A187" w:rsidR="004E5E0F" w:rsidRPr="00D15EE8" w:rsidRDefault="004E5E0F" w:rsidP="003C4C1F">
      <w:pPr>
        <w:pStyle w:val="Paragraphedeliste"/>
        <w:numPr>
          <w:ilvl w:val="0"/>
          <w:numId w:val="48"/>
        </w:numPr>
        <w:spacing w:line="276" w:lineRule="auto"/>
      </w:pPr>
      <w:r w:rsidRPr="00D15EE8">
        <w:t>Ajout de malus en cas de mauvaise réponse à une question</w:t>
      </w:r>
    </w:p>
    <w:p w14:paraId="2A5175B9" w14:textId="59495089" w:rsidR="00BB3118" w:rsidRDefault="00BB3118" w:rsidP="003C4C1F">
      <w:pPr>
        <w:pStyle w:val="Paragraphedeliste"/>
        <w:numPr>
          <w:ilvl w:val="0"/>
          <w:numId w:val="48"/>
        </w:numPr>
        <w:spacing w:line="276" w:lineRule="auto"/>
      </w:pPr>
      <w:r w:rsidRPr="00D15EE8">
        <w:t xml:space="preserve">Un menu </w:t>
      </w:r>
      <w:r w:rsidR="00E07CD9" w:rsidRPr="00D15EE8">
        <w:t>« </w:t>
      </w:r>
      <w:r w:rsidRPr="00D15EE8">
        <w:t>pause</w:t>
      </w:r>
      <w:r w:rsidR="00E07CD9" w:rsidRPr="00D15EE8">
        <w:t> »</w:t>
      </w:r>
      <w:r w:rsidRPr="00D15EE8">
        <w:t xml:space="preserve"> lorsque l’on est en jeu</w:t>
      </w:r>
    </w:p>
    <w:p w14:paraId="3EB93757" w14:textId="11521837" w:rsidR="007A1258" w:rsidRDefault="007A1258" w:rsidP="003C4C1F">
      <w:pPr>
        <w:pStyle w:val="Paragraphedeliste"/>
        <w:numPr>
          <w:ilvl w:val="0"/>
          <w:numId w:val="48"/>
        </w:numPr>
        <w:spacing w:line="276" w:lineRule="auto"/>
      </w:pPr>
      <w:r>
        <w:t xml:space="preserve">La forme des pièces </w:t>
      </w:r>
    </w:p>
    <w:p w14:paraId="7836779D" w14:textId="496A7EFE" w:rsidR="006E20B3" w:rsidRPr="00D15EE8" w:rsidRDefault="006E20B3" w:rsidP="003C4C1F">
      <w:pPr>
        <w:pStyle w:val="Paragraphedeliste"/>
        <w:numPr>
          <w:ilvl w:val="0"/>
          <w:numId w:val="48"/>
        </w:numPr>
        <w:spacing w:line="276" w:lineRule="auto"/>
      </w:pPr>
      <w:r>
        <w:t>Le choix de la technologie pour les questions (par exemple : HTML</w:t>
      </w:r>
      <w:r w:rsidR="00B031A4">
        <w:t>+</w:t>
      </w:r>
      <w:r>
        <w:t>CSS)</w:t>
      </w:r>
    </w:p>
    <w:p w14:paraId="70E78EEA" w14:textId="151D47E2" w:rsidR="00634BCF" w:rsidRPr="00D15EE8" w:rsidRDefault="00634BCF" w:rsidP="00EF625D">
      <w:pPr>
        <w:pStyle w:val="Paragraphedeliste"/>
        <w:ind w:left="1357"/>
      </w:pPr>
    </w:p>
    <w:p w14:paraId="2A3C0901" w14:textId="0E4D21A7" w:rsidR="00634BCF" w:rsidRPr="00D15EE8" w:rsidRDefault="00634BCF" w:rsidP="00C474EF">
      <w:pPr>
        <w:pStyle w:val="Titre3"/>
      </w:pPr>
      <w:bookmarkStart w:id="28" w:name="_Toc167881470"/>
      <w:r w:rsidRPr="00D15EE8">
        <w:t>Conception de l’application</w:t>
      </w:r>
      <w:bookmarkEnd w:id="28"/>
      <w:r w:rsidRPr="00D15EE8">
        <w:t xml:space="preserve"> </w:t>
      </w:r>
    </w:p>
    <w:p w14:paraId="1911C691" w14:textId="77777777" w:rsidR="00D917DD" w:rsidRPr="00D15EE8" w:rsidRDefault="00D917DD" w:rsidP="003C4C1F">
      <w:pPr>
        <w:pStyle w:val="Titre4"/>
        <w:ind w:left="1769" w:hanging="862"/>
      </w:pPr>
      <w:r w:rsidRPr="00D15EE8">
        <w:t>Menus</w:t>
      </w:r>
    </w:p>
    <w:p w14:paraId="4A8CA9C5" w14:textId="07183ACB" w:rsidR="00813361" w:rsidRPr="00D15EE8" w:rsidRDefault="00813361" w:rsidP="003C4C1F">
      <w:pPr>
        <w:spacing w:line="276" w:lineRule="auto"/>
        <w:ind w:left="946"/>
      </w:pPr>
      <w:r w:rsidRPr="00D15EE8">
        <w:t xml:space="preserve">Voici </w:t>
      </w:r>
      <w:r w:rsidR="002066E5" w:rsidRPr="00D15EE8">
        <w:t>des</w:t>
      </w:r>
      <w:r w:rsidRPr="00D15EE8">
        <w:t xml:space="preserve"> maquette</w:t>
      </w:r>
      <w:r w:rsidR="002066E5" w:rsidRPr="00D15EE8">
        <w:t>s</w:t>
      </w:r>
      <w:r w:rsidRPr="00D15EE8">
        <w:t xml:space="preserve"> de l’interface des menus :</w:t>
      </w:r>
    </w:p>
    <w:p w14:paraId="769B14DF" w14:textId="60082FFF" w:rsidR="00813361" w:rsidRPr="00D15EE8" w:rsidRDefault="00813361" w:rsidP="00813361">
      <w:pPr>
        <w:ind w:left="1814"/>
      </w:pPr>
      <w:r w:rsidRPr="00D15EE8">
        <w:rPr>
          <w:noProof/>
        </w:rPr>
        <mc:AlternateContent>
          <mc:Choice Requires="wpg">
            <w:drawing>
              <wp:inline distT="0" distB="0" distL="0" distR="0" wp14:anchorId="5E7B9B64" wp14:editId="679CE055">
                <wp:extent cx="3991610" cy="2564765"/>
                <wp:effectExtent l="0" t="0" r="8890" b="6985"/>
                <wp:docPr id="9" name="Groupe 9"/>
                <wp:cNvGraphicFramePr/>
                <a:graphic xmlns:a="http://schemas.openxmlformats.org/drawingml/2006/main">
                  <a:graphicData uri="http://schemas.microsoft.com/office/word/2010/wordprocessingGroup">
                    <wpg:wgp>
                      <wpg:cNvGrpSpPr/>
                      <wpg:grpSpPr>
                        <a:xfrm>
                          <a:off x="0" y="0"/>
                          <a:ext cx="3991610" cy="2564765"/>
                          <a:chOff x="0" y="0"/>
                          <a:chExt cx="3991610" cy="2564765"/>
                        </a:xfrm>
                      </wpg:grpSpPr>
                      <pic:pic xmlns:pic="http://schemas.openxmlformats.org/drawingml/2006/picture">
                        <pic:nvPicPr>
                          <pic:cNvPr id="8" name="Image 8"/>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91610" cy="2243455"/>
                          </a:xfrm>
                          <a:prstGeom prst="rect">
                            <a:avLst/>
                          </a:prstGeom>
                          <a:noFill/>
                          <a:ln>
                            <a:noFill/>
                          </a:ln>
                        </pic:spPr>
                      </pic:pic>
                      <wps:wsp>
                        <wps:cNvPr id="1" name="Zone de texte 1"/>
                        <wps:cNvSpPr txBox="1"/>
                        <wps:spPr>
                          <a:xfrm>
                            <a:off x="0" y="2297430"/>
                            <a:ext cx="3991610" cy="267335"/>
                          </a:xfrm>
                          <a:prstGeom prst="rect">
                            <a:avLst/>
                          </a:prstGeom>
                          <a:solidFill>
                            <a:prstClr val="white"/>
                          </a:solidFill>
                          <a:ln>
                            <a:noFill/>
                          </a:ln>
                        </wps:spPr>
                        <wps:txbx>
                          <w:txbxContent>
                            <w:p w14:paraId="49F6FFEE" w14:textId="2AADAAA6" w:rsidR="00771CF1" w:rsidRPr="001B5471" w:rsidRDefault="00771CF1" w:rsidP="00813361">
                              <w:pPr>
                                <w:pStyle w:val="Lgende"/>
                                <w:rPr>
                                  <w:noProof/>
                                  <w:sz w:val="20"/>
                                  <w:szCs w:val="20"/>
                                </w:rPr>
                              </w:pPr>
                              <w:bookmarkStart w:id="29" w:name="_Toc167704090"/>
                              <w:r>
                                <w:t xml:space="preserve">Figure </w:t>
                              </w:r>
                              <w:r w:rsidR="00000000">
                                <w:fldChar w:fldCharType="begin"/>
                              </w:r>
                              <w:r w:rsidR="00000000">
                                <w:instrText xml:space="preserve"> SEQ Figure \* ARABIC </w:instrText>
                              </w:r>
                              <w:r w:rsidR="00000000">
                                <w:fldChar w:fldCharType="separate"/>
                              </w:r>
                              <w:r w:rsidR="00BA70AE">
                                <w:rPr>
                                  <w:noProof/>
                                </w:rPr>
                                <w:t>2</w:t>
                              </w:r>
                              <w:r w:rsidR="00000000">
                                <w:rPr>
                                  <w:noProof/>
                                </w:rPr>
                                <w:fldChar w:fldCharType="end"/>
                              </w:r>
                              <w:r>
                                <w:t xml:space="preserve"> : Maquette du menu principal</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E7B9B64" id="Groupe 9" o:spid="_x0000_s1026" style="width:314.3pt;height:201.95pt;mso-position-horizontal-relative:char;mso-position-vertical-relative:line" coordsize="39916,25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">
                <v:shape id="Image 8" o:spid="_x0000_s1027" type="#_x0000_t75" style="position:absolute;width:39916;height:2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">
                  <v:imagedata r:id="rId14" o:title=""/>
                </v:shape>
                <v:shapetype id="_x0000_t202" coordsize="21600,21600" o:spt="202" path="m,l,21600r21600,l21600,xe">
                  <v:stroke joinstyle="miter"/>
                  <v:path gradientshapeok="t" o:connecttype="rect"/>
                </v:shapetype>
                <v:shape id="Zone de texte 1" o:spid="_x0000_s1028" type="#_x0000_t202" style="position:absolute;top:22974;width:39916;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49F6FFEE" w14:textId="2AADAAA6" w:rsidR="00771CF1" w:rsidRPr="001B5471" w:rsidRDefault="00771CF1" w:rsidP="00813361">
                        <w:pPr>
                          <w:pStyle w:val="Lgende"/>
                          <w:rPr>
                            <w:noProof/>
                            <w:sz w:val="20"/>
                            <w:szCs w:val="20"/>
                          </w:rPr>
                        </w:pPr>
                        <w:bookmarkStart w:id="30" w:name="_Toc167704090"/>
                        <w:r>
                          <w:t xml:space="preserve">Figure </w:t>
                        </w:r>
                        <w:r w:rsidR="00000000">
                          <w:fldChar w:fldCharType="begin"/>
                        </w:r>
                        <w:r w:rsidR="00000000">
                          <w:instrText xml:space="preserve"> SEQ Figure \* ARABIC </w:instrText>
                        </w:r>
                        <w:r w:rsidR="00000000">
                          <w:fldChar w:fldCharType="separate"/>
                        </w:r>
                        <w:r w:rsidR="00BA70AE">
                          <w:rPr>
                            <w:noProof/>
                          </w:rPr>
                          <w:t>2</w:t>
                        </w:r>
                        <w:r w:rsidR="00000000">
                          <w:rPr>
                            <w:noProof/>
                          </w:rPr>
                          <w:fldChar w:fldCharType="end"/>
                        </w:r>
                        <w:r>
                          <w:t xml:space="preserve"> : Maquette du menu principal</w:t>
                        </w:r>
                        <w:bookmarkEnd w:id="30"/>
                      </w:p>
                    </w:txbxContent>
                  </v:textbox>
                </v:shape>
                <w10:anchorlock/>
              </v:group>
            </w:pict>
          </mc:Fallback>
        </mc:AlternateContent>
      </w:r>
    </w:p>
    <w:p w14:paraId="516C77F7" w14:textId="051E45C4" w:rsidR="00813361" w:rsidRPr="00D15EE8" w:rsidRDefault="00813361" w:rsidP="00813361">
      <w:pPr>
        <w:ind w:left="1814"/>
      </w:pPr>
    </w:p>
    <w:p w14:paraId="2D09F69C" w14:textId="4829364A" w:rsidR="00813361" w:rsidRPr="00D15EE8" w:rsidRDefault="00813361" w:rsidP="00813361">
      <w:pPr>
        <w:ind w:left="1814"/>
      </w:pPr>
      <w:r w:rsidRPr="00D15EE8">
        <w:rPr>
          <w:noProof/>
        </w:rPr>
        <mc:AlternateContent>
          <mc:Choice Requires="wpg">
            <w:drawing>
              <wp:inline distT="0" distB="0" distL="0" distR="0" wp14:anchorId="69BAE3F5" wp14:editId="15A1A715">
                <wp:extent cx="4007457" cy="2377440"/>
                <wp:effectExtent l="0" t="0" r="0" b="3810"/>
                <wp:docPr id="12" name="Groupe 12"/>
                <wp:cNvGraphicFramePr/>
                <a:graphic xmlns:a="http://schemas.openxmlformats.org/drawingml/2006/main">
                  <a:graphicData uri="http://schemas.microsoft.com/office/word/2010/wordprocessingGroup">
                    <wpg:wgp>
                      <wpg:cNvGrpSpPr/>
                      <wpg:grpSpPr>
                        <a:xfrm>
                          <a:off x="0" y="0"/>
                          <a:ext cx="4007457" cy="2377440"/>
                          <a:chOff x="0" y="0"/>
                          <a:chExt cx="5756910" cy="3559175"/>
                        </a:xfrm>
                      </wpg:grpSpPr>
                      <pic:pic xmlns:pic="http://schemas.openxmlformats.org/drawingml/2006/picture">
                        <pic:nvPicPr>
                          <pic:cNvPr id="10" name="Image 10"/>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wps:wsp>
                        <wps:cNvPr id="11" name="Zone de texte 11"/>
                        <wps:cNvSpPr txBox="1"/>
                        <wps:spPr>
                          <a:xfrm>
                            <a:off x="0" y="3291840"/>
                            <a:ext cx="5756910" cy="267335"/>
                          </a:xfrm>
                          <a:prstGeom prst="rect">
                            <a:avLst/>
                          </a:prstGeom>
                          <a:solidFill>
                            <a:prstClr val="white"/>
                          </a:solidFill>
                          <a:ln>
                            <a:noFill/>
                          </a:ln>
                        </wps:spPr>
                        <wps:txbx>
                          <w:txbxContent>
                            <w:p w14:paraId="3E555015" w14:textId="2F14E3C5" w:rsidR="00771CF1" w:rsidRPr="00181E0A" w:rsidRDefault="00771CF1" w:rsidP="00813361">
                              <w:pPr>
                                <w:pStyle w:val="Lgende"/>
                                <w:rPr>
                                  <w:noProof/>
                                  <w:sz w:val="20"/>
                                  <w:szCs w:val="20"/>
                                </w:rPr>
                              </w:pPr>
                              <w:bookmarkStart w:id="31" w:name="_Toc167704091"/>
                              <w:r>
                                <w:t xml:space="preserve">Figure </w:t>
                              </w:r>
                              <w:r w:rsidR="00000000">
                                <w:fldChar w:fldCharType="begin"/>
                              </w:r>
                              <w:r w:rsidR="00000000">
                                <w:instrText xml:space="preserve"> SEQ Figure \* ARABIC </w:instrText>
                              </w:r>
                              <w:r w:rsidR="00000000">
                                <w:fldChar w:fldCharType="separate"/>
                              </w:r>
                              <w:r w:rsidR="00BA70AE">
                                <w:rPr>
                                  <w:noProof/>
                                </w:rPr>
                                <w:t>3</w:t>
                              </w:r>
                              <w:r w:rsidR="00000000">
                                <w:rPr>
                                  <w:noProof/>
                                </w:rPr>
                                <w:fldChar w:fldCharType="end"/>
                              </w:r>
                              <w:r>
                                <w:t xml:space="preserve"> : Maquette des autres menus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9BAE3F5" id="Groupe 12" o:spid="_x0000_s1029" style="width:315.55pt;height:187.2pt;mso-position-horizontal-relative:char;mso-position-vertical-relative:line" coordsize="57569,35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">
                <v:shape id="Image 10" o:spid="_x0000_s1030" type="#_x0000_t75" style="position:absolute;width:57569;height:3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">
                  <v:imagedata r:id="rId16" o:title=""/>
                </v:shape>
                <v:shape id="Zone de texte 11" o:spid="_x0000_s1031" type="#_x0000_t202" style="position:absolute;top:32918;width:57569;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3E555015" w14:textId="2F14E3C5" w:rsidR="00771CF1" w:rsidRPr="00181E0A" w:rsidRDefault="00771CF1" w:rsidP="00813361">
                        <w:pPr>
                          <w:pStyle w:val="Lgende"/>
                          <w:rPr>
                            <w:noProof/>
                            <w:sz w:val="20"/>
                            <w:szCs w:val="20"/>
                          </w:rPr>
                        </w:pPr>
                        <w:bookmarkStart w:id="32" w:name="_Toc167704091"/>
                        <w:r>
                          <w:t xml:space="preserve">Figure </w:t>
                        </w:r>
                        <w:r w:rsidR="00000000">
                          <w:fldChar w:fldCharType="begin"/>
                        </w:r>
                        <w:r w:rsidR="00000000">
                          <w:instrText xml:space="preserve"> SEQ Figure \* ARABIC </w:instrText>
                        </w:r>
                        <w:r w:rsidR="00000000">
                          <w:fldChar w:fldCharType="separate"/>
                        </w:r>
                        <w:r w:rsidR="00BA70AE">
                          <w:rPr>
                            <w:noProof/>
                          </w:rPr>
                          <w:t>3</w:t>
                        </w:r>
                        <w:r w:rsidR="00000000">
                          <w:rPr>
                            <w:noProof/>
                          </w:rPr>
                          <w:fldChar w:fldCharType="end"/>
                        </w:r>
                        <w:r>
                          <w:t xml:space="preserve"> : Maquette des autres menus</w:t>
                        </w:r>
                        <w:bookmarkEnd w:id="32"/>
                      </w:p>
                    </w:txbxContent>
                  </v:textbox>
                </v:shape>
                <w10:anchorlock/>
              </v:group>
            </w:pict>
          </mc:Fallback>
        </mc:AlternateContent>
      </w:r>
    </w:p>
    <w:p w14:paraId="1B0BCB10" w14:textId="77777777" w:rsidR="002066E5" w:rsidRPr="00D15EE8" w:rsidRDefault="002066E5" w:rsidP="00813361">
      <w:pPr>
        <w:ind w:left="1814"/>
      </w:pPr>
    </w:p>
    <w:p w14:paraId="4E3EF86D" w14:textId="0D23CC5F" w:rsidR="00D917DD" w:rsidRPr="00D15EE8" w:rsidRDefault="00D917DD" w:rsidP="003C4C1F">
      <w:pPr>
        <w:spacing w:line="276" w:lineRule="auto"/>
        <w:ind w:left="946"/>
      </w:pPr>
      <w:r w:rsidRPr="00D15EE8">
        <w:t xml:space="preserve">Chaque option du menu sera affichée comme une liste que l’utilisateur pourra parcourir avec les flèches. Ce signe ‘’&gt;’’ montrera sur quelle option l’utilisateur se trouve actuellement. Il validera le choix avec la touche ENTER. Pour les sous-menus, une option pour revenir en arrière sera présente. Pour gérer les choix des menus, l’utilisation d’un dictionnaire est pertinente afin d’avoir </w:t>
      </w:r>
      <w:r w:rsidR="00352629" w:rsidRPr="00D15EE8">
        <w:t>une clé unique</w:t>
      </w:r>
      <w:r w:rsidRPr="00D15EE8">
        <w:t xml:space="preserve"> pour les choix associé</w:t>
      </w:r>
      <w:r w:rsidR="00ED01DF">
        <w:t>s</w:t>
      </w:r>
      <w:r w:rsidRPr="00D15EE8">
        <w:t xml:space="preserve"> à un string (Dictionnaire avec un int et un string). </w:t>
      </w:r>
    </w:p>
    <w:p w14:paraId="60E9C26E" w14:textId="77777777" w:rsidR="003E245D" w:rsidRPr="00D15EE8" w:rsidRDefault="003E245D" w:rsidP="003C4C1F">
      <w:pPr>
        <w:spacing w:line="276" w:lineRule="auto"/>
        <w:ind w:left="1814"/>
      </w:pPr>
    </w:p>
    <w:p w14:paraId="05AFC549" w14:textId="174AE4B3" w:rsidR="00A73074" w:rsidRPr="00D15EE8" w:rsidRDefault="00A73074" w:rsidP="003C4C1F">
      <w:pPr>
        <w:spacing w:line="276" w:lineRule="auto"/>
        <w:ind w:left="946"/>
      </w:pPr>
      <w:r w:rsidRPr="00D15EE8">
        <w:t>Une boucle Do While combiné</w:t>
      </w:r>
      <w:r w:rsidR="00A12B88">
        <w:t>e</w:t>
      </w:r>
      <w:r w:rsidRPr="00D15EE8">
        <w:t xml:space="preserve"> avec un Console.ReadKey() permettra de récupérer l’input du joueur à chaque boucle et d’agir en conséquence. Le joueur ne pourra que se déplacer avec les flèches et la touche ENTER. En cas d’une autre entrée, il faudra </w:t>
      </w:r>
      <w:r w:rsidR="00A12B88">
        <w:t xml:space="preserve">la </w:t>
      </w:r>
      <w:r w:rsidRPr="00D15EE8">
        <w:t>gérer pour éviter que le programme fasse autre chose.</w:t>
      </w:r>
    </w:p>
    <w:p w14:paraId="667640F9" w14:textId="66965E6D" w:rsidR="00A73074" w:rsidRDefault="00A73074" w:rsidP="003C4C1F">
      <w:pPr>
        <w:spacing w:line="276" w:lineRule="auto"/>
        <w:ind w:left="946"/>
      </w:pPr>
      <w:r w:rsidRPr="00D15EE8">
        <w:t>La touche sera ensuite récupérée pour décider de la prochaine action que le programme devra exécuter.</w:t>
      </w:r>
    </w:p>
    <w:p w14:paraId="115F7524" w14:textId="77777777" w:rsidR="00D15EE8" w:rsidRPr="00D15EE8" w:rsidRDefault="00D15EE8" w:rsidP="00D917DD">
      <w:pPr>
        <w:ind w:left="1814"/>
      </w:pPr>
    </w:p>
    <w:p w14:paraId="589BC2B6" w14:textId="680778C8" w:rsidR="00E07CD9" w:rsidRPr="00D15EE8" w:rsidRDefault="00D917DD" w:rsidP="003C4C1F">
      <w:pPr>
        <w:pStyle w:val="Titre4"/>
        <w:ind w:left="1769" w:hanging="862"/>
      </w:pPr>
      <w:r w:rsidRPr="00D15EE8">
        <w:t>Jeu</w:t>
      </w:r>
    </w:p>
    <w:p w14:paraId="5FB0566F" w14:textId="16F833A2" w:rsidR="00813361" w:rsidRPr="00D15EE8" w:rsidRDefault="00813361" w:rsidP="00EF625D">
      <w:pPr>
        <w:ind w:left="946"/>
      </w:pPr>
      <w:r w:rsidRPr="00D15EE8">
        <w:t>Voici une maquette de l’interface du jeu :</w:t>
      </w:r>
    </w:p>
    <w:p w14:paraId="0165FE10" w14:textId="66F6695F" w:rsidR="00813361" w:rsidRPr="00D15EE8" w:rsidRDefault="002066E5" w:rsidP="00813361">
      <w:pPr>
        <w:ind w:left="1814"/>
      </w:pPr>
      <w:r w:rsidRPr="00D15EE8">
        <w:rPr>
          <w:noProof/>
        </w:rPr>
        <mc:AlternateContent>
          <mc:Choice Requires="wpg">
            <w:drawing>
              <wp:inline distT="0" distB="0" distL="0" distR="0" wp14:anchorId="163541CC" wp14:editId="5219F89D">
                <wp:extent cx="4794250" cy="3018155"/>
                <wp:effectExtent l="0" t="0" r="6350" b="0"/>
                <wp:docPr id="17" name="Groupe 17"/>
                <wp:cNvGraphicFramePr/>
                <a:graphic xmlns:a="http://schemas.openxmlformats.org/drawingml/2006/main">
                  <a:graphicData uri="http://schemas.microsoft.com/office/word/2010/wordprocessingGroup">
                    <wpg:wgp>
                      <wpg:cNvGrpSpPr/>
                      <wpg:grpSpPr>
                        <a:xfrm>
                          <a:off x="0" y="0"/>
                          <a:ext cx="4794250" cy="3018155"/>
                          <a:chOff x="0" y="0"/>
                          <a:chExt cx="4794250" cy="3018155"/>
                        </a:xfrm>
                      </wpg:grpSpPr>
                      <pic:pic xmlns:pic="http://schemas.openxmlformats.org/drawingml/2006/picture">
                        <pic:nvPicPr>
                          <pic:cNvPr id="15" name="Image 15"/>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94250" cy="2694940"/>
                          </a:xfrm>
                          <a:prstGeom prst="rect">
                            <a:avLst/>
                          </a:prstGeom>
                          <a:noFill/>
                          <a:ln>
                            <a:noFill/>
                          </a:ln>
                        </pic:spPr>
                      </pic:pic>
                      <wps:wsp>
                        <wps:cNvPr id="16" name="Zone de texte 16"/>
                        <wps:cNvSpPr txBox="1"/>
                        <wps:spPr>
                          <a:xfrm>
                            <a:off x="0" y="2750820"/>
                            <a:ext cx="4794250" cy="267335"/>
                          </a:xfrm>
                          <a:prstGeom prst="rect">
                            <a:avLst/>
                          </a:prstGeom>
                          <a:solidFill>
                            <a:prstClr val="white"/>
                          </a:solidFill>
                          <a:ln>
                            <a:noFill/>
                          </a:ln>
                        </wps:spPr>
                        <wps:txbx>
                          <w:txbxContent>
                            <w:p w14:paraId="4EE94B31" w14:textId="2CAC4323" w:rsidR="00771CF1" w:rsidRPr="00713FB7" w:rsidRDefault="00771CF1" w:rsidP="002066E5">
                              <w:pPr>
                                <w:pStyle w:val="Lgende"/>
                                <w:rPr>
                                  <w:noProof/>
                                  <w:sz w:val="20"/>
                                  <w:szCs w:val="20"/>
                                </w:rPr>
                              </w:pPr>
                              <w:bookmarkStart w:id="33" w:name="_Toc167704092"/>
                              <w:r>
                                <w:t xml:space="preserve">Figure </w:t>
                              </w:r>
                              <w:r w:rsidR="00000000">
                                <w:fldChar w:fldCharType="begin"/>
                              </w:r>
                              <w:r w:rsidR="00000000">
                                <w:instrText xml:space="preserve"> SEQ Figure \* ARABIC </w:instrText>
                              </w:r>
                              <w:r w:rsidR="00000000">
                                <w:fldChar w:fldCharType="separate"/>
                              </w:r>
                              <w:r w:rsidR="00BA70AE">
                                <w:rPr>
                                  <w:noProof/>
                                </w:rPr>
                                <w:t>4</w:t>
                              </w:r>
                              <w:r w:rsidR="00000000">
                                <w:rPr>
                                  <w:noProof/>
                                </w:rPr>
                                <w:fldChar w:fldCharType="end"/>
                              </w:r>
                              <w:r>
                                <w:t xml:space="preserve"> : Maquette du jeu</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63541CC" id="Groupe 17" o:spid="_x0000_s1032" style="width:377.5pt;height:237.65pt;mso-position-horizontal-relative:char;mso-position-vertical-relative:line" coordsize="47942,30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">
                <v:shape id="Image 15" o:spid="_x0000_s1033" type="#_x0000_t75" style="position:absolute;width:47942;height:2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">
                  <v:imagedata r:id="rId18" o:title=""/>
                </v:shape>
                <v:shape id="Zone de texte 16" o:spid="_x0000_s1034" type="#_x0000_t202" style="position:absolute;top:27508;width:47942;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4EE94B31" w14:textId="2CAC4323" w:rsidR="00771CF1" w:rsidRPr="00713FB7" w:rsidRDefault="00771CF1" w:rsidP="002066E5">
                        <w:pPr>
                          <w:pStyle w:val="Lgende"/>
                          <w:rPr>
                            <w:noProof/>
                            <w:sz w:val="20"/>
                            <w:szCs w:val="20"/>
                          </w:rPr>
                        </w:pPr>
                        <w:bookmarkStart w:id="34" w:name="_Toc167704092"/>
                        <w:r>
                          <w:t xml:space="preserve">Figure </w:t>
                        </w:r>
                        <w:r w:rsidR="00000000">
                          <w:fldChar w:fldCharType="begin"/>
                        </w:r>
                        <w:r w:rsidR="00000000">
                          <w:instrText xml:space="preserve"> SEQ Figure \* ARABIC </w:instrText>
                        </w:r>
                        <w:r w:rsidR="00000000">
                          <w:fldChar w:fldCharType="separate"/>
                        </w:r>
                        <w:r w:rsidR="00BA70AE">
                          <w:rPr>
                            <w:noProof/>
                          </w:rPr>
                          <w:t>4</w:t>
                        </w:r>
                        <w:r w:rsidR="00000000">
                          <w:rPr>
                            <w:noProof/>
                          </w:rPr>
                          <w:fldChar w:fldCharType="end"/>
                        </w:r>
                        <w:r>
                          <w:t xml:space="preserve"> : Maquette du jeu</w:t>
                        </w:r>
                        <w:bookmarkEnd w:id="34"/>
                      </w:p>
                    </w:txbxContent>
                  </v:textbox>
                </v:shape>
                <w10:anchorlock/>
              </v:group>
            </w:pict>
          </mc:Fallback>
        </mc:AlternateContent>
      </w:r>
    </w:p>
    <w:p w14:paraId="0753DCE0" w14:textId="49E5585C" w:rsidR="00D15EE8" w:rsidRDefault="00D15EE8" w:rsidP="003C4C1F">
      <w:pPr>
        <w:spacing w:line="276" w:lineRule="auto"/>
        <w:ind w:left="946"/>
      </w:pPr>
      <w:r>
        <w:t xml:space="preserve">Les tetriminos y sont un peu grands mais la maquette permet de donner une idée de ceux-ci. </w:t>
      </w:r>
      <w:r w:rsidR="00F5615C">
        <w:t xml:space="preserve">La taille de ceux-ci sera définie </w:t>
      </w:r>
      <w:r w:rsidR="0021678D">
        <w:t>lors de</w:t>
      </w:r>
      <w:r w:rsidR="00F5615C">
        <w:t xml:space="preserve"> la réalisation.</w:t>
      </w:r>
    </w:p>
    <w:p w14:paraId="2812C476" w14:textId="573576AE" w:rsidR="00D15EE8" w:rsidRDefault="0021678D" w:rsidP="003C4C1F">
      <w:pPr>
        <w:spacing w:line="276" w:lineRule="auto"/>
        <w:ind w:left="946"/>
      </w:pPr>
      <w:r>
        <w:t xml:space="preserve">La maquette prévoit déjà une amélioration, celle de voir la prochaine pièce. </w:t>
      </w:r>
    </w:p>
    <w:p w14:paraId="3CC2E903" w14:textId="66D37314" w:rsidR="0021678D" w:rsidRDefault="0021678D" w:rsidP="003C4C1F">
      <w:pPr>
        <w:spacing w:line="276" w:lineRule="auto"/>
        <w:ind w:left="946"/>
      </w:pPr>
      <w:r>
        <w:t>À droite, les questions appara</w:t>
      </w:r>
      <w:r w:rsidR="00ED01DF">
        <w:t>î</w:t>
      </w:r>
      <w:r>
        <w:t xml:space="preserve">tront et le joueur pourra écrire sa réponse dessous. </w:t>
      </w:r>
    </w:p>
    <w:p w14:paraId="20F62AC9" w14:textId="77777777" w:rsidR="001A0959" w:rsidRDefault="001A0959" w:rsidP="003C4C1F">
      <w:pPr>
        <w:spacing w:line="276" w:lineRule="auto"/>
        <w:ind w:left="1814"/>
      </w:pPr>
    </w:p>
    <w:p w14:paraId="4B4DE4D9" w14:textId="6A65AEA6" w:rsidR="001A0959" w:rsidRDefault="001A0959" w:rsidP="003C4C1F">
      <w:pPr>
        <w:spacing w:line="276" w:lineRule="auto"/>
        <w:ind w:left="946"/>
      </w:pPr>
      <w:r>
        <w:t>Pour le fonctionnement du jeu, un game manager s’occupera de celui-ci. Il gérera les pièces, les questions et le score (d’autres classes seront s</w:t>
      </w:r>
      <w:r w:rsidR="00ED01DF">
        <w:t>û</w:t>
      </w:r>
      <w:r>
        <w:t>rement créée</w:t>
      </w:r>
      <w:r w:rsidR="00ED01DF">
        <w:t>s</w:t>
      </w:r>
      <w:r>
        <w:t xml:space="preserve"> afin de ne pas tout mettre dans le game manager). Les tetriminos utiliseront de l’héritage au vu du fait qu’ils auront tous les mêmes variables et les mêmes méthodes. </w:t>
      </w:r>
    </w:p>
    <w:p w14:paraId="2A7B23E0" w14:textId="77777777" w:rsidR="001A0959" w:rsidRDefault="001A0959" w:rsidP="003E245D">
      <w:pPr>
        <w:ind w:left="1814"/>
      </w:pPr>
    </w:p>
    <w:p w14:paraId="0DC82F99" w14:textId="79EC1615" w:rsidR="0062498D" w:rsidRDefault="001A0959" w:rsidP="003C4C1F">
      <w:pPr>
        <w:spacing w:line="276" w:lineRule="auto"/>
        <w:ind w:left="946"/>
      </w:pPr>
      <w:r>
        <w:t>Pour la gestion de la zone de jeu, l’arrière-plan (background) sera mis en gris clair et les pièces seront avec du texte (permet de ne pas avoir à réécrire l’arrière-plan à chaque fois).</w:t>
      </w:r>
      <w:r w:rsidR="0062498D">
        <w:t xml:space="preserve"> Un tableau de boolean à 2 dimensions va permettre de savoir si </w:t>
      </w:r>
      <w:r w:rsidR="0062498D">
        <w:lastRenderedPageBreak/>
        <w:t xml:space="preserve">une case est occupée ou non. On pourra ensuite vérifier </w:t>
      </w:r>
      <w:r w:rsidR="00ED01DF">
        <w:t>si</w:t>
      </w:r>
      <w:r w:rsidR="0062498D">
        <w:t xml:space="preserve"> la pièce peut se déplacer à un endroit ou non ou bien s</w:t>
      </w:r>
      <w:r w:rsidR="00ED01DF">
        <w:t>i elle</w:t>
      </w:r>
      <w:r w:rsidR="0062498D">
        <w:t xml:space="preserve"> a touché le bas et qu’</w:t>
      </w:r>
      <w:r w:rsidR="00ED01DF">
        <w:t xml:space="preserve">elle </w:t>
      </w:r>
      <w:r w:rsidR="0062498D">
        <w:t xml:space="preserve">doit se figer. </w:t>
      </w:r>
    </w:p>
    <w:p w14:paraId="3EDDCF37" w14:textId="71181957" w:rsidR="001A0959" w:rsidRDefault="0062498D" w:rsidP="003C4C1F">
      <w:pPr>
        <w:spacing w:line="276" w:lineRule="auto"/>
        <w:ind w:left="946"/>
      </w:pPr>
      <w:r>
        <w:t xml:space="preserve">À chaque fois qu’un tetriminos se fige, on vérifiera si une ligne est complète ou non. Si oui, une question sera posée au joueur. Pour éviter que la même question passe en boucle, il faudra utiliser 2 listes. Une avec les questions possibles et une autre avec celles utilisées. Une fois qu’une question a été posée, elle est retirée de la liste des questions possibles et ajoutée à celle des questions utilisées. Une </w:t>
      </w:r>
      <w:r w:rsidR="00A12B88">
        <w:t xml:space="preserve">fois </w:t>
      </w:r>
      <w:r>
        <w:t>la liste de questions possibles vide, on l</w:t>
      </w:r>
      <w:r w:rsidR="00A12B88">
        <w:t>a</w:t>
      </w:r>
      <w:r>
        <w:t xml:space="preserve"> rerempli</w:t>
      </w:r>
      <w:r w:rsidR="00ED01DF">
        <w:t>e</w:t>
      </w:r>
      <w:r>
        <w:t xml:space="preserve"> et vide celle des questions utilisées. </w:t>
      </w:r>
    </w:p>
    <w:p w14:paraId="0594A980" w14:textId="77777777" w:rsidR="000121C3" w:rsidRDefault="000121C3" w:rsidP="003C4C1F">
      <w:pPr>
        <w:spacing w:line="276" w:lineRule="auto"/>
        <w:ind w:left="1814"/>
      </w:pPr>
    </w:p>
    <w:p w14:paraId="67CDB778" w14:textId="6864F9DE" w:rsidR="000121C3" w:rsidRDefault="000121C3" w:rsidP="003C4C1F">
      <w:pPr>
        <w:spacing w:line="276" w:lineRule="auto"/>
        <w:ind w:left="946"/>
      </w:pPr>
      <w:r>
        <w:t>Afin de vérifier si une pièce peut tourner, il va falloir</w:t>
      </w:r>
      <w:r w:rsidR="00ED01DF">
        <w:t xml:space="preserve"> simuler</w:t>
      </w:r>
      <w:r>
        <w:t xml:space="preserve"> sa rotation afin de vérifier sa </w:t>
      </w:r>
      <w:r w:rsidR="00ED01DF">
        <w:t>position</w:t>
      </w:r>
      <w:r>
        <w:t xml:space="preserve">. Si </w:t>
      </w:r>
      <w:r w:rsidR="00ED01DF">
        <w:t>en</w:t>
      </w:r>
      <w:r>
        <w:t xml:space="preserve"> simulant la rotation, la pièce </w:t>
      </w:r>
      <w:r w:rsidR="00ED01DF">
        <w:t>peut</w:t>
      </w:r>
      <w:r>
        <w:t xml:space="preserve"> bouger, on tourne la pièce. Si ce n’est pas possible, on laisse la pièce dans son état actuel. </w:t>
      </w:r>
    </w:p>
    <w:p w14:paraId="66A9EEE4" w14:textId="2672D8F8" w:rsidR="0021678D" w:rsidRDefault="000121C3" w:rsidP="000121C3">
      <w:r>
        <w:tab/>
      </w:r>
    </w:p>
    <w:p w14:paraId="7B4280F5" w14:textId="6EEF8D8F" w:rsidR="000121C3" w:rsidRDefault="000121C3" w:rsidP="003C4C1F">
      <w:pPr>
        <w:spacing w:line="276" w:lineRule="auto"/>
        <w:ind w:left="946"/>
      </w:pPr>
      <w:r>
        <w:t xml:space="preserve">L’utilisation de thread ne </w:t>
      </w:r>
      <w:r w:rsidR="00A12B88">
        <w:t xml:space="preserve">sera </w:t>
      </w:r>
      <w:r>
        <w:t xml:space="preserve">pas nécessaire. Il sera possible d’exécuter le code de manière séquentielle. Cela aidera également pour l’optimisation du programme. </w:t>
      </w:r>
    </w:p>
    <w:p w14:paraId="7ADB9D85" w14:textId="7C7C2ADA" w:rsidR="000121C3" w:rsidRDefault="000121C3" w:rsidP="003C4C1F">
      <w:pPr>
        <w:spacing w:line="276" w:lineRule="auto"/>
        <w:ind w:left="946"/>
      </w:pPr>
      <w:r>
        <w:t>Au début de chaque partie, il faudra réinitialiser plusieurs variables afin que le jeu puisse fonctionner correctement. Une fonction Reset() permettra de faire cela.</w:t>
      </w:r>
    </w:p>
    <w:p w14:paraId="18CB603B" w14:textId="32F896F1" w:rsidR="000121C3" w:rsidRDefault="000121C3" w:rsidP="003C4C1F">
      <w:pPr>
        <w:spacing w:line="276" w:lineRule="auto"/>
        <w:ind w:left="946"/>
      </w:pPr>
      <w:r>
        <w:t xml:space="preserve">Il faudra également qu’en début de partie, plusieurs variables soient définies en fonction des paramètres de l’utilisateur. Pour ce faire, une ou plusieurs méthodes (en fonction du paramètre par exemple) seront définies pour donner aux variables la bonne valeur. </w:t>
      </w:r>
    </w:p>
    <w:p w14:paraId="4F9545E4" w14:textId="77777777" w:rsidR="000121C3" w:rsidRDefault="000121C3" w:rsidP="003C4C1F">
      <w:pPr>
        <w:spacing w:line="276" w:lineRule="auto"/>
        <w:ind w:left="1814"/>
      </w:pPr>
    </w:p>
    <w:p w14:paraId="6A3621E7" w14:textId="4856BB5D" w:rsidR="000121C3" w:rsidRDefault="000121C3" w:rsidP="003C4C1F">
      <w:pPr>
        <w:spacing w:line="276" w:lineRule="auto"/>
        <w:ind w:left="946"/>
      </w:pPr>
      <w:r>
        <w:t>Le curseur sera caché afin d’améliorer un peu le visuel de l’application</w:t>
      </w:r>
      <w:r w:rsidR="005321CB">
        <w:t xml:space="preserve"> et de ne pas perturber le joueur par son grand nombre de déplacements.</w:t>
      </w:r>
    </w:p>
    <w:p w14:paraId="15C8F0EF" w14:textId="77777777" w:rsidR="006344D9" w:rsidRPr="00D15EE8" w:rsidRDefault="006344D9" w:rsidP="003E245D">
      <w:pPr>
        <w:ind w:left="1814"/>
      </w:pPr>
    </w:p>
    <w:p w14:paraId="30A5F92E" w14:textId="6E51388A" w:rsidR="003E245D" w:rsidRPr="00D15EE8" w:rsidRDefault="003E245D" w:rsidP="000121C3"/>
    <w:p w14:paraId="27001E4D" w14:textId="5CC3E0FD" w:rsidR="00E07CD9" w:rsidRPr="00D15EE8" w:rsidRDefault="00E07CD9" w:rsidP="003C4C1F">
      <w:pPr>
        <w:pStyle w:val="Titre4"/>
        <w:ind w:left="1769" w:hanging="862"/>
      </w:pPr>
      <w:r w:rsidRPr="00D15EE8">
        <w:lastRenderedPageBreak/>
        <w:t>Base de données</w:t>
      </w:r>
    </w:p>
    <w:p w14:paraId="2DB727C0" w14:textId="349787DA" w:rsidR="000121C3" w:rsidRDefault="00BD7365" w:rsidP="003C4C1F">
      <w:pPr>
        <w:spacing w:line="276" w:lineRule="auto"/>
        <w:ind w:left="1814"/>
      </w:pPr>
      <w:r>
        <w:t>Voici le MCD et MLD de la base de données :</w:t>
      </w:r>
      <w:r w:rsidRPr="00BD7365">
        <w:rPr>
          <w:noProof/>
        </w:rPr>
        <w:t xml:space="preserve"> </w:t>
      </w:r>
      <w:r>
        <w:rPr>
          <w:noProof/>
        </w:rPr>
        <mc:AlternateContent>
          <mc:Choice Requires="wpg">
            <w:drawing>
              <wp:inline distT="0" distB="0" distL="0" distR="0" wp14:anchorId="76F9F0EE" wp14:editId="6D9CD4AB">
                <wp:extent cx="3333750" cy="3821430"/>
                <wp:effectExtent l="0" t="0" r="0" b="7620"/>
                <wp:docPr id="20" name="Groupe 20"/>
                <wp:cNvGraphicFramePr/>
                <a:graphic xmlns:a="http://schemas.openxmlformats.org/drawingml/2006/main">
                  <a:graphicData uri="http://schemas.microsoft.com/office/word/2010/wordprocessingGroup">
                    <wpg:wgp>
                      <wpg:cNvGrpSpPr/>
                      <wpg:grpSpPr>
                        <a:xfrm>
                          <a:off x="0" y="0"/>
                          <a:ext cx="3333750" cy="3821430"/>
                          <a:chOff x="0" y="0"/>
                          <a:chExt cx="3333750" cy="3821430"/>
                        </a:xfrm>
                      </wpg:grpSpPr>
                      <pic:pic xmlns:pic="http://schemas.openxmlformats.org/drawingml/2006/picture">
                        <pic:nvPicPr>
                          <pic:cNvPr id="18" name="Image 1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333750" cy="3495675"/>
                          </a:xfrm>
                          <a:prstGeom prst="rect">
                            <a:avLst/>
                          </a:prstGeom>
                        </pic:spPr>
                      </pic:pic>
                      <wps:wsp>
                        <wps:cNvPr id="19" name="Zone de texte 19"/>
                        <wps:cNvSpPr txBox="1"/>
                        <wps:spPr>
                          <a:xfrm>
                            <a:off x="0" y="3554095"/>
                            <a:ext cx="3333750" cy="267335"/>
                          </a:xfrm>
                          <a:prstGeom prst="rect">
                            <a:avLst/>
                          </a:prstGeom>
                          <a:solidFill>
                            <a:prstClr val="white"/>
                          </a:solidFill>
                          <a:ln>
                            <a:noFill/>
                          </a:ln>
                        </wps:spPr>
                        <wps:txbx>
                          <w:txbxContent>
                            <w:p w14:paraId="1A9A90BB" w14:textId="07162A4C" w:rsidR="00771CF1" w:rsidRPr="000211EB" w:rsidRDefault="00771CF1" w:rsidP="00BD7365">
                              <w:pPr>
                                <w:pStyle w:val="Lgende"/>
                                <w:rPr>
                                  <w:noProof/>
                                  <w:sz w:val="20"/>
                                  <w:szCs w:val="20"/>
                                </w:rPr>
                              </w:pPr>
                              <w:bookmarkStart w:id="35" w:name="_Toc167704093"/>
                              <w:r>
                                <w:t xml:space="preserve">Figure </w:t>
                              </w:r>
                              <w:r w:rsidR="00000000">
                                <w:fldChar w:fldCharType="begin"/>
                              </w:r>
                              <w:r w:rsidR="00000000">
                                <w:instrText xml:space="preserve"> SEQ Figure \* ARABIC </w:instrText>
                              </w:r>
                              <w:r w:rsidR="00000000">
                                <w:fldChar w:fldCharType="separate"/>
                              </w:r>
                              <w:r w:rsidR="00BA70AE">
                                <w:rPr>
                                  <w:noProof/>
                                </w:rPr>
                                <w:t>5</w:t>
                              </w:r>
                              <w:r w:rsidR="00000000">
                                <w:rPr>
                                  <w:noProof/>
                                </w:rPr>
                                <w:fldChar w:fldCharType="end"/>
                              </w:r>
                              <w:r>
                                <w:t xml:space="preserve"> : MCD de la DB</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6F9F0EE" id="Groupe 20" o:spid="_x0000_s1035" style="width:262.5pt;height:300.9pt;mso-position-horizontal-relative:char;mso-position-vertical-relative:line" coordsize="33337,38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">
                <v:shape id="Image 18" o:spid="_x0000_s1036" type="#_x0000_t75" style="position:absolute;width:33337;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">
                  <v:imagedata r:id="rId20" o:title=""/>
                </v:shape>
                <v:shape id="Zone de texte 19" o:spid="_x0000_s1037" type="#_x0000_t202" style="position:absolute;top:35540;width:33337;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1A9A90BB" w14:textId="07162A4C" w:rsidR="00771CF1" w:rsidRPr="000211EB" w:rsidRDefault="00771CF1" w:rsidP="00BD7365">
                        <w:pPr>
                          <w:pStyle w:val="Lgende"/>
                          <w:rPr>
                            <w:noProof/>
                            <w:sz w:val="20"/>
                            <w:szCs w:val="20"/>
                          </w:rPr>
                        </w:pPr>
                        <w:bookmarkStart w:id="36" w:name="_Toc167704093"/>
                        <w:r>
                          <w:t xml:space="preserve">Figure </w:t>
                        </w:r>
                        <w:r w:rsidR="00000000">
                          <w:fldChar w:fldCharType="begin"/>
                        </w:r>
                        <w:r w:rsidR="00000000">
                          <w:instrText xml:space="preserve"> SEQ Figure \* ARABIC </w:instrText>
                        </w:r>
                        <w:r w:rsidR="00000000">
                          <w:fldChar w:fldCharType="separate"/>
                        </w:r>
                        <w:r w:rsidR="00BA70AE">
                          <w:rPr>
                            <w:noProof/>
                          </w:rPr>
                          <w:t>5</w:t>
                        </w:r>
                        <w:r w:rsidR="00000000">
                          <w:rPr>
                            <w:noProof/>
                          </w:rPr>
                          <w:fldChar w:fldCharType="end"/>
                        </w:r>
                        <w:r>
                          <w:t xml:space="preserve"> : MCD de la DB</w:t>
                        </w:r>
                        <w:bookmarkEnd w:id="36"/>
                      </w:p>
                    </w:txbxContent>
                  </v:textbox>
                </v:shape>
                <w10:anchorlock/>
              </v:group>
            </w:pict>
          </mc:Fallback>
        </mc:AlternateContent>
      </w:r>
    </w:p>
    <w:p w14:paraId="04A40206" w14:textId="288C38A8" w:rsidR="00BD7365" w:rsidRDefault="00BD7365" w:rsidP="006344D9">
      <w:pPr>
        <w:ind w:left="1814"/>
      </w:pPr>
      <w:r>
        <w:rPr>
          <w:noProof/>
        </w:rPr>
        <mc:AlternateContent>
          <mc:Choice Requires="wpg">
            <w:drawing>
              <wp:inline distT="0" distB="0" distL="0" distR="0" wp14:anchorId="11AC71FA" wp14:editId="1F9D32F4">
                <wp:extent cx="3219450" cy="4171315"/>
                <wp:effectExtent l="0" t="0" r="0" b="635"/>
                <wp:docPr id="23" name="Groupe 23"/>
                <wp:cNvGraphicFramePr/>
                <a:graphic xmlns:a="http://schemas.openxmlformats.org/drawingml/2006/main">
                  <a:graphicData uri="http://schemas.microsoft.com/office/word/2010/wordprocessingGroup">
                    <wpg:wgp>
                      <wpg:cNvGrpSpPr/>
                      <wpg:grpSpPr>
                        <a:xfrm>
                          <a:off x="0" y="0"/>
                          <a:ext cx="3219450" cy="4171315"/>
                          <a:chOff x="0" y="0"/>
                          <a:chExt cx="3219450" cy="4171315"/>
                        </a:xfrm>
                      </wpg:grpSpPr>
                      <pic:pic xmlns:pic="http://schemas.openxmlformats.org/drawingml/2006/picture">
                        <pic:nvPicPr>
                          <pic:cNvPr id="21" name="Image 2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219450" cy="3848100"/>
                          </a:xfrm>
                          <a:prstGeom prst="rect">
                            <a:avLst/>
                          </a:prstGeom>
                        </pic:spPr>
                      </pic:pic>
                      <wps:wsp>
                        <wps:cNvPr id="22" name="Zone de texte 22"/>
                        <wps:cNvSpPr txBox="1"/>
                        <wps:spPr>
                          <a:xfrm>
                            <a:off x="0" y="3903980"/>
                            <a:ext cx="3219450" cy="267335"/>
                          </a:xfrm>
                          <a:prstGeom prst="rect">
                            <a:avLst/>
                          </a:prstGeom>
                          <a:solidFill>
                            <a:prstClr val="white"/>
                          </a:solidFill>
                          <a:ln>
                            <a:noFill/>
                          </a:ln>
                        </wps:spPr>
                        <wps:txbx>
                          <w:txbxContent>
                            <w:p w14:paraId="4180EE9E" w14:textId="0EFCB60C" w:rsidR="00771CF1" w:rsidRPr="00A44A73" w:rsidRDefault="00771CF1" w:rsidP="00BD7365">
                              <w:pPr>
                                <w:pStyle w:val="Lgende"/>
                                <w:rPr>
                                  <w:noProof/>
                                  <w:sz w:val="20"/>
                                  <w:szCs w:val="20"/>
                                </w:rPr>
                              </w:pPr>
                              <w:bookmarkStart w:id="37" w:name="_Toc167704094"/>
                              <w:r>
                                <w:t xml:space="preserve">Figure </w:t>
                              </w:r>
                              <w:r w:rsidR="00000000">
                                <w:fldChar w:fldCharType="begin"/>
                              </w:r>
                              <w:r w:rsidR="00000000">
                                <w:instrText xml:space="preserve"> SEQ Figure \* ARABIC </w:instrText>
                              </w:r>
                              <w:r w:rsidR="00000000">
                                <w:fldChar w:fldCharType="separate"/>
                              </w:r>
                              <w:r w:rsidR="00BA70AE">
                                <w:rPr>
                                  <w:noProof/>
                                </w:rPr>
                                <w:t>6</w:t>
                              </w:r>
                              <w:r w:rsidR="00000000">
                                <w:rPr>
                                  <w:noProof/>
                                </w:rPr>
                                <w:fldChar w:fldCharType="end"/>
                              </w:r>
                              <w:r>
                                <w:t xml:space="preserve"> : MLD de la DB</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1AC71FA" id="Groupe 23" o:spid="_x0000_s1038" style="width:253.5pt;height:328.45pt;mso-position-horizontal-relative:char;mso-position-vertical-relative:line" coordsize="32194,41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">
                <v:shape id="Image 21" o:spid="_x0000_s1039" type="#_x0000_t75" style="position:absolute;width:32194;height:3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">
                  <v:imagedata r:id="rId22" o:title=""/>
                </v:shape>
                <v:shape id="Zone de texte 22" o:spid="_x0000_s1040" type="#_x0000_t202" style="position:absolute;top:39039;width:32194;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4180EE9E" w14:textId="0EFCB60C" w:rsidR="00771CF1" w:rsidRPr="00A44A73" w:rsidRDefault="00771CF1" w:rsidP="00BD7365">
                        <w:pPr>
                          <w:pStyle w:val="Lgende"/>
                          <w:rPr>
                            <w:noProof/>
                            <w:sz w:val="20"/>
                            <w:szCs w:val="20"/>
                          </w:rPr>
                        </w:pPr>
                        <w:bookmarkStart w:id="38" w:name="_Toc167704094"/>
                        <w:r>
                          <w:t xml:space="preserve">Figure </w:t>
                        </w:r>
                        <w:r w:rsidR="00000000">
                          <w:fldChar w:fldCharType="begin"/>
                        </w:r>
                        <w:r w:rsidR="00000000">
                          <w:instrText xml:space="preserve"> SEQ Figure \* ARABIC </w:instrText>
                        </w:r>
                        <w:r w:rsidR="00000000">
                          <w:fldChar w:fldCharType="separate"/>
                        </w:r>
                        <w:r w:rsidR="00BA70AE">
                          <w:rPr>
                            <w:noProof/>
                          </w:rPr>
                          <w:t>6</w:t>
                        </w:r>
                        <w:r w:rsidR="00000000">
                          <w:rPr>
                            <w:noProof/>
                          </w:rPr>
                          <w:fldChar w:fldCharType="end"/>
                        </w:r>
                        <w:r>
                          <w:t xml:space="preserve"> : MLD de la DB</w:t>
                        </w:r>
                        <w:bookmarkEnd w:id="38"/>
                      </w:p>
                    </w:txbxContent>
                  </v:textbox>
                </v:shape>
                <w10:anchorlock/>
              </v:group>
            </w:pict>
          </mc:Fallback>
        </mc:AlternateContent>
      </w:r>
    </w:p>
    <w:p w14:paraId="2954FF02" w14:textId="77777777" w:rsidR="00BD7365" w:rsidRDefault="00BD7365" w:rsidP="006344D9">
      <w:pPr>
        <w:ind w:left="1814"/>
      </w:pPr>
    </w:p>
    <w:p w14:paraId="54E62FDE" w14:textId="0197F2F5" w:rsidR="00BD7365" w:rsidRDefault="00BD7365" w:rsidP="006344D9">
      <w:pPr>
        <w:ind w:left="1814"/>
      </w:pPr>
    </w:p>
    <w:p w14:paraId="76FDCE38" w14:textId="01DD31B5" w:rsidR="00BD7365" w:rsidRDefault="00BD7365" w:rsidP="006344D9">
      <w:pPr>
        <w:ind w:left="1814"/>
      </w:pPr>
      <w:r>
        <w:t xml:space="preserve"> </w:t>
      </w:r>
    </w:p>
    <w:p w14:paraId="36C2F192" w14:textId="083B4FE0" w:rsidR="00BD7365" w:rsidRDefault="00BD7365" w:rsidP="003C4C1F">
      <w:pPr>
        <w:spacing w:line="276" w:lineRule="auto"/>
        <w:ind w:left="946"/>
      </w:pPr>
      <w:r>
        <w:t>La table t_user contient les colonnes suivantes :</w:t>
      </w:r>
    </w:p>
    <w:tbl>
      <w:tblPr>
        <w:tblStyle w:val="Grilledutableau"/>
        <w:tblW w:w="7857" w:type="dxa"/>
        <w:tblInd w:w="1303" w:type="dxa"/>
        <w:tblLook w:val="04A0" w:firstRow="1" w:lastRow="0" w:firstColumn="1" w:lastColumn="0" w:noHBand="0" w:noVBand="1"/>
      </w:tblPr>
      <w:tblGrid>
        <w:gridCol w:w="2053"/>
        <w:gridCol w:w="2431"/>
        <w:gridCol w:w="1379"/>
        <w:gridCol w:w="1994"/>
      </w:tblGrid>
      <w:tr w:rsidR="00BD7365" w14:paraId="7F67864E" w14:textId="77777777" w:rsidTr="00EF625D">
        <w:trPr>
          <w:trHeight w:val="275"/>
        </w:trPr>
        <w:tc>
          <w:tcPr>
            <w:tcW w:w="2053" w:type="dxa"/>
          </w:tcPr>
          <w:p w14:paraId="274CCA57" w14:textId="072E6DB8" w:rsidR="00BD7365" w:rsidRPr="00BD7365" w:rsidRDefault="00BD7365" w:rsidP="00ED01DF">
            <w:pPr>
              <w:rPr>
                <w:b/>
                <w:bCs/>
                <w:sz w:val="22"/>
                <w:szCs w:val="22"/>
              </w:rPr>
            </w:pPr>
            <w:r>
              <w:rPr>
                <w:b/>
                <w:bCs/>
                <w:sz w:val="22"/>
                <w:szCs w:val="22"/>
              </w:rPr>
              <w:t>Nom</w:t>
            </w:r>
          </w:p>
        </w:tc>
        <w:tc>
          <w:tcPr>
            <w:tcW w:w="2431" w:type="dxa"/>
          </w:tcPr>
          <w:p w14:paraId="47FB21C7" w14:textId="57EF0961" w:rsidR="00BD7365" w:rsidRPr="00BD7365" w:rsidRDefault="00BD7365" w:rsidP="00ED01DF">
            <w:pPr>
              <w:rPr>
                <w:b/>
                <w:bCs/>
                <w:sz w:val="22"/>
                <w:szCs w:val="22"/>
              </w:rPr>
            </w:pPr>
            <w:r>
              <w:rPr>
                <w:b/>
                <w:bCs/>
                <w:sz w:val="22"/>
                <w:szCs w:val="22"/>
              </w:rPr>
              <w:t>Type</w:t>
            </w:r>
          </w:p>
        </w:tc>
        <w:tc>
          <w:tcPr>
            <w:tcW w:w="1379" w:type="dxa"/>
          </w:tcPr>
          <w:p w14:paraId="084BB5A6" w14:textId="325CB0EB" w:rsidR="00BD7365" w:rsidRPr="00BD7365" w:rsidRDefault="00BD7365" w:rsidP="00ED01DF">
            <w:pPr>
              <w:rPr>
                <w:b/>
                <w:bCs/>
                <w:sz w:val="22"/>
                <w:szCs w:val="22"/>
              </w:rPr>
            </w:pPr>
            <w:r>
              <w:rPr>
                <w:b/>
                <w:bCs/>
                <w:sz w:val="22"/>
                <w:szCs w:val="22"/>
              </w:rPr>
              <w:t>Longueur</w:t>
            </w:r>
          </w:p>
        </w:tc>
        <w:tc>
          <w:tcPr>
            <w:tcW w:w="1994" w:type="dxa"/>
          </w:tcPr>
          <w:p w14:paraId="5B84596D" w14:textId="3B05A63E" w:rsidR="00BD7365" w:rsidRPr="00BD7365" w:rsidRDefault="00BD7365" w:rsidP="00ED01DF">
            <w:pPr>
              <w:rPr>
                <w:b/>
                <w:bCs/>
                <w:sz w:val="22"/>
                <w:szCs w:val="22"/>
              </w:rPr>
            </w:pPr>
            <w:r>
              <w:rPr>
                <w:b/>
                <w:bCs/>
                <w:sz w:val="22"/>
                <w:szCs w:val="22"/>
              </w:rPr>
              <w:t>Description</w:t>
            </w:r>
          </w:p>
        </w:tc>
      </w:tr>
      <w:tr w:rsidR="00BD7365" w14:paraId="5EDCA9A1" w14:textId="77777777" w:rsidTr="00EF625D">
        <w:trPr>
          <w:trHeight w:val="262"/>
        </w:trPr>
        <w:tc>
          <w:tcPr>
            <w:tcW w:w="2053" w:type="dxa"/>
          </w:tcPr>
          <w:p w14:paraId="41986B20" w14:textId="498F9BE3" w:rsidR="00BD7365" w:rsidRDefault="00BD7365" w:rsidP="006344D9">
            <w:r>
              <w:t>idUser</w:t>
            </w:r>
          </w:p>
        </w:tc>
        <w:tc>
          <w:tcPr>
            <w:tcW w:w="2431" w:type="dxa"/>
          </w:tcPr>
          <w:p w14:paraId="0F529028" w14:textId="77AAF967" w:rsidR="00BD7365" w:rsidRDefault="00BD7365" w:rsidP="006344D9">
            <w:r>
              <w:t>Int (Auto increment)</w:t>
            </w:r>
          </w:p>
        </w:tc>
        <w:tc>
          <w:tcPr>
            <w:tcW w:w="1379" w:type="dxa"/>
          </w:tcPr>
          <w:p w14:paraId="6D7106BA" w14:textId="6C1DEE5D" w:rsidR="00BD7365" w:rsidRDefault="00BD7365" w:rsidP="006344D9">
            <w:r>
              <w:t>11</w:t>
            </w:r>
          </w:p>
        </w:tc>
        <w:tc>
          <w:tcPr>
            <w:tcW w:w="1994" w:type="dxa"/>
          </w:tcPr>
          <w:p w14:paraId="241BF041" w14:textId="0EE95824" w:rsidR="00BD7365" w:rsidRDefault="00BD7365" w:rsidP="006344D9">
            <w:r>
              <w:t>Id de l’utilisateur</w:t>
            </w:r>
          </w:p>
        </w:tc>
      </w:tr>
      <w:tr w:rsidR="00BD7365" w14:paraId="481B865F" w14:textId="77777777" w:rsidTr="00EF625D">
        <w:trPr>
          <w:trHeight w:val="511"/>
        </w:trPr>
        <w:tc>
          <w:tcPr>
            <w:tcW w:w="2053" w:type="dxa"/>
          </w:tcPr>
          <w:p w14:paraId="52647249" w14:textId="02E9AA74" w:rsidR="00BD7365" w:rsidRDefault="00A03CCB" w:rsidP="006344D9">
            <w:r>
              <w:t>n</w:t>
            </w:r>
            <w:r w:rsidR="00BD7365">
              <w:t>ickname</w:t>
            </w:r>
          </w:p>
        </w:tc>
        <w:tc>
          <w:tcPr>
            <w:tcW w:w="2431" w:type="dxa"/>
          </w:tcPr>
          <w:p w14:paraId="72812A77" w14:textId="6FA874BD" w:rsidR="00BD7365" w:rsidRDefault="00BD7365" w:rsidP="006344D9">
            <w:r>
              <w:t>Varchar</w:t>
            </w:r>
          </w:p>
        </w:tc>
        <w:tc>
          <w:tcPr>
            <w:tcW w:w="1379" w:type="dxa"/>
          </w:tcPr>
          <w:p w14:paraId="6047102A" w14:textId="7F4FC7D0" w:rsidR="00BD7365" w:rsidRDefault="00BD7365" w:rsidP="006344D9">
            <w:r>
              <w:t>50</w:t>
            </w:r>
          </w:p>
        </w:tc>
        <w:tc>
          <w:tcPr>
            <w:tcW w:w="1994" w:type="dxa"/>
          </w:tcPr>
          <w:p w14:paraId="2143FBB1" w14:textId="0CAA7933" w:rsidR="00BD7365" w:rsidRDefault="00BD7365" w:rsidP="006344D9">
            <w:r>
              <w:t>Pseudo du joueur</w:t>
            </w:r>
          </w:p>
        </w:tc>
      </w:tr>
      <w:tr w:rsidR="00BD7365" w14:paraId="33B9556E" w14:textId="77777777" w:rsidTr="00EF625D">
        <w:trPr>
          <w:trHeight w:val="249"/>
        </w:trPr>
        <w:tc>
          <w:tcPr>
            <w:tcW w:w="2053" w:type="dxa"/>
          </w:tcPr>
          <w:p w14:paraId="62FED8E1" w14:textId="7005BC75" w:rsidR="00BD7365" w:rsidRDefault="00BD7365" w:rsidP="006344D9">
            <w:r>
              <w:t>creationDate</w:t>
            </w:r>
          </w:p>
        </w:tc>
        <w:tc>
          <w:tcPr>
            <w:tcW w:w="2431" w:type="dxa"/>
          </w:tcPr>
          <w:p w14:paraId="65D31EEE" w14:textId="49F7D827" w:rsidR="00BD7365" w:rsidRDefault="00BD7365" w:rsidP="006344D9">
            <w:r>
              <w:t xml:space="preserve">Date </w:t>
            </w:r>
          </w:p>
        </w:tc>
        <w:tc>
          <w:tcPr>
            <w:tcW w:w="1379" w:type="dxa"/>
          </w:tcPr>
          <w:p w14:paraId="6F567F94" w14:textId="6B2A306C" w:rsidR="00BD7365" w:rsidRDefault="00BD7365" w:rsidP="006344D9">
            <w:r>
              <w:t>-</w:t>
            </w:r>
          </w:p>
        </w:tc>
        <w:tc>
          <w:tcPr>
            <w:tcW w:w="1994" w:type="dxa"/>
          </w:tcPr>
          <w:p w14:paraId="646938EA" w14:textId="370F2429" w:rsidR="00BD7365" w:rsidRDefault="00BD7365" w:rsidP="006344D9">
            <w:r>
              <w:t>Date de création du profil</w:t>
            </w:r>
          </w:p>
        </w:tc>
      </w:tr>
    </w:tbl>
    <w:p w14:paraId="33CA761F" w14:textId="77777777" w:rsidR="00BD7365" w:rsidRDefault="00BD7365" w:rsidP="006344D9">
      <w:pPr>
        <w:ind w:left="1814"/>
      </w:pPr>
    </w:p>
    <w:p w14:paraId="2237ADFB" w14:textId="0C540F42" w:rsidR="0063624F" w:rsidRDefault="0063624F" w:rsidP="003C4C1F">
      <w:pPr>
        <w:spacing w:line="276" w:lineRule="auto"/>
        <w:ind w:left="946"/>
      </w:pPr>
      <w:r>
        <w:t>La table t_difficulty contient les colonnes suivantes :</w:t>
      </w:r>
    </w:p>
    <w:tbl>
      <w:tblPr>
        <w:tblStyle w:val="Grilledutableau"/>
        <w:tblW w:w="7857" w:type="dxa"/>
        <w:tblInd w:w="1303" w:type="dxa"/>
        <w:tblLook w:val="04A0" w:firstRow="1" w:lastRow="0" w:firstColumn="1" w:lastColumn="0" w:noHBand="0" w:noVBand="1"/>
      </w:tblPr>
      <w:tblGrid>
        <w:gridCol w:w="2053"/>
        <w:gridCol w:w="2431"/>
        <w:gridCol w:w="1379"/>
        <w:gridCol w:w="1994"/>
      </w:tblGrid>
      <w:tr w:rsidR="0063624F" w14:paraId="4EB949FC" w14:textId="77777777" w:rsidTr="00EF625D">
        <w:trPr>
          <w:trHeight w:val="275"/>
        </w:trPr>
        <w:tc>
          <w:tcPr>
            <w:tcW w:w="2053" w:type="dxa"/>
          </w:tcPr>
          <w:p w14:paraId="596AA6F4" w14:textId="77777777" w:rsidR="0063624F" w:rsidRPr="00BD7365" w:rsidRDefault="0063624F" w:rsidP="00ED01DF">
            <w:pPr>
              <w:rPr>
                <w:b/>
                <w:bCs/>
                <w:sz w:val="22"/>
                <w:szCs w:val="22"/>
              </w:rPr>
            </w:pPr>
            <w:r>
              <w:rPr>
                <w:b/>
                <w:bCs/>
                <w:sz w:val="22"/>
                <w:szCs w:val="22"/>
              </w:rPr>
              <w:t>Nom</w:t>
            </w:r>
          </w:p>
        </w:tc>
        <w:tc>
          <w:tcPr>
            <w:tcW w:w="2431" w:type="dxa"/>
          </w:tcPr>
          <w:p w14:paraId="6B93D121" w14:textId="77777777" w:rsidR="0063624F" w:rsidRPr="00BD7365" w:rsidRDefault="0063624F" w:rsidP="00ED01DF">
            <w:pPr>
              <w:rPr>
                <w:b/>
                <w:bCs/>
                <w:sz w:val="22"/>
                <w:szCs w:val="22"/>
              </w:rPr>
            </w:pPr>
            <w:r>
              <w:rPr>
                <w:b/>
                <w:bCs/>
                <w:sz w:val="22"/>
                <w:szCs w:val="22"/>
              </w:rPr>
              <w:t>Type</w:t>
            </w:r>
          </w:p>
        </w:tc>
        <w:tc>
          <w:tcPr>
            <w:tcW w:w="1379" w:type="dxa"/>
          </w:tcPr>
          <w:p w14:paraId="20CAD946" w14:textId="77777777" w:rsidR="0063624F" w:rsidRPr="00BD7365" w:rsidRDefault="0063624F" w:rsidP="00ED01DF">
            <w:pPr>
              <w:rPr>
                <w:b/>
                <w:bCs/>
                <w:sz w:val="22"/>
                <w:szCs w:val="22"/>
              </w:rPr>
            </w:pPr>
            <w:r>
              <w:rPr>
                <w:b/>
                <w:bCs/>
                <w:sz w:val="22"/>
                <w:szCs w:val="22"/>
              </w:rPr>
              <w:t>Longueur</w:t>
            </w:r>
          </w:p>
        </w:tc>
        <w:tc>
          <w:tcPr>
            <w:tcW w:w="1994" w:type="dxa"/>
          </w:tcPr>
          <w:p w14:paraId="20FE16B1" w14:textId="77777777" w:rsidR="0063624F" w:rsidRPr="00BD7365" w:rsidRDefault="0063624F" w:rsidP="00ED01DF">
            <w:pPr>
              <w:rPr>
                <w:b/>
                <w:bCs/>
                <w:sz w:val="22"/>
                <w:szCs w:val="22"/>
              </w:rPr>
            </w:pPr>
            <w:r>
              <w:rPr>
                <w:b/>
                <w:bCs/>
                <w:sz w:val="22"/>
                <w:szCs w:val="22"/>
              </w:rPr>
              <w:t>Description</w:t>
            </w:r>
          </w:p>
        </w:tc>
      </w:tr>
      <w:tr w:rsidR="0063624F" w14:paraId="6D1E3E80" w14:textId="77777777" w:rsidTr="00EF625D">
        <w:trPr>
          <w:trHeight w:val="262"/>
        </w:trPr>
        <w:tc>
          <w:tcPr>
            <w:tcW w:w="2053" w:type="dxa"/>
          </w:tcPr>
          <w:p w14:paraId="35581F8A" w14:textId="2AC2D088" w:rsidR="0063624F" w:rsidRDefault="0063624F" w:rsidP="00771CF1">
            <w:r>
              <w:t>id</w:t>
            </w:r>
            <w:r w:rsidR="00A03CCB">
              <w:t>Difficulty</w:t>
            </w:r>
          </w:p>
        </w:tc>
        <w:tc>
          <w:tcPr>
            <w:tcW w:w="2431" w:type="dxa"/>
          </w:tcPr>
          <w:p w14:paraId="10BEC68E" w14:textId="77777777" w:rsidR="0063624F" w:rsidRDefault="0063624F" w:rsidP="00771CF1">
            <w:r>
              <w:t>Int (Auto increment)</w:t>
            </w:r>
          </w:p>
        </w:tc>
        <w:tc>
          <w:tcPr>
            <w:tcW w:w="1379" w:type="dxa"/>
          </w:tcPr>
          <w:p w14:paraId="01D3EBC3" w14:textId="77777777" w:rsidR="0063624F" w:rsidRDefault="0063624F" w:rsidP="00771CF1">
            <w:r>
              <w:t>11</w:t>
            </w:r>
          </w:p>
        </w:tc>
        <w:tc>
          <w:tcPr>
            <w:tcW w:w="1994" w:type="dxa"/>
          </w:tcPr>
          <w:p w14:paraId="3A0857D4" w14:textId="16D878D2" w:rsidR="0063624F" w:rsidRDefault="0063624F" w:rsidP="00771CF1">
            <w:r>
              <w:t xml:space="preserve">Id de </w:t>
            </w:r>
            <w:r w:rsidR="00A03CCB">
              <w:t>la difficulté</w:t>
            </w:r>
          </w:p>
        </w:tc>
      </w:tr>
      <w:tr w:rsidR="0063624F" w14:paraId="01A6E32E" w14:textId="77777777" w:rsidTr="00EF625D">
        <w:trPr>
          <w:trHeight w:val="511"/>
        </w:trPr>
        <w:tc>
          <w:tcPr>
            <w:tcW w:w="2053" w:type="dxa"/>
          </w:tcPr>
          <w:p w14:paraId="3C50A737" w14:textId="0C041802" w:rsidR="0063624F" w:rsidRDefault="00A03CCB" w:rsidP="00771CF1">
            <w:r>
              <w:t>name</w:t>
            </w:r>
          </w:p>
        </w:tc>
        <w:tc>
          <w:tcPr>
            <w:tcW w:w="2431" w:type="dxa"/>
          </w:tcPr>
          <w:p w14:paraId="7D2BC66A" w14:textId="77777777" w:rsidR="0063624F" w:rsidRDefault="0063624F" w:rsidP="00771CF1">
            <w:r>
              <w:t>Varchar</w:t>
            </w:r>
          </w:p>
        </w:tc>
        <w:tc>
          <w:tcPr>
            <w:tcW w:w="1379" w:type="dxa"/>
          </w:tcPr>
          <w:p w14:paraId="1367BDC2" w14:textId="538104B4" w:rsidR="0063624F" w:rsidRDefault="00A03CCB" w:rsidP="00771CF1">
            <w:r>
              <w:t>25</w:t>
            </w:r>
          </w:p>
        </w:tc>
        <w:tc>
          <w:tcPr>
            <w:tcW w:w="1994" w:type="dxa"/>
          </w:tcPr>
          <w:p w14:paraId="0DE768A9" w14:textId="51028D13" w:rsidR="0063624F" w:rsidRDefault="00A03CCB" w:rsidP="00771CF1">
            <w:r>
              <w:t>Nom de la difficulté</w:t>
            </w:r>
          </w:p>
        </w:tc>
      </w:tr>
      <w:tr w:rsidR="0063624F" w14:paraId="19E3C444" w14:textId="77777777" w:rsidTr="00EF625D">
        <w:trPr>
          <w:trHeight w:val="249"/>
        </w:trPr>
        <w:tc>
          <w:tcPr>
            <w:tcW w:w="2053" w:type="dxa"/>
          </w:tcPr>
          <w:p w14:paraId="7A660FA2" w14:textId="757E1893" w:rsidR="0063624F" w:rsidRDefault="00A03CCB" w:rsidP="00771CF1">
            <w:r>
              <w:t>level</w:t>
            </w:r>
          </w:p>
        </w:tc>
        <w:tc>
          <w:tcPr>
            <w:tcW w:w="2431" w:type="dxa"/>
          </w:tcPr>
          <w:p w14:paraId="3872B556" w14:textId="6E752D64" w:rsidR="0063624F" w:rsidRDefault="00A03CCB" w:rsidP="00771CF1">
            <w:r>
              <w:t>int</w:t>
            </w:r>
            <w:r w:rsidR="0063624F">
              <w:t xml:space="preserve"> </w:t>
            </w:r>
          </w:p>
        </w:tc>
        <w:tc>
          <w:tcPr>
            <w:tcW w:w="1379" w:type="dxa"/>
          </w:tcPr>
          <w:p w14:paraId="23A37072" w14:textId="6781C70C" w:rsidR="0063624F" w:rsidRDefault="00A03CCB" w:rsidP="00771CF1">
            <w:r>
              <w:t>10</w:t>
            </w:r>
          </w:p>
        </w:tc>
        <w:tc>
          <w:tcPr>
            <w:tcW w:w="1994" w:type="dxa"/>
          </w:tcPr>
          <w:p w14:paraId="501D94D6" w14:textId="5DCF0EED" w:rsidR="0063624F" w:rsidRDefault="00A03CCB" w:rsidP="00771CF1">
            <w:r>
              <w:t>Niveau de difficulté</w:t>
            </w:r>
          </w:p>
        </w:tc>
      </w:tr>
    </w:tbl>
    <w:p w14:paraId="4D04D1EF" w14:textId="77777777" w:rsidR="0063624F" w:rsidRDefault="0063624F" w:rsidP="0063624F">
      <w:pPr>
        <w:ind w:left="1814"/>
      </w:pPr>
    </w:p>
    <w:p w14:paraId="09642B0C" w14:textId="12C8C42E" w:rsidR="0063624F" w:rsidRDefault="0063624F" w:rsidP="003C4C1F">
      <w:pPr>
        <w:spacing w:line="276" w:lineRule="auto"/>
        <w:ind w:left="946"/>
      </w:pPr>
      <w:r>
        <w:t>La table t_question contient les colonnes suivantes :</w:t>
      </w:r>
    </w:p>
    <w:tbl>
      <w:tblPr>
        <w:tblStyle w:val="Grilledutableau"/>
        <w:tblW w:w="7857" w:type="dxa"/>
        <w:tblInd w:w="1303" w:type="dxa"/>
        <w:tblLook w:val="04A0" w:firstRow="1" w:lastRow="0" w:firstColumn="1" w:lastColumn="0" w:noHBand="0" w:noVBand="1"/>
      </w:tblPr>
      <w:tblGrid>
        <w:gridCol w:w="2053"/>
        <w:gridCol w:w="2431"/>
        <w:gridCol w:w="1379"/>
        <w:gridCol w:w="1994"/>
      </w:tblGrid>
      <w:tr w:rsidR="0063624F" w14:paraId="19CC2B7A" w14:textId="77777777" w:rsidTr="00EF625D">
        <w:trPr>
          <w:trHeight w:val="275"/>
        </w:trPr>
        <w:tc>
          <w:tcPr>
            <w:tcW w:w="2053" w:type="dxa"/>
          </w:tcPr>
          <w:p w14:paraId="62D4195D" w14:textId="77777777" w:rsidR="0063624F" w:rsidRPr="00BD7365" w:rsidRDefault="0063624F" w:rsidP="00ED01DF">
            <w:pPr>
              <w:rPr>
                <w:b/>
                <w:bCs/>
                <w:sz w:val="22"/>
                <w:szCs w:val="22"/>
              </w:rPr>
            </w:pPr>
            <w:r>
              <w:rPr>
                <w:b/>
                <w:bCs/>
                <w:sz w:val="22"/>
                <w:szCs w:val="22"/>
              </w:rPr>
              <w:t>Nom</w:t>
            </w:r>
          </w:p>
        </w:tc>
        <w:tc>
          <w:tcPr>
            <w:tcW w:w="2431" w:type="dxa"/>
          </w:tcPr>
          <w:p w14:paraId="7DDDF2DA" w14:textId="77777777" w:rsidR="0063624F" w:rsidRPr="00BD7365" w:rsidRDefault="0063624F" w:rsidP="00ED01DF">
            <w:pPr>
              <w:rPr>
                <w:b/>
                <w:bCs/>
                <w:sz w:val="22"/>
                <w:szCs w:val="22"/>
              </w:rPr>
            </w:pPr>
            <w:r>
              <w:rPr>
                <w:b/>
                <w:bCs/>
                <w:sz w:val="22"/>
                <w:szCs w:val="22"/>
              </w:rPr>
              <w:t>Type</w:t>
            </w:r>
          </w:p>
        </w:tc>
        <w:tc>
          <w:tcPr>
            <w:tcW w:w="1379" w:type="dxa"/>
          </w:tcPr>
          <w:p w14:paraId="46BA8EE1" w14:textId="77777777" w:rsidR="0063624F" w:rsidRPr="00BD7365" w:rsidRDefault="0063624F" w:rsidP="00ED01DF">
            <w:pPr>
              <w:rPr>
                <w:b/>
                <w:bCs/>
                <w:sz w:val="22"/>
                <w:szCs w:val="22"/>
              </w:rPr>
            </w:pPr>
            <w:r>
              <w:rPr>
                <w:b/>
                <w:bCs/>
                <w:sz w:val="22"/>
                <w:szCs w:val="22"/>
              </w:rPr>
              <w:t>Longueur</w:t>
            </w:r>
          </w:p>
        </w:tc>
        <w:tc>
          <w:tcPr>
            <w:tcW w:w="1994" w:type="dxa"/>
          </w:tcPr>
          <w:p w14:paraId="7E0826F9" w14:textId="77777777" w:rsidR="0063624F" w:rsidRPr="00BD7365" w:rsidRDefault="0063624F" w:rsidP="00ED01DF">
            <w:pPr>
              <w:rPr>
                <w:b/>
                <w:bCs/>
                <w:sz w:val="22"/>
                <w:szCs w:val="22"/>
              </w:rPr>
            </w:pPr>
            <w:r>
              <w:rPr>
                <w:b/>
                <w:bCs/>
                <w:sz w:val="22"/>
                <w:szCs w:val="22"/>
              </w:rPr>
              <w:t>Description</w:t>
            </w:r>
          </w:p>
        </w:tc>
      </w:tr>
      <w:tr w:rsidR="0063624F" w14:paraId="4F46D333" w14:textId="77777777" w:rsidTr="00EF625D">
        <w:trPr>
          <w:trHeight w:val="262"/>
        </w:trPr>
        <w:tc>
          <w:tcPr>
            <w:tcW w:w="2053" w:type="dxa"/>
          </w:tcPr>
          <w:p w14:paraId="48AC951A" w14:textId="73D25B4A" w:rsidR="0063624F" w:rsidRDefault="0063624F" w:rsidP="00771CF1">
            <w:r>
              <w:t>id</w:t>
            </w:r>
            <w:r w:rsidR="00A03CCB">
              <w:t>Question</w:t>
            </w:r>
          </w:p>
        </w:tc>
        <w:tc>
          <w:tcPr>
            <w:tcW w:w="2431" w:type="dxa"/>
          </w:tcPr>
          <w:p w14:paraId="1FE0DF9D" w14:textId="77777777" w:rsidR="0063624F" w:rsidRDefault="0063624F" w:rsidP="00771CF1">
            <w:r>
              <w:t>Int (Auto increment)</w:t>
            </w:r>
          </w:p>
        </w:tc>
        <w:tc>
          <w:tcPr>
            <w:tcW w:w="1379" w:type="dxa"/>
          </w:tcPr>
          <w:p w14:paraId="10EF435C" w14:textId="77777777" w:rsidR="0063624F" w:rsidRDefault="0063624F" w:rsidP="00771CF1">
            <w:r>
              <w:t>11</w:t>
            </w:r>
          </w:p>
        </w:tc>
        <w:tc>
          <w:tcPr>
            <w:tcW w:w="1994" w:type="dxa"/>
          </w:tcPr>
          <w:p w14:paraId="45F7D22D" w14:textId="5F053D7A" w:rsidR="0063624F" w:rsidRDefault="0063624F" w:rsidP="00771CF1">
            <w:r>
              <w:t xml:space="preserve">Id de </w:t>
            </w:r>
            <w:r w:rsidR="00A03CCB">
              <w:t>la question</w:t>
            </w:r>
          </w:p>
        </w:tc>
      </w:tr>
      <w:tr w:rsidR="0063624F" w14:paraId="1B1B9FEB" w14:textId="77777777" w:rsidTr="00EF625D">
        <w:trPr>
          <w:trHeight w:val="511"/>
        </w:trPr>
        <w:tc>
          <w:tcPr>
            <w:tcW w:w="2053" w:type="dxa"/>
          </w:tcPr>
          <w:p w14:paraId="6B2136F9" w14:textId="0281D665" w:rsidR="0063624F" w:rsidRDefault="00A03CCB" w:rsidP="00771CF1">
            <w:r>
              <w:t>question</w:t>
            </w:r>
          </w:p>
        </w:tc>
        <w:tc>
          <w:tcPr>
            <w:tcW w:w="2431" w:type="dxa"/>
          </w:tcPr>
          <w:p w14:paraId="7446DA6D" w14:textId="77777777" w:rsidR="0063624F" w:rsidRDefault="0063624F" w:rsidP="00771CF1">
            <w:r>
              <w:t>Varchar</w:t>
            </w:r>
          </w:p>
        </w:tc>
        <w:tc>
          <w:tcPr>
            <w:tcW w:w="1379" w:type="dxa"/>
          </w:tcPr>
          <w:p w14:paraId="5D367E0F" w14:textId="74CF88AD" w:rsidR="0063624F" w:rsidRDefault="00A03CCB" w:rsidP="00771CF1">
            <w:r>
              <w:t>2</w:t>
            </w:r>
            <w:r w:rsidR="0063624F">
              <w:t>50</w:t>
            </w:r>
          </w:p>
        </w:tc>
        <w:tc>
          <w:tcPr>
            <w:tcW w:w="1994" w:type="dxa"/>
          </w:tcPr>
          <w:p w14:paraId="0E8EE609" w14:textId="71F1B2FF" w:rsidR="0063624F" w:rsidRDefault="00A03CCB" w:rsidP="00771CF1">
            <w:r>
              <w:t>Énoncé de la question</w:t>
            </w:r>
          </w:p>
        </w:tc>
      </w:tr>
      <w:tr w:rsidR="0063624F" w14:paraId="6BF0845F" w14:textId="77777777" w:rsidTr="00EF625D">
        <w:trPr>
          <w:trHeight w:val="249"/>
        </w:trPr>
        <w:tc>
          <w:tcPr>
            <w:tcW w:w="2053" w:type="dxa"/>
          </w:tcPr>
          <w:p w14:paraId="0DD2BA23" w14:textId="4296B4BB" w:rsidR="0063624F" w:rsidRDefault="00A03CCB" w:rsidP="00771CF1">
            <w:r>
              <w:t>answer</w:t>
            </w:r>
          </w:p>
        </w:tc>
        <w:tc>
          <w:tcPr>
            <w:tcW w:w="2431" w:type="dxa"/>
          </w:tcPr>
          <w:p w14:paraId="683B9A4B" w14:textId="72F9D0E3" w:rsidR="0063624F" w:rsidRDefault="00A03CCB" w:rsidP="00771CF1">
            <w:r>
              <w:t xml:space="preserve">Varchar </w:t>
            </w:r>
            <w:r w:rsidR="0063624F">
              <w:t xml:space="preserve"> </w:t>
            </w:r>
          </w:p>
        </w:tc>
        <w:tc>
          <w:tcPr>
            <w:tcW w:w="1379" w:type="dxa"/>
          </w:tcPr>
          <w:p w14:paraId="519B1752" w14:textId="42899A5C" w:rsidR="0063624F" w:rsidRDefault="00A03CCB" w:rsidP="00771CF1">
            <w:r>
              <w:t>250</w:t>
            </w:r>
          </w:p>
        </w:tc>
        <w:tc>
          <w:tcPr>
            <w:tcW w:w="1994" w:type="dxa"/>
          </w:tcPr>
          <w:p w14:paraId="45DA8A18" w14:textId="31A69FC3" w:rsidR="0063624F" w:rsidRDefault="00A03CCB" w:rsidP="00771CF1">
            <w:r>
              <w:t>Réponse à la question</w:t>
            </w:r>
          </w:p>
        </w:tc>
      </w:tr>
      <w:tr w:rsidR="00A03CCB" w14:paraId="721FEAA7" w14:textId="77777777" w:rsidTr="00EF625D">
        <w:trPr>
          <w:trHeight w:val="249"/>
        </w:trPr>
        <w:tc>
          <w:tcPr>
            <w:tcW w:w="2053" w:type="dxa"/>
          </w:tcPr>
          <w:p w14:paraId="6B5144A1" w14:textId="78316640" w:rsidR="00A03CCB" w:rsidRDefault="00A03CCB" w:rsidP="00771CF1">
            <w:r>
              <w:t>CreationDate</w:t>
            </w:r>
          </w:p>
        </w:tc>
        <w:tc>
          <w:tcPr>
            <w:tcW w:w="2431" w:type="dxa"/>
          </w:tcPr>
          <w:p w14:paraId="27C2BB71" w14:textId="567FD629" w:rsidR="00A03CCB" w:rsidRDefault="00A03CCB" w:rsidP="00771CF1">
            <w:r>
              <w:t xml:space="preserve">Date </w:t>
            </w:r>
          </w:p>
        </w:tc>
        <w:tc>
          <w:tcPr>
            <w:tcW w:w="1379" w:type="dxa"/>
          </w:tcPr>
          <w:p w14:paraId="749DA7B4" w14:textId="33F381DB" w:rsidR="00A03CCB" w:rsidRDefault="00A03CCB" w:rsidP="00771CF1">
            <w:r>
              <w:t>-</w:t>
            </w:r>
          </w:p>
        </w:tc>
        <w:tc>
          <w:tcPr>
            <w:tcW w:w="1994" w:type="dxa"/>
          </w:tcPr>
          <w:p w14:paraId="5F37936F" w14:textId="532A2757" w:rsidR="00A03CCB" w:rsidRDefault="00A03CCB" w:rsidP="00771CF1">
            <w:r>
              <w:t>Date de création de la question</w:t>
            </w:r>
          </w:p>
        </w:tc>
      </w:tr>
      <w:tr w:rsidR="00A03CCB" w14:paraId="4ECADE03" w14:textId="77777777" w:rsidTr="00EF625D">
        <w:trPr>
          <w:trHeight w:val="249"/>
        </w:trPr>
        <w:tc>
          <w:tcPr>
            <w:tcW w:w="2053" w:type="dxa"/>
          </w:tcPr>
          <w:p w14:paraId="4D7A06FF" w14:textId="0ED36DF3" w:rsidR="00A03CCB" w:rsidRDefault="00A03CCB" w:rsidP="00771CF1">
            <w:r>
              <w:t>fkDifficulty</w:t>
            </w:r>
          </w:p>
        </w:tc>
        <w:tc>
          <w:tcPr>
            <w:tcW w:w="2431" w:type="dxa"/>
          </w:tcPr>
          <w:p w14:paraId="5D6B4811" w14:textId="4B0DDB03" w:rsidR="00A03CCB" w:rsidRDefault="00A03CCB" w:rsidP="00771CF1">
            <w:r>
              <w:t>int</w:t>
            </w:r>
          </w:p>
        </w:tc>
        <w:tc>
          <w:tcPr>
            <w:tcW w:w="1379" w:type="dxa"/>
          </w:tcPr>
          <w:p w14:paraId="77B88F6F" w14:textId="100713CD" w:rsidR="00A03CCB" w:rsidRDefault="00A03CCB" w:rsidP="00771CF1">
            <w:r>
              <w:t>11</w:t>
            </w:r>
          </w:p>
        </w:tc>
        <w:tc>
          <w:tcPr>
            <w:tcW w:w="1994" w:type="dxa"/>
          </w:tcPr>
          <w:p w14:paraId="7E639EAA" w14:textId="4C9000BD" w:rsidR="00A03CCB" w:rsidRDefault="00A03CCB" w:rsidP="00771CF1">
            <w:r>
              <w:t>Clé étrangère de la difficulté</w:t>
            </w:r>
          </w:p>
        </w:tc>
      </w:tr>
    </w:tbl>
    <w:p w14:paraId="404298CC" w14:textId="77777777" w:rsidR="00BD7365" w:rsidRDefault="00BD7365" w:rsidP="006344D9">
      <w:pPr>
        <w:ind w:left="1814"/>
      </w:pPr>
    </w:p>
    <w:p w14:paraId="7E098D2F" w14:textId="4CBDA436" w:rsidR="0063624F" w:rsidRDefault="0063624F" w:rsidP="003C4C1F">
      <w:pPr>
        <w:spacing w:line="276" w:lineRule="auto"/>
        <w:ind w:left="946"/>
      </w:pPr>
      <w:r>
        <w:t>La table t_game contient les colonnes suivantes :</w:t>
      </w:r>
    </w:p>
    <w:tbl>
      <w:tblPr>
        <w:tblStyle w:val="Grilledutableau"/>
        <w:tblW w:w="7857" w:type="dxa"/>
        <w:tblInd w:w="1303" w:type="dxa"/>
        <w:tblLook w:val="04A0" w:firstRow="1" w:lastRow="0" w:firstColumn="1" w:lastColumn="0" w:noHBand="0" w:noVBand="1"/>
      </w:tblPr>
      <w:tblGrid>
        <w:gridCol w:w="2053"/>
        <w:gridCol w:w="2431"/>
        <w:gridCol w:w="1379"/>
        <w:gridCol w:w="1994"/>
      </w:tblGrid>
      <w:tr w:rsidR="0063624F" w14:paraId="21CCACA3" w14:textId="77777777" w:rsidTr="00EF625D">
        <w:trPr>
          <w:trHeight w:val="275"/>
        </w:trPr>
        <w:tc>
          <w:tcPr>
            <w:tcW w:w="2053" w:type="dxa"/>
          </w:tcPr>
          <w:p w14:paraId="4F7A3EBB" w14:textId="77777777" w:rsidR="0063624F" w:rsidRPr="00BD7365" w:rsidRDefault="0063624F" w:rsidP="00ED01DF">
            <w:pPr>
              <w:rPr>
                <w:b/>
                <w:bCs/>
                <w:sz w:val="22"/>
                <w:szCs w:val="22"/>
              </w:rPr>
            </w:pPr>
            <w:r>
              <w:rPr>
                <w:b/>
                <w:bCs/>
                <w:sz w:val="22"/>
                <w:szCs w:val="22"/>
              </w:rPr>
              <w:t>Nom</w:t>
            </w:r>
          </w:p>
        </w:tc>
        <w:tc>
          <w:tcPr>
            <w:tcW w:w="2431" w:type="dxa"/>
          </w:tcPr>
          <w:p w14:paraId="1FC5731D" w14:textId="77777777" w:rsidR="0063624F" w:rsidRPr="00BD7365" w:rsidRDefault="0063624F" w:rsidP="00ED01DF">
            <w:pPr>
              <w:rPr>
                <w:b/>
                <w:bCs/>
                <w:sz w:val="22"/>
                <w:szCs w:val="22"/>
              </w:rPr>
            </w:pPr>
            <w:r>
              <w:rPr>
                <w:b/>
                <w:bCs/>
                <w:sz w:val="22"/>
                <w:szCs w:val="22"/>
              </w:rPr>
              <w:t>Type</w:t>
            </w:r>
          </w:p>
        </w:tc>
        <w:tc>
          <w:tcPr>
            <w:tcW w:w="1379" w:type="dxa"/>
          </w:tcPr>
          <w:p w14:paraId="74DDD794" w14:textId="77777777" w:rsidR="0063624F" w:rsidRPr="00BD7365" w:rsidRDefault="0063624F" w:rsidP="00ED01DF">
            <w:pPr>
              <w:rPr>
                <w:b/>
                <w:bCs/>
                <w:sz w:val="22"/>
                <w:szCs w:val="22"/>
              </w:rPr>
            </w:pPr>
            <w:r>
              <w:rPr>
                <w:b/>
                <w:bCs/>
                <w:sz w:val="22"/>
                <w:szCs w:val="22"/>
              </w:rPr>
              <w:t>Longueur</w:t>
            </w:r>
          </w:p>
        </w:tc>
        <w:tc>
          <w:tcPr>
            <w:tcW w:w="1994" w:type="dxa"/>
          </w:tcPr>
          <w:p w14:paraId="7DA443DF" w14:textId="77777777" w:rsidR="0063624F" w:rsidRPr="00BD7365" w:rsidRDefault="0063624F" w:rsidP="00ED01DF">
            <w:pPr>
              <w:rPr>
                <w:b/>
                <w:bCs/>
                <w:sz w:val="22"/>
                <w:szCs w:val="22"/>
              </w:rPr>
            </w:pPr>
            <w:r>
              <w:rPr>
                <w:b/>
                <w:bCs/>
                <w:sz w:val="22"/>
                <w:szCs w:val="22"/>
              </w:rPr>
              <w:t>Description</w:t>
            </w:r>
          </w:p>
        </w:tc>
      </w:tr>
      <w:tr w:rsidR="0063624F" w14:paraId="1286981C" w14:textId="77777777" w:rsidTr="00EF625D">
        <w:trPr>
          <w:trHeight w:val="262"/>
        </w:trPr>
        <w:tc>
          <w:tcPr>
            <w:tcW w:w="2053" w:type="dxa"/>
          </w:tcPr>
          <w:p w14:paraId="4407AEF9" w14:textId="0030FD7D" w:rsidR="0063624F" w:rsidRDefault="00A03CCB" w:rsidP="00771CF1">
            <w:r>
              <w:t>idGame</w:t>
            </w:r>
          </w:p>
        </w:tc>
        <w:tc>
          <w:tcPr>
            <w:tcW w:w="2431" w:type="dxa"/>
          </w:tcPr>
          <w:p w14:paraId="75D0646A" w14:textId="77777777" w:rsidR="0063624F" w:rsidRDefault="0063624F" w:rsidP="00771CF1">
            <w:r>
              <w:t>Int (Auto increment)</w:t>
            </w:r>
          </w:p>
        </w:tc>
        <w:tc>
          <w:tcPr>
            <w:tcW w:w="1379" w:type="dxa"/>
          </w:tcPr>
          <w:p w14:paraId="56A92E2B" w14:textId="77777777" w:rsidR="0063624F" w:rsidRDefault="0063624F" w:rsidP="00771CF1">
            <w:r>
              <w:t>11</w:t>
            </w:r>
          </w:p>
        </w:tc>
        <w:tc>
          <w:tcPr>
            <w:tcW w:w="1994" w:type="dxa"/>
          </w:tcPr>
          <w:p w14:paraId="335D049C" w14:textId="145F519D" w:rsidR="0063624F" w:rsidRDefault="0063624F" w:rsidP="00771CF1">
            <w:r>
              <w:t xml:space="preserve">Id de </w:t>
            </w:r>
            <w:r w:rsidR="00A03CCB">
              <w:t>la partie</w:t>
            </w:r>
          </w:p>
        </w:tc>
      </w:tr>
      <w:tr w:rsidR="0063624F" w14:paraId="3CCD9342" w14:textId="77777777" w:rsidTr="00EF625D">
        <w:trPr>
          <w:trHeight w:val="511"/>
        </w:trPr>
        <w:tc>
          <w:tcPr>
            <w:tcW w:w="2053" w:type="dxa"/>
          </w:tcPr>
          <w:p w14:paraId="50862FEE" w14:textId="4EA89A98" w:rsidR="0063624F" w:rsidRDefault="00A03CCB" w:rsidP="00771CF1">
            <w:r>
              <w:t>score</w:t>
            </w:r>
          </w:p>
        </w:tc>
        <w:tc>
          <w:tcPr>
            <w:tcW w:w="2431" w:type="dxa"/>
          </w:tcPr>
          <w:p w14:paraId="46E99B6C" w14:textId="545A78D2" w:rsidR="0063624F" w:rsidRDefault="00A03CCB" w:rsidP="00771CF1">
            <w:r>
              <w:t>int</w:t>
            </w:r>
          </w:p>
        </w:tc>
        <w:tc>
          <w:tcPr>
            <w:tcW w:w="1379" w:type="dxa"/>
          </w:tcPr>
          <w:p w14:paraId="0AFC4F89" w14:textId="03D9F1F9" w:rsidR="0063624F" w:rsidRDefault="00A03CCB" w:rsidP="00771CF1">
            <w:r>
              <w:t>10</w:t>
            </w:r>
          </w:p>
        </w:tc>
        <w:tc>
          <w:tcPr>
            <w:tcW w:w="1994" w:type="dxa"/>
          </w:tcPr>
          <w:p w14:paraId="0C83F152" w14:textId="021DD0F6" w:rsidR="0063624F" w:rsidRDefault="00A03CCB" w:rsidP="00771CF1">
            <w:r>
              <w:t>Score du joueur pour la partie</w:t>
            </w:r>
          </w:p>
        </w:tc>
      </w:tr>
      <w:tr w:rsidR="0063624F" w14:paraId="4756505E" w14:textId="77777777" w:rsidTr="00EF625D">
        <w:trPr>
          <w:trHeight w:val="249"/>
        </w:trPr>
        <w:tc>
          <w:tcPr>
            <w:tcW w:w="2053" w:type="dxa"/>
          </w:tcPr>
          <w:p w14:paraId="359714DB" w14:textId="0C04E5B8" w:rsidR="0063624F" w:rsidRDefault="00A03CCB" w:rsidP="00771CF1">
            <w:r>
              <w:t>gameDate</w:t>
            </w:r>
          </w:p>
        </w:tc>
        <w:tc>
          <w:tcPr>
            <w:tcW w:w="2431" w:type="dxa"/>
          </w:tcPr>
          <w:p w14:paraId="0007F326" w14:textId="77777777" w:rsidR="0063624F" w:rsidRDefault="0063624F" w:rsidP="00771CF1">
            <w:r>
              <w:t xml:space="preserve">Date </w:t>
            </w:r>
          </w:p>
        </w:tc>
        <w:tc>
          <w:tcPr>
            <w:tcW w:w="1379" w:type="dxa"/>
          </w:tcPr>
          <w:p w14:paraId="4C07A743" w14:textId="77777777" w:rsidR="0063624F" w:rsidRDefault="0063624F" w:rsidP="00771CF1">
            <w:r>
              <w:t>-</w:t>
            </w:r>
          </w:p>
        </w:tc>
        <w:tc>
          <w:tcPr>
            <w:tcW w:w="1994" w:type="dxa"/>
          </w:tcPr>
          <w:p w14:paraId="5CA8807E" w14:textId="7D53A3EB" w:rsidR="0063624F" w:rsidRDefault="00A03CCB" w:rsidP="00771CF1">
            <w:r>
              <w:t>Date de la partie</w:t>
            </w:r>
          </w:p>
        </w:tc>
      </w:tr>
      <w:tr w:rsidR="00A03CCB" w14:paraId="6233AA0A" w14:textId="77777777" w:rsidTr="00EF625D">
        <w:trPr>
          <w:trHeight w:val="249"/>
        </w:trPr>
        <w:tc>
          <w:tcPr>
            <w:tcW w:w="2053" w:type="dxa"/>
          </w:tcPr>
          <w:p w14:paraId="0ED4CE95" w14:textId="72A5F0FC" w:rsidR="00A03CCB" w:rsidRDefault="00A03CCB" w:rsidP="00771CF1">
            <w:r>
              <w:t>fkUser</w:t>
            </w:r>
          </w:p>
        </w:tc>
        <w:tc>
          <w:tcPr>
            <w:tcW w:w="2431" w:type="dxa"/>
          </w:tcPr>
          <w:p w14:paraId="1505D896" w14:textId="1C98342A" w:rsidR="00A03CCB" w:rsidRDefault="00A03CCB" w:rsidP="00771CF1">
            <w:r>
              <w:t>Int</w:t>
            </w:r>
          </w:p>
        </w:tc>
        <w:tc>
          <w:tcPr>
            <w:tcW w:w="1379" w:type="dxa"/>
          </w:tcPr>
          <w:p w14:paraId="1C52BDA6" w14:textId="44021897" w:rsidR="00A03CCB" w:rsidRDefault="00A03CCB" w:rsidP="00771CF1">
            <w:r>
              <w:t>11</w:t>
            </w:r>
          </w:p>
        </w:tc>
        <w:tc>
          <w:tcPr>
            <w:tcW w:w="1994" w:type="dxa"/>
          </w:tcPr>
          <w:p w14:paraId="2D4243E6" w14:textId="1A330C2A" w:rsidR="00A03CCB" w:rsidRDefault="00A03CCB" w:rsidP="00771CF1">
            <w:r>
              <w:t>Clé étrangère du joueur</w:t>
            </w:r>
          </w:p>
        </w:tc>
      </w:tr>
      <w:tr w:rsidR="00A03CCB" w14:paraId="4C315B20" w14:textId="77777777" w:rsidTr="00EF625D">
        <w:trPr>
          <w:trHeight w:val="249"/>
        </w:trPr>
        <w:tc>
          <w:tcPr>
            <w:tcW w:w="2053" w:type="dxa"/>
          </w:tcPr>
          <w:p w14:paraId="778F307D" w14:textId="49258E91" w:rsidR="00A03CCB" w:rsidRDefault="00A03CCB" w:rsidP="00771CF1">
            <w:r>
              <w:t>fkDifficulty</w:t>
            </w:r>
          </w:p>
        </w:tc>
        <w:tc>
          <w:tcPr>
            <w:tcW w:w="2431" w:type="dxa"/>
          </w:tcPr>
          <w:p w14:paraId="4B441D73" w14:textId="73644403" w:rsidR="00A03CCB" w:rsidRDefault="00A03CCB" w:rsidP="00771CF1">
            <w:r>
              <w:t>int</w:t>
            </w:r>
          </w:p>
        </w:tc>
        <w:tc>
          <w:tcPr>
            <w:tcW w:w="1379" w:type="dxa"/>
          </w:tcPr>
          <w:p w14:paraId="0F2AB04E" w14:textId="47AFD460" w:rsidR="00A03CCB" w:rsidRDefault="00A03CCB" w:rsidP="00771CF1">
            <w:r>
              <w:t>11</w:t>
            </w:r>
          </w:p>
        </w:tc>
        <w:tc>
          <w:tcPr>
            <w:tcW w:w="1994" w:type="dxa"/>
          </w:tcPr>
          <w:p w14:paraId="73BA468C" w14:textId="50E47837" w:rsidR="00A03CCB" w:rsidRDefault="00A03CCB" w:rsidP="00771CF1">
            <w:r>
              <w:t>Clé étrangère de la difficulté</w:t>
            </w:r>
          </w:p>
        </w:tc>
      </w:tr>
    </w:tbl>
    <w:p w14:paraId="2DA069DA" w14:textId="77777777" w:rsidR="0063624F" w:rsidRDefault="0063624F" w:rsidP="006344D9">
      <w:pPr>
        <w:ind w:left="1814"/>
      </w:pPr>
    </w:p>
    <w:p w14:paraId="0FE7480B" w14:textId="1B55BD0A" w:rsidR="00F0040B" w:rsidRDefault="00F0040B" w:rsidP="003C4C1F">
      <w:pPr>
        <w:spacing w:line="276" w:lineRule="auto"/>
        <w:ind w:left="946"/>
      </w:pPr>
      <w:r>
        <w:t xml:space="preserve">Une fois la DB créée, des scripts seront </w:t>
      </w:r>
      <w:r w:rsidR="00A12B88">
        <w:t>exportés</w:t>
      </w:r>
      <w:r>
        <w:t xml:space="preserve"> afin de pouvoir refaire la DB sur un autre serveur.</w:t>
      </w:r>
    </w:p>
    <w:p w14:paraId="059E2CE2" w14:textId="77777777" w:rsidR="00F0040B" w:rsidRDefault="00F0040B" w:rsidP="006344D9">
      <w:pPr>
        <w:ind w:left="1814"/>
      </w:pPr>
    </w:p>
    <w:p w14:paraId="5EFA2076" w14:textId="04D2A879" w:rsidR="00F0040B" w:rsidRDefault="00F0040B" w:rsidP="003C4C1F">
      <w:pPr>
        <w:spacing w:line="276" w:lineRule="auto"/>
        <w:ind w:left="946"/>
      </w:pPr>
      <w:r>
        <w:t xml:space="preserve">Étant donné qu’il y a une base de données, il faudra inclure un fichier de log et la gestion d’erreurs dans le programme. En cas de problème avec la DB, le programme crashera. C’est pourquoi l’utilisation d’un fichier de logs est nécessaire pour résoudre ces erreurs ou empêcher le programme de crash lors de son utilisation. </w:t>
      </w:r>
      <w:r w:rsidR="008F72FF">
        <w:t>Il faudra donc une gestion de documents extérieur</w:t>
      </w:r>
      <w:r w:rsidR="00ED01DF">
        <w:t>s</w:t>
      </w:r>
      <w:r w:rsidR="008F72FF">
        <w:t xml:space="preserve"> au projet (ExternalManager) pour écrire dans le fichier. </w:t>
      </w:r>
    </w:p>
    <w:p w14:paraId="7EC7E1FE" w14:textId="18C78289" w:rsidR="008F72FF" w:rsidRDefault="008F72FF" w:rsidP="003C4C1F">
      <w:pPr>
        <w:spacing w:line="276" w:lineRule="auto"/>
        <w:ind w:left="946"/>
      </w:pPr>
      <w:r>
        <w:lastRenderedPageBreak/>
        <w:t>La classe ExternalManager permettra également de récupérer les informations du fichier config.ini.</w:t>
      </w:r>
    </w:p>
    <w:p w14:paraId="24E28888" w14:textId="77777777" w:rsidR="008F72FF" w:rsidRDefault="008F72FF" w:rsidP="006344D9">
      <w:pPr>
        <w:ind w:left="1814"/>
      </w:pPr>
    </w:p>
    <w:p w14:paraId="083038E7" w14:textId="0FA1684F" w:rsidR="005A0231" w:rsidRDefault="005A0231" w:rsidP="003C4C1F">
      <w:pPr>
        <w:spacing w:line="276" w:lineRule="auto"/>
        <w:ind w:left="946"/>
      </w:pPr>
      <w:r>
        <w:t>Lors de la mise en place de la DB dans le code, il faudra utiliser la classe MySqlConnection (qui vient du using MySql.Data.MySqlClient) afin de pouvoir configurer et effectuer une connexion à la DB. Une fois cela mis en place, on pourra ouvrir la DB afin d’y effectuer les actions souhaitées.</w:t>
      </w:r>
    </w:p>
    <w:p w14:paraId="4E86B062" w14:textId="77777777" w:rsidR="005A0231" w:rsidRDefault="005A0231" w:rsidP="006344D9">
      <w:pPr>
        <w:ind w:left="1814"/>
      </w:pPr>
    </w:p>
    <w:p w14:paraId="772947F9" w14:textId="246D799C" w:rsidR="008F72FF" w:rsidRDefault="008F72FF" w:rsidP="003C4C1F">
      <w:pPr>
        <w:spacing w:line="276" w:lineRule="auto"/>
        <w:ind w:left="946"/>
      </w:pPr>
      <w:r>
        <w:t>Une fois</w:t>
      </w:r>
      <w:r w:rsidR="00ED01DF">
        <w:t xml:space="preserve"> que</w:t>
      </w:r>
      <w:r>
        <w:t xml:space="preserve"> la base de données </w:t>
      </w:r>
      <w:r w:rsidR="00BB138F">
        <w:t xml:space="preserve">est </w:t>
      </w:r>
      <w:r>
        <w:t>en place dans le code, une fonction sera créée par commande SQL. Voici une liste des commandes que l’on peut déjà prévoir </w:t>
      </w:r>
      <w:r w:rsidR="00BB138F">
        <w:t>(les noms</w:t>
      </w:r>
      <w:r w:rsidR="00ED01DF">
        <w:t xml:space="preserve"> </w:t>
      </w:r>
      <w:r w:rsidR="00BB138F">
        <w:t>peuvent changer)</w:t>
      </w:r>
      <w:r>
        <w:t>:</w:t>
      </w:r>
    </w:p>
    <w:tbl>
      <w:tblPr>
        <w:tblStyle w:val="Grilledutableau"/>
        <w:tblW w:w="0" w:type="auto"/>
        <w:tblInd w:w="1303" w:type="dxa"/>
        <w:tblLook w:val="04A0" w:firstRow="1" w:lastRow="0" w:firstColumn="1" w:lastColumn="0" w:noHBand="0" w:noVBand="1"/>
      </w:tblPr>
      <w:tblGrid>
        <w:gridCol w:w="3817"/>
        <w:gridCol w:w="3429"/>
      </w:tblGrid>
      <w:tr w:rsidR="008F72FF" w14:paraId="0B375BF2" w14:textId="77777777" w:rsidTr="00EF625D">
        <w:tc>
          <w:tcPr>
            <w:tcW w:w="3817" w:type="dxa"/>
          </w:tcPr>
          <w:p w14:paraId="35A6F72E" w14:textId="15A22F48" w:rsidR="008F72FF" w:rsidRPr="008F72FF" w:rsidRDefault="008F72FF" w:rsidP="00ED01DF">
            <w:pPr>
              <w:rPr>
                <w:b/>
                <w:bCs/>
                <w:sz w:val="22"/>
                <w:szCs w:val="22"/>
              </w:rPr>
            </w:pPr>
            <w:r>
              <w:rPr>
                <w:b/>
                <w:bCs/>
                <w:sz w:val="22"/>
                <w:szCs w:val="22"/>
              </w:rPr>
              <w:t>Nom</w:t>
            </w:r>
          </w:p>
        </w:tc>
        <w:tc>
          <w:tcPr>
            <w:tcW w:w="3429" w:type="dxa"/>
          </w:tcPr>
          <w:p w14:paraId="61656DEF" w14:textId="6E639EEC" w:rsidR="008F72FF" w:rsidRPr="008F72FF" w:rsidRDefault="008F72FF" w:rsidP="00ED01DF">
            <w:pPr>
              <w:rPr>
                <w:b/>
                <w:bCs/>
                <w:sz w:val="22"/>
                <w:szCs w:val="22"/>
              </w:rPr>
            </w:pPr>
            <w:r>
              <w:rPr>
                <w:b/>
                <w:bCs/>
                <w:sz w:val="22"/>
                <w:szCs w:val="22"/>
              </w:rPr>
              <w:t>Description</w:t>
            </w:r>
          </w:p>
        </w:tc>
      </w:tr>
      <w:tr w:rsidR="008F72FF" w14:paraId="24D1DF9E" w14:textId="77777777" w:rsidTr="00EF625D">
        <w:tc>
          <w:tcPr>
            <w:tcW w:w="3817" w:type="dxa"/>
          </w:tcPr>
          <w:p w14:paraId="65CEF887" w14:textId="2173CC99" w:rsidR="008F72FF" w:rsidRDefault="008F72FF" w:rsidP="008F72FF">
            <w:r>
              <w:t>StockPlayer</w:t>
            </w:r>
          </w:p>
        </w:tc>
        <w:tc>
          <w:tcPr>
            <w:tcW w:w="3429" w:type="dxa"/>
          </w:tcPr>
          <w:p w14:paraId="502133ED" w14:textId="0D20332A" w:rsidR="008F72FF" w:rsidRDefault="008F72FF" w:rsidP="008F72FF">
            <w:r>
              <w:t xml:space="preserve">Stock le joueur </w:t>
            </w:r>
          </w:p>
        </w:tc>
      </w:tr>
      <w:tr w:rsidR="008F72FF" w14:paraId="10C7F5E5" w14:textId="77777777" w:rsidTr="00EF625D">
        <w:tc>
          <w:tcPr>
            <w:tcW w:w="3817" w:type="dxa"/>
          </w:tcPr>
          <w:p w14:paraId="227C860B" w14:textId="436ADCC6" w:rsidR="008F72FF" w:rsidRDefault="008F72FF" w:rsidP="008F72FF">
            <w:r>
              <w:t>StockGame</w:t>
            </w:r>
          </w:p>
        </w:tc>
        <w:tc>
          <w:tcPr>
            <w:tcW w:w="3429" w:type="dxa"/>
          </w:tcPr>
          <w:p w14:paraId="1E2F1F14" w14:textId="2A77C070" w:rsidR="008F72FF" w:rsidRDefault="008F72FF" w:rsidP="008F72FF">
            <w:r>
              <w:t>Stock la partie</w:t>
            </w:r>
          </w:p>
        </w:tc>
      </w:tr>
      <w:tr w:rsidR="008F72FF" w14:paraId="5C4418B7" w14:textId="77777777" w:rsidTr="00EF625D">
        <w:tc>
          <w:tcPr>
            <w:tcW w:w="3817" w:type="dxa"/>
          </w:tcPr>
          <w:p w14:paraId="62310B6F" w14:textId="17584B85" w:rsidR="008F72FF" w:rsidRDefault="008F72FF" w:rsidP="008F72FF">
            <w:r>
              <w:t>FindPlayerIDWithName</w:t>
            </w:r>
          </w:p>
        </w:tc>
        <w:tc>
          <w:tcPr>
            <w:tcW w:w="3429" w:type="dxa"/>
          </w:tcPr>
          <w:p w14:paraId="0E9098D7" w14:textId="5ADED13B" w:rsidR="008F72FF" w:rsidRDefault="008F72FF" w:rsidP="008F72FF">
            <w:r>
              <w:t>Trouve l’ID du joueur avec son pseudo/nom</w:t>
            </w:r>
          </w:p>
        </w:tc>
      </w:tr>
      <w:tr w:rsidR="008F72FF" w14:paraId="50E3E81C" w14:textId="77777777" w:rsidTr="00EF625D">
        <w:tc>
          <w:tcPr>
            <w:tcW w:w="3817" w:type="dxa"/>
          </w:tcPr>
          <w:p w14:paraId="3B750F8E" w14:textId="370B427F" w:rsidR="008F72FF" w:rsidRDefault="008F72FF" w:rsidP="008F72FF">
            <w:r>
              <w:t>FindDifficultyIDWithLevel</w:t>
            </w:r>
          </w:p>
        </w:tc>
        <w:tc>
          <w:tcPr>
            <w:tcW w:w="3429" w:type="dxa"/>
          </w:tcPr>
          <w:p w14:paraId="14E283B8" w14:textId="49A2D081" w:rsidR="008F72FF" w:rsidRDefault="008F72FF" w:rsidP="008F72FF">
            <w:r>
              <w:t xml:space="preserve">Trouve l’id d’une difficulté avec son niveau </w:t>
            </w:r>
          </w:p>
        </w:tc>
      </w:tr>
      <w:tr w:rsidR="008F72FF" w14:paraId="2E559282" w14:textId="77777777" w:rsidTr="00EF625D">
        <w:tc>
          <w:tcPr>
            <w:tcW w:w="3817" w:type="dxa"/>
          </w:tcPr>
          <w:p w14:paraId="7430A651" w14:textId="62C2ED0B" w:rsidR="008F72FF" w:rsidRDefault="008F72FF" w:rsidP="008F72FF">
            <w:r>
              <w:t>GetHighscore</w:t>
            </w:r>
          </w:p>
        </w:tc>
        <w:tc>
          <w:tcPr>
            <w:tcW w:w="3429" w:type="dxa"/>
          </w:tcPr>
          <w:p w14:paraId="0969790D" w14:textId="7B7B7F72" w:rsidR="008F72FF" w:rsidRDefault="008F72FF" w:rsidP="008F72FF">
            <w:r>
              <w:t>Récupère les highscores (se fera selon une difficulté donnée)</w:t>
            </w:r>
          </w:p>
        </w:tc>
      </w:tr>
      <w:tr w:rsidR="008F72FF" w14:paraId="41E9C626" w14:textId="77777777" w:rsidTr="00EF625D">
        <w:tc>
          <w:tcPr>
            <w:tcW w:w="3817" w:type="dxa"/>
          </w:tcPr>
          <w:p w14:paraId="6F8DC413" w14:textId="674C5012" w:rsidR="008F72FF" w:rsidRDefault="008F72FF" w:rsidP="008F72FF">
            <w:r>
              <w:t>GetAllQuestions</w:t>
            </w:r>
          </w:p>
        </w:tc>
        <w:tc>
          <w:tcPr>
            <w:tcW w:w="3429" w:type="dxa"/>
          </w:tcPr>
          <w:p w14:paraId="2CA7F188" w14:textId="13F4DDBB" w:rsidR="008F72FF" w:rsidRDefault="008F72FF" w:rsidP="008F72FF">
            <w:r>
              <w:t>Récupère les questions (se fera selon une difficulté donnée)</w:t>
            </w:r>
          </w:p>
        </w:tc>
      </w:tr>
    </w:tbl>
    <w:p w14:paraId="25336285" w14:textId="77777777" w:rsidR="006344D9" w:rsidRPr="00D15EE8" w:rsidRDefault="006344D9" w:rsidP="005A0231"/>
    <w:p w14:paraId="72E55B6A" w14:textId="68B6FB8E" w:rsidR="00E07CD9" w:rsidRDefault="00E07CD9" w:rsidP="003C4C1F">
      <w:pPr>
        <w:pStyle w:val="Titre4"/>
        <w:ind w:left="1769" w:hanging="862"/>
      </w:pPr>
      <w:r w:rsidRPr="00D15EE8">
        <w:t>Autre ?</w:t>
      </w:r>
    </w:p>
    <w:p w14:paraId="39884FC2" w14:textId="77777777" w:rsidR="000121C3" w:rsidRPr="000121C3" w:rsidRDefault="000121C3" w:rsidP="000121C3">
      <w:pPr>
        <w:ind w:left="1814"/>
      </w:pPr>
    </w:p>
    <w:p w14:paraId="136FEE8D" w14:textId="77777777" w:rsidR="000121C3" w:rsidRDefault="000121C3" w:rsidP="003C4C1F">
      <w:pPr>
        <w:spacing w:line="276" w:lineRule="auto"/>
        <w:ind w:left="946"/>
      </w:pPr>
      <w:r>
        <w:t>Voici une liste des classes que l’on peut prévoir :</w:t>
      </w:r>
    </w:p>
    <w:p w14:paraId="209AA66E" w14:textId="598FC191" w:rsidR="000121C3" w:rsidRDefault="000121C3" w:rsidP="003C4C1F">
      <w:pPr>
        <w:pStyle w:val="Paragraphedeliste"/>
        <w:numPr>
          <w:ilvl w:val="0"/>
          <w:numId w:val="29"/>
        </w:numPr>
        <w:spacing w:line="276" w:lineRule="auto"/>
      </w:pPr>
      <w:r>
        <w:t>Program (par défaut)</w:t>
      </w:r>
    </w:p>
    <w:p w14:paraId="07520DA3" w14:textId="14B05DB5" w:rsidR="000121C3" w:rsidRDefault="000121C3" w:rsidP="003C4C1F">
      <w:pPr>
        <w:pStyle w:val="Paragraphedeliste"/>
        <w:numPr>
          <w:ilvl w:val="0"/>
          <w:numId w:val="29"/>
        </w:numPr>
        <w:spacing w:line="276" w:lineRule="auto"/>
      </w:pPr>
      <w:r>
        <w:t>GameManager</w:t>
      </w:r>
    </w:p>
    <w:p w14:paraId="0EEF197E" w14:textId="2A5E4FAA" w:rsidR="000121C3" w:rsidRDefault="000121C3" w:rsidP="003C4C1F">
      <w:pPr>
        <w:pStyle w:val="Paragraphedeliste"/>
        <w:numPr>
          <w:ilvl w:val="0"/>
          <w:numId w:val="29"/>
        </w:numPr>
        <w:spacing w:line="276" w:lineRule="auto"/>
      </w:pPr>
      <w:r>
        <w:t>MenuManager</w:t>
      </w:r>
    </w:p>
    <w:p w14:paraId="7A76B325" w14:textId="3989F428" w:rsidR="000121C3" w:rsidRDefault="000121C3" w:rsidP="003C4C1F">
      <w:pPr>
        <w:pStyle w:val="Paragraphedeliste"/>
        <w:numPr>
          <w:ilvl w:val="0"/>
          <w:numId w:val="29"/>
        </w:numPr>
        <w:spacing w:line="276" w:lineRule="auto"/>
      </w:pPr>
      <w:r>
        <w:t>DatabaseManager</w:t>
      </w:r>
    </w:p>
    <w:p w14:paraId="4FD4160B" w14:textId="1FDEBA49" w:rsidR="000121C3" w:rsidRDefault="000121C3" w:rsidP="003C4C1F">
      <w:pPr>
        <w:pStyle w:val="Paragraphedeliste"/>
        <w:numPr>
          <w:ilvl w:val="0"/>
          <w:numId w:val="29"/>
        </w:numPr>
        <w:spacing w:line="276" w:lineRule="auto"/>
      </w:pPr>
      <w:r>
        <w:t>ExternalManager</w:t>
      </w:r>
    </w:p>
    <w:p w14:paraId="346058F1" w14:textId="62EB7323" w:rsidR="000121C3" w:rsidRDefault="00BB138F" w:rsidP="003C4C1F">
      <w:pPr>
        <w:pStyle w:val="Paragraphedeliste"/>
        <w:numPr>
          <w:ilvl w:val="0"/>
          <w:numId w:val="29"/>
        </w:numPr>
        <w:spacing w:line="276" w:lineRule="auto"/>
      </w:pPr>
      <w:r>
        <w:t>Une c</w:t>
      </w:r>
      <w:r w:rsidR="000121C3">
        <w:t>lasse parent pour les tetriminos et une classe enfant par tetriminos</w:t>
      </w:r>
    </w:p>
    <w:p w14:paraId="42768599" w14:textId="77777777" w:rsidR="000121C3" w:rsidRDefault="000121C3" w:rsidP="000121C3"/>
    <w:p w14:paraId="31729E09" w14:textId="5092C303" w:rsidR="000121C3" w:rsidRDefault="000121C3" w:rsidP="003C4C1F">
      <w:pPr>
        <w:spacing w:line="276" w:lineRule="auto"/>
        <w:ind w:left="946"/>
      </w:pPr>
      <w:r>
        <w:t>Cette liste n’est pas exhaustive et des classes vont sûrement se rajouter lors de la réalisation. Néanmoins, celles-ci seront très probablement présentes</w:t>
      </w:r>
      <w:r w:rsidR="00BD7365">
        <w:t>.</w:t>
      </w:r>
    </w:p>
    <w:p w14:paraId="4B856FEC" w14:textId="77777777" w:rsidR="00BD7365" w:rsidRDefault="00BD7365" w:rsidP="003C4C1F">
      <w:pPr>
        <w:spacing w:line="276" w:lineRule="auto"/>
        <w:ind w:left="1814"/>
      </w:pPr>
    </w:p>
    <w:p w14:paraId="1ECB7C38" w14:textId="7BA6265A" w:rsidR="005A0231" w:rsidRDefault="005A0231" w:rsidP="003C4C1F">
      <w:pPr>
        <w:spacing w:line="276" w:lineRule="auto"/>
        <w:ind w:left="946"/>
      </w:pPr>
      <w:r>
        <w:t xml:space="preserve">Afin d’éviter des problèmes visuels dû à la console, on peut également prévoir que la console aura une taille de 1920 pixels par 1080 pixels (résolution standard d’écran d’ordinateur) et qu’elle sera placée au centre de l’écran (donc la console va prendre tout l’écran). </w:t>
      </w:r>
      <w:r w:rsidR="005321CB">
        <w:t xml:space="preserve">On ne pourra pas « maximiser » ou changer la taille de la fenêtre. Bien que cela pourrait poser des problèmes sur des écrans avec une résolution plus haute, le jeu étant prévu pour des élèves d’informatique avec des écrans standards, la résolution 1920 par 1080 a été choisie. </w:t>
      </w:r>
    </w:p>
    <w:p w14:paraId="023B7C5E" w14:textId="77777777" w:rsidR="00E24CE1" w:rsidRDefault="00E24CE1" w:rsidP="003C4C1F">
      <w:pPr>
        <w:spacing w:line="276" w:lineRule="auto"/>
        <w:ind w:left="1814"/>
      </w:pPr>
    </w:p>
    <w:p w14:paraId="1C2CF5DB" w14:textId="11C62627" w:rsidR="00E24CE1" w:rsidRDefault="00E24CE1" w:rsidP="003C4C1F">
      <w:pPr>
        <w:spacing w:line="276" w:lineRule="auto"/>
        <w:ind w:left="946"/>
      </w:pPr>
      <w:r>
        <w:t>Un diagramme d’activité a également été</w:t>
      </w:r>
      <w:r w:rsidR="00BB138F">
        <w:t xml:space="preserve"> fait</w:t>
      </w:r>
      <w:r>
        <w:t xml:space="preserve"> et est disponible en annexe.</w:t>
      </w:r>
    </w:p>
    <w:p w14:paraId="64D6B4FA" w14:textId="29BE9B52" w:rsidR="000121C3" w:rsidRDefault="000121C3" w:rsidP="000121C3"/>
    <w:p w14:paraId="13B7B4F6" w14:textId="4AC255BD" w:rsidR="0037071E" w:rsidRPr="00D15EE8" w:rsidRDefault="0037071E" w:rsidP="00ED01DF">
      <w:pPr>
        <w:pStyle w:val="Informations"/>
        <w:ind w:left="0"/>
      </w:pPr>
    </w:p>
    <w:p w14:paraId="09A60029" w14:textId="77777777" w:rsidR="004206A2" w:rsidRPr="00D15EE8" w:rsidRDefault="004206A2" w:rsidP="003C4C1F">
      <w:pPr>
        <w:pStyle w:val="Titre2"/>
      </w:pPr>
      <w:bookmarkStart w:id="39" w:name="_Toc532179967"/>
      <w:bookmarkStart w:id="40" w:name="_Toc165969651"/>
      <w:bookmarkStart w:id="41" w:name="_Toc167881471"/>
      <w:r w:rsidRPr="00D15EE8">
        <w:lastRenderedPageBreak/>
        <w:t>Conception des tests</w:t>
      </w:r>
      <w:bookmarkEnd w:id="39"/>
      <w:bookmarkEnd w:id="40"/>
      <w:bookmarkEnd w:id="41"/>
    </w:p>
    <w:p w14:paraId="7259C6EB" w14:textId="67021625" w:rsidR="00184F0A" w:rsidRPr="00D15EE8" w:rsidRDefault="00184F0A" w:rsidP="003C4C1F">
      <w:pPr>
        <w:pStyle w:val="Retraitcorpsdetexte"/>
        <w:spacing w:line="276" w:lineRule="auto"/>
        <w:ind w:left="708"/>
      </w:pPr>
      <w:r w:rsidRPr="00D15EE8">
        <w:t xml:space="preserve">Tableau des tests à réaliser lors du projet. Les résultats seront inscrits dans la </w:t>
      </w:r>
      <w:hyperlink w:anchor="_Tests" w:history="1">
        <w:r w:rsidRPr="00ED01DF">
          <w:t>partie test</w:t>
        </w:r>
      </w:hyperlink>
      <w:r w:rsidRPr="00D15EE8">
        <w:t xml:space="preserve"> de ce document.</w:t>
      </w:r>
    </w:p>
    <w:p w14:paraId="02EFF873" w14:textId="77777777" w:rsidR="00184F0A" w:rsidRPr="00D15EE8" w:rsidRDefault="00184F0A" w:rsidP="00184F0A">
      <w:pPr>
        <w:pStyle w:val="Retraitcorpsdetexte"/>
      </w:pPr>
    </w:p>
    <w:tbl>
      <w:tblPr>
        <w:tblStyle w:val="Grilledutableau"/>
        <w:tblW w:w="10260" w:type="dxa"/>
        <w:tblInd w:w="-602" w:type="dxa"/>
        <w:tblLook w:val="04A0" w:firstRow="1" w:lastRow="0" w:firstColumn="1" w:lastColumn="0" w:noHBand="0" w:noVBand="1"/>
      </w:tblPr>
      <w:tblGrid>
        <w:gridCol w:w="1590"/>
        <w:gridCol w:w="2126"/>
        <w:gridCol w:w="2551"/>
        <w:gridCol w:w="2491"/>
        <w:gridCol w:w="1502"/>
      </w:tblGrid>
      <w:tr w:rsidR="00184F0A" w:rsidRPr="00D15EE8" w14:paraId="170F3D88" w14:textId="1D04184C" w:rsidTr="00ED01DF">
        <w:trPr>
          <w:trHeight w:val="666"/>
        </w:trPr>
        <w:tc>
          <w:tcPr>
            <w:tcW w:w="1590" w:type="dxa"/>
          </w:tcPr>
          <w:p w14:paraId="30C78A1A" w14:textId="16FD3BA9" w:rsidR="00184F0A" w:rsidRPr="00D15EE8" w:rsidRDefault="00184F0A" w:rsidP="00ED01DF">
            <w:pPr>
              <w:pStyle w:val="Retraitcorpsdetexte"/>
              <w:ind w:left="0"/>
              <w:jc w:val="left"/>
              <w:rPr>
                <w:b/>
                <w:bCs/>
                <w:sz w:val="22"/>
                <w:szCs w:val="22"/>
              </w:rPr>
            </w:pPr>
            <w:r w:rsidRPr="00D15EE8">
              <w:rPr>
                <w:b/>
                <w:bCs/>
                <w:sz w:val="22"/>
                <w:szCs w:val="22"/>
              </w:rPr>
              <w:t>Nom du Test</w:t>
            </w:r>
          </w:p>
        </w:tc>
        <w:tc>
          <w:tcPr>
            <w:tcW w:w="2126" w:type="dxa"/>
          </w:tcPr>
          <w:p w14:paraId="7209DCA3" w14:textId="0C5BFB47" w:rsidR="00184F0A" w:rsidRPr="00D15EE8" w:rsidRDefault="00184F0A" w:rsidP="00ED01DF">
            <w:pPr>
              <w:pStyle w:val="Retraitcorpsdetexte"/>
              <w:ind w:left="0"/>
              <w:jc w:val="left"/>
              <w:rPr>
                <w:b/>
                <w:bCs/>
                <w:sz w:val="22"/>
                <w:szCs w:val="22"/>
              </w:rPr>
            </w:pPr>
            <w:r w:rsidRPr="00D15EE8">
              <w:rPr>
                <w:b/>
                <w:bCs/>
                <w:sz w:val="22"/>
                <w:szCs w:val="22"/>
              </w:rPr>
              <w:t>Fonctionnalité testée</w:t>
            </w:r>
          </w:p>
        </w:tc>
        <w:tc>
          <w:tcPr>
            <w:tcW w:w="2551" w:type="dxa"/>
          </w:tcPr>
          <w:p w14:paraId="7F624735" w14:textId="75A8DC38" w:rsidR="00184F0A" w:rsidRPr="00D15EE8" w:rsidRDefault="00184F0A" w:rsidP="00ED01DF">
            <w:pPr>
              <w:pStyle w:val="Retraitcorpsdetexte"/>
              <w:ind w:left="0"/>
              <w:jc w:val="left"/>
              <w:rPr>
                <w:b/>
                <w:bCs/>
                <w:sz w:val="22"/>
                <w:szCs w:val="22"/>
              </w:rPr>
            </w:pPr>
            <w:r w:rsidRPr="00D15EE8">
              <w:rPr>
                <w:b/>
                <w:bCs/>
                <w:sz w:val="22"/>
                <w:szCs w:val="22"/>
              </w:rPr>
              <w:t>Description</w:t>
            </w:r>
          </w:p>
        </w:tc>
        <w:tc>
          <w:tcPr>
            <w:tcW w:w="2491" w:type="dxa"/>
          </w:tcPr>
          <w:p w14:paraId="7852AEF7" w14:textId="43228619" w:rsidR="00184F0A" w:rsidRPr="00D15EE8" w:rsidRDefault="00184F0A" w:rsidP="00ED01DF">
            <w:pPr>
              <w:pStyle w:val="Retraitcorpsdetexte"/>
              <w:ind w:left="0"/>
              <w:jc w:val="left"/>
              <w:rPr>
                <w:b/>
                <w:bCs/>
                <w:sz w:val="22"/>
                <w:szCs w:val="22"/>
              </w:rPr>
            </w:pPr>
            <w:r w:rsidRPr="00D15EE8">
              <w:rPr>
                <w:b/>
                <w:bCs/>
                <w:sz w:val="22"/>
                <w:szCs w:val="22"/>
              </w:rPr>
              <w:t>Condition</w:t>
            </w:r>
            <w:r w:rsidR="00ED01DF">
              <w:rPr>
                <w:b/>
                <w:bCs/>
                <w:sz w:val="22"/>
                <w:szCs w:val="22"/>
              </w:rPr>
              <w:t>s</w:t>
            </w:r>
            <w:r w:rsidRPr="00D15EE8">
              <w:rPr>
                <w:b/>
                <w:bCs/>
                <w:sz w:val="22"/>
                <w:szCs w:val="22"/>
              </w:rPr>
              <w:t xml:space="preserve"> de réussit</w:t>
            </w:r>
            <w:r w:rsidR="00D42F9C" w:rsidRPr="00D15EE8">
              <w:rPr>
                <w:b/>
                <w:bCs/>
                <w:sz w:val="22"/>
                <w:szCs w:val="22"/>
              </w:rPr>
              <w:t>e</w:t>
            </w:r>
          </w:p>
        </w:tc>
        <w:tc>
          <w:tcPr>
            <w:tcW w:w="1502" w:type="dxa"/>
          </w:tcPr>
          <w:p w14:paraId="0AD40277" w14:textId="77777777" w:rsidR="00184F0A" w:rsidRPr="00D15EE8" w:rsidRDefault="00184F0A" w:rsidP="00ED01DF">
            <w:pPr>
              <w:pStyle w:val="Retraitcorpsdetexte"/>
              <w:ind w:left="0"/>
              <w:jc w:val="left"/>
              <w:rPr>
                <w:b/>
                <w:bCs/>
                <w:sz w:val="22"/>
                <w:szCs w:val="22"/>
              </w:rPr>
            </w:pPr>
            <w:r w:rsidRPr="00D15EE8">
              <w:rPr>
                <w:b/>
                <w:bCs/>
                <w:sz w:val="22"/>
                <w:szCs w:val="22"/>
              </w:rPr>
              <w:t>Importance</w:t>
            </w:r>
          </w:p>
          <w:p w14:paraId="46CA8E3D" w14:textId="77777777" w:rsidR="00184F0A" w:rsidRPr="00D15EE8" w:rsidRDefault="00184F0A" w:rsidP="00ED01DF">
            <w:pPr>
              <w:pStyle w:val="Retraitcorpsdetexte"/>
              <w:ind w:left="0"/>
              <w:jc w:val="left"/>
              <w:rPr>
                <w:b/>
                <w:bCs/>
                <w:sz w:val="22"/>
                <w:szCs w:val="22"/>
              </w:rPr>
            </w:pPr>
            <w:r w:rsidRPr="00D15EE8">
              <w:rPr>
                <w:b/>
                <w:bCs/>
                <w:sz w:val="22"/>
                <w:szCs w:val="22"/>
              </w:rPr>
              <w:t xml:space="preserve">(0 = bas, </w:t>
            </w:r>
          </w:p>
          <w:p w14:paraId="4124D382" w14:textId="3F4EA2DB" w:rsidR="00184F0A" w:rsidRPr="00D15EE8" w:rsidRDefault="00184F0A" w:rsidP="00ED01DF">
            <w:pPr>
              <w:pStyle w:val="Retraitcorpsdetexte"/>
              <w:ind w:left="0"/>
              <w:jc w:val="left"/>
              <w:rPr>
                <w:b/>
                <w:bCs/>
                <w:sz w:val="22"/>
                <w:szCs w:val="22"/>
              </w:rPr>
            </w:pPr>
            <w:r w:rsidRPr="00D15EE8">
              <w:rPr>
                <w:b/>
                <w:bCs/>
                <w:sz w:val="22"/>
                <w:szCs w:val="22"/>
              </w:rPr>
              <w:t>5 = haut)</w:t>
            </w:r>
          </w:p>
        </w:tc>
      </w:tr>
      <w:tr w:rsidR="00184F0A" w:rsidRPr="00D15EE8" w14:paraId="0E3F7E26" w14:textId="3CD2E909" w:rsidTr="00ED01DF">
        <w:trPr>
          <w:trHeight w:val="358"/>
        </w:trPr>
        <w:tc>
          <w:tcPr>
            <w:tcW w:w="1590" w:type="dxa"/>
          </w:tcPr>
          <w:p w14:paraId="3EB8515D" w14:textId="769730DF" w:rsidR="00184F0A" w:rsidRPr="00D15EE8" w:rsidRDefault="00184F0A" w:rsidP="00B366A3">
            <w:pPr>
              <w:pStyle w:val="Retraitcorpsdetexte"/>
              <w:ind w:left="0"/>
              <w:jc w:val="left"/>
            </w:pPr>
            <w:r w:rsidRPr="00D15EE8">
              <w:t>Menu</w:t>
            </w:r>
          </w:p>
        </w:tc>
        <w:tc>
          <w:tcPr>
            <w:tcW w:w="2126" w:type="dxa"/>
          </w:tcPr>
          <w:p w14:paraId="40163726" w14:textId="10353D84" w:rsidR="00184F0A" w:rsidRPr="00D15EE8" w:rsidRDefault="00184F0A" w:rsidP="00B366A3">
            <w:pPr>
              <w:pStyle w:val="Retraitcorpsdetexte"/>
              <w:ind w:left="0"/>
              <w:jc w:val="left"/>
            </w:pPr>
            <w:r w:rsidRPr="00D15EE8">
              <w:t xml:space="preserve">Menu </w:t>
            </w:r>
          </w:p>
        </w:tc>
        <w:tc>
          <w:tcPr>
            <w:tcW w:w="2551" w:type="dxa"/>
          </w:tcPr>
          <w:p w14:paraId="2F4E88E5" w14:textId="44601931" w:rsidR="00184F0A" w:rsidRPr="00D15EE8" w:rsidRDefault="00B366A3" w:rsidP="00B366A3">
            <w:pPr>
              <w:pStyle w:val="Retraitcorpsdetexte"/>
              <w:ind w:left="0"/>
              <w:jc w:val="left"/>
            </w:pPr>
            <w:r w:rsidRPr="00D15EE8">
              <w:t>Le joueur peut se déplacer dans le menu ainsi que quitter le jeu via le menu principal</w:t>
            </w:r>
          </w:p>
        </w:tc>
        <w:tc>
          <w:tcPr>
            <w:tcW w:w="2491" w:type="dxa"/>
          </w:tcPr>
          <w:p w14:paraId="72E675BB" w14:textId="3D86F8CA" w:rsidR="00184F0A" w:rsidRPr="00D15EE8" w:rsidRDefault="00B366A3" w:rsidP="00B366A3">
            <w:pPr>
              <w:pStyle w:val="Retraitcorpsdetexte"/>
              <w:ind w:left="0"/>
              <w:jc w:val="left"/>
            </w:pPr>
            <w:r w:rsidRPr="00D15EE8">
              <w:t>Le joueur peut accéder à toutes les parties du menu et des sous-menus</w:t>
            </w:r>
          </w:p>
        </w:tc>
        <w:tc>
          <w:tcPr>
            <w:tcW w:w="1502" w:type="dxa"/>
          </w:tcPr>
          <w:p w14:paraId="0242CAB3" w14:textId="63BF9C77" w:rsidR="00184F0A" w:rsidRPr="00D15EE8" w:rsidRDefault="00184F0A" w:rsidP="00B366A3">
            <w:pPr>
              <w:pStyle w:val="Retraitcorpsdetexte"/>
              <w:ind w:left="0"/>
              <w:jc w:val="center"/>
            </w:pPr>
            <w:r w:rsidRPr="00D15EE8">
              <w:t>4</w:t>
            </w:r>
          </w:p>
        </w:tc>
      </w:tr>
      <w:tr w:rsidR="00184F0A" w:rsidRPr="00D15EE8" w14:paraId="08E53F02" w14:textId="5766F2FE" w:rsidTr="00ED01DF">
        <w:trPr>
          <w:trHeight w:val="374"/>
        </w:trPr>
        <w:tc>
          <w:tcPr>
            <w:tcW w:w="1590" w:type="dxa"/>
          </w:tcPr>
          <w:p w14:paraId="34D72AFB" w14:textId="25DBD850" w:rsidR="00184F0A" w:rsidRPr="00D15EE8" w:rsidRDefault="00B366A3" w:rsidP="00B366A3">
            <w:pPr>
              <w:pStyle w:val="Retraitcorpsdetexte"/>
              <w:ind w:left="0"/>
              <w:jc w:val="left"/>
            </w:pPr>
            <w:r w:rsidRPr="00D15EE8">
              <w:t>Options</w:t>
            </w:r>
          </w:p>
        </w:tc>
        <w:tc>
          <w:tcPr>
            <w:tcW w:w="2126" w:type="dxa"/>
          </w:tcPr>
          <w:p w14:paraId="3D98BB59" w14:textId="6F4C1DDA" w:rsidR="00184F0A" w:rsidRPr="00D15EE8" w:rsidRDefault="00B366A3" w:rsidP="00B366A3">
            <w:pPr>
              <w:pStyle w:val="Retraitcorpsdetexte"/>
              <w:ind w:left="0"/>
              <w:jc w:val="left"/>
            </w:pPr>
            <w:r w:rsidRPr="00D15EE8">
              <w:t>Menu d’options</w:t>
            </w:r>
          </w:p>
        </w:tc>
        <w:tc>
          <w:tcPr>
            <w:tcW w:w="2551" w:type="dxa"/>
          </w:tcPr>
          <w:p w14:paraId="275808D8" w14:textId="2316ABC0" w:rsidR="00184F0A" w:rsidRPr="00D15EE8" w:rsidRDefault="00B366A3" w:rsidP="00B366A3">
            <w:pPr>
              <w:pStyle w:val="Retraitcorpsdetexte"/>
              <w:ind w:left="0"/>
              <w:jc w:val="left"/>
            </w:pPr>
            <w:r w:rsidRPr="00D15EE8">
              <w:t>Différentes options peuvent être sélectionnées. Celles-ci impacteront le jeu</w:t>
            </w:r>
          </w:p>
        </w:tc>
        <w:tc>
          <w:tcPr>
            <w:tcW w:w="2491" w:type="dxa"/>
          </w:tcPr>
          <w:p w14:paraId="77581331" w14:textId="42DC9396" w:rsidR="00184F0A" w:rsidRPr="00D15EE8" w:rsidRDefault="00B366A3" w:rsidP="00B366A3">
            <w:pPr>
              <w:pStyle w:val="Retraitcorpsdetexte"/>
              <w:ind w:left="0"/>
              <w:jc w:val="left"/>
            </w:pPr>
            <w:r w:rsidRPr="00D15EE8">
              <w:t>Les options en jeu correspondent bien à celles choisies par l’utilisateur</w:t>
            </w:r>
          </w:p>
        </w:tc>
        <w:tc>
          <w:tcPr>
            <w:tcW w:w="1502" w:type="dxa"/>
          </w:tcPr>
          <w:p w14:paraId="2384DC6F" w14:textId="17FC39E2" w:rsidR="00184F0A" w:rsidRPr="00D15EE8" w:rsidRDefault="006A640D" w:rsidP="00B366A3">
            <w:pPr>
              <w:pStyle w:val="Retraitcorpsdetexte"/>
              <w:ind w:left="0"/>
              <w:jc w:val="center"/>
            </w:pPr>
            <w:r w:rsidRPr="00D15EE8">
              <w:t>3</w:t>
            </w:r>
          </w:p>
        </w:tc>
      </w:tr>
      <w:tr w:rsidR="00184F0A" w:rsidRPr="00D15EE8" w14:paraId="0E2ADC4E" w14:textId="3B0956DB" w:rsidTr="00ED01DF">
        <w:trPr>
          <w:trHeight w:val="358"/>
        </w:trPr>
        <w:tc>
          <w:tcPr>
            <w:tcW w:w="1590" w:type="dxa"/>
          </w:tcPr>
          <w:p w14:paraId="5DAEDB1C" w14:textId="715EF59B" w:rsidR="00184F0A" w:rsidRPr="00D15EE8" w:rsidRDefault="006A640D" w:rsidP="00B366A3">
            <w:pPr>
              <w:pStyle w:val="Retraitcorpsdetexte"/>
              <w:ind w:left="0"/>
              <w:jc w:val="left"/>
            </w:pPr>
            <w:r w:rsidRPr="00D15EE8">
              <w:t>Pseudo</w:t>
            </w:r>
          </w:p>
        </w:tc>
        <w:tc>
          <w:tcPr>
            <w:tcW w:w="2126" w:type="dxa"/>
          </w:tcPr>
          <w:p w14:paraId="1818A188" w14:textId="67900FF8" w:rsidR="00184F0A" w:rsidRPr="00D15EE8" w:rsidRDefault="006A640D" w:rsidP="00B366A3">
            <w:pPr>
              <w:pStyle w:val="Retraitcorpsdetexte"/>
              <w:ind w:left="0"/>
              <w:jc w:val="left"/>
            </w:pPr>
            <w:r w:rsidRPr="00D15EE8">
              <w:t>Pseudo du joueur</w:t>
            </w:r>
          </w:p>
        </w:tc>
        <w:tc>
          <w:tcPr>
            <w:tcW w:w="2551" w:type="dxa"/>
          </w:tcPr>
          <w:p w14:paraId="03F9A884" w14:textId="0909A701" w:rsidR="00184F0A" w:rsidRPr="00D15EE8" w:rsidRDefault="006A640D" w:rsidP="00B366A3">
            <w:pPr>
              <w:pStyle w:val="Retraitcorpsdetexte"/>
              <w:ind w:left="0"/>
              <w:jc w:val="left"/>
            </w:pPr>
            <w:r w:rsidRPr="00D15EE8">
              <w:t>Le joueur possède un pseudo unique. Il peut le définir lors du lancement du jeu</w:t>
            </w:r>
          </w:p>
        </w:tc>
        <w:tc>
          <w:tcPr>
            <w:tcW w:w="2491" w:type="dxa"/>
          </w:tcPr>
          <w:p w14:paraId="1BC275B8" w14:textId="2A17C6D0" w:rsidR="00184F0A" w:rsidRPr="00D15EE8" w:rsidRDefault="006A640D" w:rsidP="00B366A3">
            <w:pPr>
              <w:pStyle w:val="Retraitcorpsdetexte"/>
              <w:ind w:left="0"/>
              <w:jc w:val="left"/>
            </w:pPr>
            <w:r w:rsidRPr="00D15EE8">
              <w:t>Le pseudo défini par le joueur est unique. Lors du premier lancement du jeu, il le défini</w:t>
            </w:r>
            <w:r w:rsidR="00ED01DF">
              <w:t>t</w:t>
            </w:r>
          </w:p>
        </w:tc>
        <w:tc>
          <w:tcPr>
            <w:tcW w:w="1502" w:type="dxa"/>
          </w:tcPr>
          <w:p w14:paraId="7055E2CD" w14:textId="42454B13" w:rsidR="00184F0A" w:rsidRPr="00D15EE8" w:rsidRDefault="006A640D" w:rsidP="00B366A3">
            <w:pPr>
              <w:pStyle w:val="Retraitcorpsdetexte"/>
              <w:ind w:left="0"/>
              <w:jc w:val="center"/>
            </w:pPr>
            <w:r w:rsidRPr="00D15EE8">
              <w:t>3</w:t>
            </w:r>
          </w:p>
        </w:tc>
      </w:tr>
      <w:tr w:rsidR="00B366A3" w:rsidRPr="00D15EE8" w14:paraId="60EBE1B8" w14:textId="29EACB1C" w:rsidTr="00ED01DF">
        <w:trPr>
          <w:trHeight w:val="374"/>
        </w:trPr>
        <w:tc>
          <w:tcPr>
            <w:tcW w:w="1590" w:type="dxa"/>
          </w:tcPr>
          <w:p w14:paraId="1D524241" w14:textId="3C3BDFB1" w:rsidR="00B366A3" w:rsidRPr="00D15EE8" w:rsidRDefault="00B366A3" w:rsidP="00B366A3">
            <w:pPr>
              <w:pStyle w:val="Retraitcorpsdetexte"/>
              <w:ind w:left="0"/>
              <w:jc w:val="left"/>
            </w:pPr>
            <w:r w:rsidRPr="00D15EE8">
              <w:t>Déplacement des pièces</w:t>
            </w:r>
          </w:p>
        </w:tc>
        <w:tc>
          <w:tcPr>
            <w:tcW w:w="2126" w:type="dxa"/>
          </w:tcPr>
          <w:p w14:paraId="77C467A4" w14:textId="412E5C42" w:rsidR="00B366A3" w:rsidRPr="00D15EE8" w:rsidRDefault="00B366A3" w:rsidP="00B366A3">
            <w:pPr>
              <w:pStyle w:val="Retraitcorpsdetexte"/>
              <w:ind w:left="0"/>
              <w:jc w:val="left"/>
            </w:pPr>
            <w:r w:rsidRPr="00D15EE8">
              <w:t>Déplacement et pivotement des pièces</w:t>
            </w:r>
          </w:p>
        </w:tc>
        <w:tc>
          <w:tcPr>
            <w:tcW w:w="2551" w:type="dxa"/>
          </w:tcPr>
          <w:p w14:paraId="44C8E8FA" w14:textId="1C24D8BF" w:rsidR="00B366A3" w:rsidRPr="00D15EE8" w:rsidRDefault="00B366A3" w:rsidP="00B366A3">
            <w:pPr>
              <w:pStyle w:val="Retraitcorpsdetexte"/>
              <w:ind w:left="0"/>
              <w:jc w:val="left"/>
            </w:pPr>
            <w:r w:rsidRPr="00D15EE8">
              <w:t>Le joueur doit pouvoir déplacer les pièces horizontalement, les faire pivoter, et accélérer leur descente</w:t>
            </w:r>
          </w:p>
        </w:tc>
        <w:tc>
          <w:tcPr>
            <w:tcW w:w="2491" w:type="dxa"/>
          </w:tcPr>
          <w:p w14:paraId="6A9E95F6" w14:textId="5ED0DB74" w:rsidR="00B366A3" w:rsidRPr="00D15EE8" w:rsidRDefault="00B366A3" w:rsidP="00B366A3">
            <w:pPr>
              <w:pStyle w:val="Retraitcorpsdetexte"/>
              <w:ind w:left="0"/>
              <w:jc w:val="left"/>
            </w:pPr>
            <w:r w:rsidRPr="00D15EE8">
              <w:t>Le joueur peut utiliser les touches choisies dans le menu « options » pour effectuer les différentes actions</w:t>
            </w:r>
          </w:p>
        </w:tc>
        <w:tc>
          <w:tcPr>
            <w:tcW w:w="1502" w:type="dxa"/>
          </w:tcPr>
          <w:p w14:paraId="2F7EB5BC" w14:textId="3BA54B3F" w:rsidR="00B366A3" w:rsidRPr="00D15EE8" w:rsidRDefault="00B366A3" w:rsidP="00B366A3">
            <w:pPr>
              <w:pStyle w:val="Retraitcorpsdetexte"/>
              <w:ind w:left="0"/>
              <w:jc w:val="center"/>
            </w:pPr>
            <w:r w:rsidRPr="00D15EE8">
              <w:t>5</w:t>
            </w:r>
          </w:p>
        </w:tc>
      </w:tr>
      <w:tr w:rsidR="00B366A3" w:rsidRPr="00D15EE8" w14:paraId="3AD6091A" w14:textId="77777777" w:rsidTr="00ED01DF">
        <w:trPr>
          <w:trHeight w:val="358"/>
        </w:trPr>
        <w:tc>
          <w:tcPr>
            <w:tcW w:w="1590" w:type="dxa"/>
          </w:tcPr>
          <w:p w14:paraId="4723A264" w14:textId="07D897B2" w:rsidR="00B366A3" w:rsidRPr="00D15EE8" w:rsidRDefault="00B366A3" w:rsidP="00B366A3">
            <w:pPr>
              <w:pStyle w:val="Retraitcorpsdetexte"/>
              <w:ind w:left="0"/>
              <w:jc w:val="left"/>
            </w:pPr>
            <w:r w:rsidRPr="00D15EE8">
              <w:t>Questions</w:t>
            </w:r>
          </w:p>
        </w:tc>
        <w:tc>
          <w:tcPr>
            <w:tcW w:w="2126" w:type="dxa"/>
          </w:tcPr>
          <w:p w14:paraId="3D19ADFF" w14:textId="4741D319" w:rsidR="00B366A3" w:rsidRPr="00D15EE8" w:rsidRDefault="00B366A3" w:rsidP="00B366A3">
            <w:pPr>
              <w:pStyle w:val="Retraitcorpsdetexte"/>
              <w:ind w:left="0"/>
              <w:jc w:val="left"/>
            </w:pPr>
            <w:r w:rsidRPr="00D15EE8">
              <w:t xml:space="preserve">Questions </w:t>
            </w:r>
          </w:p>
        </w:tc>
        <w:tc>
          <w:tcPr>
            <w:tcW w:w="2551" w:type="dxa"/>
          </w:tcPr>
          <w:p w14:paraId="1D34D70C" w14:textId="7081C565" w:rsidR="00B366A3" w:rsidRPr="00D15EE8" w:rsidRDefault="00B366A3" w:rsidP="00B366A3">
            <w:pPr>
              <w:pStyle w:val="Retraitcorpsdetexte"/>
              <w:ind w:left="0"/>
              <w:jc w:val="left"/>
            </w:pPr>
            <w:r w:rsidRPr="00D15EE8">
              <w:t>Des questions apparaissent lors de la complétion d’une ligne</w:t>
            </w:r>
          </w:p>
        </w:tc>
        <w:tc>
          <w:tcPr>
            <w:tcW w:w="2491" w:type="dxa"/>
          </w:tcPr>
          <w:p w14:paraId="0F2A9ECF" w14:textId="6E2A2350" w:rsidR="00B366A3" w:rsidRPr="00D15EE8" w:rsidRDefault="00B366A3" w:rsidP="00B366A3">
            <w:pPr>
              <w:pStyle w:val="Retraitcorpsdetexte"/>
              <w:ind w:left="0"/>
              <w:jc w:val="left"/>
            </w:pPr>
            <w:r w:rsidRPr="00D15EE8">
              <w:t>Les questions s’affichent et le joueur peux y répondre. Elles proviennent de la DB</w:t>
            </w:r>
          </w:p>
        </w:tc>
        <w:tc>
          <w:tcPr>
            <w:tcW w:w="1502" w:type="dxa"/>
          </w:tcPr>
          <w:p w14:paraId="711B2E8F" w14:textId="0D7FDE17" w:rsidR="00B366A3" w:rsidRPr="00D15EE8" w:rsidRDefault="00B366A3" w:rsidP="00B366A3">
            <w:pPr>
              <w:pStyle w:val="Retraitcorpsdetexte"/>
              <w:ind w:left="0"/>
              <w:jc w:val="center"/>
            </w:pPr>
            <w:r w:rsidRPr="00D15EE8">
              <w:t>4</w:t>
            </w:r>
          </w:p>
        </w:tc>
      </w:tr>
      <w:tr w:rsidR="00B366A3" w:rsidRPr="00D15EE8" w14:paraId="1E3B3B31" w14:textId="2B0EA87E" w:rsidTr="00ED01DF">
        <w:trPr>
          <w:trHeight w:val="358"/>
        </w:trPr>
        <w:tc>
          <w:tcPr>
            <w:tcW w:w="1590" w:type="dxa"/>
          </w:tcPr>
          <w:p w14:paraId="543F4A80" w14:textId="4F447AF7" w:rsidR="00B366A3" w:rsidRPr="00D15EE8" w:rsidRDefault="00B366A3" w:rsidP="00B366A3">
            <w:pPr>
              <w:pStyle w:val="Retraitcorpsdetexte"/>
              <w:ind w:left="0"/>
              <w:jc w:val="left"/>
            </w:pPr>
            <w:r w:rsidRPr="00D15EE8">
              <w:t>Score</w:t>
            </w:r>
          </w:p>
        </w:tc>
        <w:tc>
          <w:tcPr>
            <w:tcW w:w="2126" w:type="dxa"/>
          </w:tcPr>
          <w:p w14:paraId="1B19F79B" w14:textId="112E2FB9" w:rsidR="00B366A3" w:rsidRPr="00D15EE8" w:rsidRDefault="00B366A3" w:rsidP="00B366A3">
            <w:pPr>
              <w:pStyle w:val="Retraitcorpsdetexte"/>
              <w:ind w:left="0"/>
              <w:jc w:val="left"/>
            </w:pPr>
            <w:r w:rsidRPr="00D15EE8">
              <w:t>Changement du score</w:t>
            </w:r>
          </w:p>
        </w:tc>
        <w:tc>
          <w:tcPr>
            <w:tcW w:w="2551" w:type="dxa"/>
          </w:tcPr>
          <w:p w14:paraId="4E3CA663" w14:textId="1AB828AA" w:rsidR="00B366A3" w:rsidRPr="00D15EE8" w:rsidRDefault="00B366A3" w:rsidP="00B366A3">
            <w:pPr>
              <w:pStyle w:val="Retraitcorpsdetexte"/>
              <w:ind w:left="0"/>
              <w:jc w:val="left"/>
            </w:pPr>
            <w:r w:rsidRPr="00D15EE8">
              <w:t xml:space="preserve">Incrémentation </w:t>
            </w:r>
            <w:r w:rsidR="006A640D" w:rsidRPr="00D15EE8">
              <w:t>du score lors d’une bonne réponse à une question</w:t>
            </w:r>
          </w:p>
        </w:tc>
        <w:tc>
          <w:tcPr>
            <w:tcW w:w="2491" w:type="dxa"/>
          </w:tcPr>
          <w:p w14:paraId="07C7FCD5" w14:textId="6D32EA08" w:rsidR="00B366A3" w:rsidRPr="00D15EE8" w:rsidRDefault="006A640D" w:rsidP="00B366A3">
            <w:pPr>
              <w:pStyle w:val="Retraitcorpsdetexte"/>
              <w:ind w:left="0"/>
              <w:jc w:val="left"/>
            </w:pPr>
            <w:r w:rsidRPr="00D15EE8">
              <w:t>Si le joueur répond correctement à une question, le score augmente en fonction de la difficulté</w:t>
            </w:r>
          </w:p>
        </w:tc>
        <w:tc>
          <w:tcPr>
            <w:tcW w:w="1502" w:type="dxa"/>
          </w:tcPr>
          <w:p w14:paraId="6C62B047" w14:textId="20B1844A" w:rsidR="00B366A3" w:rsidRPr="00D15EE8" w:rsidRDefault="00B366A3" w:rsidP="00B366A3">
            <w:pPr>
              <w:pStyle w:val="Retraitcorpsdetexte"/>
              <w:ind w:left="0"/>
              <w:jc w:val="center"/>
            </w:pPr>
            <w:r w:rsidRPr="00D15EE8">
              <w:t>2</w:t>
            </w:r>
          </w:p>
        </w:tc>
      </w:tr>
      <w:tr w:rsidR="00B366A3" w:rsidRPr="00D15EE8" w14:paraId="308A6F5B" w14:textId="21119113" w:rsidTr="00ED01DF">
        <w:trPr>
          <w:trHeight w:val="358"/>
        </w:trPr>
        <w:tc>
          <w:tcPr>
            <w:tcW w:w="1590" w:type="dxa"/>
          </w:tcPr>
          <w:p w14:paraId="615A8909" w14:textId="552CD9DB" w:rsidR="00B366A3" w:rsidRPr="00D15EE8" w:rsidRDefault="00B366A3" w:rsidP="00B366A3">
            <w:pPr>
              <w:pStyle w:val="Retraitcorpsdetexte"/>
              <w:ind w:left="0"/>
              <w:jc w:val="left"/>
            </w:pPr>
            <w:r w:rsidRPr="00D15EE8">
              <w:t>Game over</w:t>
            </w:r>
          </w:p>
        </w:tc>
        <w:tc>
          <w:tcPr>
            <w:tcW w:w="2126" w:type="dxa"/>
          </w:tcPr>
          <w:p w14:paraId="69480DFC" w14:textId="34AE91A2" w:rsidR="00B366A3" w:rsidRPr="00D15EE8" w:rsidRDefault="00B366A3" w:rsidP="00B366A3">
            <w:pPr>
              <w:pStyle w:val="Retraitcorpsdetexte"/>
              <w:ind w:left="0"/>
              <w:jc w:val="left"/>
            </w:pPr>
            <w:r w:rsidRPr="00D15EE8">
              <w:t>Activation au bon moment</w:t>
            </w:r>
          </w:p>
        </w:tc>
        <w:tc>
          <w:tcPr>
            <w:tcW w:w="2551" w:type="dxa"/>
          </w:tcPr>
          <w:p w14:paraId="0C4D7616" w14:textId="2AD4204F" w:rsidR="00B366A3" w:rsidRPr="00D15EE8" w:rsidRDefault="006A640D" w:rsidP="00B366A3">
            <w:pPr>
              <w:pStyle w:val="Retraitcorpsdetexte"/>
              <w:ind w:left="0"/>
              <w:jc w:val="left"/>
            </w:pPr>
            <w:r w:rsidRPr="00D15EE8">
              <w:t>Lorsqu’une pièce a atteint le haut de la zone, la partie est terminée</w:t>
            </w:r>
          </w:p>
        </w:tc>
        <w:tc>
          <w:tcPr>
            <w:tcW w:w="2491" w:type="dxa"/>
          </w:tcPr>
          <w:p w14:paraId="12B7CEEF" w14:textId="4EEDB6F2" w:rsidR="00B366A3" w:rsidRPr="00D15EE8" w:rsidRDefault="006A640D" w:rsidP="00B366A3">
            <w:pPr>
              <w:pStyle w:val="Retraitcorpsdetexte"/>
              <w:ind w:left="0"/>
              <w:jc w:val="left"/>
            </w:pPr>
            <w:r w:rsidRPr="00D15EE8">
              <w:t>Le game over s’active uniquement lorsqu’une pièce touche le haut de la zone. La partie est ensuite sauvegardée en DB</w:t>
            </w:r>
          </w:p>
        </w:tc>
        <w:tc>
          <w:tcPr>
            <w:tcW w:w="1502" w:type="dxa"/>
          </w:tcPr>
          <w:p w14:paraId="39F7545A" w14:textId="64FFCDCF" w:rsidR="00B366A3" w:rsidRPr="00D15EE8" w:rsidRDefault="00B366A3" w:rsidP="00B366A3">
            <w:pPr>
              <w:pStyle w:val="Retraitcorpsdetexte"/>
              <w:ind w:left="0"/>
              <w:jc w:val="center"/>
            </w:pPr>
            <w:r w:rsidRPr="00D15EE8">
              <w:t>3</w:t>
            </w:r>
          </w:p>
        </w:tc>
      </w:tr>
      <w:tr w:rsidR="00B366A3" w:rsidRPr="00D15EE8" w14:paraId="4D57A1FE" w14:textId="606BE15A" w:rsidTr="00ED01DF">
        <w:trPr>
          <w:trHeight w:val="358"/>
        </w:trPr>
        <w:tc>
          <w:tcPr>
            <w:tcW w:w="1590" w:type="dxa"/>
          </w:tcPr>
          <w:p w14:paraId="49DEC94E" w14:textId="44877C3B" w:rsidR="00B366A3" w:rsidRPr="00D15EE8" w:rsidRDefault="00B366A3" w:rsidP="00B366A3">
            <w:pPr>
              <w:pStyle w:val="Retraitcorpsdetexte"/>
              <w:ind w:left="0"/>
              <w:jc w:val="left"/>
            </w:pPr>
            <w:r w:rsidRPr="00D15EE8">
              <w:t>DB</w:t>
            </w:r>
          </w:p>
        </w:tc>
        <w:tc>
          <w:tcPr>
            <w:tcW w:w="2126" w:type="dxa"/>
          </w:tcPr>
          <w:p w14:paraId="02DD879C" w14:textId="4EB57B08" w:rsidR="00B366A3" w:rsidRPr="00D15EE8" w:rsidRDefault="006A640D" w:rsidP="00B366A3">
            <w:pPr>
              <w:pStyle w:val="Retraitcorpsdetexte"/>
              <w:ind w:left="0"/>
              <w:jc w:val="left"/>
            </w:pPr>
            <w:r w:rsidRPr="00D15EE8">
              <w:t>Bon fonctionnement de la DB avec le jeu</w:t>
            </w:r>
          </w:p>
        </w:tc>
        <w:tc>
          <w:tcPr>
            <w:tcW w:w="2551" w:type="dxa"/>
          </w:tcPr>
          <w:p w14:paraId="07A83016" w14:textId="5C98566C" w:rsidR="00B366A3" w:rsidRPr="00D15EE8" w:rsidRDefault="006A640D" w:rsidP="00B366A3">
            <w:pPr>
              <w:pStyle w:val="Retraitcorpsdetexte"/>
              <w:ind w:left="0"/>
              <w:jc w:val="left"/>
            </w:pPr>
            <w:r w:rsidRPr="00D15EE8">
              <w:t>La connexion avec la DB est faite correctement. Des informations doivent pouvoir être récupérées et insérées</w:t>
            </w:r>
          </w:p>
        </w:tc>
        <w:tc>
          <w:tcPr>
            <w:tcW w:w="2491" w:type="dxa"/>
          </w:tcPr>
          <w:p w14:paraId="5A496940" w14:textId="01CD7A61" w:rsidR="00B366A3" w:rsidRPr="00D15EE8" w:rsidRDefault="006A640D" w:rsidP="00B366A3">
            <w:pPr>
              <w:pStyle w:val="Retraitcorpsdetexte"/>
              <w:ind w:left="0"/>
              <w:jc w:val="left"/>
            </w:pPr>
            <w:r w:rsidRPr="00D15EE8">
              <w:t>Les informations sont correctement récupérées et insérées. Un fichier de log est prévu en cas de problème</w:t>
            </w:r>
          </w:p>
        </w:tc>
        <w:tc>
          <w:tcPr>
            <w:tcW w:w="1502" w:type="dxa"/>
          </w:tcPr>
          <w:p w14:paraId="25B11FAD" w14:textId="2AD315BC" w:rsidR="00B366A3" w:rsidRPr="00D15EE8" w:rsidRDefault="00B366A3" w:rsidP="00B366A3">
            <w:pPr>
              <w:pStyle w:val="Retraitcorpsdetexte"/>
              <w:ind w:left="0"/>
              <w:jc w:val="center"/>
            </w:pPr>
            <w:r w:rsidRPr="00D15EE8">
              <w:t>4</w:t>
            </w:r>
          </w:p>
        </w:tc>
      </w:tr>
    </w:tbl>
    <w:p w14:paraId="69D7B050" w14:textId="77777777" w:rsidR="00184F0A" w:rsidRPr="00D15EE8" w:rsidRDefault="00184F0A" w:rsidP="00184F0A">
      <w:pPr>
        <w:pStyle w:val="Retraitcorpsdetexte"/>
      </w:pPr>
    </w:p>
    <w:p w14:paraId="49F14DB3" w14:textId="651F2473" w:rsidR="00184F0A" w:rsidRPr="00D15EE8" w:rsidRDefault="00184F0A" w:rsidP="003C4C1F">
      <w:pPr>
        <w:pStyle w:val="Retraitcorpsdetexte"/>
        <w:spacing w:line="276" w:lineRule="auto"/>
        <w:ind w:left="708"/>
      </w:pPr>
      <w:r w:rsidRPr="00D15EE8">
        <w:t xml:space="preserve">Les tests seront </w:t>
      </w:r>
      <w:r w:rsidR="006854FB" w:rsidRPr="00D15EE8">
        <w:t>faits</w:t>
      </w:r>
      <w:r w:rsidRPr="00D15EE8">
        <w:t xml:space="preserve"> au fil du temps et dans un ordre logique (certains tests ne pouvant être fait</w:t>
      </w:r>
      <w:r w:rsidR="00ED01DF">
        <w:t>s</w:t>
      </w:r>
      <w:r w:rsidRPr="00D15EE8">
        <w:t xml:space="preserve"> avant d’autres dû à un ordre d’implémentation des fonctionnalités).</w:t>
      </w:r>
      <w:r w:rsidR="006A640D" w:rsidRPr="00D15EE8">
        <w:t xml:space="preserve"> Les tests peuvent être réalisés soit par une personne</w:t>
      </w:r>
      <w:r w:rsidR="008B3771" w:rsidRPr="00D15EE8">
        <w:t xml:space="preserve"> interne au projet (développeur, CDP, expert)</w:t>
      </w:r>
      <w:r w:rsidR="006A640D" w:rsidRPr="00D15EE8">
        <w:t xml:space="preserve">, soit par une personne externe (camarade, famille, profs, </w:t>
      </w:r>
      <w:r w:rsidR="00ED01DF">
        <w:t>etc</w:t>
      </w:r>
      <w:r w:rsidR="006A640D" w:rsidRPr="00D15EE8">
        <w:t>…), soit via un test unitaire.</w:t>
      </w:r>
      <w:r w:rsidR="008B3771" w:rsidRPr="00D15EE8">
        <w:t xml:space="preserve"> L</w:t>
      </w:r>
      <w:r w:rsidR="00ED01DF">
        <w:t>a</w:t>
      </w:r>
      <w:r w:rsidR="008B3771" w:rsidRPr="00D15EE8">
        <w:t xml:space="preserve"> personne</w:t>
      </w:r>
      <w:r w:rsidR="00ED01DF">
        <w:t xml:space="preserve"> ou l’outil </w:t>
      </w:r>
      <w:r w:rsidR="008B3771" w:rsidRPr="00D15EE8">
        <w:t>ayant réalisé le test sera mentionné dans le tableau de résultat</w:t>
      </w:r>
      <w:r w:rsidR="00D1246A" w:rsidRPr="00D15EE8">
        <w:t>.</w:t>
      </w:r>
    </w:p>
    <w:p w14:paraId="635B626C" w14:textId="77777777" w:rsidR="00EE5D4E" w:rsidRPr="00D15EE8" w:rsidRDefault="00EE5D4E" w:rsidP="003C4C1F">
      <w:pPr>
        <w:pStyle w:val="Titre2"/>
        <w:numPr>
          <w:ilvl w:val="0"/>
          <w:numId w:val="0"/>
        </w:numPr>
        <w:ind w:left="1134"/>
      </w:pPr>
      <w:bookmarkStart w:id="42" w:name="_Toc532179961"/>
    </w:p>
    <w:p w14:paraId="0917BEB4" w14:textId="77777777" w:rsidR="007F30AE" w:rsidRDefault="007F30AE" w:rsidP="00C474EF">
      <w:pPr>
        <w:pStyle w:val="Titre1"/>
      </w:pPr>
      <w:bookmarkStart w:id="43" w:name="_Toc532179964"/>
      <w:bookmarkStart w:id="44" w:name="_Toc165969648"/>
      <w:bookmarkStart w:id="45" w:name="_Toc167881472"/>
      <w:bookmarkEnd w:id="42"/>
      <w:r w:rsidRPr="00D15EE8">
        <w:t>Réalisation</w:t>
      </w:r>
      <w:bookmarkEnd w:id="43"/>
      <w:bookmarkEnd w:id="44"/>
      <w:bookmarkEnd w:id="45"/>
    </w:p>
    <w:p w14:paraId="2D0EA48E" w14:textId="6C309885" w:rsidR="00EF625D" w:rsidRPr="00EF625D" w:rsidRDefault="00EF625D" w:rsidP="003C4C1F">
      <w:pPr>
        <w:pStyle w:val="Corpsdetexte"/>
        <w:spacing w:line="276" w:lineRule="auto"/>
      </w:pPr>
      <w:r>
        <w:t>Cette partie aborde la réalisation, dans son ensemble, du projet.</w:t>
      </w:r>
    </w:p>
    <w:p w14:paraId="2142EC7B" w14:textId="44FBB337" w:rsidR="003B63D5" w:rsidRDefault="003B63D5" w:rsidP="003C4C1F">
      <w:pPr>
        <w:pStyle w:val="Titre2"/>
      </w:pPr>
      <w:bookmarkStart w:id="46" w:name="_Toc167881473"/>
      <w:r>
        <w:t>Mise en place du Github</w:t>
      </w:r>
      <w:bookmarkEnd w:id="46"/>
    </w:p>
    <w:p w14:paraId="4D553934" w14:textId="7715D69D" w:rsidR="00433DFE" w:rsidRDefault="00433DFE" w:rsidP="003C4C1F">
      <w:pPr>
        <w:pStyle w:val="Corpsdetexte"/>
        <w:spacing w:line="276" w:lineRule="auto"/>
      </w:pPr>
      <w:r>
        <w:t xml:space="preserve">Afin d’assurer une sauvegarde du projet, un repository GitHub a été fait dès le début du projet. Celui-ci a été mis en Public afin que les experts et la CDP puissent y avoir accès sans pour autant avoir besoin d’être ajoutés au projet. Le Git contient non seulement le projet Visual Studio mais également la documentation. Un ReadMe avec une très brève description du projet est disponible sur le repository. </w:t>
      </w:r>
    </w:p>
    <w:p w14:paraId="51EDDCE3" w14:textId="77777777" w:rsidR="0021328F" w:rsidRDefault="0021328F" w:rsidP="00704195">
      <w:pPr>
        <w:pStyle w:val="Retraitcorpsdetexte"/>
      </w:pPr>
    </w:p>
    <w:p w14:paraId="043FEAB5" w14:textId="142A40B8" w:rsidR="00433DFE" w:rsidRDefault="00433DFE" w:rsidP="003C4C1F">
      <w:pPr>
        <w:pStyle w:val="Corpsdetexte"/>
        <w:spacing w:line="276" w:lineRule="auto"/>
      </w:pPr>
      <w:r>
        <w:t xml:space="preserve">Dû à un problème avec la branche main, le projet se trouve sur la branche master. Le problème était qu’il n’est pas possible d’accéder à la branche main via Visual Studio ou via GitBash. Après des tentatives infructueuses pour copier la branche master sur main, la branche master est devenu la branche sur laquelle le projet a été </w:t>
      </w:r>
      <w:r w:rsidR="0021328F">
        <w:t>réalisé</w:t>
      </w:r>
      <w:r>
        <w:t>. Cette décision a été prise pour plusieurs raisons :</w:t>
      </w:r>
    </w:p>
    <w:p w14:paraId="76B739E3" w14:textId="77777777" w:rsidR="0021328F" w:rsidRDefault="0021328F" w:rsidP="00704195">
      <w:pPr>
        <w:pStyle w:val="Retraitcorpsdetexte"/>
      </w:pPr>
    </w:p>
    <w:p w14:paraId="585E227D" w14:textId="1B7D597E" w:rsidR="00433DFE" w:rsidRDefault="00433DFE" w:rsidP="003C4C1F">
      <w:pPr>
        <w:pStyle w:val="Retraitcorpsdetexte"/>
        <w:numPr>
          <w:ilvl w:val="0"/>
          <w:numId w:val="31"/>
        </w:numPr>
        <w:spacing w:line="276" w:lineRule="auto"/>
        <w:ind w:left="1068"/>
      </w:pPr>
      <w:r>
        <w:t>Il n’y a qu’une seule personne sur le projet. Cela n’implique donc pas de problèmes possibles liés à des pushs simultanés ou au fait que plusieurs personnes travailleraient sur la même branche.</w:t>
      </w:r>
    </w:p>
    <w:p w14:paraId="76BB32C3" w14:textId="46FD8A97" w:rsidR="0021328F" w:rsidRDefault="0021328F" w:rsidP="003E5576">
      <w:pPr>
        <w:pStyle w:val="Retraitcorpsdetexte"/>
        <w:ind w:left="1068"/>
      </w:pPr>
    </w:p>
    <w:p w14:paraId="71F48F02" w14:textId="378FD461" w:rsidR="00433DFE" w:rsidRDefault="00433DFE" w:rsidP="003C4C1F">
      <w:pPr>
        <w:pStyle w:val="Retraitcorpsdetexte"/>
        <w:numPr>
          <w:ilvl w:val="0"/>
          <w:numId w:val="31"/>
        </w:numPr>
        <w:spacing w:line="276" w:lineRule="auto"/>
        <w:ind w:left="1068"/>
      </w:pPr>
      <w:r>
        <w:t>Le coût temps-</w:t>
      </w:r>
      <w:r w:rsidR="0021328F">
        <w:t xml:space="preserve">efficacité-risques. En effet, le github devant être fait le premier jour selon la planification, le temps passé pour régler ce problème ne serait pas optimal en termes d’efficacité (principe de Pareto). Les potentiels risques causés par l’utilisation de la branche master sont également minimes (voir nuls, mais le risque 0 n’existe pas). </w:t>
      </w:r>
    </w:p>
    <w:p w14:paraId="790FEB1E" w14:textId="77777777" w:rsidR="0021328F" w:rsidRDefault="0021328F" w:rsidP="003C4C1F">
      <w:pPr>
        <w:pStyle w:val="Retraitcorpsdetexte"/>
        <w:spacing w:line="276" w:lineRule="auto"/>
        <w:ind w:left="1854"/>
      </w:pPr>
    </w:p>
    <w:p w14:paraId="5EEBDA95" w14:textId="2C1D59BA" w:rsidR="00704195" w:rsidRDefault="0021328F" w:rsidP="003C4C1F">
      <w:pPr>
        <w:pStyle w:val="Corpsdetexte"/>
        <w:spacing w:line="276" w:lineRule="auto"/>
      </w:pPr>
      <w:r>
        <w:t>En outre, si le projet avait été un projet de groupe, le temps passé à régler ledit souci aurait été rentable pour l’efficacité et la réduction de risques par la suite, ce qui n’est pas le cas ici.</w:t>
      </w:r>
    </w:p>
    <w:p w14:paraId="49C67E66" w14:textId="77777777" w:rsidR="00704195" w:rsidRPr="00704195" w:rsidRDefault="00704195" w:rsidP="00704195">
      <w:pPr>
        <w:pStyle w:val="Retraitcorpsdetexte3"/>
      </w:pPr>
    </w:p>
    <w:p w14:paraId="1B9C0042" w14:textId="56F4D84B" w:rsidR="003B63D5" w:rsidRDefault="003B63D5" w:rsidP="003C4C1F">
      <w:pPr>
        <w:pStyle w:val="Titre2"/>
      </w:pPr>
      <w:bookmarkStart w:id="47" w:name="_Toc167881474"/>
      <w:r>
        <w:t>Mise en place de Visual Studio 2022</w:t>
      </w:r>
      <w:bookmarkEnd w:id="47"/>
    </w:p>
    <w:p w14:paraId="2D32F289" w14:textId="7D07F754" w:rsidR="0021328F" w:rsidRDefault="0021328F" w:rsidP="003C4C1F">
      <w:pPr>
        <w:pStyle w:val="Corpsdetexte"/>
        <w:spacing w:line="276" w:lineRule="auto"/>
      </w:pPr>
      <w:r>
        <w:t>Pour la création du projet Visual Studio, le tem</w:t>
      </w:r>
      <w:r w:rsidR="00BF6403">
        <w:t>plate choisi est le console.Framework et non le console.Net.</w:t>
      </w:r>
    </w:p>
    <w:p w14:paraId="1D31BBA2" w14:textId="77777777" w:rsidR="00BF6403" w:rsidRDefault="00BF6403" w:rsidP="00704195">
      <w:pPr>
        <w:pStyle w:val="Retraitcorpsdetexte"/>
      </w:pPr>
    </w:p>
    <w:p w14:paraId="76818C2F" w14:textId="6B3F334F" w:rsidR="00BF6403" w:rsidRDefault="00BF6403" w:rsidP="003E5576">
      <w:pPr>
        <w:pStyle w:val="Retraitcorpsdetexte"/>
        <w:ind w:left="567"/>
      </w:pPr>
      <w:r>
        <w:rPr>
          <w:noProof/>
        </w:rPr>
        <w:lastRenderedPageBreak/>
        <mc:AlternateContent>
          <mc:Choice Requires="wpg">
            <w:drawing>
              <wp:inline distT="0" distB="0" distL="0" distR="0" wp14:anchorId="25183C39" wp14:editId="0D75D649">
                <wp:extent cx="5759450" cy="2390140"/>
                <wp:effectExtent l="0" t="0" r="0" b="0"/>
                <wp:docPr id="26" name="Groupe 26"/>
                <wp:cNvGraphicFramePr/>
                <a:graphic xmlns:a="http://schemas.openxmlformats.org/drawingml/2006/main">
                  <a:graphicData uri="http://schemas.microsoft.com/office/word/2010/wordprocessingGroup">
                    <wpg:wgp>
                      <wpg:cNvGrpSpPr/>
                      <wpg:grpSpPr>
                        <a:xfrm>
                          <a:off x="0" y="0"/>
                          <a:ext cx="5759450" cy="2390140"/>
                          <a:chOff x="0" y="0"/>
                          <a:chExt cx="5759450" cy="2390140"/>
                        </a:xfrm>
                      </wpg:grpSpPr>
                      <pic:pic xmlns:pic="http://schemas.openxmlformats.org/drawingml/2006/picture">
                        <pic:nvPicPr>
                          <pic:cNvPr id="24" name="Image 2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59450" cy="2063115"/>
                          </a:xfrm>
                          <a:prstGeom prst="rect">
                            <a:avLst/>
                          </a:prstGeom>
                        </pic:spPr>
                      </pic:pic>
                      <wps:wsp>
                        <wps:cNvPr id="25" name="Zone de texte 25"/>
                        <wps:cNvSpPr txBox="1"/>
                        <wps:spPr>
                          <a:xfrm>
                            <a:off x="0" y="2122805"/>
                            <a:ext cx="5759450" cy="267335"/>
                          </a:xfrm>
                          <a:prstGeom prst="rect">
                            <a:avLst/>
                          </a:prstGeom>
                          <a:solidFill>
                            <a:prstClr val="white"/>
                          </a:solidFill>
                          <a:ln>
                            <a:noFill/>
                          </a:ln>
                        </wps:spPr>
                        <wps:txbx>
                          <w:txbxContent>
                            <w:p w14:paraId="5BE0D587" w14:textId="6D023B23" w:rsidR="00771CF1" w:rsidRPr="004E20EF" w:rsidRDefault="00771CF1" w:rsidP="00BF6403">
                              <w:pPr>
                                <w:pStyle w:val="Lgende"/>
                                <w:rPr>
                                  <w:noProof/>
                                  <w:sz w:val="20"/>
                                  <w:szCs w:val="20"/>
                                </w:rPr>
                              </w:pPr>
                              <w:bookmarkStart w:id="48" w:name="_Toc167704095"/>
                              <w:r>
                                <w:t xml:space="preserve">Figure </w:t>
                              </w:r>
                              <w:r w:rsidR="00000000">
                                <w:fldChar w:fldCharType="begin"/>
                              </w:r>
                              <w:r w:rsidR="00000000">
                                <w:instrText xml:space="preserve"> SEQ Figure \* ARABIC </w:instrText>
                              </w:r>
                              <w:r w:rsidR="00000000">
                                <w:fldChar w:fldCharType="separate"/>
                              </w:r>
                              <w:r w:rsidR="00BA70AE">
                                <w:rPr>
                                  <w:noProof/>
                                </w:rPr>
                                <w:t>7</w:t>
                              </w:r>
                              <w:r w:rsidR="00000000">
                                <w:rPr>
                                  <w:noProof/>
                                </w:rPr>
                                <w:fldChar w:fldCharType="end"/>
                              </w:r>
                              <w:r>
                                <w:t xml:space="preserve"> : Configuration dans Visual Studio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5183C39" id="Groupe 26" o:spid="_x0000_s1041" style="width:453.5pt;height:188.2pt;mso-position-horizontal-relative:char;mso-position-vertical-relative:line" coordsize="57594,23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">
                <v:shape id="Image 24" o:spid="_x0000_s1042" type="#_x0000_t75" style="position:absolute;width:57594;height:20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">
                  <v:imagedata r:id="rId24" o:title=""/>
                </v:shape>
                <v:shape id="Zone de texte 25" o:spid="_x0000_s1043" type="#_x0000_t202" style="position:absolute;top:21228;width:57594;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5BE0D587" w14:textId="6D023B23" w:rsidR="00771CF1" w:rsidRPr="004E20EF" w:rsidRDefault="00771CF1" w:rsidP="00BF6403">
                        <w:pPr>
                          <w:pStyle w:val="Lgende"/>
                          <w:rPr>
                            <w:noProof/>
                            <w:sz w:val="20"/>
                            <w:szCs w:val="20"/>
                          </w:rPr>
                        </w:pPr>
                        <w:bookmarkStart w:id="49" w:name="_Toc167704095"/>
                        <w:r>
                          <w:t xml:space="preserve">Figure </w:t>
                        </w:r>
                        <w:r w:rsidR="00000000">
                          <w:fldChar w:fldCharType="begin"/>
                        </w:r>
                        <w:r w:rsidR="00000000">
                          <w:instrText xml:space="preserve"> SEQ Figure \* ARABIC </w:instrText>
                        </w:r>
                        <w:r w:rsidR="00000000">
                          <w:fldChar w:fldCharType="separate"/>
                        </w:r>
                        <w:r w:rsidR="00BA70AE">
                          <w:rPr>
                            <w:noProof/>
                          </w:rPr>
                          <w:t>7</w:t>
                        </w:r>
                        <w:r w:rsidR="00000000">
                          <w:rPr>
                            <w:noProof/>
                          </w:rPr>
                          <w:fldChar w:fldCharType="end"/>
                        </w:r>
                        <w:r>
                          <w:t xml:space="preserve"> : Configuration dans Visual Studio</w:t>
                        </w:r>
                        <w:bookmarkEnd w:id="49"/>
                      </w:p>
                    </w:txbxContent>
                  </v:textbox>
                </v:shape>
                <w10:anchorlock/>
              </v:group>
            </w:pict>
          </mc:Fallback>
        </mc:AlternateContent>
      </w:r>
    </w:p>
    <w:p w14:paraId="5E7F9347" w14:textId="1D4F57B4" w:rsidR="00BF6403" w:rsidRDefault="00BF6403" w:rsidP="00704195">
      <w:pPr>
        <w:pStyle w:val="Retraitcorpsdetexte"/>
      </w:pPr>
    </w:p>
    <w:p w14:paraId="4B408573" w14:textId="3140064A" w:rsidR="00BF6403" w:rsidRDefault="00BF6403" w:rsidP="003C4C1F">
      <w:pPr>
        <w:pStyle w:val="Corpsdetexte"/>
        <w:spacing w:line="276" w:lineRule="auto"/>
      </w:pPr>
      <w:r>
        <w:t xml:space="preserve">Cette décision a été faite en prévision de l’ajout de musique dans l’application. Ayant eu des problèmes pour ajouter du son avec le .Net dans le passé, le .Framework était une certitude pour l’ajout de son de la manière la plus simple et fluide possible. </w:t>
      </w:r>
    </w:p>
    <w:p w14:paraId="6409390A" w14:textId="6EE2E9F2" w:rsidR="00BF6403" w:rsidRDefault="00BF6403" w:rsidP="003C4C1F">
      <w:pPr>
        <w:pStyle w:val="Retraitcorpsdetexte"/>
        <w:spacing w:line="276" w:lineRule="auto"/>
      </w:pPr>
    </w:p>
    <w:p w14:paraId="741A0FE4" w14:textId="146AFC25" w:rsidR="00BF6403" w:rsidRDefault="00BF6403" w:rsidP="003C4C1F">
      <w:pPr>
        <w:pStyle w:val="Corpsdetexte"/>
        <w:spacing w:line="276" w:lineRule="auto"/>
      </w:pPr>
      <w:r>
        <w:t>Une fois le projet cré</w:t>
      </w:r>
      <w:r w:rsidR="00ED01DF">
        <w:t>é</w:t>
      </w:r>
      <w:r>
        <w:t>, il a été lié au Github via l’interface de Visual Studio afin de pouvoir utiliser l’outil Git.</w:t>
      </w:r>
    </w:p>
    <w:p w14:paraId="4CE276BE" w14:textId="23D3656E" w:rsidR="00BF6403" w:rsidRDefault="006C11B6" w:rsidP="00704195">
      <w:pPr>
        <w:pStyle w:val="Retraitcorpsdetexte"/>
      </w:pPr>
      <w:r>
        <w:rPr>
          <w:noProof/>
        </w:rPr>
        <mc:AlternateContent>
          <mc:Choice Requires="wpg">
            <w:drawing>
              <wp:inline distT="0" distB="0" distL="0" distR="0" wp14:anchorId="427A8351" wp14:editId="2914DFC8">
                <wp:extent cx="3951605" cy="847725"/>
                <wp:effectExtent l="0" t="0" r="0" b="9525"/>
                <wp:docPr id="31" name="Groupe 31"/>
                <wp:cNvGraphicFramePr/>
                <a:graphic xmlns:a="http://schemas.openxmlformats.org/drawingml/2006/main">
                  <a:graphicData uri="http://schemas.microsoft.com/office/word/2010/wordprocessingGroup">
                    <wpg:wgp>
                      <wpg:cNvGrpSpPr/>
                      <wpg:grpSpPr>
                        <a:xfrm>
                          <a:off x="0" y="0"/>
                          <a:ext cx="3951605" cy="847725"/>
                          <a:chOff x="0" y="0"/>
                          <a:chExt cx="3951605" cy="847725"/>
                        </a:xfrm>
                      </wpg:grpSpPr>
                      <pic:pic xmlns:pic="http://schemas.openxmlformats.org/drawingml/2006/picture">
                        <pic:nvPicPr>
                          <pic:cNvPr id="29" name="Image 29"/>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51605" cy="524510"/>
                          </a:xfrm>
                          <a:prstGeom prst="rect">
                            <a:avLst/>
                          </a:prstGeom>
                          <a:noFill/>
                          <a:ln>
                            <a:noFill/>
                          </a:ln>
                        </pic:spPr>
                      </pic:pic>
                      <wps:wsp>
                        <wps:cNvPr id="30" name="Zone de texte 30"/>
                        <wps:cNvSpPr txBox="1"/>
                        <wps:spPr>
                          <a:xfrm>
                            <a:off x="0" y="580390"/>
                            <a:ext cx="3951605" cy="267335"/>
                          </a:xfrm>
                          <a:prstGeom prst="rect">
                            <a:avLst/>
                          </a:prstGeom>
                          <a:solidFill>
                            <a:prstClr val="white"/>
                          </a:solidFill>
                          <a:ln>
                            <a:noFill/>
                          </a:ln>
                        </wps:spPr>
                        <wps:txbx>
                          <w:txbxContent>
                            <w:p w14:paraId="4C685A7E" w14:textId="354E63DB" w:rsidR="00771CF1" w:rsidRPr="008E4E38" w:rsidRDefault="00771CF1" w:rsidP="006C11B6">
                              <w:pPr>
                                <w:pStyle w:val="Lgende"/>
                                <w:rPr>
                                  <w:noProof/>
                                  <w:sz w:val="20"/>
                                  <w:szCs w:val="20"/>
                                </w:rPr>
                              </w:pPr>
                              <w:bookmarkStart w:id="50" w:name="_Toc167704096"/>
                              <w:r>
                                <w:t xml:space="preserve">Figure </w:t>
                              </w:r>
                              <w:r w:rsidR="00000000">
                                <w:fldChar w:fldCharType="begin"/>
                              </w:r>
                              <w:r w:rsidR="00000000">
                                <w:instrText xml:space="preserve"> SEQ Figure \* ARABIC </w:instrText>
                              </w:r>
                              <w:r w:rsidR="00000000">
                                <w:fldChar w:fldCharType="separate"/>
                              </w:r>
                              <w:r w:rsidR="00BA70AE">
                                <w:rPr>
                                  <w:noProof/>
                                </w:rPr>
                                <w:t>8</w:t>
                              </w:r>
                              <w:r w:rsidR="00000000">
                                <w:rPr>
                                  <w:noProof/>
                                </w:rPr>
                                <w:fldChar w:fldCharType="end"/>
                              </w:r>
                              <w:r>
                                <w:t xml:space="preserve"> : Onglet Git dans Visual Studio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27A8351" id="Groupe 31" o:spid="_x0000_s1044" style="width:311.15pt;height:66.75pt;mso-position-horizontal-relative:char;mso-position-vertical-relative:line" coordsize="39516,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&#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">
                <v:shape id="Image 29" o:spid="_x0000_s1045" type="#_x0000_t75" style="position:absolute;width:39516;height: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">
                  <v:imagedata r:id="rId26" o:title=""/>
                </v:shape>
                <v:shape id="Zone de texte 30" o:spid="_x0000_s1046" type="#_x0000_t202" style="position:absolute;top:5803;width:39516;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4C685A7E" w14:textId="354E63DB" w:rsidR="00771CF1" w:rsidRPr="008E4E38" w:rsidRDefault="00771CF1" w:rsidP="006C11B6">
                        <w:pPr>
                          <w:pStyle w:val="Lgende"/>
                          <w:rPr>
                            <w:noProof/>
                            <w:sz w:val="20"/>
                            <w:szCs w:val="20"/>
                          </w:rPr>
                        </w:pPr>
                        <w:bookmarkStart w:id="51" w:name="_Toc167704096"/>
                        <w:r>
                          <w:t xml:space="preserve">Figure </w:t>
                        </w:r>
                        <w:r w:rsidR="00000000">
                          <w:fldChar w:fldCharType="begin"/>
                        </w:r>
                        <w:r w:rsidR="00000000">
                          <w:instrText xml:space="preserve"> SEQ Figure \* ARABIC </w:instrText>
                        </w:r>
                        <w:r w:rsidR="00000000">
                          <w:fldChar w:fldCharType="separate"/>
                        </w:r>
                        <w:r w:rsidR="00BA70AE">
                          <w:rPr>
                            <w:noProof/>
                          </w:rPr>
                          <w:t>8</w:t>
                        </w:r>
                        <w:r w:rsidR="00000000">
                          <w:rPr>
                            <w:noProof/>
                          </w:rPr>
                          <w:fldChar w:fldCharType="end"/>
                        </w:r>
                        <w:r>
                          <w:t xml:space="preserve"> : Onglet Git dans Visual Studio</w:t>
                        </w:r>
                        <w:bookmarkEnd w:id="51"/>
                      </w:p>
                    </w:txbxContent>
                  </v:textbox>
                </v:shape>
                <w10:anchorlock/>
              </v:group>
            </w:pict>
          </mc:Fallback>
        </mc:AlternateContent>
      </w:r>
    </w:p>
    <w:p w14:paraId="5C202601" w14:textId="7514B2C0" w:rsidR="006C11B6" w:rsidRDefault="006C11B6" w:rsidP="00704195">
      <w:pPr>
        <w:pStyle w:val="Retraitcorpsdetexte"/>
      </w:pPr>
      <w:r>
        <w:rPr>
          <w:noProof/>
        </w:rPr>
        <w:lastRenderedPageBreak/>
        <mc:AlternateContent>
          <mc:Choice Requires="wpg">
            <w:drawing>
              <wp:inline distT="0" distB="0" distL="0" distR="0" wp14:anchorId="361A5940" wp14:editId="0E6C2178">
                <wp:extent cx="4152900" cy="5761355"/>
                <wp:effectExtent l="0" t="0" r="0" b="0"/>
                <wp:docPr id="34" name="Groupe 34"/>
                <wp:cNvGraphicFramePr/>
                <a:graphic xmlns:a="http://schemas.openxmlformats.org/drawingml/2006/main">
                  <a:graphicData uri="http://schemas.microsoft.com/office/word/2010/wordprocessingGroup">
                    <wpg:wgp>
                      <wpg:cNvGrpSpPr/>
                      <wpg:grpSpPr>
                        <a:xfrm>
                          <a:off x="0" y="0"/>
                          <a:ext cx="4152900" cy="5761355"/>
                          <a:chOff x="0" y="0"/>
                          <a:chExt cx="4152900" cy="5761355"/>
                        </a:xfrm>
                      </wpg:grpSpPr>
                      <pic:pic xmlns:pic="http://schemas.openxmlformats.org/drawingml/2006/picture">
                        <pic:nvPicPr>
                          <pic:cNvPr id="32" name="Image 3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152900" cy="5438775"/>
                          </a:xfrm>
                          <a:prstGeom prst="rect">
                            <a:avLst/>
                          </a:prstGeom>
                        </pic:spPr>
                      </pic:pic>
                      <wps:wsp>
                        <wps:cNvPr id="33" name="Zone de texte 33"/>
                        <wps:cNvSpPr txBox="1"/>
                        <wps:spPr>
                          <a:xfrm>
                            <a:off x="0" y="5494020"/>
                            <a:ext cx="4152900" cy="267335"/>
                          </a:xfrm>
                          <a:prstGeom prst="rect">
                            <a:avLst/>
                          </a:prstGeom>
                          <a:solidFill>
                            <a:prstClr val="white"/>
                          </a:solidFill>
                          <a:ln>
                            <a:noFill/>
                          </a:ln>
                        </wps:spPr>
                        <wps:txbx>
                          <w:txbxContent>
                            <w:p w14:paraId="3EEECA45" w14:textId="132FB0AF" w:rsidR="00771CF1" w:rsidRPr="00281404" w:rsidRDefault="00771CF1" w:rsidP="006C11B6">
                              <w:pPr>
                                <w:pStyle w:val="Lgende"/>
                                <w:rPr>
                                  <w:noProof/>
                                  <w:sz w:val="20"/>
                                  <w:szCs w:val="20"/>
                                </w:rPr>
                              </w:pPr>
                              <w:bookmarkStart w:id="52" w:name="_Toc167704097"/>
                              <w:r>
                                <w:t xml:space="preserve">Figure </w:t>
                              </w:r>
                              <w:r w:rsidR="00000000">
                                <w:fldChar w:fldCharType="begin"/>
                              </w:r>
                              <w:r w:rsidR="00000000">
                                <w:instrText xml:space="preserve"> SEQ Figure \* ARABIC </w:instrText>
                              </w:r>
                              <w:r w:rsidR="00000000">
                                <w:fldChar w:fldCharType="separate"/>
                              </w:r>
                              <w:r w:rsidR="00BA70AE">
                                <w:rPr>
                                  <w:noProof/>
                                </w:rPr>
                                <w:t>9</w:t>
                              </w:r>
                              <w:r w:rsidR="00000000">
                                <w:rPr>
                                  <w:noProof/>
                                </w:rPr>
                                <w:fldChar w:fldCharType="end"/>
                              </w:r>
                              <w:r>
                                <w:t xml:space="preserve"> : Outil Git dans Visual Studio</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61A5940" id="Groupe 34" o:spid="_x0000_s1047" style="width:327pt;height:453.65pt;mso-position-horizontal-relative:char;mso-position-vertical-relative:line" coordsize="41529,57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">
                <v:shape id="Image 32" o:spid="_x0000_s1048" type="#_x0000_t75" style="position:absolute;width:41529;height:54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">
                  <v:imagedata r:id="rId28" o:title=""/>
                </v:shape>
                <v:shape id="Zone de texte 33" o:spid="_x0000_s1049" type="#_x0000_t202" style="position:absolute;top:54940;width:41529;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EEECA45" w14:textId="132FB0AF" w:rsidR="00771CF1" w:rsidRPr="00281404" w:rsidRDefault="00771CF1" w:rsidP="006C11B6">
                        <w:pPr>
                          <w:pStyle w:val="Lgende"/>
                          <w:rPr>
                            <w:noProof/>
                            <w:sz w:val="20"/>
                            <w:szCs w:val="20"/>
                          </w:rPr>
                        </w:pPr>
                        <w:bookmarkStart w:id="53" w:name="_Toc167704097"/>
                        <w:r>
                          <w:t xml:space="preserve">Figure </w:t>
                        </w:r>
                        <w:r w:rsidR="00000000">
                          <w:fldChar w:fldCharType="begin"/>
                        </w:r>
                        <w:r w:rsidR="00000000">
                          <w:instrText xml:space="preserve"> SEQ Figure \* ARABIC </w:instrText>
                        </w:r>
                        <w:r w:rsidR="00000000">
                          <w:fldChar w:fldCharType="separate"/>
                        </w:r>
                        <w:r w:rsidR="00BA70AE">
                          <w:rPr>
                            <w:noProof/>
                          </w:rPr>
                          <w:t>9</w:t>
                        </w:r>
                        <w:r w:rsidR="00000000">
                          <w:rPr>
                            <w:noProof/>
                          </w:rPr>
                          <w:fldChar w:fldCharType="end"/>
                        </w:r>
                        <w:r>
                          <w:t xml:space="preserve"> : Outil Git dans Visual Studio</w:t>
                        </w:r>
                        <w:bookmarkEnd w:id="53"/>
                      </w:p>
                    </w:txbxContent>
                  </v:textbox>
                </v:shape>
                <w10:anchorlock/>
              </v:group>
            </w:pict>
          </mc:Fallback>
        </mc:AlternateContent>
      </w:r>
    </w:p>
    <w:p w14:paraId="1C91BD81" w14:textId="77777777" w:rsidR="00704195" w:rsidRPr="00704195" w:rsidRDefault="00704195" w:rsidP="000170A4">
      <w:pPr>
        <w:pStyle w:val="Retraitcorpsdetexte3"/>
        <w:ind w:left="0"/>
      </w:pPr>
    </w:p>
    <w:p w14:paraId="1A85D54F" w14:textId="68707378" w:rsidR="003B63D5" w:rsidRDefault="003B63D5" w:rsidP="003C4C1F">
      <w:pPr>
        <w:pStyle w:val="Titre2"/>
      </w:pPr>
      <w:bookmarkStart w:id="54" w:name="_Toc167881475"/>
      <w:r>
        <w:t>Mise en place de la base de données (MPD)</w:t>
      </w:r>
      <w:bookmarkEnd w:id="54"/>
    </w:p>
    <w:p w14:paraId="52416BEA" w14:textId="13DB0985" w:rsidR="00B16395" w:rsidRDefault="00B16395" w:rsidP="003C4C1F">
      <w:pPr>
        <w:pStyle w:val="Corpsdetexte"/>
        <w:spacing w:line="276" w:lineRule="auto"/>
      </w:pPr>
      <w:r>
        <w:t xml:space="preserve">Avec l’aide du MLD (point 4.3.2.3), la base de données a été faite dans PHPMyAdmin. Un serveur UWamp a permis d’héberger la DB. </w:t>
      </w:r>
    </w:p>
    <w:p w14:paraId="5311B9D4" w14:textId="0D22293A" w:rsidR="00B16395" w:rsidRDefault="00B16395" w:rsidP="003C4C1F">
      <w:pPr>
        <w:pStyle w:val="Corpsdetexte"/>
        <w:spacing w:line="276" w:lineRule="auto"/>
      </w:pPr>
      <w:r>
        <w:t xml:space="preserve">Pour des raisons de sécurité, un utilisateur admin a été créé afin de pouvoir accéder à la DB (évite l’utilisation de l’utilisateur root, mot de passe root). </w:t>
      </w:r>
    </w:p>
    <w:p w14:paraId="41B3F1AF" w14:textId="06A63F95" w:rsidR="00B16395" w:rsidRDefault="00B16395" w:rsidP="003C4C1F">
      <w:pPr>
        <w:pStyle w:val="Corpsdetexte"/>
        <w:spacing w:line="276" w:lineRule="auto"/>
        <w:jc w:val="left"/>
      </w:pPr>
      <w:r>
        <w:t>-Nom : Admin123</w:t>
      </w:r>
      <w:r w:rsidR="003E5576">
        <w:t xml:space="preserve"> </w:t>
      </w:r>
      <w:r w:rsidR="003E5576">
        <w:br/>
      </w:r>
      <w:r>
        <w:t>-Mot de passe : Admin !123</w:t>
      </w:r>
    </w:p>
    <w:p w14:paraId="60888CF5" w14:textId="77777777" w:rsidR="00B16395" w:rsidRDefault="00B16395" w:rsidP="00B16395">
      <w:pPr>
        <w:pStyle w:val="Retraitcorpsdetexte"/>
      </w:pPr>
    </w:p>
    <w:p w14:paraId="33684624" w14:textId="6AF1DADB" w:rsidR="00B16395" w:rsidRDefault="00B16395" w:rsidP="00B16395">
      <w:pPr>
        <w:pStyle w:val="Retraitcorpsdetexte"/>
      </w:pPr>
      <w:r>
        <w:rPr>
          <w:noProof/>
        </w:rPr>
        <w:lastRenderedPageBreak/>
        <mc:AlternateContent>
          <mc:Choice Requires="wpg">
            <w:drawing>
              <wp:inline distT="0" distB="0" distL="0" distR="0" wp14:anchorId="5B65FAFE" wp14:editId="2EB77774">
                <wp:extent cx="5438692" cy="3061252"/>
                <wp:effectExtent l="0" t="0" r="0" b="6350"/>
                <wp:docPr id="37" name="Groupe 37"/>
                <wp:cNvGraphicFramePr/>
                <a:graphic xmlns:a="http://schemas.openxmlformats.org/drawingml/2006/main">
                  <a:graphicData uri="http://schemas.microsoft.com/office/word/2010/wordprocessingGroup">
                    <wpg:wgp>
                      <wpg:cNvGrpSpPr/>
                      <wpg:grpSpPr>
                        <a:xfrm>
                          <a:off x="0" y="0"/>
                          <a:ext cx="5438692" cy="3061252"/>
                          <a:chOff x="0" y="0"/>
                          <a:chExt cx="5759450" cy="3225165"/>
                        </a:xfrm>
                      </wpg:grpSpPr>
                      <pic:pic xmlns:pic="http://schemas.openxmlformats.org/drawingml/2006/picture">
                        <pic:nvPicPr>
                          <pic:cNvPr id="35" name="Image 3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59450" cy="2898140"/>
                          </a:xfrm>
                          <a:prstGeom prst="rect">
                            <a:avLst/>
                          </a:prstGeom>
                        </pic:spPr>
                      </pic:pic>
                      <wps:wsp>
                        <wps:cNvPr id="36" name="Zone de texte 36"/>
                        <wps:cNvSpPr txBox="1"/>
                        <wps:spPr>
                          <a:xfrm>
                            <a:off x="0" y="2957830"/>
                            <a:ext cx="5759450" cy="267335"/>
                          </a:xfrm>
                          <a:prstGeom prst="rect">
                            <a:avLst/>
                          </a:prstGeom>
                          <a:solidFill>
                            <a:prstClr val="white"/>
                          </a:solidFill>
                          <a:ln>
                            <a:noFill/>
                          </a:ln>
                        </wps:spPr>
                        <wps:txbx>
                          <w:txbxContent>
                            <w:p w14:paraId="2E672B6B" w14:textId="2BC8F5AB" w:rsidR="00771CF1" w:rsidRPr="00074CE5" w:rsidRDefault="00771CF1" w:rsidP="00B16395">
                              <w:pPr>
                                <w:pStyle w:val="Lgende"/>
                                <w:rPr>
                                  <w:noProof/>
                                  <w:sz w:val="20"/>
                                  <w:szCs w:val="20"/>
                                </w:rPr>
                              </w:pPr>
                              <w:bookmarkStart w:id="55" w:name="_Toc167704098"/>
                              <w:r>
                                <w:t xml:space="preserve">Figure </w:t>
                              </w:r>
                              <w:r w:rsidR="00000000">
                                <w:fldChar w:fldCharType="begin"/>
                              </w:r>
                              <w:r w:rsidR="00000000">
                                <w:instrText xml:space="preserve"> SEQ Figure \* ARABIC </w:instrText>
                              </w:r>
                              <w:r w:rsidR="00000000">
                                <w:fldChar w:fldCharType="separate"/>
                              </w:r>
                              <w:r w:rsidR="00BA70AE">
                                <w:rPr>
                                  <w:noProof/>
                                </w:rPr>
                                <w:t>10</w:t>
                              </w:r>
                              <w:r w:rsidR="00000000">
                                <w:rPr>
                                  <w:noProof/>
                                </w:rPr>
                                <w:fldChar w:fldCharType="end"/>
                              </w:r>
                              <w:r>
                                <w:t xml:space="preserve"> : MPD de la DB</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B65FAFE" id="Groupe 37" o:spid="_x0000_s1050" style="width:428.25pt;height:241.05pt;mso-position-horizontal-relative:char;mso-position-vertical-relative:line" coordsize="57594,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">
                <v:shape id="Image 35" o:spid="_x0000_s1051" type="#_x0000_t75" style="position:absolute;width:57594;height:28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">
                  <v:imagedata r:id="rId30" o:title=""/>
                </v:shape>
                <v:shape id="Zone de texte 36" o:spid="_x0000_s1052" type="#_x0000_t202" style="position:absolute;top:29578;width:57594;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2E672B6B" w14:textId="2BC8F5AB" w:rsidR="00771CF1" w:rsidRPr="00074CE5" w:rsidRDefault="00771CF1" w:rsidP="00B16395">
                        <w:pPr>
                          <w:pStyle w:val="Lgende"/>
                          <w:rPr>
                            <w:noProof/>
                            <w:sz w:val="20"/>
                            <w:szCs w:val="20"/>
                          </w:rPr>
                        </w:pPr>
                        <w:bookmarkStart w:id="56" w:name="_Toc167704098"/>
                        <w:r>
                          <w:t xml:space="preserve">Figure </w:t>
                        </w:r>
                        <w:r w:rsidR="00000000">
                          <w:fldChar w:fldCharType="begin"/>
                        </w:r>
                        <w:r w:rsidR="00000000">
                          <w:instrText xml:space="preserve"> SEQ Figure \* ARABIC </w:instrText>
                        </w:r>
                        <w:r w:rsidR="00000000">
                          <w:fldChar w:fldCharType="separate"/>
                        </w:r>
                        <w:r w:rsidR="00BA70AE">
                          <w:rPr>
                            <w:noProof/>
                          </w:rPr>
                          <w:t>10</w:t>
                        </w:r>
                        <w:r w:rsidR="00000000">
                          <w:rPr>
                            <w:noProof/>
                          </w:rPr>
                          <w:fldChar w:fldCharType="end"/>
                        </w:r>
                        <w:r>
                          <w:t xml:space="preserve"> : MPD de la DB</w:t>
                        </w:r>
                        <w:bookmarkEnd w:id="56"/>
                      </w:p>
                    </w:txbxContent>
                  </v:textbox>
                </v:shape>
                <w10:anchorlock/>
              </v:group>
            </w:pict>
          </mc:Fallback>
        </mc:AlternateContent>
      </w:r>
    </w:p>
    <w:p w14:paraId="373E544E" w14:textId="72A85E1B" w:rsidR="00B16395" w:rsidRDefault="00B16395" w:rsidP="00B16395">
      <w:pPr>
        <w:pStyle w:val="Retraitcorpsdetexte"/>
      </w:pPr>
    </w:p>
    <w:p w14:paraId="57D6F3B0" w14:textId="1B891E0A" w:rsidR="00B16395" w:rsidRDefault="00B16395" w:rsidP="003C4C1F">
      <w:pPr>
        <w:pStyle w:val="Corpsdetexte"/>
        <w:spacing w:line="276" w:lineRule="auto"/>
      </w:pPr>
      <w:r>
        <w:t xml:space="preserve">Une fois les tables créées, </w:t>
      </w:r>
      <w:r w:rsidR="0061647B">
        <w:t>les clés étrangères</w:t>
      </w:r>
      <w:r>
        <w:t xml:space="preserve"> ont été ajoutées</w:t>
      </w:r>
      <w:r w:rsidR="0061647B">
        <w:t xml:space="preserve">. </w:t>
      </w:r>
    </w:p>
    <w:p w14:paraId="4AF566AA" w14:textId="30A9F152" w:rsidR="0061647B" w:rsidRDefault="0061647B" w:rsidP="003C4C1F">
      <w:pPr>
        <w:pStyle w:val="Corpsdetexte"/>
        <w:spacing w:line="276" w:lineRule="auto"/>
      </w:pPr>
      <w:r>
        <w:t>Commande SQL pour l’ajout de clé étrangère :</w:t>
      </w:r>
    </w:p>
    <w:p w14:paraId="29D3E229" w14:textId="7E912268" w:rsidR="0061647B" w:rsidRDefault="0061647B" w:rsidP="003C4C1F">
      <w:pPr>
        <w:pStyle w:val="Retraitcorpsdetexte"/>
        <w:spacing w:line="276" w:lineRule="auto"/>
      </w:pPr>
    </w:p>
    <w:p w14:paraId="16D1A785" w14:textId="42E8A7BA" w:rsidR="0061647B" w:rsidRDefault="0061647B" w:rsidP="003C4C1F">
      <w:pPr>
        <w:pStyle w:val="Corpsdetexte"/>
        <w:spacing w:line="276" w:lineRule="auto"/>
      </w:pPr>
      <w:r w:rsidRPr="008D1F47">
        <w:rPr>
          <w:color w:val="0070C0"/>
        </w:rPr>
        <w:t xml:space="preserve">ALTER TABLE </w:t>
      </w:r>
      <w:r>
        <w:t xml:space="preserve">« table visée » </w:t>
      </w:r>
      <w:r w:rsidRPr="008D1F47">
        <w:rPr>
          <w:color w:val="0070C0"/>
        </w:rPr>
        <w:t xml:space="preserve">ADD FOREIGN KEY </w:t>
      </w:r>
      <w:r>
        <w:t xml:space="preserve">« champ de la table» </w:t>
      </w:r>
      <w:r w:rsidRPr="008D1F47">
        <w:rPr>
          <w:color w:val="0070C0"/>
        </w:rPr>
        <w:t xml:space="preserve">REFERENCES </w:t>
      </w:r>
      <w:r>
        <w:t>« table étrangère(champ de référence) » ;</w:t>
      </w:r>
    </w:p>
    <w:p w14:paraId="14D59524" w14:textId="77777777" w:rsidR="008D1F47" w:rsidRDefault="008D1F47" w:rsidP="003C4C1F">
      <w:pPr>
        <w:pStyle w:val="Retraitcorpsdetexte"/>
        <w:spacing w:line="276" w:lineRule="auto"/>
      </w:pPr>
    </w:p>
    <w:p w14:paraId="592B0966" w14:textId="61315BCF" w:rsidR="008D1F47" w:rsidRDefault="008D1F47" w:rsidP="003C4C1F">
      <w:pPr>
        <w:pStyle w:val="Corpsdetexte"/>
        <w:spacing w:line="276" w:lineRule="auto"/>
      </w:pPr>
      <w:r>
        <w:t>Exemple avec l’ajout de la FK « fkUser » sur la table t_game :</w:t>
      </w:r>
    </w:p>
    <w:p w14:paraId="24A8690B" w14:textId="77777777" w:rsidR="008D1F47" w:rsidRDefault="008D1F47" w:rsidP="003C4C1F">
      <w:pPr>
        <w:pStyle w:val="Retraitcorpsdetexte"/>
        <w:spacing w:line="276" w:lineRule="auto"/>
      </w:pPr>
    </w:p>
    <w:p w14:paraId="642957CB" w14:textId="615F10A2" w:rsidR="008D1F47" w:rsidRDefault="008D1F47" w:rsidP="003C4C1F">
      <w:pPr>
        <w:pStyle w:val="Corpsdetexte"/>
        <w:spacing w:line="276" w:lineRule="auto"/>
      </w:pPr>
      <w:r w:rsidRPr="008D1F47">
        <w:rPr>
          <w:color w:val="0070C0"/>
        </w:rPr>
        <w:t xml:space="preserve">ALTER TABLE </w:t>
      </w:r>
      <w:r>
        <w:t xml:space="preserve">t_game </w:t>
      </w:r>
      <w:r w:rsidRPr="008D1F47">
        <w:rPr>
          <w:color w:val="0070C0"/>
        </w:rPr>
        <w:t xml:space="preserve">ADD FOREIGN KEY </w:t>
      </w:r>
      <w:r>
        <w:t xml:space="preserve">fkUser </w:t>
      </w:r>
      <w:r w:rsidRPr="008D1F47">
        <w:rPr>
          <w:color w:val="0070C0"/>
        </w:rPr>
        <w:t xml:space="preserve">REFERENCES </w:t>
      </w:r>
      <w:r>
        <w:t>t_user(idUser) ;</w:t>
      </w:r>
    </w:p>
    <w:p w14:paraId="25E88DC0" w14:textId="77777777" w:rsidR="0061647B" w:rsidRDefault="0061647B" w:rsidP="003C4C1F">
      <w:pPr>
        <w:pStyle w:val="Retraitcorpsdetexte"/>
        <w:spacing w:line="276" w:lineRule="auto"/>
        <w:ind w:left="0"/>
      </w:pPr>
    </w:p>
    <w:p w14:paraId="4A13B27D" w14:textId="77777777" w:rsidR="0061647B" w:rsidRDefault="0061647B" w:rsidP="003C4C1F">
      <w:pPr>
        <w:pStyle w:val="Retraitcorpsdetexte"/>
        <w:spacing w:line="276" w:lineRule="auto"/>
      </w:pPr>
    </w:p>
    <w:p w14:paraId="02EB3FF4" w14:textId="432F9D53" w:rsidR="00FC32BD" w:rsidRDefault="00B16395" w:rsidP="003C4C1F">
      <w:pPr>
        <w:pStyle w:val="Corpsdetexte"/>
        <w:spacing w:line="276" w:lineRule="auto"/>
      </w:pPr>
      <w:r>
        <w:t xml:space="preserve">Les difficultés ainsi que quelques questions ont directement été ajoutées. </w:t>
      </w:r>
      <w:r w:rsidR="00FC32BD">
        <w:t>Les difficultés sont les suivantes :</w:t>
      </w:r>
    </w:p>
    <w:p w14:paraId="3E8C4B8F" w14:textId="3DED4B50" w:rsidR="00FC32BD" w:rsidRDefault="00FC32BD" w:rsidP="003C4C1F">
      <w:pPr>
        <w:pStyle w:val="Retraitcorpsdetexte"/>
        <w:numPr>
          <w:ilvl w:val="0"/>
          <w:numId w:val="33"/>
        </w:numPr>
        <w:spacing w:line="276" w:lineRule="auto"/>
      </w:pPr>
      <w:r>
        <w:t>Facile (niveau 1)</w:t>
      </w:r>
    </w:p>
    <w:p w14:paraId="458BB621" w14:textId="497370B3" w:rsidR="00FC32BD" w:rsidRDefault="00FC32BD" w:rsidP="003C4C1F">
      <w:pPr>
        <w:pStyle w:val="Retraitcorpsdetexte"/>
        <w:numPr>
          <w:ilvl w:val="0"/>
          <w:numId w:val="33"/>
        </w:numPr>
        <w:spacing w:line="276" w:lineRule="auto"/>
      </w:pPr>
      <w:r>
        <w:t>Moyen (niveau 2)</w:t>
      </w:r>
    </w:p>
    <w:p w14:paraId="390C61B5" w14:textId="16554045" w:rsidR="00FC32BD" w:rsidRDefault="00FC32BD" w:rsidP="003C4C1F">
      <w:pPr>
        <w:pStyle w:val="Retraitcorpsdetexte"/>
        <w:numPr>
          <w:ilvl w:val="0"/>
          <w:numId w:val="33"/>
        </w:numPr>
        <w:spacing w:line="276" w:lineRule="auto"/>
      </w:pPr>
      <w:r>
        <w:t xml:space="preserve">Difficile (niveau 3) </w:t>
      </w:r>
    </w:p>
    <w:p w14:paraId="0E74D118" w14:textId="77777777" w:rsidR="00B16395" w:rsidRDefault="00B16395" w:rsidP="003C4C1F">
      <w:pPr>
        <w:pStyle w:val="Retraitcorpsdetexte"/>
        <w:spacing w:line="276" w:lineRule="auto"/>
      </w:pPr>
    </w:p>
    <w:p w14:paraId="1AEB9CFA" w14:textId="721B6150" w:rsidR="00FC32BD" w:rsidRDefault="00FC32BD" w:rsidP="003C4C1F">
      <w:pPr>
        <w:pStyle w:val="Corpsdetexte"/>
        <w:spacing w:line="276" w:lineRule="auto"/>
      </w:pPr>
      <w:r>
        <w:t xml:space="preserve">Chaque question </w:t>
      </w:r>
      <w:r w:rsidR="00ED01DF">
        <w:t>a</w:t>
      </w:r>
      <w:r>
        <w:t xml:space="preserve"> un niveau de difficulté attribué (fkDifficulty). Les questions ont été pensé</w:t>
      </w:r>
      <w:r w:rsidR="00ED01DF">
        <w:t>e</w:t>
      </w:r>
      <w:r>
        <w:t xml:space="preserve">s pour des élèves de première année en informatique. Il existe </w:t>
      </w:r>
      <w:r w:rsidR="00ED01DF">
        <w:t xml:space="preserve">actuellement </w:t>
      </w:r>
      <w:r>
        <w:t>3 questions par difficulté (donc 9 au total)</w:t>
      </w:r>
      <w:r w:rsidR="00ED01DF">
        <w:t xml:space="preserve"> mais il serait préférable d’en avoir un minimum de 30 par difficulté afin de rendre le jeu plus amusant.</w:t>
      </w:r>
    </w:p>
    <w:p w14:paraId="3D2388C1" w14:textId="77777777" w:rsidR="00FC32BD" w:rsidRDefault="00FC32BD" w:rsidP="00B16395">
      <w:pPr>
        <w:pStyle w:val="Retraitcorpsdetexte"/>
      </w:pPr>
    </w:p>
    <w:p w14:paraId="5F968A92" w14:textId="77777777" w:rsidR="00FC32BD" w:rsidRDefault="00FC32BD" w:rsidP="00B16395">
      <w:pPr>
        <w:pStyle w:val="Retraitcorpsdetexte"/>
      </w:pPr>
    </w:p>
    <w:p w14:paraId="5DBDE1DD" w14:textId="7F1007C2" w:rsidR="003B63D5" w:rsidRDefault="003B63D5" w:rsidP="003C4C1F">
      <w:pPr>
        <w:pStyle w:val="Titre2"/>
      </w:pPr>
      <w:bookmarkStart w:id="57" w:name="_Toc167881476"/>
      <w:r>
        <w:lastRenderedPageBreak/>
        <w:t>Premières étapes</w:t>
      </w:r>
      <w:bookmarkEnd w:id="57"/>
    </w:p>
    <w:p w14:paraId="4AD332D9" w14:textId="031F986F" w:rsidR="00FC32BD" w:rsidRDefault="00FC32BD" w:rsidP="003C4C1F">
      <w:pPr>
        <w:pStyle w:val="Corpsdetexte"/>
        <w:spacing w:line="276" w:lineRule="auto"/>
      </w:pPr>
      <w:r>
        <w:t>Cette partie expliquera les premières étapes après la création du projet Visual Studio, qu’est</w:t>
      </w:r>
      <w:r w:rsidR="00ED01DF">
        <w:t>-ce</w:t>
      </w:r>
      <w:r>
        <w:t xml:space="preserve"> qui a été mis en place et pourquoi</w:t>
      </w:r>
      <w:r w:rsidR="00ED01DF">
        <w:t>.</w:t>
      </w:r>
    </w:p>
    <w:p w14:paraId="60D12D30" w14:textId="77777777" w:rsidR="00FC32BD" w:rsidRDefault="00FC32BD" w:rsidP="003C4C1F">
      <w:pPr>
        <w:pStyle w:val="Retraitcorpsdetexte"/>
        <w:spacing w:line="276" w:lineRule="auto"/>
      </w:pPr>
    </w:p>
    <w:p w14:paraId="0C62E378" w14:textId="0012D0A8" w:rsidR="00715F66" w:rsidRDefault="00FC32BD" w:rsidP="003C4C1F">
      <w:pPr>
        <w:pStyle w:val="Corpsdetexte"/>
        <w:spacing w:line="276" w:lineRule="auto"/>
      </w:pPr>
      <w:r>
        <w:t>Comme dit dans la conception plusieurs manager</w:t>
      </w:r>
      <w:r w:rsidR="00715F66">
        <w:t>s</w:t>
      </w:r>
      <w:r>
        <w:t xml:space="preserve"> permettront de </w:t>
      </w:r>
      <w:r w:rsidR="00715F66">
        <w:t>gérer différents points du projet. Voici ceux qui ont été créé</w:t>
      </w:r>
      <w:r w:rsidR="00ED01DF">
        <w:t>s</w:t>
      </w:r>
      <w:r w:rsidR="00715F66">
        <w:t xml:space="preserve"> dès le départ :</w:t>
      </w:r>
    </w:p>
    <w:p w14:paraId="372D28D5" w14:textId="34E2078A" w:rsidR="00715F66" w:rsidRDefault="00715F66" w:rsidP="003C4C1F">
      <w:pPr>
        <w:pStyle w:val="Retraitcorpsdetexte"/>
        <w:numPr>
          <w:ilvl w:val="0"/>
          <w:numId w:val="35"/>
        </w:numPr>
        <w:spacing w:line="276" w:lineRule="auto"/>
      </w:pPr>
      <w:r>
        <w:t>MenuManager</w:t>
      </w:r>
    </w:p>
    <w:p w14:paraId="6C2DBB30" w14:textId="59DBE973" w:rsidR="00715F66" w:rsidRDefault="00715F66" w:rsidP="003C4C1F">
      <w:pPr>
        <w:pStyle w:val="Retraitcorpsdetexte"/>
        <w:numPr>
          <w:ilvl w:val="0"/>
          <w:numId w:val="35"/>
        </w:numPr>
        <w:spacing w:line="276" w:lineRule="auto"/>
      </w:pPr>
      <w:r>
        <w:t>GameManager</w:t>
      </w:r>
    </w:p>
    <w:p w14:paraId="2B88EBF4" w14:textId="67038844" w:rsidR="00715F66" w:rsidRDefault="00715F66" w:rsidP="003C4C1F">
      <w:pPr>
        <w:pStyle w:val="Retraitcorpsdetexte"/>
        <w:numPr>
          <w:ilvl w:val="0"/>
          <w:numId w:val="35"/>
        </w:numPr>
        <w:spacing w:line="276" w:lineRule="auto"/>
      </w:pPr>
      <w:r>
        <w:t>DatabaseManager</w:t>
      </w:r>
    </w:p>
    <w:p w14:paraId="734B28DF" w14:textId="30A44409" w:rsidR="00FC32BD" w:rsidRDefault="00715F66" w:rsidP="003C4C1F">
      <w:pPr>
        <w:pStyle w:val="Retraitcorpsdetexte"/>
        <w:numPr>
          <w:ilvl w:val="0"/>
          <w:numId w:val="35"/>
        </w:numPr>
        <w:spacing w:line="276" w:lineRule="auto"/>
      </w:pPr>
      <w:r>
        <w:t>ExternalManager</w:t>
      </w:r>
    </w:p>
    <w:p w14:paraId="0E312DAD" w14:textId="77777777" w:rsidR="00715F66" w:rsidRDefault="00715F66" w:rsidP="003C4C1F">
      <w:pPr>
        <w:pStyle w:val="Retraitcorpsdetexte"/>
        <w:spacing w:line="276" w:lineRule="auto"/>
      </w:pPr>
    </w:p>
    <w:p w14:paraId="39E4B4C1" w14:textId="3AC56DE6" w:rsidR="00715F66" w:rsidRDefault="00715F66" w:rsidP="003C4C1F">
      <w:pPr>
        <w:pStyle w:val="Corpsdetexte"/>
        <w:spacing w:line="276" w:lineRule="auto"/>
      </w:pPr>
      <w:r>
        <w:t>Une partie du code fait lors d’un projet de pré</w:t>
      </w:r>
      <w:r w:rsidR="00ED01DF">
        <w:t>-</w:t>
      </w:r>
      <w:r>
        <w:t>TPI a été repris pour les managers (sauf pour le GameManager car le jeu n’est pas le même).</w:t>
      </w:r>
      <w:r w:rsidR="00AC2C05">
        <w:t xml:space="preserve"> Le code sera expliqué dans la section liée à la fonctionnalité en question.</w:t>
      </w:r>
    </w:p>
    <w:p w14:paraId="6C4770C1" w14:textId="77777777" w:rsidR="00715F66" w:rsidRDefault="00715F66" w:rsidP="003C4C1F">
      <w:pPr>
        <w:pStyle w:val="Retraitcorpsdetexte"/>
        <w:spacing w:line="276" w:lineRule="auto"/>
      </w:pPr>
    </w:p>
    <w:p w14:paraId="1725FA60" w14:textId="207284EC" w:rsidR="00D25E7C" w:rsidRDefault="00D25E7C" w:rsidP="003C4C1F">
      <w:pPr>
        <w:pStyle w:val="Corpsdetexte"/>
        <w:spacing w:line="276" w:lineRule="auto"/>
      </w:pPr>
      <w:r>
        <w:t>Dans la classe program.cs (classe par défaut), les lignes suivantes ont été ajoutées dès le départ :</w:t>
      </w:r>
    </w:p>
    <w:p w14:paraId="67B9F181" w14:textId="77777777" w:rsidR="00D25E7C" w:rsidRDefault="00D25E7C" w:rsidP="00715F66">
      <w:pPr>
        <w:pStyle w:val="Retraitcorpsdetexte"/>
      </w:pPr>
    </w:p>
    <w:p w14:paraId="2054AFF2" w14:textId="7AD971B6" w:rsidR="00D25E7C" w:rsidRDefault="00D25E7C" w:rsidP="00715F66">
      <w:pPr>
        <w:pStyle w:val="Retraitcorpsdetexte"/>
      </w:pPr>
      <w:r>
        <w:rPr>
          <w:noProof/>
        </w:rPr>
        <mc:AlternateContent>
          <mc:Choice Requires="wpg">
            <w:drawing>
              <wp:inline distT="0" distB="0" distL="0" distR="0" wp14:anchorId="02EC4F94" wp14:editId="5DD090F4">
                <wp:extent cx="3400425" cy="1570990"/>
                <wp:effectExtent l="0" t="0" r="9525" b="0"/>
                <wp:docPr id="40" name="Groupe 40"/>
                <wp:cNvGraphicFramePr/>
                <a:graphic xmlns:a="http://schemas.openxmlformats.org/drawingml/2006/main">
                  <a:graphicData uri="http://schemas.microsoft.com/office/word/2010/wordprocessingGroup">
                    <wpg:wgp>
                      <wpg:cNvGrpSpPr/>
                      <wpg:grpSpPr>
                        <a:xfrm>
                          <a:off x="0" y="0"/>
                          <a:ext cx="3400425" cy="1570990"/>
                          <a:chOff x="0" y="0"/>
                          <a:chExt cx="3400425" cy="1570990"/>
                        </a:xfrm>
                      </wpg:grpSpPr>
                      <pic:pic xmlns:pic="http://schemas.openxmlformats.org/drawingml/2006/picture">
                        <pic:nvPicPr>
                          <pic:cNvPr id="38" name="Image 3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400425" cy="1247775"/>
                          </a:xfrm>
                          <a:prstGeom prst="rect">
                            <a:avLst/>
                          </a:prstGeom>
                        </pic:spPr>
                      </pic:pic>
                      <wps:wsp>
                        <wps:cNvPr id="39" name="Zone de texte 39"/>
                        <wps:cNvSpPr txBox="1"/>
                        <wps:spPr>
                          <a:xfrm>
                            <a:off x="0" y="1303655"/>
                            <a:ext cx="3400425" cy="267335"/>
                          </a:xfrm>
                          <a:prstGeom prst="rect">
                            <a:avLst/>
                          </a:prstGeom>
                          <a:solidFill>
                            <a:prstClr val="white"/>
                          </a:solidFill>
                          <a:ln>
                            <a:noFill/>
                          </a:ln>
                        </wps:spPr>
                        <wps:txbx>
                          <w:txbxContent>
                            <w:p w14:paraId="5E820624" w14:textId="5C85062A" w:rsidR="00771CF1" w:rsidRPr="00FC4B20" w:rsidRDefault="00771CF1" w:rsidP="00D25E7C">
                              <w:pPr>
                                <w:pStyle w:val="Lgende"/>
                                <w:rPr>
                                  <w:noProof/>
                                  <w:sz w:val="20"/>
                                  <w:szCs w:val="20"/>
                                </w:rPr>
                              </w:pPr>
                              <w:bookmarkStart w:id="58" w:name="_Toc167704099"/>
                              <w:r>
                                <w:t xml:space="preserve">Figure </w:t>
                              </w:r>
                              <w:r w:rsidR="00000000">
                                <w:fldChar w:fldCharType="begin"/>
                              </w:r>
                              <w:r w:rsidR="00000000">
                                <w:instrText xml:space="preserve"> SEQ Figure \* ARABIC </w:instrText>
                              </w:r>
                              <w:r w:rsidR="00000000">
                                <w:fldChar w:fldCharType="separate"/>
                              </w:r>
                              <w:r w:rsidR="00BA70AE">
                                <w:rPr>
                                  <w:noProof/>
                                </w:rPr>
                                <w:t>11</w:t>
                              </w:r>
                              <w:r w:rsidR="00000000">
                                <w:rPr>
                                  <w:noProof/>
                                </w:rPr>
                                <w:fldChar w:fldCharType="end"/>
                              </w:r>
                              <w:r>
                                <w:t xml:space="preserve"> : Premières lignes du program.cs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2EC4F94" id="Groupe 40" o:spid="_x0000_s1053" style="width:267.75pt;height:123.7pt;mso-position-horizontal-relative:char;mso-position-vertical-relative:line" coordsize="34004,15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">
                <v:shape id="Image 38" o:spid="_x0000_s1054" type="#_x0000_t75" style="position:absolute;width:34004;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">
                  <v:imagedata r:id="rId32" o:title=""/>
                </v:shape>
                <v:shape id="Zone de texte 39" o:spid="_x0000_s1055" type="#_x0000_t202" style="position:absolute;top:13036;width:34004;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5E820624" w14:textId="5C85062A" w:rsidR="00771CF1" w:rsidRPr="00FC4B20" w:rsidRDefault="00771CF1" w:rsidP="00D25E7C">
                        <w:pPr>
                          <w:pStyle w:val="Lgende"/>
                          <w:rPr>
                            <w:noProof/>
                            <w:sz w:val="20"/>
                            <w:szCs w:val="20"/>
                          </w:rPr>
                        </w:pPr>
                        <w:bookmarkStart w:id="59" w:name="_Toc167704099"/>
                        <w:r>
                          <w:t xml:space="preserve">Figure </w:t>
                        </w:r>
                        <w:r w:rsidR="00000000">
                          <w:fldChar w:fldCharType="begin"/>
                        </w:r>
                        <w:r w:rsidR="00000000">
                          <w:instrText xml:space="preserve"> SEQ Figure \* ARABIC </w:instrText>
                        </w:r>
                        <w:r w:rsidR="00000000">
                          <w:fldChar w:fldCharType="separate"/>
                        </w:r>
                        <w:r w:rsidR="00BA70AE">
                          <w:rPr>
                            <w:noProof/>
                          </w:rPr>
                          <w:t>11</w:t>
                        </w:r>
                        <w:r w:rsidR="00000000">
                          <w:rPr>
                            <w:noProof/>
                          </w:rPr>
                          <w:fldChar w:fldCharType="end"/>
                        </w:r>
                        <w:r>
                          <w:t xml:space="preserve"> : Premières lignes du program.cs</w:t>
                        </w:r>
                        <w:bookmarkEnd w:id="59"/>
                      </w:p>
                    </w:txbxContent>
                  </v:textbox>
                </v:shape>
                <w10:anchorlock/>
              </v:group>
            </w:pict>
          </mc:Fallback>
        </mc:AlternateContent>
      </w:r>
    </w:p>
    <w:p w14:paraId="32BC4F1D" w14:textId="77777777" w:rsidR="00D25E7C" w:rsidRDefault="00D25E7C" w:rsidP="00715F66">
      <w:pPr>
        <w:pStyle w:val="Retraitcorpsdetexte"/>
      </w:pPr>
    </w:p>
    <w:p w14:paraId="489200F7" w14:textId="1501146D" w:rsidR="00D25E7C" w:rsidRDefault="00D25E7C" w:rsidP="003C4C1F">
      <w:pPr>
        <w:pStyle w:val="Corpsdetexte"/>
        <w:spacing w:line="276" w:lineRule="auto"/>
      </w:pPr>
      <w:r>
        <w:t xml:space="preserve">Ces lignes permettent de cacher le curseur du clavier et de donner un meilleur nom à la console. </w:t>
      </w:r>
    </w:p>
    <w:p w14:paraId="79B7F9E6" w14:textId="77777777" w:rsidR="00B95961" w:rsidRDefault="00B95961" w:rsidP="003C4C1F">
      <w:pPr>
        <w:pStyle w:val="Retraitcorpsdetexte"/>
        <w:spacing w:line="276" w:lineRule="auto"/>
      </w:pPr>
    </w:p>
    <w:p w14:paraId="76955717" w14:textId="588956EB" w:rsidR="00B95961" w:rsidRDefault="00B95961" w:rsidP="003C4C1F">
      <w:pPr>
        <w:pStyle w:val="Corpsdetexte"/>
        <w:spacing w:line="276" w:lineRule="auto"/>
      </w:pPr>
      <w:r>
        <w:t>Les managers MenuManager et GameManager sont également instanciés au début. Cela permet de n’avoir qu’une seule instance de ces deux classes et d’éviter certains bugs qui pourraient être liés à une multitude d’instances.</w:t>
      </w:r>
    </w:p>
    <w:p w14:paraId="7C7CD777" w14:textId="77777777" w:rsidR="00B95961" w:rsidRDefault="00B95961" w:rsidP="003C4C1F">
      <w:pPr>
        <w:pStyle w:val="Retraitcorpsdetexte"/>
        <w:spacing w:line="276" w:lineRule="auto"/>
      </w:pPr>
    </w:p>
    <w:p w14:paraId="339C17A3" w14:textId="6A4ACF0A" w:rsidR="00AC2C05" w:rsidRDefault="00B95961" w:rsidP="003C4C1F">
      <w:pPr>
        <w:pStyle w:val="Corpsdetexte"/>
        <w:spacing w:line="276" w:lineRule="auto"/>
      </w:pPr>
      <w:r>
        <w:t>Comme évoqu</w:t>
      </w:r>
      <w:r w:rsidR="00ED01DF">
        <w:t>é</w:t>
      </w:r>
      <w:r>
        <w:t xml:space="preserve"> dans la conception, la possibilité de changer la taille de la fenêtre ou de la maximiser doit être retiré afin de limiter les risques de bugs visuels</w:t>
      </w:r>
      <w:r w:rsidR="00ED01DF">
        <w:t xml:space="preserve"> si</w:t>
      </w:r>
      <w:r>
        <w:t xml:space="preserve"> la taille de la fenêtre change. Pour cela, une classe </w:t>
      </w:r>
      <w:r w:rsidR="00CB5D42">
        <w:t xml:space="preserve">provenant de stackoverflow </w:t>
      </w:r>
      <w:r w:rsidR="000C0ABA">
        <w:t>a</w:t>
      </w:r>
      <w:r w:rsidR="00CB5D42">
        <w:t xml:space="preserve"> été utilisée. Celle-ci accède à des dll du pc afin de retirer ces options sur la console.</w:t>
      </w:r>
    </w:p>
    <w:p w14:paraId="7A51EB32" w14:textId="7F85C5F1" w:rsidR="00CB5D42" w:rsidRDefault="00CB5D42" w:rsidP="003C4C1F">
      <w:pPr>
        <w:pStyle w:val="Corpsdetexte"/>
        <w:spacing w:line="276" w:lineRule="auto"/>
      </w:pPr>
      <w:r>
        <w:t>Une classe stackoverflow a également été utilisée afin de positionner correctement la console sur l’écran après son redimensionnement à la taille maximum de celui-ci. Cette classe récupère le process du programme et change sa position sur l’écran.</w:t>
      </w:r>
    </w:p>
    <w:p w14:paraId="23019CDC" w14:textId="77777777" w:rsidR="00CB5D42" w:rsidRDefault="00CB5D42" w:rsidP="00715F66">
      <w:pPr>
        <w:pStyle w:val="Retraitcorpsdetexte"/>
      </w:pPr>
    </w:p>
    <w:p w14:paraId="676875E6" w14:textId="77777777" w:rsidR="00AC2C05" w:rsidRDefault="00AC2C05" w:rsidP="00715F66">
      <w:pPr>
        <w:pStyle w:val="Retraitcorpsdetexte"/>
      </w:pPr>
    </w:p>
    <w:p w14:paraId="5D3E3FEF" w14:textId="17CD3154" w:rsidR="008236A5" w:rsidRDefault="008236A5" w:rsidP="003C4C1F">
      <w:pPr>
        <w:pStyle w:val="Titre2"/>
      </w:pPr>
      <w:bookmarkStart w:id="60" w:name="_Toc167881477"/>
      <w:r>
        <w:t>Organisation dans le code</w:t>
      </w:r>
      <w:bookmarkEnd w:id="60"/>
    </w:p>
    <w:p w14:paraId="00654902" w14:textId="4F3F8823" w:rsidR="007837CC" w:rsidRDefault="007837CC" w:rsidP="003C4C1F">
      <w:pPr>
        <w:pStyle w:val="Corpsdetexte"/>
        <w:spacing w:line="276" w:lineRule="auto"/>
      </w:pPr>
      <w:r>
        <w:t>Pour s’organiser au mieux dans le code, différents dossiers permettent de séparer les classes. Par exemple, un dossier contenant tous les managers permet de ne pas avoir à les chercher dans l’explorateur de solution. Cela améliore l’efficacité surtout quand il y a un grand nombre de classes.</w:t>
      </w:r>
    </w:p>
    <w:p w14:paraId="3A044872" w14:textId="77777777" w:rsidR="007837CC" w:rsidRDefault="007837CC" w:rsidP="003C4C1F">
      <w:pPr>
        <w:pStyle w:val="Retraitcorpsdetexte"/>
        <w:spacing w:line="276" w:lineRule="auto"/>
      </w:pPr>
    </w:p>
    <w:p w14:paraId="551768BB" w14:textId="01DA1CDF" w:rsidR="007837CC" w:rsidRDefault="007837CC" w:rsidP="003C4C1F">
      <w:pPr>
        <w:pStyle w:val="Corpsdetexte"/>
        <w:spacing w:line="276" w:lineRule="auto"/>
      </w:pPr>
      <w:r>
        <w:t>Pour certaines fonctionnalités complexes, plutôt que de directement faire le code, une approche avec du pseudo-code et des notes (soit dans Visual Studio soit sur papier) permet de mieux visualiser les étapes de la méthode.</w:t>
      </w:r>
    </w:p>
    <w:p w14:paraId="32EFC732" w14:textId="77777777" w:rsidR="007837CC" w:rsidRDefault="007837CC" w:rsidP="007837CC">
      <w:pPr>
        <w:pStyle w:val="Retraitcorpsdetexte"/>
      </w:pPr>
    </w:p>
    <w:p w14:paraId="2237B752" w14:textId="77777777" w:rsidR="007837CC" w:rsidRDefault="007837CC" w:rsidP="00AC5624">
      <w:pPr>
        <w:pStyle w:val="Corpsdetexte"/>
        <w:rPr>
          <w:noProof/>
        </w:rPr>
      </w:pPr>
      <w:r>
        <w:t>En voici un exemple :</w:t>
      </w:r>
      <w:r w:rsidRPr="007837CC">
        <w:rPr>
          <w:noProof/>
        </w:rPr>
        <w:t xml:space="preserve"> </w:t>
      </w:r>
    </w:p>
    <w:p w14:paraId="5BF808C2" w14:textId="5ADB1815" w:rsidR="007837CC" w:rsidRDefault="007837CC" w:rsidP="007837CC">
      <w:pPr>
        <w:pStyle w:val="Retraitcorpsdetexte"/>
      </w:pPr>
      <w:r w:rsidRPr="00D15EE8">
        <w:rPr>
          <w:noProof/>
        </w:rPr>
        <mc:AlternateContent>
          <mc:Choice Requires="wpg">
            <w:drawing>
              <wp:inline distT="0" distB="0" distL="0" distR="0" wp14:anchorId="448E70B9" wp14:editId="048B0541">
                <wp:extent cx="4858246" cy="1621790"/>
                <wp:effectExtent l="0" t="0" r="0" b="0"/>
                <wp:docPr id="14" name="Groupe 14"/>
                <wp:cNvGraphicFramePr/>
                <a:graphic xmlns:a="http://schemas.openxmlformats.org/drawingml/2006/main">
                  <a:graphicData uri="http://schemas.microsoft.com/office/word/2010/wordprocessingGroup">
                    <wpg:wgp>
                      <wpg:cNvGrpSpPr/>
                      <wpg:grpSpPr>
                        <a:xfrm>
                          <a:off x="0" y="0"/>
                          <a:ext cx="4858246" cy="1621790"/>
                          <a:chOff x="0" y="0"/>
                          <a:chExt cx="5759450" cy="1838560"/>
                        </a:xfrm>
                      </wpg:grpSpPr>
                      <pic:pic xmlns:pic="http://schemas.openxmlformats.org/drawingml/2006/picture">
                        <pic:nvPicPr>
                          <pic:cNvPr id="3" name="Image 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59450" cy="1518920"/>
                          </a:xfrm>
                          <a:prstGeom prst="rect">
                            <a:avLst/>
                          </a:prstGeom>
                        </pic:spPr>
                      </pic:pic>
                      <wps:wsp>
                        <wps:cNvPr id="13" name="Zone de texte 13"/>
                        <wps:cNvSpPr txBox="1"/>
                        <wps:spPr>
                          <a:xfrm>
                            <a:off x="0" y="1505351"/>
                            <a:ext cx="5759450" cy="333209"/>
                          </a:xfrm>
                          <a:prstGeom prst="rect">
                            <a:avLst/>
                          </a:prstGeom>
                          <a:solidFill>
                            <a:prstClr val="white"/>
                          </a:solidFill>
                          <a:ln>
                            <a:noFill/>
                          </a:ln>
                        </wps:spPr>
                        <wps:txbx>
                          <w:txbxContent>
                            <w:p w14:paraId="7547D796" w14:textId="5AD4F23D" w:rsidR="00771CF1" w:rsidRPr="001024B4" w:rsidRDefault="00771CF1" w:rsidP="007837CC">
                              <w:pPr>
                                <w:pStyle w:val="Lgende"/>
                                <w:rPr>
                                  <w:noProof/>
                                  <w:sz w:val="20"/>
                                  <w:szCs w:val="20"/>
                                </w:rPr>
                              </w:pPr>
                              <w:bookmarkStart w:id="61" w:name="_Toc167704100"/>
                              <w:r>
                                <w:t xml:space="preserve">Figure </w:t>
                              </w:r>
                              <w:r w:rsidR="00000000">
                                <w:fldChar w:fldCharType="begin"/>
                              </w:r>
                              <w:r w:rsidR="00000000">
                                <w:instrText xml:space="preserve"> SEQ Figure \* ARABIC </w:instrText>
                              </w:r>
                              <w:r w:rsidR="00000000">
                                <w:fldChar w:fldCharType="separate"/>
                              </w:r>
                              <w:r w:rsidR="00BA70AE">
                                <w:rPr>
                                  <w:noProof/>
                                </w:rPr>
                                <w:t>12</w:t>
                              </w:r>
                              <w:r w:rsidR="00000000">
                                <w:rPr>
                                  <w:noProof/>
                                </w:rPr>
                                <w:fldChar w:fldCharType="end"/>
                              </w:r>
                              <w:r>
                                <w:t xml:space="preserve"> : Exemple de pseudo code fait avant de commencer certaines fonctionnalités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48E70B9" id="Groupe 14" o:spid="_x0000_s1056" style="width:382.55pt;height:127.7pt;mso-position-horizontal-relative:char;mso-position-vertical-relative:line" coordsize="57594,18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">
                <v:shape id="Image 3" o:spid="_x0000_s1057" type="#_x0000_t75" style="position:absolute;width:57594;height:1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">
                  <v:imagedata r:id="rId34" o:title=""/>
                </v:shape>
                <v:shape id="Zone de texte 13" o:spid="_x0000_s1058" type="#_x0000_t202" style="position:absolute;top:15053;width:57594;height:3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7547D796" w14:textId="5AD4F23D" w:rsidR="00771CF1" w:rsidRPr="001024B4" w:rsidRDefault="00771CF1" w:rsidP="007837CC">
                        <w:pPr>
                          <w:pStyle w:val="Lgende"/>
                          <w:rPr>
                            <w:noProof/>
                            <w:sz w:val="20"/>
                            <w:szCs w:val="20"/>
                          </w:rPr>
                        </w:pPr>
                        <w:bookmarkStart w:id="62" w:name="_Toc167704100"/>
                        <w:r>
                          <w:t xml:space="preserve">Figure </w:t>
                        </w:r>
                        <w:r w:rsidR="00000000">
                          <w:fldChar w:fldCharType="begin"/>
                        </w:r>
                        <w:r w:rsidR="00000000">
                          <w:instrText xml:space="preserve"> SEQ Figure \* ARABIC </w:instrText>
                        </w:r>
                        <w:r w:rsidR="00000000">
                          <w:fldChar w:fldCharType="separate"/>
                        </w:r>
                        <w:r w:rsidR="00BA70AE">
                          <w:rPr>
                            <w:noProof/>
                          </w:rPr>
                          <w:t>12</w:t>
                        </w:r>
                        <w:r w:rsidR="00000000">
                          <w:rPr>
                            <w:noProof/>
                          </w:rPr>
                          <w:fldChar w:fldCharType="end"/>
                        </w:r>
                        <w:r>
                          <w:t xml:space="preserve"> : Exemple de pseudo code fait avant de commencer certaines fonctionnalités</w:t>
                        </w:r>
                        <w:bookmarkEnd w:id="62"/>
                      </w:p>
                    </w:txbxContent>
                  </v:textbox>
                </v:shape>
                <w10:anchorlock/>
              </v:group>
            </w:pict>
          </mc:Fallback>
        </mc:AlternateContent>
      </w:r>
    </w:p>
    <w:p w14:paraId="48762BA8" w14:textId="7A0654F6" w:rsidR="008236A5" w:rsidRPr="008236A5" w:rsidRDefault="008236A5" w:rsidP="008236A5">
      <w:pPr>
        <w:pStyle w:val="Retraitcorpsdetexte3"/>
      </w:pPr>
    </w:p>
    <w:p w14:paraId="09A55058" w14:textId="04B705D4" w:rsidR="003B63D5" w:rsidRDefault="003B63D5" w:rsidP="003C4C1F">
      <w:pPr>
        <w:pStyle w:val="Titre2"/>
      </w:pPr>
      <w:bookmarkStart w:id="63" w:name="_Toc167881478"/>
      <w:r>
        <w:t>Gestion de la base de données dans le programme</w:t>
      </w:r>
      <w:bookmarkEnd w:id="63"/>
    </w:p>
    <w:p w14:paraId="72E4B96D" w14:textId="1F7D6634" w:rsidR="00F4643F" w:rsidRDefault="006D0FDB" w:rsidP="003C4C1F">
      <w:pPr>
        <w:pStyle w:val="Corpsdetexte"/>
        <w:spacing w:line="276" w:lineRule="auto"/>
      </w:pPr>
      <w:r>
        <w:t xml:space="preserve">La classe DatabaseManager s’occupe de la DB. Elle permet d’effectuer une connexion à la DB afin d’exécuter </w:t>
      </w:r>
      <w:r w:rsidR="007E3C6E">
        <w:t xml:space="preserve">ensuite </w:t>
      </w:r>
      <w:r>
        <w:t xml:space="preserve">des requêtes SQL. </w:t>
      </w:r>
      <w:r w:rsidR="007E3C6E">
        <w:t xml:space="preserve">Pour effectuer une connexion à la DB, le manager </w:t>
      </w:r>
      <w:r w:rsidR="004A2B77">
        <w:t>a</w:t>
      </w:r>
      <w:r w:rsidR="007E3C6E">
        <w:t xml:space="preserve"> besoin d’informations sur celle-ci (le server, le nom de la base de données, le nom et le mot de passe d’un utilisateur (avec les droits pour écrire et lire)). Ces données sont récupérées d’un fichier config.ini via le ExternalManager (point 5.</w:t>
      </w:r>
      <w:r w:rsidR="00036049">
        <w:t>7</w:t>
      </w:r>
      <w:r w:rsidR="007E3C6E">
        <w:t xml:space="preserve">) puis transmises </w:t>
      </w:r>
      <w:r w:rsidR="001A19B3">
        <w:t>au DatabaseManager</w:t>
      </w:r>
      <w:r w:rsidR="007E3C6E">
        <w:t>.</w:t>
      </w:r>
      <w:r w:rsidR="00F4643F">
        <w:t xml:space="preserve"> Pour effectuer la connexion, il faut utiliser la classe MySqlConnection provenant du using MySql.Data.MySqlClient.</w:t>
      </w:r>
    </w:p>
    <w:p w14:paraId="67F7D3AA" w14:textId="77777777" w:rsidR="00F4643F" w:rsidRDefault="00F4643F" w:rsidP="003C4C1F">
      <w:pPr>
        <w:pStyle w:val="Retraitcorpsdetexte"/>
        <w:spacing w:line="276" w:lineRule="auto"/>
      </w:pPr>
    </w:p>
    <w:p w14:paraId="2C58029F" w14:textId="59C4C113" w:rsidR="006D0FDB" w:rsidRDefault="00F4643F" w:rsidP="003C4C1F">
      <w:pPr>
        <w:pStyle w:val="Corpsdetexte"/>
        <w:spacing w:line="276" w:lineRule="auto"/>
      </w:pPr>
      <w:r>
        <w:t xml:space="preserve">Lors de l’ouverture de la DB ou d’une requête SQL, une erreur peut se produire (surtout lors de l’ouverture car si le serveur n’est </w:t>
      </w:r>
      <w:r w:rsidR="0024509A">
        <w:t>pas en route</w:t>
      </w:r>
      <w:r>
        <w:t xml:space="preserve">, la connexion est impossible). Cette erreur </w:t>
      </w:r>
      <w:r w:rsidR="0024509A">
        <w:t>fera</w:t>
      </w:r>
      <w:r>
        <w:t xml:space="preserve"> crash</w:t>
      </w:r>
      <w:r w:rsidR="004A2B77">
        <w:t>er</w:t>
      </w:r>
      <w:r>
        <w:t xml:space="preserve"> l’application. Pour éviter cela, il faut utiliser un try catch. Il permet « d’essayer » </w:t>
      </w:r>
      <w:r w:rsidR="00847EF4">
        <w:t xml:space="preserve">d’exécuter </w:t>
      </w:r>
      <w:r>
        <w:t>du code et en cas d’erreur, le catch récupère l’exception et exécute un autre code. Dans notre cas, le catch va demander au ExternalManager de noter dans un fichier de logs l’erreur. Ensuite, le programme fonctionnera sans crasher. Cependant, la DB n’étant pas accessible, le jeu se transforme alors en un tetris classique (sans les questions, le</w:t>
      </w:r>
      <w:r w:rsidR="00847EF4">
        <w:t>s</w:t>
      </w:r>
      <w:r>
        <w:t xml:space="preserve"> table</w:t>
      </w:r>
      <w:r w:rsidR="00847EF4">
        <w:t>aux</w:t>
      </w:r>
      <w:r>
        <w:t xml:space="preserve"> de score</w:t>
      </w:r>
      <w:r w:rsidR="004A2B77">
        <w:t>s</w:t>
      </w:r>
      <w:r>
        <w:t xml:space="preserve"> et l’enregistrement de partie</w:t>
      </w:r>
      <w:r w:rsidR="00847EF4">
        <w:t>s</w:t>
      </w:r>
      <w:r>
        <w:t xml:space="preserve">). </w:t>
      </w:r>
    </w:p>
    <w:p w14:paraId="11A4B320" w14:textId="77777777" w:rsidR="003F706F" w:rsidRDefault="003F706F" w:rsidP="003B63D5">
      <w:pPr>
        <w:pStyle w:val="Retraitcorpsdetexte"/>
      </w:pPr>
    </w:p>
    <w:p w14:paraId="224209AD" w14:textId="5947793C" w:rsidR="00F4643F" w:rsidRDefault="003F706F" w:rsidP="003B63D5">
      <w:pPr>
        <w:pStyle w:val="Retraitcorpsdetexte"/>
      </w:pPr>
      <w:r>
        <w:rPr>
          <w:noProof/>
        </w:rPr>
        <w:lastRenderedPageBreak/>
        <mc:AlternateContent>
          <mc:Choice Requires="wpg">
            <w:drawing>
              <wp:inline distT="0" distB="0" distL="0" distR="0" wp14:anchorId="2602EA29" wp14:editId="49D03EA8">
                <wp:extent cx="5759450" cy="2771775"/>
                <wp:effectExtent l="0" t="0" r="0" b="9525"/>
                <wp:docPr id="43" name="Groupe 43"/>
                <wp:cNvGraphicFramePr/>
                <a:graphic xmlns:a="http://schemas.openxmlformats.org/drawingml/2006/main">
                  <a:graphicData uri="http://schemas.microsoft.com/office/word/2010/wordprocessingGroup">
                    <wpg:wgp>
                      <wpg:cNvGrpSpPr/>
                      <wpg:grpSpPr>
                        <a:xfrm>
                          <a:off x="0" y="0"/>
                          <a:ext cx="5759450" cy="2771775"/>
                          <a:chOff x="0" y="0"/>
                          <a:chExt cx="5759450" cy="2771775"/>
                        </a:xfrm>
                      </wpg:grpSpPr>
                      <pic:pic xmlns:pic="http://schemas.openxmlformats.org/drawingml/2006/picture">
                        <pic:nvPicPr>
                          <pic:cNvPr id="41" name="Image 4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59450" cy="2449195"/>
                          </a:xfrm>
                          <a:prstGeom prst="rect">
                            <a:avLst/>
                          </a:prstGeom>
                        </pic:spPr>
                      </pic:pic>
                      <wps:wsp>
                        <wps:cNvPr id="42" name="Zone de texte 42"/>
                        <wps:cNvSpPr txBox="1"/>
                        <wps:spPr>
                          <a:xfrm>
                            <a:off x="0" y="2504440"/>
                            <a:ext cx="5759450" cy="267335"/>
                          </a:xfrm>
                          <a:prstGeom prst="rect">
                            <a:avLst/>
                          </a:prstGeom>
                          <a:solidFill>
                            <a:prstClr val="white"/>
                          </a:solidFill>
                          <a:ln>
                            <a:noFill/>
                          </a:ln>
                        </wps:spPr>
                        <wps:txbx>
                          <w:txbxContent>
                            <w:p w14:paraId="17CC77F4" w14:textId="64A1916C" w:rsidR="00771CF1" w:rsidRPr="000448D6" w:rsidRDefault="00771CF1" w:rsidP="003F706F">
                              <w:pPr>
                                <w:pStyle w:val="Lgende"/>
                                <w:rPr>
                                  <w:sz w:val="20"/>
                                  <w:szCs w:val="20"/>
                                </w:rPr>
                              </w:pPr>
                              <w:bookmarkStart w:id="64" w:name="_Toc167704101"/>
                              <w:r>
                                <w:t xml:space="preserve">Figure </w:t>
                              </w:r>
                              <w:r w:rsidR="00000000">
                                <w:fldChar w:fldCharType="begin"/>
                              </w:r>
                              <w:r w:rsidR="00000000">
                                <w:instrText xml:space="preserve"> SEQ Figure \* ARABIC </w:instrText>
                              </w:r>
                              <w:r w:rsidR="00000000">
                                <w:fldChar w:fldCharType="separate"/>
                              </w:r>
                              <w:r w:rsidR="00BA70AE">
                                <w:rPr>
                                  <w:noProof/>
                                </w:rPr>
                                <w:t>13</w:t>
                              </w:r>
                              <w:r w:rsidR="00000000">
                                <w:rPr>
                                  <w:noProof/>
                                </w:rPr>
                                <w:fldChar w:fldCharType="end"/>
                              </w:r>
                              <w:r>
                                <w:t xml:space="preserve"> : Code de connexion à la DB</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602EA29" id="Groupe 43" o:spid="_x0000_s1059" style="width:453.5pt;height:218.25pt;mso-position-horizontal-relative:char;mso-position-vertical-relative:line" coordsize="57594,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">
                <v:shape id="Image 41" o:spid="_x0000_s1060" type="#_x0000_t75" style="position:absolute;width:57594;height:2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">
                  <v:imagedata r:id="rId36" o:title=""/>
                </v:shape>
                <v:shape id="Zone de texte 42" o:spid="_x0000_s1061" type="#_x0000_t202" style="position:absolute;top:25044;width:57594;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7CC77F4" w14:textId="64A1916C" w:rsidR="00771CF1" w:rsidRPr="000448D6" w:rsidRDefault="00771CF1" w:rsidP="003F706F">
                        <w:pPr>
                          <w:pStyle w:val="Lgende"/>
                          <w:rPr>
                            <w:sz w:val="20"/>
                            <w:szCs w:val="20"/>
                          </w:rPr>
                        </w:pPr>
                        <w:bookmarkStart w:id="65" w:name="_Toc167704101"/>
                        <w:r>
                          <w:t xml:space="preserve">Figure </w:t>
                        </w:r>
                        <w:r w:rsidR="00000000">
                          <w:fldChar w:fldCharType="begin"/>
                        </w:r>
                        <w:r w:rsidR="00000000">
                          <w:instrText xml:space="preserve"> SEQ Figure \* ARABIC </w:instrText>
                        </w:r>
                        <w:r w:rsidR="00000000">
                          <w:fldChar w:fldCharType="separate"/>
                        </w:r>
                        <w:r w:rsidR="00BA70AE">
                          <w:rPr>
                            <w:noProof/>
                          </w:rPr>
                          <w:t>13</w:t>
                        </w:r>
                        <w:r w:rsidR="00000000">
                          <w:rPr>
                            <w:noProof/>
                          </w:rPr>
                          <w:fldChar w:fldCharType="end"/>
                        </w:r>
                        <w:r>
                          <w:t xml:space="preserve"> : Code de connexion à la DB</w:t>
                        </w:r>
                        <w:bookmarkEnd w:id="65"/>
                      </w:p>
                    </w:txbxContent>
                  </v:textbox>
                </v:shape>
                <w10:anchorlock/>
              </v:group>
            </w:pict>
          </mc:Fallback>
        </mc:AlternateContent>
      </w:r>
    </w:p>
    <w:p w14:paraId="75F182F0" w14:textId="4640BD8A" w:rsidR="003F706F" w:rsidRDefault="003F706F" w:rsidP="003B63D5">
      <w:pPr>
        <w:pStyle w:val="Retraitcorpsdetexte"/>
      </w:pPr>
    </w:p>
    <w:p w14:paraId="2717306B" w14:textId="77777777" w:rsidR="003F706F" w:rsidRDefault="003F706F" w:rsidP="003C4C1F">
      <w:pPr>
        <w:pStyle w:val="Retraitcorpsdetexte"/>
        <w:spacing w:line="276" w:lineRule="auto"/>
      </w:pPr>
    </w:p>
    <w:p w14:paraId="63A224CD" w14:textId="3A7503F7" w:rsidR="007E3C6E" w:rsidRDefault="00F4643F" w:rsidP="003C4C1F">
      <w:pPr>
        <w:pStyle w:val="Corpsdetexte"/>
        <w:spacing w:line="276" w:lineRule="auto"/>
      </w:pPr>
      <w:r>
        <w:t>Chaque interaction avec la base de données e</w:t>
      </w:r>
      <w:r w:rsidR="004A2B77">
        <w:t>s</w:t>
      </w:r>
      <w:r>
        <w:t>t notée dans le fichier de logs via l’ExternalManager, cela inclut donc :</w:t>
      </w:r>
    </w:p>
    <w:p w14:paraId="2D08DC2E" w14:textId="1DE5594B" w:rsidR="00F4643F" w:rsidRDefault="00D140B1" w:rsidP="003C4C1F">
      <w:pPr>
        <w:pStyle w:val="Retraitcorpsdetexte"/>
        <w:numPr>
          <w:ilvl w:val="0"/>
          <w:numId w:val="36"/>
        </w:numPr>
        <w:spacing w:line="276" w:lineRule="auto"/>
      </w:pPr>
      <w:r>
        <w:t>Une erreur avec la DB (mauvaise connexion, DB pas trouvé</w:t>
      </w:r>
      <w:r w:rsidR="004A2B77">
        <w:t>e</w:t>
      </w:r>
      <w:r>
        <w:t>, etc…)</w:t>
      </w:r>
    </w:p>
    <w:p w14:paraId="01C34711" w14:textId="1F310228" w:rsidR="00F4643F" w:rsidRDefault="00F4643F" w:rsidP="003C4C1F">
      <w:pPr>
        <w:pStyle w:val="Retraitcorpsdetexte"/>
        <w:numPr>
          <w:ilvl w:val="0"/>
          <w:numId w:val="36"/>
        </w:numPr>
        <w:spacing w:line="276" w:lineRule="auto"/>
      </w:pPr>
      <w:r>
        <w:t>Une bonne ouverture de la DB</w:t>
      </w:r>
    </w:p>
    <w:p w14:paraId="620A30F5" w14:textId="445DC069" w:rsidR="00F4643F" w:rsidRDefault="00F4643F" w:rsidP="003C4C1F">
      <w:pPr>
        <w:pStyle w:val="Retraitcorpsdetexte"/>
        <w:numPr>
          <w:ilvl w:val="0"/>
          <w:numId w:val="36"/>
        </w:numPr>
        <w:spacing w:line="276" w:lineRule="auto"/>
      </w:pPr>
      <w:r>
        <w:t xml:space="preserve">Une insertion </w:t>
      </w:r>
      <w:r w:rsidR="00D140B1">
        <w:t>d’informations (nouveau user, une partie, etc…)</w:t>
      </w:r>
    </w:p>
    <w:p w14:paraId="5667BDB8" w14:textId="0F6AE0A8" w:rsidR="00D140B1" w:rsidRDefault="00D140B1" w:rsidP="003C4C1F">
      <w:pPr>
        <w:pStyle w:val="Retraitcorpsdetexte"/>
        <w:numPr>
          <w:ilvl w:val="0"/>
          <w:numId w:val="36"/>
        </w:numPr>
        <w:spacing w:line="276" w:lineRule="auto"/>
      </w:pPr>
      <w:r>
        <w:t>Une sélection pertinente d’informations (comme les questions)</w:t>
      </w:r>
    </w:p>
    <w:p w14:paraId="391650C7" w14:textId="77777777" w:rsidR="00D140B1" w:rsidRDefault="00D140B1" w:rsidP="003C4C1F">
      <w:pPr>
        <w:pStyle w:val="Retraitcorpsdetexte"/>
        <w:spacing w:line="276" w:lineRule="auto"/>
      </w:pPr>
    </w:p>
    <w:p w14:paraId="4BE5A80E" w14:textId="052AB35A" w:rsidR="00D140B1" w:rsidRDefault="00D140B1" w:rsidP="003C4C1F">
      <w:pPr>
        <w:pStyle w:val="Corpsdetexte"/>
        <w:spacing w:line="276" w:lineRule="auto"/>
      </w:pPr>
      <w:r>
        <w:t xml:space="preserve">La classe DatabaseManager est une classe statique (static). </w:t>
      </w:r>
      <w:r w:rsidR="0024509A">
        <w:t>Consulter le point 5.2</w:t>
      </w:r>
      <w:r w:rsidR="005D6980">
        <w:t>1</w:t>
      </w:r>
      <w:r w:rsidR="00036049">
        <w:t>.</w:t>
      </w:r>
      <w:r w:rsidR="0024509A">
        <w:t xml:space="preserve">1 pour plus d’informations sur les classes statiques du programme. </w:t>
      </w:r>
    </w:p>
    <w:p w14:paraId="11307766" w14:textId="06AD9605" w:rsidR="003B63D5" w:rsidRDefault="003B63D5" w:rsidP="004E4D84">
      <w:pPr>
        <w:pStyle w:val="Retraitcorpsdetexte"/>
        <w:ind w:left="0"/>
      </w:pPr>
    </w:p>
    <w:p w14:paraId="7001D40A" w14:textId="77777777" w:rsidR="003B63D5" w:rsidRPr="003B63D5" w:rsidRDefault="003B63D5" w:rsidP="003B63D5">
      <w:pPr>
        <w:pStyle w:val="Retraitcorpsdetexte3"/>
      </w:pPr>
    </w:p>
    <w:p w14:paraId="2127DC33" w14:textId="332FA5E8" w:rsidR="003B63D5" w:rsidRDefault="003B63D5" w:rsidP="003C4C1F">
      <w:pPr>
        <w:pStyle w:val="Titre2"/>
      </w:pPr>
      <w:bookmarkStart w:id="66" w:name="_Toc167881479"/>
      <w:r>
        <w:t>Gestion des éléments externes</w:t>
      </w:r>
      <w:bookmarkEnd w:id="66"/>
    </w:p>
    <w:p w14:paraId="3D2FA644" w14:textId="660EB9E6" w:rsidR="004E4D84" w:rsidRDefault="004E4D84" w:rsidP="003C4C1F">
      <w:pPr>
        <w:pStyle w:val="Corpsdetexte"/>
        <w:spacing w:line="276" w:lineRule="auto"/>
      </w:pPr>
      <w:r>
        <w:t xml:space="preserve">La classe ExternalManager permet </w:t>
      </w:r>
      <w:r w:rsidR="003F706F">
        <w:t>d’accéder à des éléments extérieurs au programme comme :</w:t>
      </w:r>
    </w:p>
    <w:p w14:paraId="46AC7CEE" w14:textId="2BBED58B" w:rsidR="003F706F" w:rsidRDefault="003F706F" w:rsidP="003C4C1F">
      <w:pPr>
        <w:pStyle w:val="Retraitcorpsdetexte"/>
        <w:numPr>
          <w:ilvl w:val="0"/>
          <w:numId w:val="37"/>
        </w:numPr>
        <w:spacing w:line="276" w:lineRule="auto"/>
      </w:pPr>
      <w:r>
        <w:t>Les fichiers txt (sauvegarde des options, paramètres, etc…)</w:t>
      </w:r>
    </w:p>
    <w:p w14:paraId="19241740" w14:textId="08751549" w:rsidR="003F706F" w:rsidRDefault="003F706F" w:rsidP="003C4C1F">
      <w:pPr>
        <w:pStyle w:val="Retraitcorpsdetexte"/>
        <w:numPr>
          <w:ilvl w:val="0"/>
          <w:numId w:val="37"/>
        </w:numPr>
        <w:spacing w:line="276" w:lineRule="auto"/>
      </w:pPr>
      <w:r>
        <w:t>Les fichiers de configuration (config.ini)</w:t>
      </w:r>
    </w:p>
    <w:p w14:paraId="1EF10131" w14:textId="0DFD35DF" w:rsidR="003F706F" w:rsidRDefault="003F706F" w:rsidP="003C4C1F">
      <w:pPr>
        <w:pStyle w:val="Retraitcorpsdetexte"/>
        <w:numPr>
          <w:ilvl w:val="0"/>
          <w:numId w:val="37"/>
        </w:numPr>
        <w:spacing w:line="276" w:lineRule="auto"/>
      </w:pPr>
      <w:r>
        <w:t>Les fichiers de logs (document</w:t>
      </w:r>
      <w:r w:rsidR="004A2B77">
        <w:t>s</w:t>
      </w:r>
      <w:r>
        <w:t xml:space="preserve"> txt mais pourr</w:t>
      </w:r>
      <w:r w:rsidR="004A2B77">
        <w:t>aien</w:t>
      </w:r>
      <w:r>
        <w:t>t être remplacé</w:t>
      </w:r>
      <w:r w:rsidR="004A2B77">
        <w:t>s</w:t>
      </w:r>
      <w:r>
        <w:t xml:space="preserve"> par un autre type)</w:t>
      </w:r>
    </w:p>
    <w:p w14:paraId="1162C82E" w14:textId="77777777" w:rsidR="003F706F" w:rsidRDefault="003F706F" w:rsidP="003F706F">
      <w:pPr>
        <w:pStyle w:val="Retraitcorpsdetexte"/>
      </w:pPr>
    </w:p>
    <w:p w14:paraId="711E3F8D" w14:textId="71666DAF" w:rsidR="003F706F" w:rsidRDefault="003F706F" w:rsidP="003C4C1F">
      <w:pPr>
        <w:pStyle w:val="Corpsdetexte"/>
        <w:spacing w:line="276" w:lineRule="auto"/>
      </w:pPr>
      <w:r>
        <w:t xml:space="preserve">Ce manager va utiliser le using System.IO afin de pouvoir accéder à des fichiers. Il </w:t>
      </w:r>
      <w:r w:rsidR="004A2B77">
        <w:t>sera</w:t>
      </w:r>
      <w:r>
        <w:t xml:space="preserve"> également responsable de </w:t>
      </w:r>
      <w:r w:rsidR="00DC6C88">
        <w:t>la récupération du config.ini. Il va récupérer le fichier brut et le DatabaseManager va ensuite traiter les informations.</w:t>
      </w:r>
    </w:p>
    <w:p w14:paraId="186C0224" w14:textId="7D38E154" w:rsidR="00DC6C88" w:rsidRDefault="00DC6C88" w:rsidP="003C4C1F">
      <w:pPr>
        <w:pStyle w:val="Corpsdetexte"/>
        <w:spacing w:line="276" w:lineRule="auto"/>
      </w:pPr>
      <w:r>
        <w:t>Il s’occupe également de noter dans un fichier txt les options choisi</w:t>
      </w:r>
      <w:r w:rsidR="004A2B77">
        <w:t>e</w:t>
      </w:r>
      <w:r>
        <w:t xml:space="preserve">s par le joueur afin que lorsque celui-ci relance l’application, </w:t>
      </w:r>
      <w:r w:rsidR="004A2B77">
        <w:t>s</w:t>
      </w:r>
      <w:r>
        <w:t xml:space="preserve">es choix soient conservés. Lorsque le joueur modifie une option, le txt est directement mis à jour afin de ne pas perdre l’information. </w:t>
      </w:r>
    </w:p>
    <w:p w14:paraId="11B5F3C5" w14:textId="77777777" w:rsidR="00DC6C88" w:rsidRDefault="00DC6C88" w:rsidP="003F706F">
      <w:pPr>
        <w:pStyle w:val="Retraitcorpsdetexte"/>
      </w:pPr>
    </w:p>
    <w:p w14:paraId="5099CDC3" w14:textId="3777A35B" w:rsidR="00DC6C88" w:rsidRDefault="00DC6C88" w:rsidP="003C4C1F">
      <w:pPr>
        <w:pStyle w:val="Corpsdetexte"/>
        <w:spacing w:line="276" w:lineRule="auto"/>
      </w:pPr>
      <w:r>
        <w:lastRenderedPageBreak/>
        <w:t>Il contient également une méthode pour écrire une erreur dans le fichier de logs ainsi qu’une méthode pour écrire une information dans le fichier de logs. Les deux méthodes sont séparées afin que cela soit clair lorsqu’on appelle le manager. (Il aurait été possible d’ajouter un paramètre à la méthode pour désigner s’il s’agit d’une info ou d’une erreur mais il est plus instinctif d’appeler une méthode par ce qu’elle fait. Cela permet aussi d’avoir par la suite un fichier de log pour les erreurs et un pour les infos).</w:t>
      </w:r>
    </w:p>
    <w:p w14:paraId="541BE12A" w14:textId="77777777" w:rsidR="003429F1" w:rsidRDefault="003429F1" w:rsidP="00DC6C88">
      <w:pPr>
        <w:pStyle w:val="Retraitcorpsdetexte"/>
      </w:pPr>
    </w:p>
    <w:p w14:paraId="608D63F0" w14:textId="0B87A89A" w:rsidR="00DC6C88" w:rsidRDefault="003429F1" w:rsidP="00DC6C88">
      <w:pPr>
        <w:pStyle w:val="Retraitcorpsdetexte"/>
      </w:pPr>
      <w:r>
        <w:rPr>
          <w:noProof/>
        </w:rPr>
        <mc:AlternateContent>
          <mc:Choice Requires="wpg">
            <w:drawing>
              <wp:inline distT="0" distB="0" distL="0" distR="0" wp14:anchorId="6E5BC3A8" wp14:editId="1734A3D6">
                <wp:extent cx="4826000" cy="4314190"/>
                <wp:effectExtent l="0" t="0" r="0" b="0"/>
                <wp:docPr id="46" name="Groupe 46"/>
                <wp:cNvGraphicFramePr/>
                <a:graphic xmlns:a="http://schemas.openxmlformats.org/drawingml/2006/main">
                  <a:graphicData uri="http://schemas.microsoft.com/office/word/2010/wordprocessingGroup">
                    <wpg:wgp>
                      <wpg:cNvGrpSpPr/>
                      <wpg:grpSpPr>
                        <a:xfrm>
                          <a:off x="0" y="0"/>
                          <a:ext cx="4826000" cy="4314190"/>
                          <a:chOff x="0" y="0"/>
                          <a:chExt cx="4826000" cy="4314190"/>
                        </a:xfrm>
                      </wpg:grpSpPr>
                      <pic:pic xmlns:pic="http://schemas.openxmlformats.org/drawingml/2006/picture">
                        <pic:nvPicPr>
                          <pic:cNvPr id="44" name="Image 4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826000" cy="3987800"/>
                          </a:xfrm>
                          <a:prstGeom prst="rect">
                            <a:avLst/>
                          </a:prstGeom>
                        </pic:spPr>
                      </pic:pic>
                      <wps:wsp>
                        <wps:cNvPr id="45" name="Zone de texte 45"/>
                        <wps:cNvSpPr txBox="1"/>
                        <wps:spPr>
                          <a:xfrm>
                            <a:off x="0" y="4046855"/>
                            <a:ext cx="4826000" cy="267335"/>
                          </a:xfrm>
                          <a:prstGeom prst="rect">
                            <a:avLst/>
                          </a:prstGeom>
                          <a:solidFill>
                            <a:prstClr val="white"/>
                          </a:solidFill>
                          <a:ln>
                            <a:noFill/>
                          </a:ln>
                        </wps:spPr>
                        <wps:txbx>
                          <w:txbxContent>
                            <w:p w14:paraId="432A8757" w14:textId="0E12DE08" w:rsidR="00771CF1" w:rsidRPr="00573487" w:rsidRDefault="00771CF1" w:rsidP="003429F1">
                              <w:pPr>
                                <w:pStyle w:val="Lgende"/>
                                <w:rPr>
                                  <w:sz w:val="20"/>
                                  <w:szCs w:val="20"/>
                                </w:rPr>
                              </w:pPr>
                              <w:bookmarkStart w:id="67" w:name="_Toc167704102"/>
                              <w:r>
                                <w:t xml:space="preserve">Figure </w:t>
                              </w:r>
                              <w:r w:rsidR="00000000">
                                <w:fldChar w:fldCharType="begin"/>
                              </w:r>
                              <w:r w:rsidR="00000000">
                                <w:instrText xml:space="preserve"> SEQ Figure \* ARABIC </w:instrText>
                              </w:r>
                              <w:r w:rsidR="00000000">
                                <w:fldChar w:fldCharType="separate"/>
                              </w:r>
                              <w:r w:rsidR="00BA70AE">
                                <w:rPr>
                                  <w:noProof/>
                                </w:rPr>
                                <w:t>14</w:t>
                              </w:r>
                              <w:r w:rsidR="00000000">
                                <w:rPr>
                                  <w:noProof/>
                                </w:rPr>
                                <w:fldChar w:fldCharType="end"/>
                              </w:r>
                              <w:r>
                                <w:t xml:space="preserve"> : Méthodes d'écriture des logs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E5BC3A8" id="Groupe 46" o:spid="_x0000_s1062" style="width:380pt;height:339.7pt;mso-position-horizontal-relative:char;mso-position-vertical-relative:line" coordsize="48260,43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">
                <v:shape id="Image 44" o:spid="_x0000_s1063" type="#_x0000_t75" style="position:absolute;width:48260;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">
                  <v:imagedata r:id="rId38" o:title=""/>
                </v:shape>
                <v:shape id="Zone de texte 45" o:spid="_x0000_s1064" type="#_x0000_t202" style="position:absolute;top:40468;width:48260;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32A8757" w14:textId="0E12DE08" w:rsidR="00771CF1" w:rsidRPr="00573487" w:rsidRDefault="00771CF1" w:rsidP="003429F1">
                        <w:pPr>
                          <w:pStyle w:val="Lgende"/>
                          <w:rPr>
                            <w:sz w:val="20"/>
                            <w:szCs w:val="20"/>
                          </w:rPr>
                        </w:pPr>
                        <w:bookmarkStart w:id="68" w:name="_Toc167704102"/>
                        <w:r>
                          <w:t xml:space="preserve">Figure </w:t>
                        </w:r>
                        <w:r w:rsidR="00000000">
                          <w:fldChar w:fldCharType="begin"/>
                        </w:r>
                        <w:r w:rsidR="00000000">
                          <w:instrText xml:space="preserve"> SEQ Figure \* ARABIC </w:instrText>
                        </w:r>
                        <w:r w:rsidR="00000000">
                          <w:fldChar w:fldCharType="separate"/>
                        </w:r>
                        <w:r w:rsidR="00BA70AE">
                          <w:rPr>
                            <w:noProof/>
                          </w:rPr>
                          <w:t>14</w:t>
                        </w:r>
                        <w:r w:rsidR="00000000">
                          <w:rPr>
                            <w:noProof/>
                          </w:rPr>
                          <w:fldChar w:fldCharType="end"/>
                        </w:r>
                        <w:r>
                          <w:t xml:space="preserve"> : Méthodes d'écriture des logs</w:t>
                        </w:r>
                        <w:bookmarkEnd w:id="68"/>
                      </w:p>
                    </w:txbxContent>
                  </v:textbox>
                </v:shape>
                <w10:anchorlock/>
              </v:group>
            </w:pict>
          </mc:Fallback>
        </mc:AlternateContent>
      </w:r>
    </w:p>
    <w:p w14:paraId="1CB529E3" w14:textId="77777777" w:rsidR="003F706F" w:rsidRDefault="003F706F" w:rsidP="00B961A5">
      <w:pPr>
        <w:pStyle w:val="Retraitcorpsdetexte"/>
        <w:ind w:left="0"/>
      </w:pPr>
    </w:p>
    <w:p w14:paraId="67AE9FDB" w14:textId="77777777" w:rsidR="00DC6C88" w:rsidRDefault="00DC6C88" w:rsidP="003C4C1F">
      <w:pPr>
        <w:pStyle w:val="Retraitcorpsdetexte"/>
        <w:spacing w:line="276" w:lineRule="auto"/>
      </w:pPr>
    </w:p>
    <w:p w14:paraId="1A57878B" w14:textId="76A3F8D4" w:rsidR="00E939AC" w:rsidRDefault="00DC6C88" w:rsidP="003C4C1F">
      <w:pPr>
        <w:pStyle w:val="Corpsdetexte"/>
        <w:spacing w:line="276" w:lineRule="auto"/>
      </w:pPr>
      <w:r>
        <w:t>La classe ExternalManager est une classe statique (static). Consulter le point 5.2</w:t>
      </w:r>
      <w:r w:rsidR="005D6980">
        <w:t>1</w:t>
      </w:r>
      <w:r>
        <w:t xml:space="preserve">.1 pour plus d’informations sur les classes statiques du programme. </w:t>
      </w:r>
    </w:p>
    <w:p w14:paraId="4767A713" w14:textId="77777777" w:rsidR="003B63D5" w:rsidRPr="003B63D5" w:rsidRDefault="003B63D5" w:rsidP="003B63D5">
      <w:pPr>
        <w:pStyle w:val="Retraitcorpsdetexte3"/>
      </w:pPr>
    </w:p>
    <w:p w14:paraId="0137360A" w14:textId="485CF379" w:rsidR="003B63D5" w:rsidRPr="003B63D5" w:rsidRDefault="00B351E3" w:rsidP="003C4C1F">
      <w:pPr>
        <w:pStyle w:val="Titre2"/>
      </w:pPr>
      <w:r>
        <w:t xml:space="preserve"> </w:t>
      </w:r>
      <w:bookmarkStart w:id="69" w:name="_Toc167881480"/>
      <w:r w:rsidR="003B63D5">
        <w:t>Fonctionnement des menus</w:t>
      </w:r>
      <w:bookmarkEnd w:id="69"/>
    </w:p>
    <w:p w14:paraId="50B3327C" w14:textId="6D2A5AD9" w:rsidR="002C5148" w:rsidRDefault="002C5148" w:rsidP="003C4C1F">
      <w:pPr>
        <w:pStyle w:val="Corpsdetexte"/>
        <w:spacing w:line="276" w:lineRule="auto"/>
      </w:pPr>
      <w:r>
        <w:t xml:space="preserve">Les menus sont gérés par le MenuManager. Un menu est défini dans un dictionnaire&lt;string,int&gt; afin d’avoir une valeur unique par choix. Le manager n’est pas une classe statique, ce qui veut dire qu’il est instancié. Cette instance </w:t>
      </w:r>
      <w:r w:rsidR="004A2B77">
        <w:t>s</w:t>
      </w:r>
      <w:r>
        <w:t>e fait dans le program.cs. Lors de son instanciation (donc lorsqu’on appelle le constructeur), une méthode pour chaque menu est appelée afin de définir ses choix. Dans ces méthodes, on ajoute au dictionnaire correspondant un string (nom du choix) ainsi que sa valeur unique en int.</w:t>
      </w:r>
      <w:r w:rsidR="00813426">
        <w:t xml:space="preserve"> Une boucle for passe ensuite dans le dictionnaire et écrit les différents choix sur l’écran.</w:t>
      </w:r>
    </w:p>
    <w:p w14:paraId="49F55939" w14:textId="77777777" w:rsidR="00F1720C" w:rsidRDefault="00F1720C" w:rsidP="003B63D5">
      <w:pPr>
        <w:pStyle w:val="Retraitcorpsdetexte"/>
      </w:pPr>
    </w:p>
    <w:p w14:paraId="3D89E742" w14:textId="0B938358" w:rsidR="00F1720C" w:rsidRDefault="00F1720C" w:rsidP="003B63D5">
      <w:pPr>
        <w:pStyle w:val="Retraitcorpsdetexte"/>
      </w:pPr>
      <w:r>
        <w:rPr>
          <w:noProof/>
        </w:rPr>
        <w:lastRenderedPageBreak/>
        <mc:AlternateContent>
          <mc:Choice Requires="wpg">
            <w:drawing>
              <wp:inline distT="0" distB="0" distL="0" distR="0" wp14:anchorId="3522774C" wp14:editId="6BE69EC7">
                <wp:extent cx="3498215" cy="1706245"/>
                <wp:effectExtent l="0" t="0" r="6985" b="8255"/>
                <wp:docPr id="57" name="Groupe 57"/>
                <wp:cNvGraphicFramePr/>
                <a:graphic xmlns:a="http://schemas.openxmlformats.org/drawingml/2006/main">
                  <a:graphicData uri="http://schemas.microsoft.com/office/word/2010/wordprocessingGroup">
                    <wpg:wgp>
                      <wpg:cNvGrpSpPr/>
                      <wpg:grpSpPr>
                        <a:xfrm>
                          <a:off x="0" y="0"/>
                          <a:ext cx="3498215" cy="1706245"/>
                          <a:chOff x="0" y="0"/>
                          <a:chExt cx="3498215" cy="1706245"/>
                        </a:xfrm>
                      </wpg:grpSpPr>
                      <pic:pic xmlns:pic="http://schemas.openxmlformats.org/drawingml/2006/picture">
                        <pic:nvPicPr>
                          <pic:cNvPr id="55" name="Image 5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496185" cy="1378585"/>
                          </a:xfrm>
                          <a:prstGeom prst="rect">
                            <a:avLst/>
                          </a:prstGeom>
                        </pic:spPr>
                      </pic:pic>
                      <wps:wsp>
                        <wps:cNvPr id="56" name="Zone de texte 56"/>
                        <wps:cNvSpPr txBox="1"/>
                        <wps:spPr>
                          <a:xfrm>
                            <a:off x="0" y="1438910"/>
                            <a:ext cx="3498215" cy="267335"/>
                          </a:xfrm>
                          <a:prstGeom prst="rect">
                            <a:avLst/>
                          </a:prstGeom>
                          <a:solidFill>
                            <a:prstClr val="white"/>
                          </a:solidFill>
                          <a:ln>
                            <a:noFill/>
                          </a:ln>
                        </wps:spPr>
                        <wps:txbx>
                          <w:txbxContent>
                            <w:p w14:paraId="3669A783" w14:textId="46F84575" w:rsidR="00771CF1" w:rsidRPr="00207CA1" w:rsidRDefault="00771CF1" w:rsidP="00F1720C">
                              <w:pPr>
                                <w:pStyle w:val="Lgende"/>
                                <w:rPr>
                                  <w:sz w:val="20"/>
                                  <w:szCs w:val="20"/>
                                </w:rPr>
                              </w:pPr>
                              <w:bookmarkStart w:id="70" w:name="_Toc167704103"/>
                              <w:r>
                                <w:t xml:space="preserve">Figure </w:t>
                              </w:r>
                              <w:r w:rsidR="00000000">
                                <w:fldChar w:fldCharType="begin"/>
                              </w:r>
                              <w:r w:rsidR="00000000">
                                <w:instrText xml:space="preserve"> SEQ Figure \* ARABIC </w:instrText>
                              </w:r>
                              <w:r w:rsidR="00000000">
                                <w:fldChar w:fldCharType="separate"/>
                              </w:r>
                              <w:r w:rsidR="00BA70AE">
                                <w:rPr>
                                  <w:noProof/>
                                </w:rPr>
                                <w:t>15</w:t>
                              </w:r>
                              <w:r w:rsidR="00000000">
                                <w:rPr>
                                  <w:noProof/>
                                </w:rPr>
                                <w:fldChar w:fldCharType="end"/>
                              </w:r>
                              <w:r>
                                <w:t xml:space="preserve"> : Ajout de choix possibles pour le menu des options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522774C" id="Groupe 57" o:spid="_x0000_s1065" style="width:275.45pt;height:134.35pt;mso-position-horizontal-relative:char;mso-position-vertical-relative:line" coordsize="34982,17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">
                <v:shape id="Image 55" o:spid="_x0000_s1066" type="#_x0000_t75" style="position:absolute;width:24961;height:13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">
                  <v:imagedata r:id="rId40" o:title=""/>
                </v:shape>
                <v:shape id="Zone de texte 56" o:spid="_x0000_s1067" type="#_x0000_t202" style="position:absolute;top:14389;width:34982;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3669A783" w14:textId="46F84575" w:rsidR="00771CF1" w:rsidRPr="00207CA1" w:rsidRDefault="00771CF1" w:rsidP="00F1720C">
                        <w:pPr>
                          <w:pStyle w:val="Lgende"/>
                          <w:rPr>
                            <w:sz w:val="20"/>
                            <w:szCs w:val="20"/>
                          </w:rPr>
                        </w:pPr>
                        <w:bookmarkStart w:id="71" w:name="_Toc167704103"/>
                        <w:r>
                          <w:t xml:space="preserve">Figure </w:t>
                        </w:r>
                        <w:r w:rsidR="00000000">
                          <w:fldChar w:fldCharType="begin"/>
                        </w:r>
                        <w:r w:rsidR="00000000">
                          <w:instrText xml:space="preserve"> SEQ Figure \* ARABIC </w:instrText>
                        </w:r>
                        <w:r w:rsidR="00000000">
                          <w:fldChar w:fldCharType="separate"/>
                        </w:r>
                        <w:r w:rsidR="00BA70AE">
                          <w:rPr>
                            <w:noProof/>
                          </w:rPr>
                          <w:t>15</w:t>
                        </w:r>
                        <w:r w:rsidR="00000000">
                          <w:rPr>
                            <w:noProof/>
                          </w:rPr>
                          <w:fldChar w:fldCharType="end"/>
                        </w:r>
                        <w:r>
                          <w:t xml:space="preserve"> : Ajout de choix possibles pour le menu des options</w:t>
                        </w:r>
                        <w:bookmarkEnd w:id="71"/>
                      </w:p>
                    </w:txbxContent>
                  </v:textbox>
                </v:shape>
                <w10:anchorlock/>
              </v:group>
            </w:pict>
          </mc:Fallback>
        </mc:AlternateContent>
      </w:r>
    </w:p>
    <w:p w14:paraId="49546DDE" w14:textId="77F4E2E8" w:rsidR="00F1720C" w:rsidRDefault="00F1720C" w:rsidP="003B63D5">
      <w:pPr>
        <w:pStyle w:val="Retraitcorpsdetexte"/>
      </w:pPr>
    </w:p>
    <w:p w14:paraId="536EE612" w14:textId="77777777" w:rsidR="002D38BF" w:rsidRDefault="002D38BF" w:rsidP="003B63D5">
      <w:pPr>
        <w:pStyle w:val="Retraitcorpsdetexte"/>
      </w:pPr>
    </w:p>
    <w:p w14:paraId="1A67F5F3" w14:textId="117F0F0F" w:rsidR="002D38BF" w:rsidRDefault="002D38BF" w:rsidP="003C4C1F">
      <w:pPr>
        <w:pStyle w:val="Corpsdetexte"/>
        <w:spacing w:line="276" w:lineRule="auto"/>
      </w:pPr>
      <w:r>
        <w:t>Lors du lancement de l’application, une boucle do while permet de se déplacer dans le menu. Pour se faire, le curseur est placé à la position du premier choix (la position des choix est stocké</w:t>
      </w:r>
      <w:r w:rsidR="004A2B77">
        <w:t>e</w:t>
      </w:r>
      <w:r>
        <w:t xml:space="preserve"> dans un tableau dans le manager) et est légèrement décalé à gauche afin de ne pas empiéter sur le choix. Ensuite, une Console.ReadKey récupère l’input utilisateur et permet de savoir si celui-ci souhaite se déplacer vers le bas ou le haut. Si l’input est valide, on supprime le « &gt; », on déplace le curseur et on redessine le signe. Si l’on a atteint une extrémité, on déplace le curseur à l’autre extrémité (donc si l’on est au plus bas, le curseur remonte au haut de la liste de choix). Pour vérifier ça, une variable menuSelector (int) nous indique en permanence où l’utilisateur se trouve dans la liste. On peut donc calculer avec chaque déplacement si l’on sort de la liste de choix ou non et incrémenter ou décrémenter menuSelector en fonction de l’input. Lorsque le joueur appuie sur la touche ENTER, </w:t>
      </w:r>
      <w:r w:rsidR="002218E9">
        <w:t xml:space="preserve">un switch sur le menu actuel est fait puis, </w:t>
      </w:r>
      <w:r>
        <w:t>une méthode est appelée afin de gérer le résultat</w:t>
      </w:r>
      <w:r w:rsidR="002218E9">
        <w:t xml:space="preserve"> en fonction du menu</w:t>
      </w:r>
      <w:r>
        <w:t>. On passe la valeur de menuSelector puis on effectue un switch</w:t>
      </w:r>
      <w:r w:rsidR="002218E9">
        <w:t xml:space="preserve"> et si l’on appelle un autre menu, celui actuel est effacé</w:t>
      </w:r>
      <w:r w:rsidR="002A2A78">
        <w:t xml:space="preserve"> et les variables sont redéfini</w:t>
      </w:r>
      <w:r w:rsidR="004A2B77">
        <w:t>es</w:t>
      </w:r>
      <w:r w:rsidR="002A2A78">
        <w:t xml:space="preserve"> (menuSelector passe à 0 et le nombre maximum d’option</w:t>
      </w:r>
      <w:r w:rsidR="004A2B77">
        <w:t>s</w:t>
      </w:r>
      <w:r w:rsidR="002A2A78">
        <w:t xml:space="preserve"> est défini par un count du dictionnaire pour savoir le nombre de possibilités). Le nouveau menu est alors affiché et la boucle recommence. Si l’input du joueur n’est pas valide, on efface son input et on replace le curseur (cette partie est faite dans le default du switch).</w:t>
      </w:r>
    </w:p>
    <w:p w14:paraId="103F6C4A" w14:textId="06319C25" w:rsidR="002A2A78" w:rsidRDefault="002A2A78" w:rsidP="003B63D5">
      <w:pPr>
        <w:pStyle w:val="Retraitcorpsdetexte"/>
      </w:pPr>
    </w:p>
    <w:p w14:paraId="0BE3FF76" w14:textId="2BD86957" w:rsidR="002A2A78" w:rsidRDefault="002A2A78" w:rsidP="003B63D5">
      <w:pPr>
        <w:pStyle w:val="Retraitcorpsdetexte"/>
      </w:pPr>
      <w:r w:rsidRPr="002A2A78">
        <w:rPr>
          <w:noProof/>
        </w:rPr>
        <w:lastRenderedPageBreak/>
        <w:drawing>
          <wp:inline distT="0" distB="0" distL="0" distR="0" wp14:anchorId="1B01BE3A" wp14:editId="0DF3B226">
            <wp:extent cx="3681454" cy="4089783"/>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88062" cy="4097124"/>
                    </a:xfrm>
                    <a:prstGeom prst="rect">
                      <a:avLst/>
                    </a:prstGeom>
                  </pic:spPr>
                </pic:pic>
              </a:graphicData>
            </a:graphic>
          </wp:inline>
        </w:drawing>
      </w:r>
      <w:r>
        <w:rPr>
          <w:noProof/>
        </w:rPr>
        <mc:AlternateContent>
          <mc:Choice Requires="wps">
            <w:drawing>
              <wp:inline distT="0" distB="0" distL="0" distR="0" wp14:anchorId="283AFFFA" wp14:editId="5A2F89AE">
                <wp:extent cx="3644900" cy="267335"/>
                <wp:effectExtent l="0" t="0" r="0" b="0"/>
                <wp:docPr id="49" name="Zone de texte 49"/>
                <wp:cNvGraphicFramePr/>
                <a:graphic xmlns:a="http://schemas.openxmlformats.org/drawingml/2006/main">
                  <a:graphicData uri="http://schemas.microsoft.com/office/word/2010/wordprocessingShape">
                    <wps:wsp>
                      <wps:cNvSpPr txBox="1"/>
                      <wps:spPr>
                        <a:xfrm>
                          <a:off x="0" y="0"/>
                          <a:ext cx="3644900" cy="267335"/>
                        </a:xfrm>
                        <a:prstGeom prst="rect">
                          <a:avLst/>
                        </a:prstGeom>
                        <a:solidFill>
                          <a:prstClr val="white"/>
                        </a:solidFill>
                        <a:ln>
                          <a:noFill/>
                        </a:ln>
                      </wps:spPr>
                      <wps:txbx>
                        <w:txbxContent>
                          <w:p w14:paraId="458BADC3" w14:textId="55206D0F" w:rsidR="00771CF1" w:rsidRPr="000C48F8" w:rsidRDefault="00771CF1" w:rsidP="002A2A78">
                            <w:pPr>
                              <w:pStyle w:val="Lgende"/>
                              <w:rPr>
                                <w:sz w:val="20"/>
                                <w:szCs w:val="20"/>
                              </w:rPr>
                            </w:pPr>
                            <w:bookmarkStart w:id="72" w:name="_Toc167704104"/>
                            <w:r>
                              <w:t xml:space="preserve">Figure </w:t>
                            </w:r>
                            <w:r w:rsidR="00000000">
                              <w:fldChar w:fldCharType="begin"/>
                            </w:r>
                            <w:r w:rsidR="00000000">
                              <w:instrText xml:space="preserve"> SEQ Figure \* ARABIC </w:instrText>
                            </w:r>
                            <w:r w:rsidR="00000000">
                              <w:fldChar w:fldCharType="separate"/>
                            </w:r>
                            <w:r w:rsidR="00BA70AE">
                              <w:rPr>
                                <w:noProof/>
                              </w:rPr>
                              <w:t>16</w:t>
                            </w:r>
                            <w:r w:rsidR="00000000">
                              <w:rPr>
                                <w:noProof/>
                              </w:rPr>
                              <w:fldChar w:fldCharType="end"/>
                            </w:r>
                            <w:r>
                              <w:t xml:space="preserve"> : Code pour déplacer le curseur dans le menu</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83AFFFA" id="Zone de texte 49" o:spid="_x0000_s1068" type="#_x0000_t202" style="width:287pt;height:2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" stroked="f">
                <v:textbox style="mso-fit-shape-to-text:t" inset="0,0,0,0">
                  <w:txbxContent>
                    <w:p w14:paraId="458BADC3" w14:textId="55206D0F" w:rsidR="00771CF1" w:rsidRPr="000C48F8" w:rsidRDefault="00771CF1" w:rsidP="002A2A78">
                      <w:pPr>
                        <w:pStyle w:val="Lgende"/>
                        <w:rPr>
                          <w:sz w:val="20"/>
                          <w:szCs w:val="20"/>
                        </w:rPr>
                      </w:pPr>
                      <w:bookmarkStart w:id="73" w:name="_Toc167704104"/>
                      <w:r>
                        <w:t xml:space="preserve">Figure </w:t>
                      </w:r>
                      <w:r w:rsidR="00000000">
                        <w:fldChar w:fldCharType="begin"/>
                      </w:r>
                      <w:r w:rsidR="00000000">
                        <w:instrText xml:space="preserve"> SEQ Figure \* ARABIC </w:instrText>
                      </w:r>
                      <w:r w:rsidR="00000000">
                        <w:fldChar w:fldCharType="separate"/>
                      </w:r>
                      <w:r w:rsidR="00BA70AE">
                        <w:rPr>
                          <w:noProof/>
                        </w:rPr>
                        <w:t>16</w:t>
                      </w:r>
                      <w:r w:rsidR="00000000">
                        <w:rPr>
                          <w:noProof/>
                        </w:rPr>
                        <w:fldChar w:fldCharType="end"/>
                      </w:r>
                      <w:r>
                        <w:t xml:space="preserve"> : Code pour déplacer le curseur dans le menu</w:t>
                      </w:r>
                      <w:bookmarkEnd w:id="73"/>
                    </w:p>
                  </w:txbxContent>
                </v:textbox>
                <w10:anchorlock/>
              </v:shape>
            </w:pict>
          </mc:Fallback>
        </mc:AlternateContent>
      </w:r>
    </w:p>
    <w:p w14:paraId="1B3DDB63" w14:textId="12024213" w:rsidR="002A2A78" w:rsidRDefault="002A2A78" w:rsidP="003B63D5">
      <w:pPr>
        <w:pStyle w:val="Retraitcorpsdetexte"/>
      </w:pPr>
    </w:p>
    <w:p w14:paraId="3CA92997" w14:textId="2B7FBC3E" w:rsidR="002A2A78" w:rsidRDefault="002A2A78" w:rsidP="003B63D5">
      <w:pPr>
        <w:pStyle w:val="Retraitcorpsdetexte"/>
      </w:pPr>
    </w:p>
    <w:p w14:paraId="261E67B5" w14:textId="5A8F37F3" w:rsidR="002D38BF" w:rsidRDefault="002A2A78" w:rsidP="003B63D5">
      <w:pPr>
        <w:pStyle w:val="Retraitcorpsdetexte"/>
      </w:pPr>
      <w:r>
        <w:rPr>
          <w:noProof/>
        </w:rPr>
        <w:lastRenderedPageBreak/>
        <mc:AlternateContent>
          <mc:Choice Requires="wpg">
            <w:drawing>
              <wp:inline distT="0" distB="0" distL="0" distR="0" wp14:anchorId="43623E98" wp14:editId="2B08147A">
                <wp:extent cx="4263390" cy="4107815"/>
                <wp:effectExtent l="0" t="0" r="3810" b="6985"/>
                <wp:docPr id="54" name="Groupe 54"/>
                <wp:cNvGraphicFramePr/>
                <a:graphic xmlns:a="http://schemas.openxmlformats.org/drawingml/2006/main">
                  <a:graphicData uri="http://schemas.microsoft.com/office/word/2010/wordprocessingGroup">
                    <wpg:wgp>
                      <wpg:cNvGrpSpPr/>
                      <wpg:grpSpPr>
                        <a:xfrm>
                          <a:off x="0" y="0"/>
                          <a:ext cx="4263390" cy="4107815"/>
                          <a:chOff x="0" y="0"/>
                          <a:chExt cx="4263390" cy="4107815"/>
                        </a:xfrm>
                      </wpg:grpSpPr>
                      <pic:pic xmlns:pic="http://schemas.openxmlformats.org/drawingml/2006/picture">
                        <pic:nvPicPr>
                          <pic:cNvPr id="52" name="Image 5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263390" cy="3784600"/>
                          </a:xfrm>
                          <a:prstGeom prst="rect">
                            <a:avLst/>
                          </a:prstGeom>
                        </pic:spPr>
                      </pic:pic>
                      <wps:wsp>
                        <wps:cNvPr id="53" name="Zone de texte 53"/>
                        <wps:cNvSpPr txBox="1"/>
                        <wps:spPr>
                          <a:xfrm>
                            <a:off x="0" y="3840480"/>
                            <a:ext cx="4263390" cy="267335"/>
                          </a:xfrm>
                          <a:prstGeom prst="rect">
                            <a:avLst/>
                          </a:prstGeom>
                          <a:solidFill>
                            <a:prstClr val="white"/>
                          </a:solidFill>
                          <a:ln>
                            <a:noFill/>
                          </a:ln>
                        </wps:spPr>
                        <wps:txbx>
                          <w:txbxContent>
                            <w:p w14:paraId="20543C04" w14:textId="3675C08A" w:rsidR="00771CF1" w:rsidRPr="00E46B57" w:rsidRDefault="00771CF1" w:rsidP="002A2A78">
                              <w:pPr>
                                <w:pStyle w:val="Lgende"/>
                                <w:rPr>
                                  <w:sz w:val="20"/>
                                  <w:szCs w:val="20"/>
                                </w:rPr>
                              </w:pPr>
                              <w:bookmarkStart w:id="74" w:name="_Toc167704105"/>
                              <w:r>
                                <w:t xml:space="preserve">Figure </w:t>
                              </w:r>
                              <w:r w:rsidR="00000000">
                                <w:fldChar w:fldCharType="begin"/>
                              </w:r>
                              <w:r w:rsidR="00000000">
                                <w:instrText xml:space="preserve"> SEQ Figure \* ARABIC </w:instrText>
                              </w:r>
                              <w:r w:rsidR="00000000">
                                <w:fldChar w:fldCharType="separate"/>
                              </w:r>
                              <w:r w:rsidR="00BA70AE">
                                <w:rPr>
                                  <w:noProof/>
                                </w:rPr>
                                <w:t>17</w:t>
                              </w:r>
                              <w:r w:rsidR="00000000">
                                <w:rPr>
                                  <w:noProof/>
                                </w:rPr>
                                <w:fldChar w:fldCharType="end"/>
                              </w:r>
                              <w:r>
                                <w:t xml:space="preserve"> : Code pour la gestion du ENTER et en cas d'input invalide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3623E98" id="Groupe 54" o:spid="_x0000_s1069" style="width:335.7pt;height:323.45pt;mso-position-horizontal-relative:char;mso-position-vertical-relative:line" coordsize="42633,41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">
                <v:shape id="Image 52" o:spid="_x0000_s1070" type="#_x0000_t75" style="position:absolute;width:42633;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">
                  <v:imagedata r:id="rId43" o:title=""/>
                </v:shape>
                <v:shape id="Zone de texte 53" o:spid="_x0000_s1071" type="#_x0000_t202" style="position:absolute;top:38404;width:42633;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20543C04" w14:textId="3675C08A" w:rsidR="00771CF1" w:rsidRPr="00E46B57" w:rsidRDefault="00771CF1" w:rsidP="002A2A78">
                        <w:pPr>
                          <w:pStyle w:val="Lgende"/>
                          <w:rPr>
                            <w:sz w:val="20"/>
                            <w:szCs w:val="20"/>
                          </w:rPr>
                        </w:pPr>
                        <w:bookmarkStart w:id="75" w:name="_Toc167704105"/>
                        <w:r>
                          <w:t xml:space="preserve">Figure </w:t>
                        </w:r>
                        <w:r w:rsidR="00000000">
                          <w:fldChar w:fldCharType="begin"/>
                        </w:r>
                        <w:r w:rsidR="00000000">
                          <w:instrText xml:space="preserve"> SEQ Figure \* ARABIC </w:instrText>
                        </w:r>
                        <w:r w:rsidR="00000000">
                          <w:fldChar w:fldCharType="separate"/>
                        </w:r>
                        <w:r w:rsidR="00BA70AE">
                          <w:rPr>
                            <w:noProof/>
                          </w:rPr>
                          <w:t>17</w:t>
                        </w:r>
                        <w:r w:rsidR="00000000">
                          <w:rPr>
                            <w:noProof/>
                          </w:rPr>
                          <w:fldChar w:fldCharType="end"/>
                        </w:r>
                        <w:r>
                          <w:t xml:space="preserve"> : Code pour la gestion du ENTER et en cas d'input invalide</w:t>
                        </w:r>
                        <w:bookmarkEnd w:id="75"/>
                      </w:p>
                    </w:txbxContent>
                  </v:textbox>
                </v:shape>
                <w10:anchorlock/>
              </v:group>
            </w:pict>
          </mc:Fallback>
        </mc:AlternateContent>
      </w:r>
    </w:p>
    <w:p w14:paraId="239D34F3" w14:textId="77777777" w:rsidR="002A2A78" w:rsidRDefault="002A2A78" w:rsidP="003B63D5">
      <w:pPr>
        <w:pStyle w:val="Retraitcorpsdetexte"/>
      </w:pPr>
    </w:p>
    <w:p w14:paraId="19A24975" w14:textId="18625CF7" w:rsidR="002A2A78" w:rsidRDefault="002A2A78" w:rsidP="003C4C1F">
      <w:pPr>
        <w:pStyle w:val="Corpsdetexte"/>
        <w:spacing w:line="276" w:lineRule="auto"/>
      </w:pPr>
      <w:r>
        <w:t xml:space="preserve">Pour le menu des highscores et le menu de « tutoriel », le processus est légèrement différent. Au vu du fait qu’il </w:t>
      </w:r>
      <w:r w:rsidR="00316AE5">
        <w:t>faut du texte qui n’est pas une option, le dictionnaire de ces menus contient uniquement l’option pour revenir en arrière et le texte est ajouté par la suite.</w:t>
      </w:r>
    </w:p>
    <w:p w14:paraId="3E2717E7" w14:textId="77777777" w:rsidR="00813426" w:rsidRDefault="00813426" w:rsidP="003B63D5">
      <w:pPr>
        <w:pStyle w:val="Retraitcorpsdetexte"/>
      </w:pPr>
    </w:p>
    <w:p w14:paraId="3FA42D15" w14:textId="20DA9741" w:rsidR="00316AE5" w:rsidRDefault="00813426" w:rsidP="003B63D5">
      <w:pPr>
        <w:pStyle w:val="Retraitcorpsdetexte"/>
      </w:pPr>
      <w:r>
        <w:rPr>
          <w:noProof/>
        </w:rPr>
        <mc:AlternateContent>
          <mc:Choice Requires="wpg">
            <w:drawing>
              <wp:inline distT="0" distB="0" distL="0" distR="0" wp14:anchorId="7CE94E69" wp14:editId="5E809CD8">
                <wp:extent cx="5231765" cy="1626870"/>
                <wp:effectExtent l="0" t="0" r="6985" b="0"/>
                <wp:docPr id="60" name="Groupe 60"/>
                <wp:cNvGraphicFramePr/>
                <a:graphic xmlns:a="http://schemas.openxmlformats.org/drawingml/2006/main">
                  <a:graphicData uri="http://schemas.microsoft.com/office/word/2010/wordprocessingGroup">
                    <wpg:wgp>
                      <wpg:cNvGrpSpPr/>
                      <wpg:grpSpPr>
                        <a:xfrm>
                          <a:off x="0" y="0"/>
                          <a:ext cx="5231765" cy="1626870"/>
                          <a:chOff x="0" y="0"/>
                          <a:chExt cx="5231765" cy="1626870"/>
                        </a:xfrm>
                      </wpg:grpSpPr>
                      <pic:pic xmlns:pic="http://schemas.openxmlformats.org/drawingml/2006/picture">
                        <pic:nvPicPr>
                          <pic:cNvPr id="58" name="Image 5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231765" cy="1300480"/>
                          </a:xfrm>
                          <a:prstGeom prst="rect">
                            <a:avLst/>
                          </a:prstGeom>
                        </pic:spPr>
                      </pic:pic>
                      <wps:wsp>
                        <wps:cNvPr id="59" name="Zone de texte 59"/>
                        <wps:cNvSpPr txBox="1"/>
                        <wps:spPr>
                          <a:xfrm>
                            <a:off x="0" y="1359535"/>
                            <a:ext cx="5231765" cy="267335"/>
                          </a:xfrm>
                          <a:prstGeom prst="rect">
                            <a:avLst/>
                          </a:prstGeom>
                          <a:solidFill>
                            <a:prstClr val="white"/>
                          </a:solidFill>
                          <a:ln>
                            <a:noFill/>
                          </a:ln>
                        </wps:spPr>
                        <wps:txbx>
                          <w:txbxContent>
                            <w:p w14:paraId="5D18A0E7" w14:textId="788BA902" w:rsidR="00771CF1" w:rsidRPr="00DA1147" w:rsidRDefault="00771CF1" w:rsidP="00813426">
                              <w:pPr>
                                <w:pStyle w:val="Lgende"/>
                                <w:rPr>
                                  <w:sz w:val="20"/>
                                  <w:szCs w:val="20"/>
                                </w:rPr>
                              </w:pPr>
                              <w:bookmarkStart w:id="76" w:name="_Toc167704106"/>
                              <w:r>
                                <w:t xml:space="preserve">Figure </w:t>
                              </w:r>
                              <w:r w:rsidR="00000000">
                                <w:fldChar w:fldCharType="begin"/>
                              </w:r>
                              <w:r w:rsidR="00000000">
                                <w:instrText xml:space="preserve"> SEQ Figure \* ARABIC </w:instrText>
                              </w:r>
                              <w:r w:rsidR="00000000">
                                <w:fldChar w:fldCharType="separate"/>
                              </w:r>
                              <w:r w:rsidR="00BA70AE">
                                <w:rPr>
                                  <w:noProof/>
                                </w:rPr>
                                <w:t>18</w:t>
                              </w:r>
                              <w:r w:rsidR="00000000">
                                <w:rPr>
                                  <w:noProof/>
                                </w:rPr>
                                <w:fldChar w:fldCharType="end"/>
                              </w:r>
                              <w:r>
                                <w:t xml:space="preserve"> : Code pour le menu tutoriel</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CE94E69" id="Groupe 60" o:spid="_x0000_s1072" style="width:411.95pt;height:128.1pt;mso-position-horizontal-relative:char;mso-position-vertical-relative:line" coordsize="52317,16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">
                <v:shape id="Image 58" o:spid="_x0000_s1073" type="#_x0000_t75" style="position:absolute;width:52317;height:13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">
                  <v:imagedata r:id="rId45" o:title=""/>
                </v:shape>
                <v:shape id="Zone de texte 59" o:spid="_x0000_s1074" type="#_x0000_t202" style="position:absolute;top:13595;width:52317;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5D18A0E7" w14:textId="788BA902" w:rsidR="00771CF1" w:rsidRPr="00DA1147" w:rsidRDefault="00771CF1" w:rsidP="00813426">
                        <w:pPr>
                          <w:pStyle w:val="Lgende"/>
                          <w:rPr>
                            <w:sz w:val="20"/>
                            <w:szCs w:val="20"/>
                          </w:rPr>
                        </w:pPr>
                        <w:bookmarkStart w:id="77" w:name="_Toc167704106"/>
                        <w:r>
                          <w:t xml:space="preserve">Figure </w:t>
                        </w:r>
                        <w:r w:rsidR="00000000">
                          <w:fldChar w:fldCharType="begin"/>
                        </w:r>
                        <w:r w:rsidR="00000000">
                          <w:instrText xml:space="preserve"> SEQ Figure \* ARABIC </w:instrText>
                        </w:r>
                        <w:r w:rsidR="00000000">
                          <w:fldChar w:fldCharType="separate"/>
                        </w:r>
                        <w:r w:rsidR="00BA70AE">
                          <w:rPr>
                            <w:noProof/>
                          </w:rPr>
                          <w:t>18</w:t>
                        </w:r>
                        <w:r w:rsidR="00000000">
                          <w:rPr>
                            <w:noProof/>
                          </w:rPr>
                          <w:fldChar w:fldCharType="end"/>
                        </w:r>
                        <w:r>
                          <w:t xml:space="preserve"> : Code pour le menu tutoriel</w:t>
                        </w:r>
                        <w:bookmarkEnd w:id="77"/>
                      </w:p>
                    </w:txbxContent>
                  </v:textbox>
                </v:shape>
                <w10:anchorlock/>
              </v:group>
            </w:pict>
          </mc:Fallback>
        </mc:AlternateContent>
      </w:r>
    </w:p>
    <w:p w14:paraId="352B2248" w14:textId="71FAE6D5" w:rsidR="00813426" w:rsidRDefault="00635A2C" w:rsidP="003C4C1F">
      <w:pPr>
        <w:pStyle w:val="Corpsdetexte"/>
        <w:spacing w:line="276" w:lineRule="auto"/>
      </w:pPr>
      <w:r>
        <w:t>Pour les highscores, c’est le même menu qui est appelé peu importe la difficulté. Cependant, c’est au moment où les scores sont récupérés que la DB sélectionne uniquement les 10 meilleurs pour la difficulté choisie.</w:t>
      </w:r>
    </w:p>
    <w:p w14:paraId="2FEC2248" w14:textId="77777777" w:rsidR="00635A2C" w:rsidRDefault="00635A2C" w:rsidP="003C4C1F">
      <w:pPr>
        <w:pStyle w:val="Retraitcorpsdetexte"/>
        <w:spacing w:line="276" w:lineRule="auto"/>
      </w:pPr>
    </w:p>
    <w:p w14:paraId="48656C88" w14:textId="65486827" w:rsidR="00316AE5" w:rsidRDefault="00DA0E23" w:rsidP="003C4C1F">
      <w:pPr>
        <w:pStyle w:val="Corpsdetexte"/>
        <w:spacing w:line="276" w:lineRule="auto"/>
      </w:pPr>
      <w:r>
        <w:t xml:space="preserve">Avant de quitter le jeu, </w:t>
      </w:r>
      <w:r w:rsidR="007118CE">
        <w:t>un dernier appel au ExternalManager est fait pour réenregistrer les options afin d’assurer que les données soient les bonnes. Ensuite le programme quitte avec la ligne : Environment.Exit(0);</w:t>
      </w:r>
    </w:p>
    <w:p w14:paraId="1EBEC182" w14:textId="77777777" w:rsidR="00635A2C" w:rsidRDefault="00635A2C" w:rsidP="003B63D5">
      <w:pPr>
        <w:pStyle w:val="Retraitcorpsdetexte"/>
      </w:pPr>
    </w:p>
    <w:p w14:paraId="1C91CF92" w14:textId="062EDA7B" w:rsidR="003B63D5" w:rsidRDefault="00635A2C" w:rsidP="003C4C1F">
      <w:pPr>
        <w:pStyle w:val="Corpsdetexte"/>
        <w:spacing w:line="276" w:lineRule="auto"/>
      </w:pPr>
      <w:r>
        <w:lastRenderedPageBreak/>
        <w:t xml:space="preserve">Pour ajouter </w:t>
      </w:r>
      <w:r w:rsidR="008F6621">
        <w:t xml:space="preserve">des couleurs et aider le joueur à reconnaître directement le jeu au démarrage, un effort sur le visuel du menu principal a été fait. Pour cela, un nouveau manager a été créé, le VisualManager. Celui-ci s’occupe d’écrire le titre en ascii ainsi que de dessiner les tetriminos géants. Il est également utilisé dans le reste du projet pour changer la couleur du texte </w:t>
      </w:r>
      <w:r w:rsidR="004A2B77">
        <w:t>ou</w:t>
      </w:r>
      <w:r w:rsidR="008F6621">
        <w:t xml:space="preserve"> de l’arrière-plan. Le VisualManager est une classe statique. Consuler le point 5.2</w:t>
      </w:r>
      <w:r w:rsidR="005D6980">
        <w:t>1</w:t>
      </w:r>
      <w:r w:rsidR="008F6621">
        <w:t>.1 pour plus d’informations.</w:t>
      </w:r>
    </w:p>
    <w:p w14:paraId="7952CC4F" w14:textId="77777777" w:rsidR="00704195" w:rsidRDefault="00704195" w:rsidP="0035335D">
      <w:pPr>
        <w:pStyle w:val="Retraitcorpsdetexte"/>
      </w:pPr>
    </w:p>
    <w:p w14:paraId="7CFD5390" w14:textId="66F30BA8" w:rsidR="00F60514" w:rsidRDefault="00F60514" w:rsidP="003C4C1F">
      <w:pPr>
        <w:pStyle w:val="Titre2"/>
      </w:pPr>
      <w:r>
        <w:t xml:space="preserve"> </w:t>
      </w:r>
      <w:bookmarkStart w:id="78" w:name="_Toc167881481"/>
      <w:r>
        <w:t>Gestion du jeu</w:t>
      </w:r>
      <w:bookmarkEnd w:id="78"/>
    </w:p>
    <w:p w14:paraId="268E925E" w14:textId="6A9FF9C5" w:rsidR="008F6621" w:rsidRPr="008F6621" w:rsidRDefault="008F6621" w:rsidP="003C4C1F">
      <w:pPr>
        <w:pStyle w:val="Corpsdetexte"/>
        <w:spacing w:line="276" w:lineRule="auto"/>
      </w:pPr>
      <w:r>
        <w:t>Ce point parlera de comment le jeu a été réalisé en partant de la création de l’interface jusqu’au game over en passant par la gestion des tetriminos.</w:t>
      </w:r>
    </w:p>
    <w:p w14:paraId="4A9D8E77" w14:textId="321E6274" w:rsidR="00B351E3" w:rsidRPr="00B351E3" w:rsidRDefault="00B961A5" w:rsidP="00B961A5">
      <w:pPr>
        <w:pStyle w:val="Titre3"/>
      </w:pPr>
      <w:r>
        <w:t xml:space="preserve"> </w:t>
      </w:r>
      <w:bookmarkStart w:id="79" w:name="_Toc167881482"/>
      <w:r w:rsidR="00F60514">
        <w:t>Création de la zone de jeu</w:t>
      </w:r>
      <w:bookmarkEnd w:id="79"/>
    </w:p>
    <w:p w14:paraId="637F836A" w14:textId="6763515E" w:rsidR="00F60514" w:rsidRDefault="006A6982" w:rsidP="003C4C1F">
      <w:pPr>
        <w:pStyle w:val="Retraitcorpsdetexte"/>
        <w:spacing w:line="276" w:lineRule="auto"/>
        <w:ind w:left="708"/>
      </w:pPr>
      <w:r>
        <w:t>Afin de créer une zone de jeu permettant au joueur d’avoir assez d’espace sans pour autant rendre le jeu trop compliqué, plusieurs dimensions ont été testées. C’est finalement une taille de 64 pixels par 52 pixels qui a été retenu. Sachant qu’un carré de tetriminos (chaque tetriminos est formé par 4 carrés) a une taille de 4 pixels par 2 pixels (un pixel de la console est plus haut que large expliquant une taille inégale en pixel</w:t>
      </w:r>
      <w:r w:rsidR="004A2B77">
        <w:t>s</w:t>
      </w:r>
      <w:r>
        <w:t>), la taille de la zone en fonction de la taille d’un carré de tetriminos est donc de 16</w:t>
      </w:r>
      <w:r w:rsidR="004A2B77">
        <w:t xml:space="preserve"> colonnes pour</w:t>
      </w:r>
      <w:r>
        <w:t xml:space="preserve"> 26</w:t>
      </w:r>
      <w:r w:rsidR="004A2B77">
        <w:t xml:space="preserve"> lignes</w:t>
      </w:r>
      <w:r>
        <w:t>. Les dimensions sont stockées dans des constantes et peuvent être changées à tout moment sans casser le jeu.</w:t>
      </w:r>
    </w:p>
    <w:p w14:paraId="702F989E" w14:textId="77777777" w:rsidR="006A6982" w:rsidRDefault="006A6982" w:rsidP="003C4C1F">
      <w:pPr>
        <w:pStyle w:val="Retraitcorpsdetexte"/>
        <w:spacing w:line="276" w:lineRule="auto"/>
      </w:pPr>
    </w:p>
    <w:p w14:paraId="3AA5A8AC" w14:textId="32183D53" w:rsidR="006A6982" w:rsidRDefault="006A6982" w:rsidP="003C4C1F">
      <w:pPr>
        <w:pStyle w:val="Retraitcorpsdetexte"/>
        <w:spacing w:line="276" w:lineRule="auto"/>
        <w:ind w:left="708"/>
      </w:pPr>
      <w:r>
        <w:t>Pour dessiner la zone de jeu, l’arrière-plan est mis en gris clair (grâce à une double boucle for et au VisualManager). L’utilisation de l’arrière-plan pour faire la zone de jeu permet de ne pas avoir à réécrire la zone en permance.</w:t>
      </w:r>
    </w:p>
    <w:p w14:paraId="6102B90D" w14:textId="025E3786" w:rsidR="008D2FE5" w:rsidRDefault="008D2FE5" w:rsidP="00F60514">
      <w:pPr>
        <w:pStyle w:val="Retraitcorpsdetexte"/>
      </w:pPr>
    </w:p>
    <w:p w14:paraId="2EAF5206" w14:textId="75590DB4" w:rsidR="008D2FE5" w:rsidRDefault="008D2FE5" w:rsidP="00F60514">
      <w:pPr>
        <w:pStyle w:val="Retraitcorpsdetexte"/>
      </w:pPr>
      <w:r>
        <w:rPr>
          <w:noProof/>
        </w:rPr>
        <w:lastRenderedPageBreak/>
        <mc:AlternateContent>
          <mc:Choice Requires="wpg">
            <w:drawing>
              <wp:inline distT="0" distB="0" distL="0" distR="0" wp14:anchorId="746F9A03" wp14:editId="6153420E">
                <wp:extent cx="4579620" cy="4171315"/>
                <wp:effectExtent l="0" t="0" r="0" b="635"/>
                <wp:docPr id="64" name="Groupe 64"/>
                <wp:cNvGraphicFramePr/>
                <a:graphic xmlns:a="http://schemas.openxmlformats.org/drawingml/2006/main">
                  <a:graphicData uri="http://schemas.microsoft.com/office/word/2010/wordprocessingGroup">
                    <wpg:wgp>
                      <wpg:cNvGrpSpPr/>
                      <wpg:grpSpPr>
                        <a:xfrm>
                          <a:off x="0" y="0"/>
                          <a:ext cx="4579620" cy="4171315"/>
                          <a:chOff x="0" y="0"/>
                          <a:chExt cx="4579620" cy="4171315"/>
                        </a:xfrm>
                      </wpg:grpSpPr>
                      <pic:pic xmlns:pic="http://schemas.openxmlformats.org/drawingml/2006/picture">
                        <pic:nvPicPr>
                          <pic:cNvPr id="62" name="Image 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9620" cy="3846195"/>
                          </a:xfrm>
                          <a:prstGeom prst="rect">
                            <a:avLst/>
                          </a:prstGeom>
                        </pic:spPr>
                      </pic:pic>
                      <wps:wsp>
                        <wps:cNvPr id="63" name="Zone de texte 63"/>
                        <wps:cNvSpPr txBox="1"/>
                        <wps:spPr>
                          <a:xfrm>
                            <a:off x="0" y="3903980"/>
                            <a:ext cx="4579620" cy="267335"/>
                          </a:xfrm>
                          <a:prstGeom prst="rect">
                            <a:avLst/>
                          </a:prstGeom>
                          <a:solidFill>
                            <a:prstClr val="white"/>
                          </a:solidFill>
                          <a:ln>
                            <a:noFill/>
                          </a:ln>
                        </wps:spPr>
                        <wps:txbx>
                          <w:txbxContent>
                            <w:p w14:paraId="720301DE" w14:textId="75A173D4" w:rsidR="00771CF1" w:rsidRPr="00773CA6" w:rsidRDefault="00771CF1" w:rsidP="008D2FE5">
                              <w:pPr>
                                <w:pStyle w:val="Lgende"/>
                                <w:rPr>
                                  <w:sz w:val="20"/>
                                  <w:szCs w:val="20"/>
                                </w:rPr>
                              </w:pPr>
                              <w:bookmarkStart w:id="80" w:name="_Toc167704107"/>
                              <w:r>
                                <w:t xml:space="preserve">Figure </w:t>
                              </w:r>
                              <w:r w:rsidR="00000000">
                                <w:fldChar w:fldCharType="begin"/>
                              </w:r>
                              <w:r w:rsidR="00000000">
                                <w:instrText xml:space="preserve"> SEQ Figure \* ARABIC </w:instrText>
                              </w:r>
                              <w:r w:rsidR="00000000">
                                <w:fldChar w:fldCharType="separate"/>
                              </w:r>
                              <w:r w:rsidR="00BA70AE">
                                <w:rPr>
                                  <w:noProof/>
                                </w:rPr>
                                <w:t>19</w:t>
                              </w:r>
                              <w:r w:rsidR="00000000">
                                <w:rPr>
                                  <w:noProof/>
                                </w:rPr>
                                <w:fldChar w:fldCharType="end"/>
                              </w:r>
                              <w:r>
                                <w:t xml:space="preserve"> : Zone de Jeu</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46F9A03" id="Groupe 64" o:spid="_x0000_s1075" style="width:360.6pt;height:328.45pt;mso-position-horizontal-relative:char;mso-position-vertical-relative:line" coordsize="45796,41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">
                <v:shape id="Image 62" o:spid="_x0000_s1076" type="#_x0000_t75" style="position:absolute;width:45796;height:38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">
                  <v:imagedata r:id="rId47" o:title=""/>
                </v:shape>
                <v:shape id="Zone de texte 63" o:spid="_x0000_s1077" type="#_x0000_t202" style="position:absolute;top:39039;width:45796;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720301DE" w14:textId="75A173D4" w:rsidR="00771CF1" w:rsidRPr="00773CA6" w:rsidRDefault="00771CF1" w:rsidP="008D2FE5">
                        <w:pPr>
                          <w:pStyle w:val="Lgende"/>
                          <w:rPr>
                            <w:sz w:val="20"/>
                            <w:szCs w:val="20"/>
                          </w:rPr>
                        </w:pPr>
                        <w:bookmarkStart w:id="81" w:name="_Toc167704107"/>
                        <w:r>
                          <w:t xml:space="preserve">Figure </w:t>
                        </w:r>
                        <w:r w:rsidR="00000000">
                          <w:fldChar w:fldCharType="begin"/>
                        </w:r>
                        <w:r w:rsidR="00000000">
                          <w:instrText xml:space="preserve"> SEQ Figure \* ARABIC </w:instrText>
                        </w:r>
                        <w:r w:rsidR="00000000">
                          <w:fldChar w:fldCharType="separate"/>
                        </w:r>
                        <w:r w:rsidR="00BA70AE">
                          <w:rPr>
                            <w:noProof/>
                          </w:rPr>
                          <w:t>19</w:t>
                        </w:r>
                        <w:r w:rsidR="00000000">
                          <w:rPr>
                            <w:noProof/>
                          </w:rPr>
                          <w:fldChar w:fldCharType="end"/>
                        </w:r>
                        <w:r>
                          <w:t xml:space="preserve"> : Zone de Jeu</w:t>
                        </w:r>
                        <w:bookmarkEnd w:id="81"/>
                      </w:p>
                    </w:txbxContent>
                  </v:textbox>
                </v:shape>
                <w10:anchorlock/>
              </v:group>
            </w:pict>
          </mc:Fallback>
        </mc:AlternateContent>
      </w:r>
    </w:p>
    <w:p w14:paraId="470E9C30" w14:textId="77777777" w:rsidR="008D2FE5" w:rsidRDefault="008D2FE5" w:rsidP="00F60514">
      <w:pPr>
        <w:pStyle w:val="Retraitcorpsdetexte"/>
      </w:pPr>
    </w:p>
    <w:p w14:paraId="45DDA7EA" w14:textId="77777777" w:rsidR="00F60514" w:rsidRPr="00F60514" w:rsidRDefault="00F60514" w:rsidP="00F60514"/>
    <w:p w14:paraId="5F87AEFB" w14:textId="23715F79" w:rsidR="00F60514" w:rsidRDefault="00B961A5" w:rsidP="00B961A5">
      <w:pPr>
        <w:pStyle w:val="Titre3"/>
      </w:pPr>
      <w:r>
        <w:t xml:space="preserve"> </w:t>
      </w:r>
      <w:bookmarkStart w:id="82" w:name="_Toc167881483"/>
      <w:r w:rsidR="00F60514">
        <w:t>Création et gestion des tetriminos</w:t>
      </w:r>
      <w:bookmarkEnd w:id="82"/>
    </w:p>
    <w:p w14:paraId="748CF6F4" w14:textId="5A7DCF66" w:rsidR="008D2FE5" w:rsidRDefault="008D2FE5" w:rsidP="003C4C1F">
      <w:pPr>
        <w:pStyle w:val="Retraitcorpsdetexte"/>
        <w:spacing w:line="276" w:lineRule="auto"/>
        <w:ind w:left="708"/>
      </w:pPr>
      <w:r>
        <w:t xml:space="preserve">Pour dessiner et gérer les tetriminos, un nouveau manager a été créé. Le TetriminosManager permet </w:t>
      </w:r>
      <w:r w:rsidR="004A2B77">
        <w:t xml:space="preserve">de </w:t>
      </w:r>
      <w:r>
        <w:t>dessiner et il contient le tetriminos actuel. Cette classe n’est pas statique, elle est instanciée dans le GameManager. Elle a besoin d’être réinstancié</w:t>
      </w:r>
      <w:r w:rsidR="004A2B77">
        <w:t>e</w:t>
      </w:r>
      <w:r>
        <w:t xml:space="preserve"> au début de chaque nouvelle partie pour repartir sur une base vierge.</w:t>
      </w:r>
    </w:p>
    <w:p w14:paraId="28875D29" w14:textId="6BAE21C1" w:rsidR="008D2FE5" w:rsidRDefault="008D2FE5" w:rsidP="003C4C1F">
      <w:pPr>
        <w:pStyle w:val="Retraitcorpsdetexte"/>
        <w:spacing w:line="276" w:lineRule="auto"/>
      </w:pPr>
    </w:p>
    <w:p w14:paraId="6250870B" w14:textId="028692ED" w:rsidR="008D2FE5" w:rsidRDefault="008D2FE5" w:rsidP="003C4C1F">
      <w:pPr>
        <w:pStyle w:val="Retraitcorpsdetexte"/>
        <w:spacing w:line="276" w:lineRule="auto"/>
        <w:ind w:left="708"/>
      </w:pPr>
      <w:r>
        <w:t>Au départ, pour assurer que les tetriminos se dessinai</w:t>
      </w:r>
      <w:r w:rsidR="004A2B77">
        <w:t>en</w:t>
      </w:r>
      <w:r>
        <w:t xml:space="preserve">t correctement, le O-Block était le seul affiché et utilisé pour les tests de déplacement. </w:t>
      </w:r>
      <w:r w:rsidR="008D53CD">
        <w:t xml:space="preserve">Pour le dessiner, le curseur est placé en haut de la zone et à la moitié de la largeur puis, la couleur de texte est changée via le VisualManager pour correspondre à la couleur du tetriminos et finalement, le tetriminos est écrit sous forme de texte avec ce caractère « </w:t>
      </w:r>
      <w:r w:rsidR="008D53CD" w:rsidRPr="008D53CD">
        <w:rPr>
          <w:rFonts w:ascii="Cascadia Mono" w:hAnsi="Cascadia Mono" w:cs="Cascadia Mono"/>
          <w:color w:val="000000" w:themeColor="text1"/>
          <w:sz w:val="19"/>
          <w:szCs w:val="19"/>
        </w:rPr>
        <w:t>█</w:t>
      </w:r>
      <w:r w:rsidR="008D53CD">
        <w:rPr>
          <w:rFonts w:ascii="Cascadia Mono" w:hAnsi="Cascadia Mono" w:cs="Cascadia Mono"/>
          <w:color w:val="000000" w:themeColor="text1"/>
          <w:sz w:val="19"/>
          <w:szCs w:val="19"/>
        </w:rPr>
        <w:t xml:space="preserve"> </w:t>
      </w:r>
      <w:r w:rsidR="008D53CD">
        <w:t>» (alt +219)</w:t>
      </w:r>
      <w:r w:rsidR="00CB18CC">
        <w:t xml:space="preserve">. </w:t>
      </w:r>
    </w:p>
    <w:p w14:paraId="66A75339" w14:textId="77777777" w:rsidR="00CB18CC" w:rsidRDefault="00CB18CC" w:rsidP="003C4C1F">
      <w:pPr>
        <w:pStyle w:val="Retraitcorpsdetexte"/>
        <w:spacing w:line="276" w:lineRule="auto"/>
      </w:pPr>
    </w:p>
    <w:p w14:paraId="328DB02C" w14:textId="53444286" w:rsidR="00CB18CC" w:rsidRDefault="00CB18CC" w:rsidP="003C4C1F">
      <w:pPr>
        <w:pStyle w:val="Retraitcorpsdetexte"/>
        <w:spacing w:line="276" w:lineRule="auto"/>
        <w:ind w:left="708"/>
      </w:pPr>
      <w:r>
        <w:t>D</w:t>
      </w:r>
      <w:r w:rsidR="00A8103E">
        <w:t>û</w:t>
      </w:r>
      <w:r>
        <w:t xml:space="preserve"> au fait qu’il y a au total 7 tetriminos, chacun avec les mêmes variables et méthodes</w:t>
      </w:r>
      <w:r w:rsidR="00A8103E">
        <w:t xml:space="preserve">, on peut donc faire de l’héritage sur ceux-ci. Une classe parent « Tetriminos » a donc été </w:t>
      </w:r>
      <w:r w:rsidR="00AC5624">
        <w:t>c</w:t>
      </w:r>
      <w:r w:rsidR="00A8103E">
        <w:t>réée et voici ce qu’elle contient :</w:t>
      </w:r>
    </w:p>
    <w:p w14:paraId="5DA8BD62" w14:textId="77777777" w:rsidR="00AC5624" w:rsidRDefault="00AC5624" w:rsidP="00AC5624">
      <w:pPr>
        <w:pStyle w:val="Retraitcorpsdetexte"/>
        <w:ind w:left="708"/>
      </w:pPr>
    </w:p>
    <w:p w14:paraId="6283AD54" w14:textId="2036CCB0" w:rsidR="00A8103E" w:rsidRDefault="00A8103E" w:rsidP="003C4C1F">
      <w:pPr>
        <w:pStyle w:val="Retraitcorpsdetexte"/>
        <w:spacing w:line="276" w:lineRule="auto"/>
        <w:ind w:left="708"/>
      </w:pPr>
      <w:r>
        <w:t>Variables :</w:t>
      </w:r>
    </w:p>
    <w:tbl>
      <w:tblPr>
        <w:tblStyle w:val="Grilledutableau"/>
        <w:tblW w:w="0" w:type="auto"/>
        <w:tblInd w:w="1134" w:type="dxa"/>
        <w:tblLook w:val="04A0" w:firstRow="1" w:lastRow="0" w:firstColumn="1" w:lastColumn="0" w:noHBand="0" w:noVBand="1"/>
      </w:tblPr>
      <w:tblGrid>
        <w:gridCol w:w="3978"/>
        <w:gridCol w:w="3948"/>
      </w:tblGrid>
      <w:tr w:rsidR="004A2B77" w14:paraId="4427CC47" w14:textId="77777777" w:rsidTr="00066FF0">
        <w:tc>
          <w:tcPr>
            <w:tcW w:w="4530" w:type="dxa"/>
          </w:tcPr>
          <w:p w14:paraId="1C41DE00" w14:textId="1C4079E9" w:rsidR="004A2B77" w:rsidRPr="004A2B77" w:rsidRDefault="004A2B77" w:rsidP="00066FF0">
            <w:pPr>
              <w:pStyle w:val="Retraitcorpsdetexte"/>
              <w:ind w:left="0"/>
              <w:rPr>
                <w:b/>
              </w:rPr>
            </w:pPr>
            <w:r w:rsidRPr="004A2B77">
              <w:rPr>
                <w:b/>
              </w:rPr>
              <w:t>Nom de la variable</w:t>
            </w:r>
          </w:p>
        </w:tc>
        <w:tc>
          <w:tcPr>
            <w:tcW w:w="4530" w:type="dxa"/>
          </w:tcPr>
          <w:p w14:paraId="25EE5B0D" w14:textId="7FAF4B21" w:rsidR="004A2B77" w:rsidRPr="004A2B77" w:rsidRDefault="004A2B77" w:rsidP="00066FF0">
            <w:pPr>
              <w:pStyle w:val="Retraitcorpsdetexte"/>
              <w:ind w:left="0"/>
              <w:rPr>
                <w:b/>
              </w:rPr>
            </w:pPr>
            <w:r w:rsidRPr="004A2B77">
              <w:rPr>
                <w:b/>
              </w:rPr>
              <w:t>Type</w:t>
            </w:r>
          </w:p>
        </w:tc>
      </w:tr>
      <w:tr w:rsidR="00066FF0" w14:paraId="3BA242CB" w14:textId="77777777" w:rsidTr="00066FF0">
        <w:tc>
          <w:tcPr>
            <w:tcW w:w="4530" w:type="dxa"/>
          </w:tcPr>
          <w:p w14:paraId="6A4D105D" w14:textId="5A4DA2ED" w:rsidR="00066FF0" w:rsidRDefault="005969AC" w:rsidP="00066FF0">
            <w:pPr>
              <w:pStyle w:val="Retraitcorpsdetexte"/>
              <w:ind w:left="0"/>
            </w:pPr>
            <w:r>
              <w:t>Name</w:t>
            </w:r>
          </w:p>
        </w:tc>
        <w:tc>
          <w:tcPr>
            <w:tcW w:w="4530" w:type="dxa"/>
          </w:tcPr>
          <w:p w14:paraId="2979AB02" w14:textId="08481743" w:rsidR="00066FF0" w:rsidRDefault="00066FF0" w:rsidP="00066FF0">
            <w:pPr>
              <w:pStyle w:val="Retraitcorpsdetexte"/>
              <w:ind w:left="0"/>
            </w:pPr>
            <w:r>
              <w:t>String</w:t>
            </w:r>
          </w:p>
        </w:tc>
      </w:tr>
      <w:tr w:rsidR="00066FF0" w14:paraId="6F2D47ED" w14:textId="77777777" w:rsidTr="00066FF0">
        <w:tc>
          <w:tcPr>
            <w:tcW w:w="4530" w:type="dxa"/>
          </w:tcPr>
          <w:p w14:paraId="5AE94222" w14:textId="62BBA1B0" w:rsidR="00066FF0" w:rsidRDefault="005969AC" w:rsidP="00066FF0">
            <w:pPr>
              <w:pStyle w:val="Retraitcorpsdetexte"/>
              <w:ind w:left="0"/>
            </w:pPr>
            <w:r>
              <w:t>Base Sprite</w:t>
            </w:r>
          </w:p>
        </w:tc>
        <w:tc>
          <w:tcPr>
            <w:tcW w:w="4530" w:type="dxa"/>
          </w:tcPr>
          <w:p w14:paraId="419AEAC4" w14:textId="69DE45CC" w:rsidR="00066FF0" w:rsidRDefault="00066FF0" w:rsidP="00066FF0">
            <w:pPr>
              <w:pStyle w:val="Retraitcorpsdetexte"/>
              <w:ind w:left="0"/>
            </w:pPr>
            <w:r>
              <w:t>String[]</w:t>
            </w:r>
          </w:p>
        </w:tc>
      </w:tr>
      <w:tr w:rsidR="00066FF0" w14:paraId="3D8C9D6F" w14:textId="77777777" w:rsidTr="00066FF0">
        <w:tc>
          <w:tcPr>
            <w:tcW w:w="4530" w:type="dxa"/>
          </w:tcPr>
          <w:p w14:paraId="372D506D" w14:textId="34A7CCA2" w:rsidR="00066FF0" w:rsidRDefault="005969AC" w:rsidP="00066FF0">
            <w:pPr>
              <w:pStyle w:val="Retraitcorpsdetexte"/>
              <w:ind w:left="0"/>
            </w:pPr>
            <w:r>
              <w:t>Color</w:t>
            </w:r>
          </w:p>
        </w:tc>
        <w:tc>
          <w:tcPr>
            <w:tcW w:w="4530" w:type="dxa"/>
          </w:tcPr>
          <w:p w14:paraId="60732CDA" w14:textId="0CB82912" w:rsidR="00066FF0" w:rsidRDefault="00066FF0" w:rsidP="00066FF0">
            <w:pPr>
              <w:pStyle w:val="Retraitcorpsdetexte"/>
              <w:ind w:left="0"/>
            </w:pPr>
            <w:r>
              <w:t xml:space="preserve">String </w:t>
            </w:r>
          </w:p>
        </w:tc>
      </w:tr>
      <w:tr w:rsidR="00066FF0" w14:paraId="7720859F" w14:textId="77777777" w:rsidTr="00066FF0">
        <w:tc>
          <w:tcPr>
            <w:tcW w:w="4530" w:type="dxa"/>
          </w:tcPr>
          <w:p w14:paraId="568076ED" w14:textId="3328B244" w:rsidR="00066FF0" w:rsidRDefault="005969AC" w:rsidP="00066FF0">
            <w:pPr>
              <w:pStyle w:val="Retraitcorpsdetexte"/>
              <w:ind w:left="0"/>
            </w:pPr>
            <w:r>
              <w:lastRenderedPageBreak/>
              <w:t>Current State</w:t>
            </w:r>
          </w:p>
        </w:tc>
        <w:tc>
          <w:tcPr>
            <w:tcW w:w="4530" w:type="dxa"/>
          </w:tcPr>
          <w:p w14:paraId="195F4681" w14:textId="221A8EF5" w:rsidR="00066FF0" w:rsidRDefault="00066FF0" w:rsidP="00066FF0">
            <w:pPr>
              <w:pStyle w:val="Retraitcorpsdetexte"/>
              <w:ind w:left="0"/>
            </w:pPr>
            <w:r>
              <w:t xml:space="preserve">Int </w:t>
            </w:r>
          </w:p>
        </w:tc>
      </w:tr>
      <w:tr w:rsidR="00066FF0" w14:paraId="44CE2C68" w14:textId="77777777" w:rsidTr="00066FF0">
        <w:tc>
          <w:tcPr>
            <w:tcW w:w="4530" w:type="dxa"/>
          </w:tcPr>
          <w:p w14:paraId="35B31EE5" w14:textId="104805C6" w:rsidR="00066FF0" w:rsidRDefault="005969AC" w:rsidP="00066FF0">
            <w:pPr>
              <w:pStyle w:val="Retraitcorpsdetexte"/>
              <w:ind w:left="0"/>
            </w:pPr>
            <w:r>
              <w:t>Wid</w:t>
            </w:r>
            <w:r w:rsidR="004A2B77">
              <w:t>th</w:t>
            </w:r>
            <w:r>
              <w:t xml:space="preserve"> </w:t>
            </w:r>
          </w:p>
        </w:tc>
        <w:tc>
          <w:tcPr>
            <w:tcW w:w="4530" w:type="dxa"/>
          </w:tcPr>
          <w:p w14:paraId="33B51407" w14:textId="7F1B11F8" w:rsidR="00066FF0" w:rsidRDefault="005969AC" w:rsidP="00066FF0">
            <w:pPr>
              <w:pStyle w:val="Retraitcorpsdetexte"/>
              <w:ind w:left="0"/>
            </w:pPr>
            <w:r>
              <w:t>Int</w:t>
            </w:r>
          </w:p>
        </w:tc>
      </w:tr>
      <w:tr w:rsidR="005969AC" w14:paraId="1D7727D8" w14:textId="77777777" w:rsidTr="00066FF0">
        <w:tc>
          <w:tcPr>
            <w:tcW w:w="4530" w:type="dxa"/>
          </w:tcPr>
          <w:p w14:paraId="0520A8ED" w14:textId="5DC44C12" w:rsidR="005969AC" w:rsidRDefault="005969AC" w:rsidP="00066FF0">
            <w:pPr>
              <w:pStyle w:val="Retraitcorpsdetexte"/>
              <w:ind w:left="0"/>
            </w:pPr>
            <w:r>
              <w:t>Height</w:t>
            </w:r>
          </w:p>
        </w:tc>
        <w:tc>
          <w:tcPr>
            <w:tcW w:w="4530" w:type="dxa"/>
          </w:tcPr>
          <w:p w14:paraId="50FD38C1" w14:textId="21C68FC9" w:rsidR="005969AC" w:rsidRDefault="005969AC" w:rsidP="00066FF0">
            <w:pPr>
              <w:pStyle w:val="Retraitcorpsdetexte"/>
              <w:ind w:left="0"/>
            </w:pPr>
            <w:r>
              <w:t xml:space="preserve">Int </w:t>
            </w:r>
          </w:p>
        </w:tc>
      </w:tr>
      <w:tr w:rsidR="005969AC" w14:paraId="57F703B9" w14:textId="77777777" w:rsidTr="00066FF0">
        <w:tc>
          <w:tcPr>
            <w:tcW w:w="4530" w:type="dxa"/>
          </w:tcPr>
          <w:p w14:paraId="4FA9EFA4" w14:textId="4F5368A7" w:rsidR="005969AC" w:rsidRDefault="005969AC" w:rsidP="00066FF0">
            <w:pPr>
              <w:pStyle w:val="Retraitcorpsdetexte"/>
              <w:ind w:left="0"/>
            </w:pPr>
            <w:r>
              <w:t>All States</w:t>
            </w:r>
          </w:p>
        </w:tc>
        <w:tc>
          <w:tcPr>
            <w:tcW w:w="4530" w:type="dxa"/>
          </w:tcPr>
          <w:p w14:paraId="455B3B19" w14:textId="540D9ECE" w:rsidR="005969AC" w:rsidRDefault="005969AC" w:rsidP="00066FF0">
            <w:pPr>
              <w:pStyle w:val="Retraitcorpsdetexte"/>
              <w:ind w:left="0"/>
            </w:pPr>
            <w:r>
              <w:t>List&lt;string&gt;</w:t>
            </w:r>
          </w:p>
        </w:tc>
      </w:tr>
      <w:tr w:rsidR="005969AC" w14:paraId="2EE8F7CE" w14:textId="77777777" w:rsidTr="00066FF0">
        <w:tc>
          <w:tcPr>
            <w:tcW w:w="4530" w:type="dxa"/>
          </w:tcPr>
          <w:p w14:paraId="6B0337DA" w14:textId="26D7992E" w:rsidR="005969AC" w:rsidRDefault="005969AC" w:rsidP="00066FF0">
            <w:pPr>
              <w:pStyle w:val="Retraitcorpsdetexte"/>
              <w:ind w:left="0"/>
            </w:pPr>
            <w:r>
              <w:t>Occupation</w:t>
            </w:r>
          </w:p>
        </w:tc>
        <w:tc>
          <w:tcPr>
            <w:tcW w:w="4530" w:type="dxa"/>
          </w:tcPr>
          <w:p w14:paraId="75829DB4" w14:textId="783EC028" w:rsidR="005969AC" w:rsidRDefault="005969AC" w:rsidP="00066FF0">
            <w:pPr>
              <w:pStyle w:val="Retraitcorpsdetexte"/>
              <w:ind w:left="0"/>
            </w:pPr>
            <w:r>
              <w:t>Bool[,]</w:t>
            </w:r>
          </w:p>
        </w:tc>
      </w:tr>
    </w:tbl>
    <w:p w14:paraId="5DCDB4D0" w14:textId="77777777" w:rsidR="00066FF0" w:rsidRDefault="00066FF0" w:rsidP="00066FF0">
      <w:pPr>
        <w:pStyle w:val="Retraitcorpsdetexte"/>
      </w:pPr>
    </w:p>
    <w:p w14:paraId="5002A857" w14:textId="77777777" w:rsidR="008D2FE5" w:rsidRDefault="008D2FE5" w:rsidP="00F60514">
      <w:pPr>
        <w:pStyle w:val="Retraitcorpsdetexte"/>
      </w:pPr>
    </w:p>
    <w:p w14:paraId="2652763F" w14:textId="2EC6F5E1" w:rsidR="00A8103E" w:rsidRDefault="00A8103E" w:rsidP="003C4C1F">
      <w:pPr>
        <w:pStyle w:val="Retraitcorpsdetexte"/>
        <w:spacing w:line="276" w:lineRule="auto"/>
        <w:ind w:left="708"/>
      </w:pPr>
      <w:r>
        <w:t xml:space="preserve">Méthodes : </w:t>
      </w:r>
    </w:p>
    <w:p w14:paraId="4A2CE626" w14:textId="030A3AA8" w:rsidR="00A8103E" w:rsidRDefault="005969AC" w:rsidP="003C4C1F">
      <w:pPr>
        <w:pStyle w:val="Retraitcorpsdetexte"/>
        <w:numPr>
          <w:ilvl w:val="0"/>
          <w:numId w:val="39"/>
        </w:numPr>
        <w:spacing w:line="276" w:lineRule="auto"/>
      </w:pPr>
      <w:r>
        <w:t>Constructor()</w:t>
      </w:r>
    </w:p>
    <w:p w14:paraId="2206CD0D" w14:textId="01814C3C" w:rsidR="005969AC" w:rsidRDefault="005969AC" w:rsidP="003C4C1F">
      <w:pPr>
        <w:pStyle w:val="Retraitcorpsdetexte"/>
        <w:numPr>
          <w:ilvl w:val="0"/>
          <w:numId w:val="39"/>
        </w:numPr>
        <w:spacing w:line="276" w:lineRule="auto"/>
      </w:pPr>
      <w:r>
        <w:t>ChangeState()</w:t>
      </w:r>
    </w:p>
    <w:p w14:paraId="11EEC435" w14:textId="6CE75F88" w:rsidR="005969AC" w:rsidRDefault="005969AC" w:rsidP="003C4C1F">
      <w:pPr>
        <w:pStyle w:val="Retraitcorpsdetexte"/>
        <w:numPr>
          <w:ilvl w:val="0"/>
          <w:numId w:val="39"/>
        </w:numPr>
        <w:spacing w:line="276" w:lineRule="auto"/>
      </w:pPr>
      <w:r>
        <w:t>DefineOccupation</w:t>
      </w:r>
    </w:p>
    <w:p w14:paraId="12933625" w14:textId="77777777" w:rsidR="005969AC" w:rsidRDefault="005969AC" w:rsidP="00F60514">
      <w:pPr>
        <w:pStyle w:val="Retraitcorpsdetexte"/>
      </w:pPr>
    </w:p>
    <w:p w14:paraId="3757D3F0" w14:textId="77777777" w:rsidR="005969AC" w:rsidRDefault="005969AC" w:rsidP="00F60514">
      <w:pPr>
        <w:pStyle w:val="Retraitcorpsdetexte"/>
      </w:pPr>
    </w:p>
    <w:p w14:paraId="2DA12B7A" w14:textId="43D8AC77" w:rsidR="00A8103E" w:rsidRDefault="00A8103E" w:rsidP="003C4C1F">
      <w:pPr>
        <w:pStyle w:val="Retraitcorpsdetexte"/>
        <w:spacing w:line="276" w:lineRule="auto"/>
        <w:ind w:left="708"/>
      </w:pPr>
      <w:r>
        <w:t>Les variables sont en protected afin de permettre aux enfants d’y accéder et sont déclaré</w:t>
      </w:r>
      <w:r w:rsidR="00466E4B">
        <w:t>e</w:t>
      </w:r>
      <w:r>
        <w:t xml:space="preserve">s avec des get pour permettre aux autres classes de récupérer la valeur sans pour autant </w:t>
      </w:r>
      <w:r w:rsidR="000C0ABA">
        <w:t>mettre la variable en public</w:t>
      </w:r>
      <w:r>
        <w:t>. Les méthodes sont en public sauf DefineOc</w:t>
      </w:r>
      <w:r w:rsidR="000C0ABA">
        <w:t>c</w:t>
      </w:r>
      <w:r>
        <w:t>upation() qui est en protected. Elle n’a pas besoin d’être appelé</w:t>
      </w:r>
      <w:r w:rsidR="00466E4B">
        <w:t>e</w:t>
      </w:r>
      <w:r>
        <w:t xml:space="preserve"> en dehors de la classe. De plus, c’est une méthode virtuelle permettant aux enfants de l’override et de la redéfinir. Cela permet de pouvoir l’appel</w:t>
      </w:r>
      <w:r w:rsidR="00927345">
        <w:t>er</w:t>
      </w:r>
      <w:r>
        <w:t xml:space="preserve"> dans la classe parent lors du changement d’état de la pièce (ChangeState</w:t>
      </w:r>
      <w:r w:rsidR="00596B31">
        <w:t>()</w:t>
      </w:r>
      <w:r>
        <w:t>)</w:t>
      </w:r>
    </w:p>
    <w:p w14:paraId="3DD05628" w14:textId="77777777" w:rsidR="00A8103E" w:rsidRDefault="00A8103E" w:rsidP="00F60514">
      <w:pPr>
        <w:pStyle w:val="Retraitcorpsdetexte"/>
      </w:pPr>
    </w:p>
    <w:p w14:paraId="37B4C498" w14:textId="04EFD404" w:rsidR="00654C7F" w:rsidRDefault="00654C7F" w:rsidP="00F60514">
      <w:pPr>
        <w:pStyle w:val="Retraitcorpsdetexte"/>
      </w:pPr>
      <w:r>
        <w:rPr>
          <w:noProof/>
        </w:rPr>
        <mc:AlternateContent>
          <mc:Choice Requires="wpg">
            <w:drawing>
              <wp:inline distT="0" distB="0" distL="0" distR="0" wp14:anchorId="7FA54649" wp14:editId="1163C3B0">
                <wp:extent cx="5759450" cy="3463290"/>
                <wp:effectExtent l="0" t="0" r="0" b="3810"/>
                <wp:docPr id="67" name="Groupe 67"/>
                <wp:cNvGraphicFramePr/>
                <a:graphic xmlns:a="http://schemas.openxmlformats.org/drawingml/2006/main">
                  <a:graphicData uri="http://schemas.microsoft.com/office/word/2010/wordprocessingGroup">
                    <wpg:wgp>
                      <wpg:cNvGrpSpPr/>
                      <wpg:grpSpPr>
                        <a:xfrm>
                          <a:off x="0" y="0"/>
                          <a:ext cx="5759450" cy="3463290"/>
                          <a:chOff x="0" y="0"/>
                          <a:chExt cx="5759450" cy="3463290"/>
                        </a:xfrm>
                      </wpg:grpSpPr>
                      <pic:pic xmlns:pic="http://schemas.openxmlformats.org/drawingml/2006/picture">
                        <pic:nvPicPr>
                          <pic:cNvPr id="65" name="Image 6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59450" cy="3139440"/>
                          </a:xfrm>
                          <a:prstGeom prst="rect">
                            <a:avLst/>
                          </a:prstGeom>
                        </pic:spPr>
                      </pic:pic>
                      <wps:wsp>
                        <wps:cNvPr id="66" name="Zone de texte 66"/>
                        <wps:cNvSpPr txBox="1"/>
                        <wps:spPr>
                          <a:xfrm>
                            <a:off x="0" y="3195955"/>
                            <a:ext cx="5759450" cy="267335"/>
                          </a:xfrm>
                          <a:prstGeom prst="rect">
                            <a:avLst/>
                          </a:prstGeom>
                          <a:solidFill>
                            <a:prstClr val="white"/>
                          </a:solidFill>
                          <a:ln>
                            <a:noFill/>
                          </a:ln>
                        </wps:spPr>
                        <wps:txbx>
                          <w:txbxContent>
                            <w:p w14:paraId="60645A7A" w14:textId="1BC47D9F" w:rsidR="00771CF1" w:rsidRPr="006D282C" w:rsidRDefault="00771CF1" w:rsidP="00654C7F">
                              <w:pPr>
                                <w:pStyle w:val="Lgende"/>
                                <w:rPr>
                                  <w:noProof/>
                                  <w:sz w:val="20"/>
                                  <w:szCs w:val="20"/>
                                </w:rPr>
                              </w:pPr>
                              <w:bookmarkStart w:id="83" w:name="_Toc167704108"/>
                              <w:r>
                                <w:t xml:space="preserve">Figure </w:t>
                              </w:r>
                              <w:r w:rsidR="00000000">
                                <w:fldChar w:fldCharType="begin"/>
                              </w:r>
                              <w:r w:rsidR="00000000">
                                <w:instrText xml:space="preserve"> SEQ Figure \* ARABIC </w:instrText>
                              </w:r>
                              <w:r w:rsidR="00000000">
                                <w:fldChar w:fldCharType="separate"/>
                              </w:r>
                              <w:r w:rsidR="00BA70AE">
                                <w:rPr>
                                  <w:noProof/>
                                </w:rPr>
                                <w:t>20</w:t>
                              </w:r>
                              <w:r w:rsidR="00000000">
                                <w:rPr>
                                  <w:noProof/>
                                </w:rPr>
                                <w:fldChar w:fldCharType="end"/>
                              </w:r>
                              <w:r>
                                <w:t xml:space="preserve"> : Méthode virtuelle du parent Tetriminos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FA54649" id="Groupe 67" o:spid="_x0000_s1078" style="width:453.5pt;height:272.7pt;mso-position-horizontal-relative:char;mso-position-vertical-relative:line" coordsize="57594,34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">
                <v:shape id="Image 65" o:spid="_x0000_s1079" type="#_x0000_t75" style="position:absolute;width:57594;height:31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">
                  <v:imagedata r:id="rId49" o:title=""/>
                </v:shape>
                <v:shape id="Zone de texte 66" o:spid="_x0000_s1080" type="#_x0000_t202" style="position:absolute;top:31959;width:57594;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14:paraId="60645A7A" w14:textId="1BC47D9F" w:rsidR="00771CF1" w:rsidRPr="006D282C" w:rsidRDefault="00771CF1" w:rsidP="00654C7F">
                        <w:pPr>
                          <w:pStyle w:val="Lgende"/>
                          <w:rPr>
                            <w:noProof/>
                            <w:sz w:val="20"/>
                            <w:szCs w:val="20"/>
                          </w:rPr>
                        </w:pPr>
                        <w:bookmarkStart w:id="84" w:name="_Toc167704108"/>
                        <w:r>
                          <w:t xml:space="preserve">Figure </w:t>
                        </w:r>
                        <w:r w:rsidR="00000000">
                          <w:fldChar w:fldCharType="begin"/>
                        </w:r>
                        <w:r w:rsidR="00000000">
                          <w:instrText xml:space="preserve"> SEQ Figure \* ARABIC </w:instrText>
                        </w:r>
                        <w:r w:rsidR="00000000">
                          <w:fldChar w:fldCharType="separate"/>
                        </w:r>
                        <w:r w:rsidR="00BA70AE">
                          <w:rPr>
                            <w:noProof/>
                          </w:rPr>
                          <w:t>20</w:t>
                        </w:r>
                        <w:r w:rsidR="00000000">
                          <w:rPr>
                            <w:noProof/>
                          </w:rPr>
                          <w:fldChar w:fldCharType="end"/>
                        </w:r>
                        <w:r>
                          <w:t xml:space="preserve"> : Méthode virtuelle du parent Tetriminos</w:t>
                        </w:r>
                        <w:bookmarkEnd w:id="84"/>
                      </w:p>
                    </w:txbxContent>
                  </v:textbox>
                </v:shape>
                <w10:anchorlock/>
              </v:group>
            </w:pict>
          </mc:Fallback>
        </mc:AlternateContent>
      </w:r>
    </w:p>
    <w:p w14:paraId="2BC831CF" w14:textId="3D1DD2C3" w:rsidR="00654C7F" w:rsidRDefault="0013316E" w:rsidP="00F60514">
      <w:pPr>
        <w:pStyle w:val="Retraitcorpsdetexte"/>
      </w:pPr>
      <w:r>
        <w:rPr>
          <w:noProof/>
        </w:rPr>
        <w:lastRenderedPageBreak/>
        <mc:AlternateContent>
          <mc:Choice Requires="wpg">
            <w:drawing>
              <wp:inline distT="0" distB="0" distL="0" distR="0" wp14:anchorId="3C2B56C3" wp14:editId="2A12CADE">
                <wp:extent cx="3180080" cy="3105785"/>
                <wp:effectExtent l="0" t="0" r="1270" b="0"/>
                <wp:docPr id="73" name="Groupe 73"/>
                <wp:cNvGraphicFramePr/>
                <a:graphic xmlns:a="http://schemas.openxmlformats.org/drawingml/2006/main">
                  <a:graphicData uri="http://schemas.microsoft.com/office/word/2010/wordprocessingGroup">
                    <wpg:wgp>
                      <wpg:cNvGrpSpPr/>
                      <wpg:grpSpPr>
                        <a:xfrm>
                          <a:off x="0" y="0"/>
                          <a:ext cx="3180080" cy="3105785"/>
                          <a:chOff x="0" y="0"/>
                          <a:chExt cx="3180080" cy="3105785"/>
                        </a:xfrm>
                      </wpg:grpSpPr>
                      <pic:pic xmlns:pic="http://schemas.openxmlformats.org/drawingml/2006/picture">
                        <pic:nvPicPr>
                          <pic:cNvPr id="71" name="Image 7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180080" cy="2783205"/>
                          </a:xfrm>
                          <a:prstGeom prst="rect">
                            <a:avLst/>
                          </a:prstGeom>
                        </pic:spPr>
                      </pic:pic>
                      <wps:wsp>
                        <wps:cNvPr id="72" name="Zone de texte 72"/>
                        <wps:cNvSpPr txBox="1"/>
                        <wps:spPr>
                          <a:xfrm>
                            <a:off x="0" y="2838450"/>
                            <a:ext cx="3180080" cy="267335"/>
                          </a:xfrm>
                          <a:prstGeom prst="rect">
                            <a:avLst/>
                          </a:prstGeom>
                          <a:solidFill>
                            <a:prstClr val="white"/>
                          </a:solidFill>
                          <a:ln>
                            <a:noFill/>
                          </a:ln>
                        </wps:spPr>
                        <wps:txbx>
                          <w:txbxContent>
                            <w:p w14:paraId="7D1494B5" w14:textId="6D940A44" w:rsidR="00771CF1" w:rsidRPr="00CB41D9" w:rsidRDefault="00771CF1" w:rsidP="0013316E">
                              <w:pPr>
                                <w:pStyle w:val="Lgende"/>
                                <w:rPr>
                                  <w:noProof/>
                                  <w:sz w:val="20"/>
                                  <w:szCs w:val="20"/>
                                </w:rPr>
                              </w:pPr>
                              <w:bookmarkStart w:id="85" w:name="_Toc167704109"/>
                              <w:r>
                                <w:t xml:space="preserve">Figure </w:t>
                              </w:r>
                              <w:r w:rsidR="00000000">
                                <w:fldChar w:fldCharType="begin"/>
                              </w:r>
                              <w:r w:rsidR="00000000">
                                <w:instrText xml:space="preserve"> SEQ Figure \* ARABIC </w:instrText>
                              </w:r>
                              <w:r w:rsidR="00000000">
                                <w:fldChar w:fldCharType="separate"/>
                              </w:r>
                              <w:r w:rsidR="00BA70AE">
                                <w:rPr>
                                  <w:noProof/>
                                </w:rPr>
                                <w:t>21</w:t>
                              </w:r>
                              <w:r w:rsidR="00000000">
                                <w:rPr>
                                  <w:noProof/>
                                </w:rPr>
                                <w:fldChar w:fldCharType="end"/>
                              </w:r>
                              <w:r>
                                <w:t xml:space="preserve"> : Méthode virtuelle dans les enfants Tetriminos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C2B56C3" id="Groupe 73" o:spid="_x0000_s1081" style="width:250.4pt;height:244.55pt;mso-position-horizontal-relative:char;mso-position-vertical-relative:line" coordsize="31800,31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">
                <v:shape id="Image 71" o:spid="_x0000_s1082" type="#_x0000_t75" style="position:absolute;width:31800;height:27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">
                  <v:imagedata r:id="rId51" o:title=""/>
                </v:shape>
                <v:shape id="Zone de texte 72" o:spid="_x0000_s1083" type="#_x0000_t202" style="position:absolute;top:28384;width:31800;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7D1494B5" w14:textId="6D940A44" w:rsidR="00771CF1" w:rsidRPr="00CB41D9" w:rsidRDefault="00771CF1" w:rsidP="0013316E">
                        <w:pPr>
                          <w:pStyle w:val="Lgende"/>
                          <w:rPr>
                            <w:noProof/>
                            <w:sz w:val="20"/>
                            <w:szCs w:val="20"/>
                          </w:rPr>
                        </w:pPr>
                        <w:bookmarkStart w:id="86" w:name="_Toc167704109"/>
                        <w:r>
                          <w:t xml:space="preserve">Figure </w:t>
                        </w:r>
                        <w:r w:rsidR="00000000">
                          <w:fldChar w:fldCharType="begin"/>
                        </w:r>
                        <w:r w:rsidR="00000000">
                          <w:instrText xml:space="preserve"> SEQ Figure \* ARABIC </w:instrText>
                        </w:r>
                        <w:r w:rsidR="00000000">
                          <w:fldChar w:fldCharType="separate"/>
                        </w:r>
                        <w:r w:rsidR="00BA70AE">
                          <w:rPr>
                            <w:noProof/>
                          </w:rPr>
                          <w:t>21</w:t>
                        </w:r>
                        <w:r w:rsidR="00000000">
                          <w:rPr>
                            <w:noProof/>
                          </w:rPr>
                          <w:fldChar w:fldCharType="end"/>
                        </w:r>
                        <w:r>
                          <w:t xml:space="preserve"> : Méthode virtuelle dans les enfants Tetriminos</w:t>
                        </w:r>
                        <w:bookmarkEnd w:id="86"/>
                      </w:p>
                    </w:txbxContent>
                  </v:textbox>
                </v:shape>
                <w10:anchorlock/>
              </v:group>
            </w:pict>
          </mc:Fallback>
        </mc:AlternateContent>
      </w:r>
    </w:p>
    <w:p w14:paraId="65BC0FF5" w14:textId="4EC106DF" w:rsidR="0013316E" w:rsidRDefault="0013316E" w:rsidP="00F60514">
      <w:pPr>
        <w:pStyle w:val="Retraitcorpsdetexte"/>
      </w:pPr>
    </w:p>
    <w:p w14:paraId="618F7A16" w14:textId="77777777" w:rsidR="0013316E" w:rsidRDefault="0013316E" w:rsidP="00F60514">
      <w:pPr>
        <w:pStyle w:val="Retraitcorpsdetexte"/>
      </w:pPr>
    </w:p>
    <w:p w14:paraId="3BD074DE" w14:textId="6A5D322F" w:rsidR="00654C7F" w:rsidRDefault="00654C7F" w:rsidP="003C4C1F">
      <w:pPr>
        <w:pStyle w:val="Retraitcorpsdetexte"/>
        <w:spacing w:line="276" w:lineRule="auto"/>
        <w:ind w:left="708"/>
      </w:pPr>
      <w:r>
        <w:t>Chaque tetriminos aura ensuite sa propre classe qui héritera de la classe Tetriminos. Dans les classes enfants, chaque variable est définie avec la bonne valeur. On « dessinera » également tous les états possibles de la pièce (toutes les positions de la pièce quand on la tourne). Dans le cas où l’on aurait besoin d’un espace dans la pièce (comme pour le Z-Block par exemple), on utilisera « !! » dans le string pour indiquer plus tard que l’on a besoin d’un espace ici.</w:t>
      </w:r>
    </w:p>
    <w:p w14:paraId="66B155F1" w14:textId="77777777" w:rsidR="0013316E" w:rsidRDefault="0013316E" w:rsidP="00F60514">
      <w:pPr>
        <w:pStyle w:val="Retraitcorpsdetexte"/>
      </w:pPr>
    </w:p>
    <w:p w14:paraId="1C052077" w14:textId="42D5BF9F" w:rsidR="00654C7F" w:rsidRDefault="0013316E" w:rsidP="00F60514">
      <w:pPr>
        <w:pStyle w:val="Retraitcorpsdetexte"/>
      </w:pPr>
      <w:r>
        <w:rPr>
          <w:noProof/>
        </w:rPr>
        <mc:AlternateContent>
          <mc:Choice Requires="wpg">
            <w:drawing>
              <wp:inline distT="0" distB="0" distL="0" distR="0" wp14:anchorId="0B84D260" wp14:editId="1C2821BC">
                <wp:extent cx="4733925" cy="1483360"/>
                <wp:effectExtent l="0" t="0" r="9525" b="2540"/>
                <wp:docPr id="70" name="Groupe 70"/>
                <wp:cNvGraphicFramePr/>
                <a:graphic xmlns:a="http://schemas.openxmlformats.org/drawingml/2006/main">
                  <a:graphicData uri="http://schemas.microsoft.com/office/word/2010/wordprocessingGroup">
                    <wpg:wgp>
                      <wpg:cNvGrpSpPr/>
                      <wpg:grpSpPr>
                        <a:xfrm>
                          <a:off x="0" y="0"/>
                          <a:ext cx="4733925" cy="1483360"/>
                          <a:chOff x="0" y="0"/>
                          <a:chExt cx="4733925" cy="1483360"/>
                        </a:xfrm>
                      </wpg:grpSpPr>
                      <pic:pic xmlns:pic="http://schemas.openxmlformats.org/drawingml/2006/picture">
                        <pic:nvPicPr>
                          <pic:cNvPr id="68" name="Image 6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733925" cy="1162050"/>
                          </a:xfrm>
                          <a:prstGeom prst="rect">
                            <a:avLst/>
                          </a:prstGeom>
                        </pic:spPr>
                      </pic:pic>
                      <wps:wsp>
                        <wps:cNvPr id="69" name="Zone de texte 69"/>
                        <wps:cNvSpPr txBox="1"/>
                        <wps:spPr>
                          <a:xfrm>
                            <a:off x="0" y="1216025"/>
                            <a:ext cx="4733925" cy="267335"/>
                          </a:xfrm>
                          <a:prstGeom prst="rect">
                            <a:avLst/>
                          </a:prstGeom>
                          <a:solidFill>
                            <a:prstClr val="white"/>
                          </a:solidFill>
                          <a:ln>
                            <a:noFill/>
                          </a:ln>
                        </wps:spPr>
                        <wps:txbx>
                          <w:txbxContent>
                            <w:p w14:paraId="0CF220E4" w14:textId="3969C61E" w:rsidR="00771CF1" w:rsidRPr="00D15999" w:rsidRDefault="00771CF1" w:rsidP="0013316E">
                              <w:pPr>
                                <w:pStyle w:val="Lgende"/>
                                <w:rPr>
                                  <w:noProof/>
                                  <w:sz w:val="20"/>
                                  <w:szCs w:val="20"/>
                                </w:rPr>
                              </w:pPr>
                              <w:bookmarkStart w:id="87" w:name="_Toc167704110"/>
                              <w:r>
                                <w:t xml:space="preserve">Figure </w:t>
                              </w:r>
                              <w:r w:rsidR="00000000">
                                <w:fldChar w:fldCharType="begin"/>
                              </w:r>
                              <w:r w:rsidR="00000000">
                                <w:instrText xml:space="preserve"> SEQ Figure \* ARABIC </w:instrText>
                              </w:r>
                              <w:r w:rsidR="00000000">
                                <w:fldChar w:fldCharType="separate"/>
                              </w:r>
                              <w:r w:rsidR="00BA70AE">
                                <w:rPr>
                                  <w:noProof/>
                                </w:rPr>
                                <w:t>22</w:t>
                              </w:r>
                              <w:r w:rsidR="00000000">
                                <w:rPr>
                                  <w:noProof/>
                                </w:rPr>
                                <w:fldChar w:fldCharType="end"/>
                              </w:r>
                              <w:r>
                                <w:t xml:space="preserve"> : Exemple d'espace sur les pièces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B84D260" id="Groupe 70" o:spid="_x0000_s1084" style="width:372.75pt;height:116.8pt;mso-position-horizontal-relative:char;mso-position-vertical-relative:line" coordsize="47339,14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">
                <v:shape id="Image 68" o:spid="_x0000_s1085" type="#_x0000_t75" style="position:absolute;width:47339;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">
                  <v:imagedata r:id="rId53" o:title=""/>
                </v:shape>
                <v:shape id="Zone de texte 69" o:spid="_x0000_s1086" type="#_x0000_t202" style="position:absolute;top:12160;width:47339;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0CF220E4" w14:textId="3969C61E" w:rsidR="00771CF1" w:rsidRPr="00D15999" w:rsidRDefault="00771CF1" w:rsidP="0013316E">
                        <w:pPr>
                          <w:pStyle w:val="Lgende"/>
                          <w:rPr>
                            <w:noProof/>
                            <w:sz w:val="20"/>
                            <w:szCs w:val="20"/>
                          </w:rPr>
                        </w:pPr>
                        <w:bookmarkStart w:id="88" w:name="_Toc167704110"/>
                        <w:r>
                          <w:t xml:space="preserve">Figure </w:t>
                        </w:r>
                        <w:r w:rsidR="00000000">
                          <w:fldChar w:fldCharType="begin"/>
                        </w:r>
                        <w:r w:rsidR="00000000">
                          <w:instrText xml:space="preserve"> SEQ Figure \* ARABIC </w:instrText>
                        </w:r>
                        <w:r w:rsidR="00000000">
                          <w:fldChar w:fldCharType="separate"/>
                        </w:r>
                        <w:r w:rsidR="00BA70AE">
                          <w:rPr>
                            <w:noProof/>
                          </w:rPr>
                          <w:t>22</w:t>
                        </w:r>
                        <w:r w:rsidR="00000000">
                          <w:rPr>
                            <w:noProof/>
                          </w:rPr>
                          <w:fldChar w:fldCharType="end"/>
                        </w:r>
                        <w:r>
                          <w:t xml:space="preserve"> : Exemple d'espace sur les pièces</w:t>
                        </w:r>
                        <w:bookmarkEnd w:id="88"/>
                      </w:p>
                    </w:txbxContent>
                  </v:textbox>
                </v:shape>
                <w10:anchorlock/>
              </v:group>
            </w:pict>
          </mc:Fallback>
        </mc:AlternateContent>
      </w:r>
    </w:p>
    <w:p w14:paraId="290F3728" w14:textId="77777777" w:rsidR="00654C7F" w:rsidRDefault="00654C7F" w:rsidP="00F60514">
      <w:pPr>
        <w:pStyle w:val="Retraitcorpsdetexte"/>
      </w:pPr>
    </w:p>
    <w:p w14:paraId="39DCB46B" w14:textId="6ABF22BB" w:rsidR="00F60514" w:rsidRDefault="00F60514" w:rsidP="00B961A5">
      <w:pPr>
        <w:pStyle w:val="Titre3"/>
      </w:pPr>
      <w:bookmarkStart w:id="89" w:name="_Toc167881484"/>
      <w:r>
        <w:t>Déplacement des tetriminos</w:t>
      </w:r>
      <w:bookmarkEnd w:id="89"/>
    </w:p>
    <w:p w14:paraId="34649086" w14:textId="145B36EE" w:rsidR="0088529C" w:rsidRDefault="0088529C" w:rsidP="003C4C1F">
      <w:pPr>
        <w:pStyle w:val="Retraitcorpsdetexte"/>
        <w:spacing w:line="276" w:lineRule="auto"/>
        <w:ind w:left="708"/>
      </w:pPr>
      <w:r>
        <w:t>Pour le déplacement, au moment où le tetriminos doit se déplacer, il est d’abord effacé (comme s’il était dessiné mais avec du vide) puis redessiné à la nouvelle position. Les possibles déplacement</w:t>
      </w:r>
      <w:r w:rsidR="00466E4B">
        <w:t>s</w:t>
      </w:r>
      <w:r>
        <w:t xml:space="preserve"> sont les suivants :</w:t>
      </w:r>
    </w:p>
    <w:p w14:paraId="4371956C" w14:textId="77777777" w:rsidR="000C0ABA" w:rsidRDefault="000C0ABA" w:rsidP="003C4C1F">
      <w:pPr>
        <w:pStyle w:val="Retraitcorpsdetexte"/>
        <w:spacing w:line="276" w:lineRule="auto"/>
      </w:pPr>
    </w:p>
    <w:p w14:paraId="110923D9" w14:textId="77777777" w:rsidR="0088529C" w:rsidRDefault="0088529C" w:rsidP="003C4C1F">
      <w:pPr>
        <w:pStyle w:val="Retraitcorpsdetexte"/>
        <w:numPr>
          <w:ilvl w:val="0"/>
          <w:numId w:val="40"/>
        </w:numPr>
        <w:spacing w:line="276" w:lineRule="auto"/>
      </w:pPr>
      <w:r>
        <w:t>Droite</w:t>
      </w:r>
    </w:p>
    <w:p w14:paraId="26B0F408" w14:textId="77777777" w:rsidR="0088529C" w:rsidRDefault="0088529C" w:rsidP="003C4C1F">
      <w:pPr>
        <w:pStyle w:val="Retraitcorpsdetexte"/>
        <w:numPr>
          <w:ilvl w:val="0"/>
          <w:numId w:val="40"/>
        </w:numPr>
        <w:spacing w:line="276" w:lineRule="auto"/>
      </w:pPr>
      <w:r>
        <w:t>Gauche</w:t>
      </w:r>
    </w:p>
    <w:p w14:paraId="6D8E9339" w14:textId="77777777" w:rsidR="0088529C" w:rsidRDefault="0088529C" w:rsidP="003C4C1F">
      <w:pPr>
        <w:pStyle w:val="Retraitcorpsdetexte"/>
        <w:numPr>
          <w:ilvl w:val="0"/>
          <w:numId w:val="40"/>
        </w:numPr>
        <w:spacing w:line="276" w:lineRule="auto"/>
      </w:pPr>
      <w:r>
        <w:t>Bas</w:t>
      </w:r>
    </w:p>
    <w:p w14:paraId="11B2D404" w14:textId="77777777" w:rsidR="0088529C" w:rsidRDefault="0088529C" w:rsidP="003C4C1F">
      <w:pPr>
        <w:pStyle w:val="Retraitcorpsdetexte"/>
        <w:numPr>
          <w:ilvl w:val="0"/>
          <w:numId w:val="40"/>
        </w:numPr>
        <w:spacing w:line="276" w:lineRule="auto"/>
      </w:pPr>
      <w:r>
        <w:t>Bas (forcé par le jeu) (appelé bas naturel)</w:t>
      </w:r>
    </w:p>
    <w:p w14:paraId="147C5CEC" w14:textId="022D1F26" w:rsidR="0088529C" w:rsidRDefault="0088529C" w:rsidP="003C4C1F">
      <w:pPr>
        <w:pStyle w:val="Retraitcorpsdetexte"/>
        <w:numPr>
          <w:ilvl w:val="0"/>
          <w:numId w:val="40"/>
        </w:numPr>
        <w:spacing w:line="276" w:lineRule="auto"/>
      </w:pPr>
      <w:r>
        <w:t xml:space="preserve">(Descente directe, succession </w:t>
      </w:r>
      <w:r w:rsidR="000D53DD">
        <w:t>d’instruction</w:t>
      </w:r>
      <w:r w:rsidR="00927345">
        <w:t>s</w:t>
      </w:r>
      <w:r w:rsidR="000D53DD">
        <w:t xml:space="preserve"> bas</w:t>
      </w:r>
      <w:r>
        <w:t xml:space="preserve">. Pas un </w:t>
      </w:r>
      <w:r w:rsidR="000D53DD">
        <w:t xml:space="preserve">nouveau </w:t>
      </w:r>
      <w:r>
        <w:t>mouvement)</w:t>
      </w:r>
    </w:p>
    <w:p w14:paraId="02057772" w14:textId="77777777" w:rsidR="0088529C" w:rsidRDefault="0088529C" w:rsidP="003C4C1F">
      <w:pPr>
        <w:pStyle w:val="Retraitcorpsdetexte"/>
        <w:spacing w:line="276" w:lineRule="auto"/>
      </w:pPr>
    </w:p>
    <w:p w14:paraId="26C3FC40" w14:textId="26F82BAE" w:rsidR="0088529C" w:rsidRDefault="0088529C" w:rsidP="003C4C1F">
      <w:pPr>
        <w:pStyle w:val="Retraitcorpsdetexte"/>
        <w:spacing w:line="276" w:lineRule="auto"/>
        <w:ind w:left="708"/>
      </w:pPr>
      <w:r>
        <w:lastRenderedPageBreak/>
        <w:t xml:space="preserve">Dans un premier temps, lorsque l’utilisateur appuyait sur une touche, le déplacement se faisait à ce moment-là directement (après vérification de si c’était autorisé ou non). Cependant, il arrivait parfois que le bas naturel devait se faire en même temps qu’un autre déplacement (dû au thread de l’input utilisateur (voir point 5.9.5)). Pour résoudre ce problème, il fallait que chaque instruction de déplacement se fasse l’une après l’autre. C’est pourquoi un nouveau thread qui s’occupe uniquement des déplacements des tetriminos </w:t>
      </w:r>
      <w:r w:rsidR="00D22E2C">
        <w:t>a</w:t>
      </w:r>
      <w:r>
        <w:t xml:space="preserve"> été cré</w:t>
      </w:r>
      <w:r w:rsidR="00466E4B">
        <w:t>é</w:t>
      </w:r>
      <w:r>
        <w:t>. Une liste d’instructions stocke désormais les instructions puis le thread les exécute à la suite. Cela évite que 2 déplacements se produisent en même temps. Lorsque l’utilisateur appuie sur une touche, l’instruction est ajoutée à la liste. De même pour le bas naturel à chaque boucle principal</w:t>
      </w:r>
      <w:r w:rsidR="00466E4B">
        <w:t>e</w:t>
      </w:r>
      <w:r>
        <w:t xml:space="preserve"> (voir point 5.10). Cette boucle est expliquée plus en détail</w:t>
      </w:r>
      <w:r w:rsidR="00466E4B">
        <w:t>s</w:t>
      </w:r>
      <w:r>
        <w:t xml:space="preserve"> au point 5.11.</w:t>
      </w:r>
    </w:p>
    <w:p w14:paraId="58FE71E7" w14:textId="77777777" w:rsidR="0088529C" w:rsidRDefault="0088529C" w:rsidP="00F60514">
      <w:pPr>
        <w:pStyle w:val="Retraitcorpsdetexte"/>
      </w:pPr>
    </w:p>
    <w:p w14:paraId="2F9A1E79" w14:textId="0A2DE5C5" w:rsidR="00F46DEC" w:rsidRDefault="00F46DEC" w:rsidP="003C4C1F">
      <w:pPr>
        <w:pStyle w:val="Retraitcorpsdetexte"/>
        <w:spacing w:line="276" w:lineRule="auto"/>
        <w:ind w:left="708"/>
      </w:pPr>
      <w:r>
        <w:t>Pour vérifier si la pièce peut se déplacer, on regarde si sa position X se trouve entre la position X de la zone de jeu et la position X + la largeur de la zone de jeu. Si la pièce peut se déplacer, on ajoute l’instruction à la liste. Pour tous les déplacements, il a également fallu vérifier s’ils pouvaient s’effectuer sans se faire sur un autre tetriminos déjà posé. Pour cela, un tableau bidimensionnel de int représentant le jeu visuellement a été fait dans le back</w:t>
      </w:r>
      <w:r w:rsidR="00927345">
        <w:t>end</w:t>
      </w:r>
      <w:r>
        <w:t xml:space="preserve">. Dans chaque case, on peut trouver les valeurs suivantes </w:t>
      </w:r>
    </w:p>
    <w:p w14:paraId="21A9E5B2" w14:textId="4852FA2D" w:rsidR="00F46DEC" w:rsidRDefault="00F46DEC" w:rsidP="003C4C1F">
      <w:pPr>
        <w:pStyle w:val="Retraitcorpsdetexte"/>
        <w:numPr>
          <w:ilvl w:val="0"/>
          <w:numId w:val="41"/>
        </w:numPr>
        <w:spacing w:line="276" w:lineRule="auto"/>
      </w:pPr>
      <w:r>
        <w:t>0 = case vide</w:t>
      </w:r>
    </w:p>
    <w:p w14:paraId="692A5FC0" w14:textId="72E12149" w:rsidR="00F46DEC" w:rsidRDefault="00F46DEC" w:rsidP="003C4C1F">
      <w:pPr>
        <w:pStyle w:val="Retraitcorpsdetexte"/>
        <w:numPr>
          <w:ilvl w:val="0"/>
          <w:numId w:val="41"/>
        </w:numPr>
        <w:spacing w:line="276" w:lineRule="auto"/>
      </w:pPr>
      <w:r>
        <w:t>1 = case remplie par le tetriminos en train de tomber</w:t>
      </w:r>
    </w:p>
    <w:p w14:paraId="6F80033A" w14:textId="17AFE227" w:rsidR="00F46DEC" w:rsidRDefault="00F46DEC" w:rsidP="003C4C1F">
      <w:pPr>
        <w:pStyle w:val="Retraitcorpsdetexte"/>
        <w:numPr>
          <w:ilvl w:val="0"/>
          <w:numId w:val="41"/>
        </w:numPr>
        <w:spacing w:line="276" w:lineRule="auto"/>
      </w:pPr>
      <w:r>
        <w:t>2 = case occupée par un tetriminos posé</w:t>
      </w:r>
    </w:p>
    <w:p w14:paraId="59838CE8" w14:textId="492125B1" w:rsidR="00F46DEC" w:rsidRDefault="00F46DEC" w:rsidP="003C4C1F">
      <w:pPr>
        <w:pStyle w:val="Retraitcorpsdetexte"/>
        <w:numPr>
          <w:ilvl w:val="0"/>
          <w:numId w:val="41"/>
        </w:numPr>
        <w:spacing w:line="276" w:lineRule="auto"/>
      </w:pPr>
      <w:r>
        <w:t>3 = case bloquée dû à une mauvaise réponse à une question</w:t>
      </w:r>
    </w:p>
    <w:p w14:paraId="3447F37B" w14:textId="77777777" w:rsidR="00F46DEC" w:rsidRDefault="00F46DEC" w:rsidP="00F60514">
      <w:pPr>
        <w:pStyle w:val="Retraitcorpsdetexte"/>
      </w:pPr>
    </w:p>
    <w:p w14:paraId="49FF30DF" w14:textId="278AC05F" w:rsidR="00F60514" w:rsidRDefault="00F60514" w:rsidP="00B961A5">
      <w:pPr>
        <w:pStyle w:val="Titre3"/>
      </w:pPr>
      <w:bookmarkStart w:id="90" w:name="_Toc167881485"/>
      <w:r>
        <w:t>Rotation des tetriminos</w:t>
      </w:r>
      <w:bookmarkEnd w:id="90"/>
    </w:p>
    <w:p w14:paraId="1EBC91CD" w14:textId="4631CA67" w:rsidR="001B7506" w:rsidRDefault="00927345" w:rsidP="003C4C1F">
      <w:pPr>
        <w:pStyle w:val="Retraitcorpsdetexte"/>
        <w:spacing w:line="276" w:lineRule="auto"/>
        <w:ind w:left="708"/>
      </w:pPr>
      <w:r>
        <w:t>La rotation des pièces est sûrement l</w:t>
      </w:r>
      <w:r w:rsidR="00445CD5">
        <w:t>’un des</w:t>
      </w:r>
      <w:r>
        <w:t xml:space="preserve"> plus gros défi de ce projet. Il a fallu dessiner chaque configuration de chaque pièce (position de rotation possible) puis faire de même dans le tableau de boolean _occupation (définir l’occupation de la pièce pour chaque position). </w:t>
      </w:r>
    </w:p>
    <w:p w14:paraId="78AE1D80" w14:textId="720ABF97" w:rsidR="001B7506" w:rsidRDefault="001B7506" w:rsidP="006C187C">
      <w:pPr>
        <w:pStyle w:val="Retraitcorpsdetexte"/>
      </w:pPr>
      <w:r>
        <w:rPr>
          <w:noProof/>
        </w:rPr>
        <mc:AlternateContent>
          <mc:Choice Requires="wpg">
            <w:drawing>
              <wp:inline distT="0" distB="0" distL="0" distR="0" wp14:anchorId="52F38296" wp14:editId="768E9B10">
                <wp:extent cx="3696970" cy="3399790"/>
                <wp:effectExtent l="0" t="0" r="0" b="0"/>
                <wp:docPr id="61" name="Groupe 61"/>
                <wp:cNvGraphicFramePr/>
                <a:graphic xmlns:a="http://schemas.openxmlformats.org/drawingml/2006/main">
                  <a:graphicData uri="http://schemas.microsoft.com/office/word/2010/wordprocessingGroup">
                    <wpg:wgp>
                      <wpg:cNvGrpSpPr/>
                      <wpg:grpSpPr>
                        <a:xfrm>
                          <a:off x="0" y="0"/>
                          <a:ext cx="3696970" cy="3399790"/>
                          <a:chOff x="0" y="0"/>
                          <a:chExt cx="3696970" cy="3399790"/>
                        </a:xfrm>
                      </wpg:grpSpPr>
                      <pic:pic xmlns:pic="http://schemas.openxmlformats.org/drawingml/2006/picture">
                        <pic:nvPicPr>
                          <pic:cNvPr id="48" name="Image 4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156585" cy="3072765"/>
                          </a:xfrm>
                          <a:prstGeom prst="rect">
                            <a:avLst/>
                          </a:prstGeom>
                        </pic:spPr>
                      </pic:pic>
                      <wps:wsp>
                        <wps:cNvPr id="50" name="Zone de texte 50"/>
                        <wps:cNvSpPr txBox="1"/>
                        <wps:spPr>
                          <a:xfrm>
                            <a:off x="0" y="3132455"/>
                            <a:ext cx="3696970" cy="267335"/>
                          </a:xfrm>
                          <a:prstGeom prst="rect">
                            <a:avLst/>
                          </a:prstGeom>
                          <a:solidFill>
                            <a:prstClr val="white"/>
                          </a:solidFill>
                          <a:ln>
                            <a:noFill/>
                          </a:ln>
                        </wps:spPr>
                        <wps:txbx>
                          <w:txbxContent>
                            <w:p w14:paraId="7F6FEB76" w14:textId="241F170B" w:rsidR="00771CF1" w:rsidRPr="00E42FB6" w:rsidRDefault="00771CF1" w:rsidP="001B7506">
                              <w:pPr>
                                <w:pStyle w:val="Lgende"/>
                                <w:rPr>
                                  <w:sz w:val="20"/>
                                  <w:szCs w:val="20"/>
                                </w:rPr>
                              </w:pPr>
                              <w:bookmarkStart w:id="91" w:name="_Toc167704111"/>
                              <w:r>
                                <w:t xml:space="preserve">Figure </w:t>
                              </w:r>
                              <w:r w:rsidR="00000000">
                                <w:fldChar w:fldCharType="begin"/>
                              </w:r>
                              <w:r w:rsidR="00000000">
                                <w:instrText xml:space="preserve"> SEQ Figure \* ARABIC </w:instrText>
                              </w:r>
                              <w:r w:rsidR="00000000">
                                <w:fldChar w:fldCharType="separate"/>
                              </w:r>
                              <w:r w:rsidR="00BA70AE">
                                <w:rPr>
                                  <w:noProof/>
                                </w:rPr>
                                <w:t>23</w:t>
                              </w:r>
                              <w:r w:rsidR="00000000">
                                <w:rPr>
                                  <w:noProof/>
                                </w:rPr>
                                <w:fldChar w:fldCharType="end"/>
                              </w:r>
                              <w:r>
                                <w:t xml:space="preserve"> : Dessins des états</w:t>
                              </w:r>
                              <w:r>
                                <w:rPr>
                                  <w:noProof/>
                                </w:rPr>
                                <w:t xml:space="preserve"> de rotation possible pour le T-Block</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2F38296" id="Groupe 61" o:spid="_x0000_s1087" style="width:291.1pt;height:267.7pt;mso-position-horizontal-relative:char;mso-position-vertical-relative:line" coordsize="36969,33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">
                <v:shape id="Image 48" o:spid="_x0000_s1088" type="#_x0000_t75" style="position:absolute;width:31565;height:30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">
                  <v:imagedata r:id="rId55" o:title=""/>
                </v:shape>
                <v:shape id="Zone de texte 50" o:spid="_x0000_s1089" type="#_x0000_t202" style="position:absolute;top:31324;width:36969;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F6FEB76" w14:textId="241F170B" w:rsidR="00771CF1" w:rsidRPr="00E42FB6" w:rsidRDefault="00771CF1" w:rsidP="001B7506">
                        <w:pPr>
                          <w:pStyle w:val="Lgende"/>
                          <w:rPr>
                            <w:sz w:val="20"/>
                            <w:szCs w:val="20"/>
                          </w:rPr>
                        </w:pPr>
                        <w:bookmarkStart w:id="92" w:name="_Toc167704111"/>
                        <w:r>
                          <w:t xml:space="preserve">Figure </w:t>
                        </w:r>
                        <w:r w:rsidR="00000000">
                          <w:fldChar w:fldCharType="begin"/>
                        </w:r>
                        <w:r w:rsidR="00000000">
                          <w:instrText xml:space="preserve"> SEQ Figure \* ARABIC </w:instrText>
                        </w:r>
                        <w:r w:rsidR="00000000">
                          <w:fldChar w:fldCharType="separate"/>
                        </w:r>
                        <w:r w:rsidR="00BA70AE">
                          <w:rPr>
                            <w:noProof/>
                          </w:rPr>
                          <w:t>23</w:t>
                        </w:r>
                        <w:r w:rsidR="00000000">
                          <w:rPr>
                            <w:noProof/>
                          </w:rPr>
                          <w:fldChar w:fldCharType="end"/>
                        </w:r>
                        <w:r>
                          <w:t xml:space="preserve"> : Dessins des états</w:t>
                        </w:r>
                        <w:r>
                          <w:rPr>
                            <w:noProof/>
                          </w:rPr>
                          <w:t xml:space="preserve"> de rotation possible pour le T-Block</w:t>
                        </w:r>
                        <w:bookmarkEnd w:id="92"/>
                      </w:p>
                    </w:txbxContent>
                  </v:textbox>
                </v:shape>
                <w10:anchorlock/>
              </v:group>
            </w:pict>
          </mc:Fallback>
        </mc:AlternateContent>
      </w:r>
    </w:p>
    <w:p w14:paraId="3CD50A16" w14:textId="77777777" w:rsidR="001B7506" w:rsidRDefault="001B7506" w:rsidP="006C187C">
      <w:pPr>
        <w:pStyle w:val="Retraitcorpsdetexte"/>
      </w:pPr>
    </w:p>
    <w:p w14:paraId="3B2A97E5" w14:textId="7F8DE881" w:rsidR="001B7506" w:rsidRDefault="001B7506" w:rsidP="006C187C">
      <w:pPr>
        <w:pStyle w:val="Retraitcorpsdetexte"/>
      </w:pPr>
      <w:r>
        <w:rPr>
          <w:noProof/>
        </w:rPr>
        <w:lastRenderedPageBreak/>
        <mc:AlternateContent>
          <mc:Choice Requires="wpg">
            <w:drawing>
              <wp:inline distT="0" distB="0" distL="0" distR="0" wp14:anchorId="021DACA8" wp14:editId="765BE282">
                <wp:extent cx="4904573" cy="4985467"/>
                <wp:effectExtent l="0" t="0" r="0" b="5715"/>
                <wp:docPr id="76" name="Groupe 76"/>
                <wp:cNvGraphicFramePr/>
                <a:graphic xmlns:a="http://schemas.openxmlformats.org/drawingml/2006/main">
                  <a:graphicData uri="http://schemas.microsoft.com/office/word/2010/wordprocessingGroup">
                    <wpg:wgp>
                      <wpg:cNvGrpSpPr/>
                      <wpg:grpSpPr>
                        <a:xfrm>
                          <a:off x="0" y="0"/>
                          <a:ext cx="4904573" cy="4985467"/>
                          <a:chOff x="0" y="0"/>
                          <a:chExt cx="4157980" cy="4226560"/>
                        </a:xfrm>
                      </wpg:grpSpPr>
                      <pic:pic xmlns:pic="http://schemas.openxmlformats.org/drawingml/2006/picture">
                        <pic:nvPicPr>
                          <pic:cNvPr id="74" name="Image 7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676525" cy="3903980"/>
                          </a:xfrm>
                          <a:prstGeom prst="rect">
                            <a:avLst/>
                          </a:prstGeom>
                        </pic:spPr>
                      </pic:pic>
                      <wps:wsp>
                        <wps:cNvPr id="75" name="Zone de texte 75"/>
                        <wps:cNvSpPr txBox="1"/>
                        <wps:spPr>
                          <a:xfrm>
                            <a:off x="0" y="3959225"/>
                            <a:ext cx="4157980" cy="267335"/>
                          </a:xfrm>
                          <a:prstGeom prst="rect">
                            <a:avLst/>
                          </a:prstGeom>
                          <a:solidFill>
                            <a:prstClr val="white"/>
                          </a:solidFill>
                          <a:ln>
                            <a:noFill/>
                          </a:ln>
                        </wps:spPr>
                        <wps:txbx>
                          <w:txbxContent>
                            <w:p w14:paraId="79670092" w14:textId="71D75986" w:rsidR="00771CF1" w:rsidRPr="00903AD1" w:rsidRDefault="00771CF1" w:rsidP="001B7506">
                              <w:pPr>
                                <w:pStyle w:val="Lgende"/>
                                <w:rPr>
                                  <w:sz w:val="20"/>
                                  <w:szCs w:val="20"/>
                                </w:rPr>
                              </w:pPr>
                              <w:bookmarkStart w:id="93" w:name="_Toc167704112"/>
                              <w:r>
                                <w:t xml:space="preserve">Figure </w:t>
                              </w:r>
                              <w:r w:rsidR="00000000">
                                <w:fldChar w:fldCharType="begin"/>
                              </w:r>
                              <w:r w:rsidR="00000000">
                                <w:instrText xml:space="preserve"> SEQ Figure \* ARABIC </w:instrText>
                              </w:r>
                              <w:r w:rsidR="00000000">
                                <w:fldChar w:fldCharType="separate"/>
                              </w:r>
                              <w:r w:rsidR="00BA70AE">
                                <w:rPr>
                                  <w:noProof/>
                                </w:rPr>
                                <w:t>24</w:t>
                              </w:r>
                              <w:r w:rsidR="00000000">
                                <w:rPr>
                                  <w:noProof/>
                                </w:rPr>
                                <w:fldChar w:fldCharType="end"/>
                              </w:r>
                              <w:r>
                                <w:t xml:space="preserve"> : Définition de l'occupation selon l'état de rotation du tetriminos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21DACA8" id="Groupe 76" o:spid="_x0000_s1090" style="width:386.2pt;height:392.55pt;mso-position-horizontal-relative:char;mso-position-vertical-relative:line" coordsize="41579,42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">
                <v:shape id="Image 74" o:spid="_x0000_s1091" type="#_x0000_t75" style="position:absolute;width:26765;height:39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">
                  <v:imagedata r:id="rId57" o:title=""/>
                </v:shape>
                <v:shape id="Zone de texte 75" o:spid="_x0000_s1092" type="#_x0000_t202" style="position:absolute;top:39592;width:41579;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pJmxQAAANsAAAAPAAAAZHJzL2Rvd25yZXYueG1sRI9Pa8JA&#10;FMTvBb/D8oReim4aqJ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BUipJmxQAAANsAAAAP&#10;AAAAAAAAAAAAAAAAAAcCAABkcnMvZG93bnJldi54bWxQSwUGAAAAAAMAAwC3AAAA+QIAAAAA&#10;" stroked="f">
                  <v:textbox inset="0,0,0,0">
                    <w:txbxContent>
                      <w:p w14:paraId="79670092" w14:textId="71D75986" w:rsidR="00771CF1" w:rsidRPr="00903AD1" w:rsidRDefault="00771CF1" w:rsidP="001B7506">
                        <w:pPr>
                          <w:pStyle w:val="Lgende"/>
                          <w:rPr>
                            <w:sz w:val="20"/>
                            <w:szCs w:val="20"/>
                          </w:rPr>
                        </w:pPr>
                        <w:bookmarkStart w:id="94" w:name="_Toc167704112"/>
                        <w:r>
                          <w:t xml:space="preserve">Figure </w:t>
                        </w:r>
                        <w:r w:rsidR="00000000">
                          <w:fldChar w:fldCharType="begin"/>
                        </w:r>
                        <w:r w:rsidR="00000000">
                          <w:instrText xml:space="preserve"> SEQ Figure \* ARABIC </w:instrText>
                        </w:r>
                        <w:r w:rsidR="00000000">
                          <w:fldChar w:fldCharType="separate"/>
                        </w:r>
                        <w:r w:rsidR="00BA70AE">
                          <w:rPr>
                            <w:noProof/>
                          </w:rPr>
                          <w:t>24</w:t>
                        </w:r>
                        <w:r w:rsidR="00000000">
                          <w:rPr>
                            <w:noProof/>
                          </w:rPr>
                          <w:fldChar w:fldCharType="end"/>
                        </w:r>
                        <w:r>
                          <w:t xml:space="preserve"> : Définition de l'occupation selon l'état de rotation du tetriminos</w:t>
                        </w:r>
                        <w:bookmarkEnd w:id="94"/>
                      </w:p>
                    </w:txbxContent>
                  </v:textbox>
                </v:shape>
                <w10:anchorlock/>
              </v:group>
            </w:pict>
          </mc:Fallback>
        </mc:AlternateContent>
      </w:r>
    </w:p>
    <w:p w14:paraId="560F94FB" w14:textId="716F6F10" w:rsidR="001B7506" w:rsidRDefault="001B7506" w:rsidP="003C4C1F">
      <w:pPr>
        <w:pStyle w:val="Retraitcorpsdetexte"/>
        <w:spacing w:line="276" w:lineRule="auto"/>
        <w:ind w:left="708"/>
      </w:pPr>
      <w:r>
        <w:t>Dans le tableau d’occupation, true veut dire que la pièce occupe cet espace. Sinon, l’espace est libre. Il faut ainsi définir chaque position dans le tableau qui est occupé. On modifie également la hauteur et la largeur.</w:t>
      </w:r>
    </w:p>
    <w:p w14:paraId="2A6E75DD" w14:textId="77777777" w:rsidR="001B7506" w:rsidRDefault="001B7506" w:rsidP="003C4C1F">
      <w:pPr>
        <w:pStyle w:val="Retraitcorpsdetexte"/>
        <w:spacing w:line="276" w:lineRule="auto"/>
      </w:pPr>
    </w:p>
    <w:p w14:paraId="525C8099" w14:textId="54DCBBC9" w:rsidR="00927345" w:rsidRDefault="00927345" w:rsidP="003C4C1F">
      <w:pPr>
        <w:pStyle w:val="Retraitcorpsdetexte"/>
        <w:spacing w:line="276" w:lineRule="auto"/>
        <w:ind w:left="708"/>
      </w:pPr>
      <w:r>
        <w:t xml:space="preserve">Ensuite, lorsque l’utilisateur </w:t>
      </w:r>
      <w:r w:rsidR="00466E4B">
        <w:t>appuie</w:t>
      </w:r>
      <w:r>
        <w:t xml:space="preserve"> sur la touche de rotation, </w:t>
      </w:r>
      <w:r w:rsidR="00224BBB">
        <w:t xml:space="preserve">il faut vérifier s’il est possible de tourner le tetriminos. Pour cela, on va simuler la rotation (tourner la pièce en back, envoyer le tableau d’occupation, retourner la pièce dans l’autre sens), vérifier avec le tableau en backend qui représente la grille de jeu et si la pièce peut tourner, alors on l’efface visuellement (comme pour le déplacement), on change sa position en la faisant tourner et on la réaffiche. Dans le cas où la pièce peut tourner mais qu’elle est </w:t>
      </w:r>
      <w:r w:rsidR="001B7506">
        <w:t>collée</w:t>
      </w:r>
      <w:r w:rsidR="00224BBB">
        <w:t xml:space="preserve"> à un bord, la pièce est </w:t>
      </w:r>
      <w:r w:rsidR="001B7506">
        <w:t>décalée</w:t>
      </w:r>
      <w:r w:rsidR="00224BBB">
        <w:t xml:space="preserve"> sur le côté </w:t>
      </w:r>
      <w:r w:rsidR="00466E4B">
        <w:t>pour</w:t>
      </w:r>
      <w:r w:rsidR="00224BBB">
        <w:t xml:space="preserve"> de ne pas dépasser de la zone de jeu.</w:t>
      </w:r>
    </w:p>
    <w:p w14:paraId="0A71FBFB" w14:textId="77777777" w:rsidR="001B7506" w:rsidRDefault="001B7506" w:rsidP="006C187C">
      <w:pPr>
        <w:pStyle w:val="Retraitcorpsdetexte"/>
      </w:pPr>
    </w:p>
    <w:p w14:paraId="2BD73EB2" w14:textId="4B42D16B" w:rsidR="001B7506" w:rsidRDefault="001B7506" w:rsidP="003C4C1F">
      <w:pPr>
        <w:pStyle w:val="Retraitcorpsdetexte"/>
        <w:spacing w:line="276" w:lineRule="auto"/>
      </w:pPr>
      <w:r>
        <w:t>(Le point rouge représente la position (x ; y) du tetriminos)</w:t>
      </w:r>
    </w:p>
    <w:p w14:paraId="20EDEAC6" w14:textId="60257761" w:rsidR="001B7506" w:rsidRDefault="001B7506" w:rsidP="006C187C">
      <w:pPr>
        <w:pStyle w:val="Retraitcorpsdetexte"/>
      </w:pPr>
      <w:r>
        <w:rPr>
          <w:noProof/>
        </w:rPr>
        <w:lastRenderedPageBreak/>
        <mc:AlternateContent>
          <mc:Choice Requires="wpg">
            <w:drawing>
              <wp:inline distT="0" distB="0" distL="0" distR="0" wp14:anchorId="1861B515" wp14:editId="004E80CA">
                <wp:extent cx="4181475" cy="1825625"/>
                <wp:effectExtent l="0" t="0" r="9525" b="3175"/>
                <wp:docPr id="47" name="Groupe 47"/>
                <wp:cNvGraphicFramePr/>
                <a:graphic xmlns:a="http://schemas.openxmlformats.org/drawingml/2006/main">
                  <a:graphicData uri="http://schemas.microsoft.com/office/word/2010/wordprocessingGroup">
                    <wpg:wgp>
                      <wpg:cNvGrpSpPr/>
                      <wpg:grpSpPr>
                        <a:xfrm>
                          <a:off x="0" y="0"/>
                          <a:ext cx="4181475" cy="1825625"/>
                          <a:chOff x="0" y="0"/>
                          <a:chExt cx="4181475" cy="1825625"/>
                        </a:xfrm>
                      </wpg:grpSpPr>
                      <pic:pic xmlns:pic="http://schemas.openxmlformats.org/drawingml/2006/picture">
                        <pic:nvPicPr>
                          <pic:cNvPr id="27" name="Image 2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181475" cy="1504950"/>
                          </a:xfrm>
                          <a:prstGeom prst="rect">
                            <a:avLst/>
                          </a:prstGeom>
                        </pic:spPr>
                      </pic:pic>
                      <wps:wsp>
                        <wps:cNvPr id="28" name="Zone de texte 28"/>
                        <wps:cNvSpPr txBox="1"/>
                        <wps:spPr>
                          <a:xfrm>
                            <a:off x="0" y="1558290"/>
                            <a:ext cx="4181475" cy="267335"/>
                          </a:xfrm>
                          <a:prstGeom prst="rect">
                            <a:avLst/>
                          </a:prstGeom>
                          <a:solidFill>
                            <a:prstClr val="white"/>
                          </a:solidFill>
                          <a:ln>
                            <a:noFill/>
                          </a:ln>
                        </wps:spPr>
                        <wps:txbx>
                          <w:txbxContent>
                            <w:p w14:paraId="0646D8FF" w14:textId="234AFCCB" w:rsidR="00771CF1" w:rsidRPr="0026661D" w:rsidRDefault="00771CF1" w:rsidP="001B7506">
                              <w:pPr>
                                <w:pStyle w:val="Lgende"/>
                                <w:rPr>
                                  <w:sz w:val="20"/>
                                  <w:szCs w:val="20"/>
                                </w:rPr>
                              </w:pPr>
                              <w:bookmarkStart w:id="95" w:name="_Toc167704113"/>
                              <w:r>
                                <w:t xml:space="preserve">Figure </w:t>
                              </w:r>
                              <w:r w:rsidR="00000000">
                                <w:fldChar w:fldCharType="begin"/>
                              </w:r>
                              <w:r w:rsidR="00000000">
                                <w:instrText xml:space="preserve"> SEQ Figure \* ARABIC </w:instrText>
                              </w:r>
                              <w:r w:rsidR="00000000">
                                <w:fldChar w:fldCharType="separate"/>
                              </w:r>
                              <w:r w:rsidR="00BA70AE">
                                <w:rPr>
                                  <w:noProof/>
                                </w:rPr>
                                <w:t>25</w:t>
                              </w:r>
                              <w:r w:rsidR="00000000">
                                <w:rPr>
                                  <w:noProof/>
                                </w:rPr>
                                <w:fldChar w:fldCharType="end"/>
                              </w:r>
                              <w:r>
                                <w:t xml:space="preserve"> :  Exemple de décalage lors de la rotation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861B515" id="Groupe 47" o:spid="_x0000_s1093" style="width:329.25pt;height:143.75pt;mso-position-horizontal-relative:char;mso-position-vertical-relative:line" coordsize="41814,18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">
                <v:shape id="Image 27" o:spid="_x0000_s1094" type="#_x0000_t75" style="position:absolute;width:41814;height:1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">
                  <v:imagedata r:id="rId59" o:title=""/>
                </v:shape>
                <v:shape id="Zone de texte 28" o:spid="_x0000_s1095" type="#_x0000_t202" style="position:absolute;top:15582;width:41814;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0646D8FF" w14:textId="234AFCCB" w:rsidR="00771CF1" w:rsidRPr="0026661D" w:rsidRDefault="00771CF1" w:rsidP="001B7506">
                        <w:pPr>
                          <w:pStyle w:val="Lgende"/>
                          <w:rPr>
                            <w:sz w:val="20"/>
                            <w:szCs w:val="20"/>
                          </w:rPr>
                        </w:pPr>
                        <w:bookmarkStart w:id="96" w:name="_Toc167704113"/>
                        <w:r>
                          <w:t xml:space="preserve">Figure </w:t>
                        </w:r>
                        <w:r w:rsidR="00000000">
                          <w:fldChar w:fldCharType="begin"/>
                        </w:r>
                        <w:r w:rsidR="00000000">
                          <w:instrText xml:space="preserve"> SEQ Figure \* ARABIC </w:instrText>
                        </w:r>
                        <w:r w:rsidR="00000000">
                          <w:fldChar w:fldCharType="separate"/>
                        </w:r>
                        <w:r w:rsidR="00BA70AE">
                          <w:rPr>
                            <w:noProof/>
                          </w:rPr>
                          <w:t>25</w:t>
                        </w:r>
                        <w:r w:rsidR="00000000">
                          <w:rPr>
                            <w:noProof/>
                          </w:rPr>
                          <w:fldChar w:fldCharType="end"/>
                        </w:r>
                        <w:r>
                          <w:t xml:space="preserve"> :  Exemple de décalage lors de la rotation</w:t>
                        </w:r>
                        <w:bookmarkEnd w:id="96"/>
                      </w:p>
                    </w:txbxContent>
                  </v:textbox>
                </v:shape>
                <w10:anchorlock/>
              </v:group>
            </w:pict>
          </mc:Fallback>
        </mc:AlternateContent>
      </w:r>
    </w:p>
    <w:p w14:paraId="5A044622" w14:textId="58699FAE" w:rsidR="001B7506" w:rsidRDefault="001B7506" w:rsidP="003C4C1F">
      <w:pPr>
        <w:pStyle w:val="Retraitcorpsdetexte"/>
        <w:spacing w:line="276" w:lineRule="auto"/>
        <w:ind w:left="708"/>
      </w:pPr>
      <w:r>
        <w:t>Ici, la pièce aurait dû dépasser de la zone lors de la rotation, mais sa position a été décalé</w:t>
      </w:r>
      <w:r w:rsidR="00B53B6C">
        <w:t>e</w:t>
      </w:r>
      <w:r>
        <w:t xml:space="preserve"> de 1 vers la gauche afin d’éviter cela et de quand même permettre au joueur d’effectuer une rotation. </w:t>
      </w:r>
    </w:p>
    <w:p w14:paraId="26DC852F" w14:textId="77777777" w:rsidR="001B7506" w:rsidRDefault="001B7506" w:rsidP="003C4C1F">
      <w:pPr>
        <w:pStyle w:val="Retraitcorpsdetexte"/>
        <w:spacing w:line="276" w:lineRule="auto"/>
      </w:pPr>
    </w:p>
    <w:p w14:paraId="7492BB7B" w14:textId="75746565" w:rsidR="00B30298" w:rsidRDefault="00B30298" w:rsidP="003C4C1F">
      <w:pPr>
        <w:pStyle w:val="Retraitcorpsdetexte"/>
        <w:spacing w:line="276" w:lineRule="auto"/>
        <w:ind w:left="708"/>
      </w:pPr>
      <w:r>
        <w:t>Dans le cadre du O-Block, celui-ci n’ayant qu’une seule position possible, il n’est pas nécessaire de dessiner d’autres états que celui de base. (La pièce ne tourne donc jamais car cela ne changerait rien visuellement)</w:t>
      </w:r>
    </w:p>
    <w:p w14:paraId="2181FFDF" w14:textId="77777777" w:rsidR="00B30298" w:rsidRDefault="00B30298" w:rsidP="003C4C1F">
      <w:pPr>
        <w:pStyle w:val="Retraitcorpsdetexte"/>
        <w:spacing w:line="276" w:lineRule="auto"/>
      </w:pPr>
    </w:p>
    <w:p w14:paraId="5F912896" w14:textId="341461E1" w:rsidR="00B30298" w:rsidRDefault="00B30298" w:rsidP="003C4C1F">
      <w:pPr>
        <w:pStyle w:val="Retraitcorpsdetexte"/>
        <w:spacing w:line="276" w:lineRule="auto"/>
        <w:ind w:left="708"/>
      </w:pPr>
      <w:r>
        <w:t>L’instruction de rotation est également gérée via la liste d’instructions (voir point 5.11).</w:t>
      </w:r>
    </w:p>
    <w:p w14:paraId="21BD32F8" w14:textId="77777777" w:rsidR="006C187C" w:rsidRPr="006C187C" w:rsidRDefault="006C187C" w:rsidP="003C4C1F">
      <w:pPr>
        <w:spacing w:line="276" w:lineRule="auto"/>
      </w:pPr>
    </w:p>
    <w:p w14:paraId="126F06D4" w14:textId="078C40B2" w:rsidR="00F60514" w:rsidRDefault="00B961A5" w:rsidP="00B961A5">
      <w:pPr>
        <w:pStyle w:val="Titre3"/>
      </w:pPr>
      <w:r>
        <w:t xml:space="preserve"> </w:t>
      </w:r>
      <w:bookmarkStart w:id="97" w:name="_Toc167881486"/>
      <w:r w:rsidR="00F60514">
        <w:t>Inputs utilisateur</w:t>
      </w:r>
      <w:bookmarkEnd w:id="97"/>
    </w:p>
    <w:p w14:paraId="7F511CC2" w14:textId="3F6D7C8F" w:rsidR="0071232E" w:rsidRDefault="0071232E" w:rsidP="003C4C1F">
      <w:pPr>
        <w:pStyle w:val="Retraitcorpsdetexte"/>
        <w:spacing w:line="276" w:lineRule="auto"/>
        <w:ind w:left="708"/>
      </w:pPr>
      <w:r>
        <w:t xml:space="preserve">Lors de la première gestion des inputs utilisateur, ceux-ci étaient gérés dans la boucle principale de jeu (c’était également la seule boucle de jeu à ce moment-là du projet). Cependant, cela empêchait les pièces de descendre naturellement à cause du fait qu’il faut récupérer l’input (via un </w:t>
      </w:r>
      <w:r w:rsidR="00B53B6C">
        <w:t>C</w:t>
      </w:r>
      <w:r>
        <w:t>onsole.ReadKey()). La boucle s’arrêtait donc sur cette ligne à chaque fois. La pièce ne pouvait donc descendre que lorsque l’utilisateur appuyait sur une touche. E</w:t>
      </w:r>
      <w:r w:rsidR="00B53B6C">
        <w:t>n</w:t>
      </w:r>
      <w:r>
        <w:t xml:space="preserve"> plus de cela, il était impossible de déplacer le tetriminios plusieurs fois avant qu’il ne descende d’un cran. Il était obligé de descendre </w:t>
      </w:r>
      <w:r w:rsidR="00B53B6C">
        <w:t xml:space="preserve">d’un cran </w:t>
      </w:r>
      <w:r>
        <w:t xml:space="preserve">lorsqu’il se déplaçait </w:t>
      </w:r>
      <w:r w:rsidR="00525567">
        <w:t xml:space="preserve">d’une case à gauche ou à droite (empêchant le joueur d’accéder à certains endroits de la zone de jeu).  </w:t>
      </w:r>
    </w:p>
    <w:p w14:paraId="1305F17A" w14:textId="77777777" w:rsidR="00525567" w:rsidRDefault="00525567" w:rsidP="003C4C1F">
      <w:pPr>
        <w:pStyle w:val="Retraitcorpsdetexte"/>
        <w:spacing w:line="276" w:lineRule="auto"/>
        <w:ind w:left="708"/>
      </w:pPr>
      <w:r>
        <w:t xml:space="preserve">Pour remédier à ce problème, un premier thread a été mis en place. ManagePlayerInput permet de récupérer à chaque instant une entrée clavier de l’utilisateur et d’agir en conséquence. </w:t>
      </w:r>
    </w:p>
    <w:p w14:paraId="29381340" w14:textId="30FEF153" w:rsidR="00525567" w:rsidRDefault="00525567" w:rsidP="003C4C1F">
      <w:pPr>
        <w:pStyle w:val="Retraitcorpsdetexte"/>
        <w:spacing w:line="276" w:lineRule="auto"/>
        <w:ind w:left="708"/>
      </w:pPr>
      <w:r>
        <w:t xml:space="preserve">La touche est d’abord récupérée avec un Console.ReadKey(), ensuite, elle devrait passée dans un switch. Cependant, pour permettre au joueur de jouer avec les touches qu’il a sélectionné dans les options, des variables pour les touches sont instanciées au début de la partie. En conséquence, il est impossible d’utiliser un switch par la suite car les Cases requièrent des constantes. C’est donc une suite de If Else qui s’occupe de traiter l’input. Au moment de traiter un input, on revérifie la position du tetriminos et s’il est possible de le déplacer ou non (dans </w:t>
      </w:r>
      <w:r w:rsidR="0010420B">
        <w:t>le cas</w:t>
      </w:r>
      <w:r>
        <w:t xml:space="preserve"> où la pièce ne peut pas être déplacé</w:t>
      </w:r>
      <w:r w:rsidR="0010420B">
        <w:t>e</w:t>
      </w:r>
      <w:r>
        <w:t xml:space="preserve"> dans une direction, l’instruction n’est pas ajoutée à la liste </w:t>
      </w:r>
      <w:r w:rsidR="0010420B">
        <w:t xml:space="preserve">et aide donc à ce que la méthode de gestion des déplacements ne vérifie pas d’instructions inutiles). </w:t>
      </w:r>
    </w:p>
    <w:p w14:paraId="651764E6" w14:textId="77777777" w:rsidR="00181C85" w:rsidRDefault="00181C85" w:rsidP="003C4C1F">
      <w:pPr>
        <w:pStyle w:val="Retraitcorpsdetexte"/>
        <w:spacing w:line="276" w:lineRule="auto"/>
      </w:pPr>
    </w:p>
    <w:p w14:paraId="743E613B" w14:textId="43388118" w:rsidR="00181C85" w:rsidRDefault="00181C85" w:rsidP="00791AF9">
      <w:pPr>
        <w:pStyle w:val="Retraitcorpsdetexte"/>
        <w:ind w:left="0"/>
      </w:pPr>
      <w:r>
        <w:rPr>
          <w:noProof/>
        </w:rPr>
        <w:lastRenderedPageBreak/>
        <mc:AlternateContent>
          <mc:Choice Requires="wpg">
            <w:drawing>
              <wp:inline distT="0" distB="0" distL="0" distR="0" wp14:anchorId="69BD5B18" wp14:editId="4A420439">
                <wp:extent cx="6440557" cy="3172570"/>
                <wp:effectExtent l="0" t="0" r="0" b="8890"/>
                <wp:docPr id="82" name="Groupe 82"/>
                <wp:cNvGraphicFramePr/>
                <a:graphic xmlns:a="http://schemas.openxmlformats.org/drawingml/2006/main">
                  <a:graphicData uri="http://schemas.microsoft.com/office/word/2010/wordprocessingGroup">
                    <wpg:wgp>
                      <wpg:cNvGrpSpPr/>
                      <wpg:grpSpPr>
                        <a:xfrm>
                          <a:off x="0" y="0"/>
                          <a:ext cx="6440557" cy="3172570"/>
                          <a:chOff x="0" y="0"/>
                          <a:chExt cx="5942330" cy="2644775"/>
                        </a:xfrm>
                      </wpg:grpSpPr>
                      <pic:pic xmlns:pic="http://schemas.openxmlformats.org/drawingml/2006/picture">
                        <pic:nvPicPr>
                          <pic:cNvPr id="80" name="Image 8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42330" cy="2321560"/>
                          </a:xfrm>
                          <a:prstGeom prst="rect">
                            <a:avLst/>
                          </a:prstGeom>
                        </pic:spPr>
                      </pic:pic>
                      <wps:wsp>
                        <wps:cNvPr id="81" name="Zone de texte 81"/>
                        <wps:cNvSpPr txBox="1"/>
                        <wps:spPr>
                          <a:xfrm>
                            <a:off x="0" y="2377440"/>
                            <a:ext cx="5942330" cy="267335"/>
                          </a:xfrm>
                          <a:prstGeom prst="rect">
                            <a:avLst/>
                          </a:prstGeom>
                          <a:solidFill>
                            <a:prstClr val="white"/>
                          </a:solidFill>
                          <a:ln>
                            <a:noFill/>
                          </a:ln>
                        </wps:spPr>
                        <wps:txbx>
                          <w:txbxContent>
                            <w:p w14:paraId="1B11EAD7" w14:textId="1FD60D4E" w:rsidR="00771CF1" w:rsidRPr="004D06CE" w:rsidRDefault="00771CF1" w:rsidP="00181C85">
                              <w:pPr>
                                <w:pStyle w:val="Lgende"/>
                                <w:rPr>
                                  <w:sz w:val="20"/>
                                  <w:szCs w:val="20"/>
                                </w:rPr>
                              </w:pPr>
                              <w:bookmarkStart w:id="98" w:name="_Toc167704114"/>
                              <w:r>
                                <w:t xml:space="preserve">Figure </w:t>
                              </w:r>
                              <w:r w:rsidR="00000000">
                                <w:fldChar w:fldCharType="begin"/>
                              </w:r>
                              <w:r w:rsidR="00000000">
                                <w:instrText xml:space="preserve"> SEQ Figure \* ARABIC </w:instrText>
                              </w:r>
                              <w:r w:rsidR="00000000">
                                <w:fldChar w:fldCharType="separate"/>
                              </w:r>
                              <w:r w:rsidR="00BA70AE">
                                <w:rPr>
                                  <w:noProof/>
                                </w:rPr>
                                <w:t>26</w:t>
                              </w:r>
                              <w:r w:rsidR="00000000">
                                <w:rPr>
                                  <w:noProof/>
                                </w:rPr>
                                <w:fldChar w:fldCharType="end"/>
                              </w:r>
                              <w:r>
                                <w:t xml:space="preserve"> : Gestion des inputs pour les déplacements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9BD5B18" id="Groupe 82" o:spid="_x0000_s1096" style="width:507.15pt;height:249.8pt;mso-position-horizontal-relative:char;mso-position-vertical-relative:line" coordsize="59423,26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">
                <v:shape id="Image 80" o:spid="_x0000_s1097" type="#_x0000_t75" style="position:absolute;width:59423;height:23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">
                  <v:imagedata r:id="rId61" o:title=""/>
                </v:shape>
                <v:shape id="Zone de texte 81" o:spid="_x0000_s1098" type="#_x0000_t202" style="position:absolute;top:23774;width:59423;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" stroked="f">
                  <v:textbox inset="0,0,0,0">
                    <w:txbxContent>
                      <w:p w14:paraId="1B11EAD7" w14:textId="1FD60D4E" w:rsidR="00771CF1" w:rsidRPr="004D06CE" w:rsidRDefault="00771CF1" w:rsidP="00181C85">
                        <w:pPr>
                          <w:pStyle w:val="Lgende"/>
                          <w:rPr>
                            <w:sz w:val="20"/>
                            <w:szCs w:val="20"/>
                          </w:rPr>
                        </w:pPr>
                        <w:bookmarkStart w:id="99" w:name="_Toc167704114"/>
                        <w:r>
                          <w:t xml:space="preserve">Figure </w:t>
                        </w:r>
                        <w:r w:rsidR="00000000">
                          <w:fldChar w:fldCharType="begin"/>
                        </w:r>
                        <w:r w:rsidR="00000000">
                          <w:instrText xml:space="preserve"> SEQ Figure \* ARABIC </w:instrText>
                        </w:r>
                        <w:r w:rsidR="00000000">
                          <w:fldChar w:fldCharType="separate"/>
                        </w:r>
                        <w:r w:rsidR="00BA70AE">
                          <w:rPr>
                            <w:noProof/>
                          </w:rPr>
                          <w:t>26</w:t>
                        </w:r>
                        <w:r w:rsidR="00000000">
                          <w:rPr>
                            <w:noProof/>
                          </w:rPr>
                          <w:fldChar w:fldCharType="end"/>
                        </w:r>
                        <w:r>
                          <w:t xml:space="preserve"> : Gestion des inputs pour les déplacements</w:t>
                        </w:r>
                        <w:bookmarkEnd w:id="99"/>
                      </w:p>
                    </w:txbxContent>
                  </v:textbox>
                </v:shape>
                <w10:anchorlock/>
              </v:group>
            </w:pict>
          </mc:Fallback>
        </mc:AlternateContent>
      </w:r>
    </w:p>
    <w:p w14:paraId="5E70A72C" w14:textId="23CE29E7" w:rsidR="00181C85" w:rsidRDefault="00181C85" w:rsidP="00F60514">
      <w:pPr>
        <w:pStyle w:val="Retraitcorpsdetexte"/>
      </w:pPr>
    </w:p>
    <w:p w14:paraId="608D91F4" w14:textId="77777777" w:rsidR="0010420B" w:rsidRDefault="0010420B" w:rsidP="00F60514">
      <w:pPr>
        <w:pStyle w:val="Retraitcorpsdetexte"/>
      </w:pPr>
    </w:p>
    <w:p w14:paraId="5C48FBCC" w14:textId="3F7CD6C4" w:rsidR="0010420B" w:rsidRDefault="0010420B" w:rsidP="003C4C1F">
      <w:pPr>
        <w:pStyle w:val="Retraitcorpsdetexte"/>
        <w:spacing w:line="276" w:lineRule="auto"/>
        <w:ind w:left="708"/>
      </w:pPr>
      <w:r>
        <w:t xml:space="preserve">Pour la gestion de la touche espace (qui permet de faire directement descendre le tetriminos tout </w:t>
      </w:r>
      <w:r w:rsidR="00181C85">
        <w:t>en</w:t>
      </w:r>
      <w:r>
        <w:t xml:space="preserve"> bas), c’est une boucle for qui ajoute l’instruction de descente autant de fois qu’il ne reste de lignes à descendre. </w:t>
      </w:r>
      <w:r w:rsidR="00181C85">
        <w:t xml:space="preserve">(Il n’est pas nécessaire de vérifier le mouvement car il est dans </w:t>
      </w:r>
      <w:r w:rsidR="0080498B">
        <w:t>tous</w:t>
      </w:r>
      <w:r w:rsidR="00181C85">
        <w:t xml:space="preserve"> les cas le dernier pour ce tetriminos. La liste est ensuite vidée une fois le tetriminos posé)</w:t>
      </w:r>
    </w:p>
    <w:p w14:paraId="6B674647" w14:textId="77777777" w:rsidR="0010420B" w:rsidRDefault="0010420B" w:rsidP="00F60514">
      <w:pPr>
        <w:pStyle w:val="Retraitcorpsdetexte"/>
      </w:pPr>
    </w:p>
    <w:p w14:paraId="0CFD4475" w14:textId="1CCD97B8" w:rsidR="0010420B" w:rsidRDefault="0010420B" w:rsidP="00F60514">
      <w:pPr>
        <w:pStyle w:val="Retraitcorpsdetexte"/>
      </w:pPr>
      <w:r>
        <w:rPr>
          <w:noProof/>
        </w:rPr>
        <mc:AlternateContent>
          <mc:Choice Requires="wpg">
            <w:drawing>
              <wp:inline distT="0" distB="0" distL="0" distR="0" wp14:anchorId="16423B9F" wp14:editId="600DEC0D">
                <wp:extent cx="4889500" cy="1300480"/>
                <wp:effectExtent l="0" t="0" r="6350" b="0"/>
                <wp:docPr id="79" name="Groupe 79"/>
                <wp:cNvGraphicFramePr/>
                <a:graphic xmlns:a="http://schemas.openxmlformats.org/drawingml/2006/main">
                  <a:graphicData uri="http://schemas.microsoft.com/office/word/2010/wordprocessingGroup">
                    <wpg:wgp>
                      <wpg:cNvGrpSpPr/>
                      <wpg:grpSpPr>
                        <a:xfrm>
                          <a:off x="0" y="0"/>
                          <a:ext cx="4889500" cy="1300480"/>
                          <a:chOff x="0" y="0"/>
                          <a:chExt cx="4889500" cy="1300480"/>
                        </a:xfrm>
                      </wpg:grpSpPr>
                      <pic:pic xmlns:pic="http://schemas.openxmlformats.org/drawingml/2006/picture">
                        <pic:nvPicPr>
                          <pic:cNvPr id="77" name="Image 7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889500" cy="974090"/>
                          </a:xfrm>
                          <a:prstGeom prst="rect">
                            <a:avLst/>
                          </a:prstGeom>
                        </pic:spPr>
                      </pic:pic>
                      <wps:wsp>
                        <wps:cNvPr id="78" name="Zone de texte 78"/>
                        <wps:cNvSpPr txBox="1"/>
                        <wps:spPr>
                          <a:xfrm>
                            <a:off x="0" y="1033145"/>
                            <a:ext cx="4889500" cy="267335"/>
                          </a:xfrm>
                          <a:prstGeom prst="rect">
                            <a:avLst/>
                          </a:prstGeom>
                          <a:solidFill>
                            <a:prstClr val="white"/>
                          </a:solidFill>
                          <a:ln>
                            <a:noFill/>
                          </a:ln>
                        </wps:spPr>
                        <wps:txbx>
                          <w:txbxContent>
                            <w:p w14:paraId="3DC9989C" w14:textId="18A61269" w:rsidR="00771CF1" w:rsidRPr="003326B2" w:rsidRDefault="00771CF1" w:rsidP="0010420B">
                              <w:pPr>
                                <w:pStyle w:val="Lgende"/>
                                <w:rPr>
                                  <w:sz w:val="20"/>
                                  <w:szCs w:val="20"/>
                                </w:rPr>
                              </w:pPr>
                              <w:bookmarkStart w:id="100" w:name="_Toc167704115"/>
                              <w:r>
                                <w:t xml:space="preserve">Figure </w:t>
                              </w:r>
                              <w:r w:rsidR="00000000">
                                <w:fldChar w:fldCharType="begin"/>
                              </w:r>
                              <w:r w:rsidR="00000000">
                                <w:instrText xml:space="preserve"> SEQ Figure \* ARABIC </w:instrText>
                              </w:r>
                              <w:r w:rsidR="00000000">
                                <w:fldChar w:fldCharType="separate"/>
                              </w:r>
                              <w:r w:rsidR="00BA70AE">
                                <w:rPr>
                                  <w:noProof/>
                                </w:rPr>
                                <w:t>27</w:t>
                              </w:r>
                              <w:r w:rsidR="00000000">
                                <w:rPr>
                                  <w:noProof/>
                                </w:rPr>
                                <w:fldChar w:fldCharType="end"/>
                              </w:r>
                              <w:r>
                                <w:t xml:space="preserve"> : Gestion de la touche espace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6423B9F" id="Groupe 79" o:spid="_x0000_s1099" style="width:385pt;height:102.4pt;mso-position-horizontal-relative:char;mso-position-vertical-relative:line" coordsize="48895,13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">
                <v:shape id="Image 77" o:spid="_x0000_s1100" type="#_x0000_t75" style="position:absolute;width:48895;height:9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">
                  <v:imagedata r:id="rId63" o:title=""/>
                </v:shape>
                <v:shape id="Zone de texte 78" o:spid="_x0000_s1101" type="#_x0000_t202" style="position:absolute;top:10331;width:48895;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3DC9989C" w14:textId="18A61269" w:rsidR="00771CF1" w:rsidRPr="003326B2" w:rsidRDefault="00771CF1" w:rsidP="0010420B">
                        <w:pPr>
                          <w:pStyle w:val="Lgende"/>
                          <w:rPr>
                            <w:sz w:val="20"/>
                            <w:szCs w:val="20"/>
                          </w:rPr>
                        </w:pPr>
                        <w:bookmarkStart w:id="101" w:name="_Toc167704115"/>
                        <w:r>
                          <w:t xml:space="preserve">Figure </w:t>
                        </w:r>
                        <w:r w:rsidR="00000000">
                          <w:fldChar w:fldCharType="begin"/>
                        </w:r>
                        <w:r w:rsidR="00000000">
                          <w:instrText xml:space="preserve"> SEQ Figure \* ARABIC </w:instrText>
                        </w:r>
                        <w:r w:rsidR="00000000">
                          <w:fldChar w:fldCharType="separate"/>
                        </w:r>
                        <w:r w:rsidR="00BA70AE">
                          <w:rPr>
                            <w:noProof/>
                          </w:rPr>
                          <w:t>27</w:t>
                        </w:r>
                        <w:r w:rsidR="00000000">
                          <w:rPr>
                            <w:noProof/>
                          </w:rPr>
                          <w:fldChar w:fldCharType="end"/>
                        </w:r>
                        <w:r>
                          <w:t xml:space="preserve"> : Gestion de la touche espace</w:t>
                        </w:r>
                        <w:bookmarkEnd w:id="101"/>
                      </w:p>
                    </w:txbxContent>
                  </v:textbox>
                </v:shape>
                <w10:anchorlock/>
              </v:group>
            </w:pict>
          </mc:Fallback>
        </mc:AlternateContent>
      </w:r>
    </w:p>
    <w:p w14:paraId="5C9F3A9D" w14:textId="3F6CB6C3" w:rsidR="0010420B" w:rsidRDefault="0010420B" w:rsidP="00F60514">
      <w:pPr>
        <w:pStyle w:val="Retraitcorpsdetexte"/>
      </w:pPr>
    </w:p>
    <w:p w14:paraId="63B6A0F2" w14:textId="77777777" w:rsidR="0010420B" w:rsidRDefault="0010420B" w:rsidP="00F60514">
      <w:pPr>
        <w:pStyle w:val="Retraitcorpsdetexte"/>
      </w:pPr>
    </w:p>
    <w:p w14:paraId="0BB545E2" w14:textId="0B41B4AE" w:rsidR="00F60514" w:rsidRDefault="00281322" w:rsidP="003C4C1F">
      <w:pPr>
        <w:pStyle w:val="Titre2"/>
      </w:pPr>
      <w:r>
        <w:t xml:space="preserve"> </w:t>
      </w:r>
      <w:bookmarkStart w:id="102" w:name="_Toc167881487"/>
      <w:r w:rsidR="00F60514">
        <w:t>Boucle principale du jeu</w:t>
      </w:r>
      <w:bookmarkEnd w:id="102"/>
    </w:p>
    <w:p w14:paraId="54B6FE2C" w14:textId="249B56F7" w:rsidR="00281322" w:rsidRDefault="00281322" w:rsidP="003C4C1F">
      <w:pPr>
        <w:pStyle w:val="Corpsdetexte"/>
        <w:spacing w:line="276" w:lineRule="auto"/>
      </w:pPr>
      <w:r>
        <w:t>Une boucle principale de jeu permet de gérer la descente naturelle des tetriminos ainsi que leur apparition. Elle est également responsable de la gestion du game over, du menu pause (revient au menu principal) ainsi que lancer les autres threads (boucles secondaires, voir point 5.11)</w:t>
      </w:r>
      <w:r w:rsidR="00355251">
        <w:t>.</w:t>
      </w:r>
    </w:p>
    <w:p w14:paraId="75BCAD29" w14:textId="77777777" w:rsidR="00355251" w:rsidRDefault="00355251" w:rsidP="00F60514">
      <w:pPr>
        <w:pStyle w:val="Retraitcorpsdetexte"/>
      </w:pPr>
    </w:p>
    <w:p w14:paraId="18DE5124" w14:textId="4F30C6FB" w:rsidR="00355251" w:rsidRDefault="00355251" w:rsidP="003C4C1F">
      <w:pPr>
        <w:pStyle w:val="Corpsdetexte"/>
        <w:spacing w:line="276" w:lineRule="auto"/>
      </w:pPr>
      <w:r>
        <w:t>Pour rendre le jeu jouable et fluide, il faut « ralentir » le nombre d’actions p</w:t>
      </w:r>
      <w:r w:rsidR="00B53B6C">
        <w:t>a</w:t>
      </w:r>
      <w:r>
        <w:t>r seconde. En s’inspirant d’un moteur de jeu comme Unity qui appel</w:t>
      </w:r>
      <w:r w:rsidR="00B53B6C">
        <w:t>le</w:t>
      </w:r>
      <w:r>
        <w:t xml:space="preserve"> une méthode 1 fois par image (dépend donc du nombre d’IPS/FPS (images par seconde/ Frame per second)), on va appeler l</w:t>
      </w:r>
      <w:r w:rsidR="00B53B6C">
        <w:t>a</w:t>
      </w:r>
      <w:r>
        <w:t xml:space="preserve"> boucle principale </w:t>
      </w:r>
      <w:r w:rsidR="00B53B6C">
        <w:t>un certain nombre</w:t>
      </w:r>
      <w:r>
        <w:t xml:space="preserve"> de fois par seconde. Dans ce but, l’utilisation d’un Thread.sleep() (du using system.Threading) va permettre d’effectuer une « pause » pour un nombre donné de millisecondes. Une variable _frameTiming va nous </w:t>
      </w:r>
      <w:r>
        <w:lastRenderedPageBreak/>
        <w:t>permettre de définir le nombre de fois par seconde que la boucle est exécutée. On va également pouvoir définir en fonction de la difficulté la vitesse de jeu. Car plus _frameTiming est bas, plus la « pause » est courte et donc plus la vitesse de jeu est rapide</w:t>
      </w:r>
      <w:r w:rsidR="0083568F">
        <w:t xml:space="preserve">. </w:t>
      </w:r>
      <w:r w:rsidR="004A4770">
        <w:t>En mode facile, la valeur de _frameTiming est de 250</w:t>
      </w:r>
      <w:r w:rsidR="00180C8A">
        <w:t xml:space="preserve"> </w:t>
      </w:r>
      <w:r w:rsidR="00B53B6C">
        <w:t>millisecondes</w:t>
      </w:r>
      <w:r w:rsidR="00180C8A">
        <w:t>.</w:t>
      </w:r>
    </w:p>
    <w:p w14:paraId="505CDCD8" w14:textId="77777777" w:rsidR="0083568F" w:rsidRDefault="0083568F" w:rsidP="003C4C1F">
      <w:pPr>
        <w:pStyle w:val="Corpsdetexte"/>
        <w:spacing w:line="276" w:lineRule="auto"/>
      </w:pPr>
      <w:r>
        <w:t xml:space="preserve">À chaque itération de la boucle, l’instruction de bas naturel est ajoutée à la liste d’instructions (après vérification de si l’instruction peut s’exécuter ou non). </w:t>
      </w:r>
    </w:p>
    <w:p w14:paraId="063C3F36" w14:textId="7496A23B" w:rsidR="0083568F" w:rsidRDefault="0083568F" w:rsidP="003C4C1F">
      <w:pPr>
        <w:pStyle w:val="Corpsdetexte"/>
        <w:spacing w:line="276" w:lineRule="auto"/>
      </w:pPr>
      <w:r>
        <w:t xml:space="preserve">La boucle n’est pas </w:t>
      </w:r>
      <w:r w:rsidR="00B53B6C">
        <w:t>s</w:t>
      </w:r>
      <w:r>
        <w:t xml:space="preserve">ensée s’arrêter. Des méthodes devraient être appelées avant et la variable _inGame qui est la variable de la boucle Do While </w:t>
      </w:r>
      <w:r w:rsidR="004A4770">
        <w:t>n’est jamais défini</w:t>
      </w:r>
      <w:r w:rsidR="00B53B6C">
        <w:t>e</w:t>
      </w:r>
      <w:r w:rsidR="004A4770">
        <w:t xml:space="preserve"> à false sauf au moment du game over. Cependant, la méthode de game over renvoi</w:t>
      </w:r>
      <w:r w:rsidR="00B53B6C">
        <w:t>e</w:t>
      </w:r>
      <w:r w:rsidR="004A4770">
        <w:t xml:space="preserve"> une valeur </w:t>
      </w:r>
      <w:r w:rsidR="00B53B6C">
        <w:t>qui</w:t>
      </w:r>
      <w:r w:rsidR="004A4770">
        <w:t xml:space="preserve"> fait sortir de la méthode du jeu et renvoie au menu principal.</w:t>
      </w:r>
    </w:p>
    <w:p w14:paraId="090A6D23" w14:textId="77777777" w:rsidR="004A4770" w:rsidRDefault="004A4770" w:rsidP="00F60514">
      <w:pPr>
        <w:pStyle w:val="Retraitcorpsdetexte"/>
      </w:pPr>
    </w:p>
    <w:p w14:paraId="17F16E8F" w14:textId="4524120E" w:rsidR="004A4770" w:rsidRDefault="003A6DA7" w:rsidP="003A6DA7">
      <w:pPr>
        <w:pStyle w:val="Retraitcorpsdetexte"/>
        <w:ind w:left="0"/>
      </w:pPr>
      <w:r w:rsidRPr="003A6DA7">
        <w:rPr>
          <w:noProof/>
        </w:rPr>
        <w:lastRenderedPageBreak/>
        <w:t xml:space="preserve"> </w:t>
      </w:r>
      <w:r>
        <w:rPr>
          <w:noProof/>
        </w:rPr>
        <mc:AlternateContent>
          <mc:Choice Requires="wpg">
            <w:drawing>
              <wp:inline distT="0" distB="0" distL="0" distR="0" wp14:anchorId="13D58086" wp14:editId="2F99F340">
                <wp:extent cx="6448508" cy="7927451"/>
                <wp:effectExtent l="0" t="0" r="9525" b="0"/>
                <wp:docPr id="88" name="Groupe 88"/>
                <wp:cNvGraphicFramePr/>
                <a:graphic xmlns:a="http://schemas.openxmlformats.org/drawingml/2006/main">
                  <a:graphicData uri="http://schemas.microsoft.com/office/word/2010/wordprocessingGroup">
                    <wpg:wgp>
                      <wpg:cNvGrpSpPr/>
                      <wpg:grpSpPr>
                        <a:xfrm>
                          <a:off x="0" y="0"/>
                          <a:ext cx="6448508" cy="7927451"/>
                          <a:chOff x="0" y="0"/>
                          <a:chExt cx="5759450" cy="6938010"/>
                        </a:xfrm>
                      </wpg:grpSpPr>
                      <pic:pic xmlns:pic="http://schemas.openxmlformats.org/drawingml/2006/picture">
                        <pic:nvPicPr>
                          <pic:cNvPr id="86" name="Image 8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59450" cy="6616700"/>
                          </a:xfrm>
                          <a:prstGeom prst="rect">
                            <a:avLst/>
                          </a:prstGeom>
                        </pic:spPr>
                      </pic:pic>
                      <wps:wsp>
                        <wps:cNvPr id="87" name="Zone de texte 87"/>
                        <wps:cNvSpPr txBox="1"/>
                        <wps:spPr>
                          <a:xfrm>
                            <a:off x="0" y="6670675"/>
                            <a:ext cx="5759450" cy="267335"/>
                          </a:xfrm>
                          <a:prstGeom prst="rect">
                            <a:avLst/>
                          </a:prstGeom>
                          <a:solidFill>
                            <a:prstClr val="white"/>
                          </a:solidFill>
                          <a:ln>
                            <a:noFill/>
                          </a:ln>
                        </wps:spPr>
                        <wps:txbx>
                          <w:txbxContent>
                            <w:p w14:paraId="7EA61943" w14:textId="0DF897D7" w:rsidR="00771CF1" w:rsidRPr="004C6966" w:rsidRDefault="00771CF1" w:rsidP="003A6DA7">
                              <w:pPr>
                                <w:pStyle w:val="Lgende"/>
                                <w:rPr>
                                  <w:noProof/>
                                  <w:sz w:val="20"/>
                                  <w:szCs w:val="20"/>
                                </w:rPr>
                              </w:pPr>
                              <w:bookmarkStart w:id="103" w:name="_Toc167704116"/>
                              <w:r>
                                <w:t xml:space="preserve">Figure </w:t>
                              </w:r>
                              <w:r w:rsidR="00000000">
                                <w:fldChar w:fldCharType="begin"/>
                              </w:r>
                              <w:r w:rsidR="00000000">
                                <w:instrText xml:space="preserve"> SEQ Figure \* ARABIC </w:instrText>
                              </w:r>
                              <w:r w:rsidR="00000000">
                                <w:fldChar w:fldCharType="separate"/>
                              </w:r>
                              <w:r w:rsidR="00BA70AE">
                                <w:rPr>
                                  <w:noProof/>
                                </w:rPr>
                                <w:t>28</w:t>
                              </w:r>
                              <w:r w:rsidR="00000000">
                                <w:rPr>
                                  <w:noProof/>
                                </w:rPr>
                                <w:fldChar w:fldCharType="end"/>
                              </w:r>
                              <w:r>
                                <w:t xml:space="preserve"> :  Boucle principale du jeu</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3D58086" id="Groupe 88" o:spid="_x0000_s1102" style="width:507.75pt;height:624.2pt;mso-position-horizontal-relative:char;mso-position-vertical-relative:line" coordsize="57594,69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">
                <v:shape id="Image 86" o:spid="_x0000_s1103" type="#_x0000_t75" style="position:absolute;width:57594;height:66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">
                  <v:imagedata r:id="rId65" o:title=""/>
                </v:shape>
                <v:shape id="Zone de texte 87" o:spid="_x0000_s1104" type="#_x0000_t202" style="position:absolute;top:66706;width:57594;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14:paraId="7EA61943" w14:textId="0DF897D7" w:rsidR="00771CF1" w:rsidRPr="004C6966" w:rsidRDefault="00771CF1" w:rsidP="003A6DA7">
                        <w:pPr>
                          <w:pStyle w:val="Lgende"/>
                          <w:rPr>
                            <w:noProof/>
                            <w:sz w:val="20"/>
                            <w:szCs w:val="20"/>
                          </w:rPr>
                        </w:pPr>
                        <w:bookmarkStart w:id="104" w:name="_Toc167704116"/>
                        <w:r>
                          <w:t xml:space="preserve">Figure </w:t>
                        </w:r>
                        <w:r w:rsidR="00000000">
                          <w:fldChar w:fldCharType="begin"/>
                        </w:r>
                        <w:r w:rsidR="00000000">
                          <w:instrText xml:space="preserve"> SEQ Figure \* ARABIC </w:instrText>
                        </w:r>
                        <w:r w:rsidR="00000000">
                          <w:fldChar w:fldCharType="separate"/>
                        </w:r>
                        <w:r w:rsidR="00BA70AE">
                          <w:rPr>
                            <w:noProof/>
                          </w:rPr>
                          <w:t>28</w:t>
                        </w:r>
                        <w:r w:rsidR="00000000">
                          <w:rPr>
                            <w:noProof/>
                          </w:rPr>
                          <w:fldChar w:fldCharType="end"/>
                        </w:r>
                        <w:r>
                          <w:t xml:space="preserve"> :  Boucle principale du jeu</w:t>
                        </w:r>
                        <w:bookmarkEnd w:id="104"/>
                      </w:p>
                    </w:txbxContent>
                  </v:textbox>
                </v:shape>
                <w10:anchorlock/>
              </v:group>
            </w:pict>
          </mc:Fallback>
        </mc:AlternateContent>
      </w:r>
    </w:p>
    <w:p w14:paraId="0A3AE05F" w14:textId="4F5F5D06" w:rsidR="006C187C" w:rsidRDefault="006C187C" w:rsidP="009F6C4A">
      <w:pPr>
        <w:pStyle w:val="Retraitcorpsdetexte"/>
        <w:ind w:left="0"/>
      </w:pPr>
    </w:p>
    <w:p w14:paraId="1DCF9EB2" w14:textId="77777777" w:rsidR="00F60514" w:rsidRPr="00F60514" w:rsidRDefault="00F60514" w:rsidP="00F60514">
      <w:pPr>
        <w:pStyle w:val="Retraitcorpsdetexte3"/>
      </w:pPr>
    </w:p>
    <w:p w14:paraId="21A7805D" w14:textId="000ECD3A" w:rsidR="00F60514" w:rsidRDefault="00F60514" w:rsidP="003C4C1F">
      <w:pPr>
        <w:pStyle w:val="Titre2"/>
      </w:pPr>
      <w:r>
        <w:lastRenderedPageBreak/>
        <w:t xml:space="preserve"> </w:t>
      </w:r>
      <w:bookmarkStart w:id="105" w:name="_Toc167881488"/>
      <w:r>
        <w:t>Boucles secondaires</w:t>
      </w:r>
      <w:bookmarkEnd w:id="105"/>
    </w:p>
    <w:p w14:paraId="7D155EF1" w14:textId="5A886B6C" w:rsidR="00525567" w:rsidRDefault="00525567" w:rsidP="003C4C1F">
      <w:pPr>
        <w:pStyle w:val="Corpsdetexte"/>
        <w:spacing w:line="276" w:lineRule="auto"/>
      </w:pPr>
      <w:r>
        <w:t>Tous les threads sont démarrés au lancement de la partie</w:t>
      </w:r>
      <w:r w:rsidR="009F6C4A">
        <w:t xml:space="preserve"> depuis la boucle principale. </w:t>
      </w:r>
    </w:p>
    <w:p w14:paraId="0DFECA6A" w14:textId="02A7EDB9" w:rsidR="00E37B3F" w:rsidRDefault="00AF42E5" w:rsidP="003C4C1F">
      <w:pPr>
        <w:pStyle w:val="Corpsdetexte"/>
        <w:spacing w:line="276" w:lineRule="auto"/>
      </w:pPr>
      <w:r>
        <w:t xml:space="preserve">La première boucle secondaire du programme se trouve dans le program.cs. C’est la boucle qui permet aux menus de fonctionner. On ne sort jamais de cette boucle. Lorsque le joueur lance le programme, il rentre dans la boucle, puis se déplace éventuellement dans les menus tout en restant dans cette même boucle. Lorsqu’il lance le jeu, une valeur est retournée à la fin de la partie et il retourne immédiatement dans un menu et donc dans la boucle. Si celle-ci se termine, alors le thread principal du programme se termine et il faut relancer le jeu. </w:t>
      </w:r>
    </w:p>
    <w:p w14:paraId="32362C1C" w14:textId="77777777" w:rsidR="004A0324" w:rsidRDefault="004A0324" w:rsidP="00E37B3F">
      <w:pPr>
        <w:pStyle w:val="Retraitcorpsdetexte3"/>
      </w:pPr>
    </w:p>
    <w:p w14:paraId="35CEFAFD" w14:textId="5D44BABA" w:rsidR="004A0324" w:rsidRDefault="004A0324" w:rsidP="003C4C1F">
      <w:pPr>
        <w:pStyle w:val="Retraitcorpsdetexte3"/>
        <w:spacing w:line="276" w:lineRule="auto"/>
      </w:pPr>
      <w:r>
        <w:t xml:space="preserve"> (Moment où le programme rentre dans la boucle de menu)</w:t>
      </w:r>
    </w:p>
    <w:p w14:paraId="0E240069" w14:textId="44A167FD" w:rsidR="00E37B3F" w:rsidRDefault="004A0324" w:rsidP="00E37B3F">
      <w:pPr>
        <w:pStyle w:val="Retraitcorpsdetexte3"/>
        <w:ind w:left="0"/>
      </w:pPr>
      <w:r>
        <w:rPr>
          <w:noProof/>
        </w:rPr>
        <mc:AlternateContent>
          <mc:Choice Requires="wpg">
            <w:drawing>
              <wp:inline distT="0" distB="0" distL="0" distR="0" wp14:anchorId="740582F0" wp14:editId="4043FF1E">
                <wp:extent cx="6162261" cy="1582310"/>
                <wp:effectExtent l="0" t="0" r="0" b="0"/>
                <wp:docPr id="97" name="Groupe 97"/>
                <wp:cNvGraphicFramePr/>
                <a:graphic xmlns:a="http://schemas.openxmlformats.org/drawingml/2006/main">
                  <a:graphicData uri="http://schemas.microsoft.com/office/word/2010/wordprocessingGroup">
                    <wpg:wgp>
                      <wpg:cNvGrpSpPr/>
                      <wpg:grpSpPr>
                        <a:xfrm>
                          <a:off x="0" y="0"/>
                          <a:ext cx="6162261" cy="1582310"/>
                          <a:chOff x="0" y="0"/>
                          <a:chExt cx="6503035" cy="1414764"/>
                        </a:xfrm>
                      </wpg:grpSpPr>
                      <pic:pic xmlns:pic="http://schemas.openxmlformats.org/drawingml/2006/picture">
                        <pic:nvPicPr>
                          <pic:cNvPr id="95" name="Image 9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6503035" cy="1057275"/>
                          </a:xfrm>
                          <a:prstGeom prst="rect">
                            <a:avLst/>
                          </a:prstGeom>
                        </pic:spPr>
                      </pic:pic>
                      <wps:wsp>
                        <wps:cNvPr id="96" name="Zone de texte 96"/>
                        <wps:cNvSpPr txBox="1"/>
                        <wps:spPr>
                          <a:xfrm>
                            <a:off x="0" y="1112914"/>
                            <a:ext cx="6503035" cy="301850"/>
                          </a:xfrm>
                          <a:prstGeom prst="rect">
                            <a:avLst/>
                          </a:prstGeom>
                          <a:solidFill>
                            <a:prstClr val="white"/>
                          </a:solidFill>
                          <a:ln>
                            <a:noFill/>
                          </a:ln>
                        </wps:spPr>
                        <wps:txbx>
                          <w:txbxContent>
                            <w:p w14:paraId="15A81D27" w14:textId="066BAE9E" w:rsidR="00771CF1" w:rsidRPr="00FC1760" w:rsidRDefault="00771CF1" w:rsidP="004A0324">
                              <w:pPr>
                                <w:pStyle w:val="Lgende"/>
                                <w:rPr>
                                  <w:sz w:val="20"/>
                                  <w:szCs w:val="16"/>
                                </w:rPr>
                              </w:pPr>
                              <w:r>
                                <w:t xml:space="preserve">Figure </w:t>
                              </w:r>
                              <w:r w:rsidR="00000000">
                                <w:fldChar w:fldCharType="begin"/>
                              </w:r>
                              <w:r w:rsidR="00000000">
                                <w:instrText xml:space="preserve"> SEQ Figure \* ARABIC </w:instrText>
                              </w:r>
                              <w:r w:rsidR="00000000">
                                <w:fldChar w:fldCharType="separate"/>
                              </w:r>
                              <w:r w:rsidR="00BA70AE">
                                <w:rPr>
                                  <w:noProof/>
                                </w:rPr>
                                <w:t>29</w:t>
                              </w:r>
                              <w:r w:rsidR="00000000">
                                <w:rPr>
                                  <w:noProof/>
                                </w:rPr>
                                <w:fldChar w:fldCharType="end"/>
                              </w:r>
                              <w:r>
                                <w:t xml:space="preserve"> : Extrait du program.cs pour la boucle de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40582F0" id="Groupe 97" o:spid="_x0000_s1105" style="width:485.2pt;height:124.6pt;mso-position-horizontal-relative:char;mso-position-vertical-relative:line" coordsize="65030,14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">
                <v:shape id="Image 95" o:spid="_x0000_s1106" type="#_x0000_t75" style="position:absolute;width:65030;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">
                  <v:imagedata r:id="rId67" o:title=""/>
                </v:shape>
                <v:shape id="Zone de texte 96" o:spid="_x0000_s1107" type="#_x0000_t202" style="position:absolute;top:11129;width:65030;height:3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" stroked="f">
                  <v:textbox inset="0,0,0,0">
                    <w:txbxContent>
                      <w:p w14:paraId="15A81D27" w14:textId="066BAE9E" w:rsidR="00771CF1" w:rsidRPr="00FC1760" w:rsidRDefault="00771CF1" w:rsidP="004A0324">
                        <w:pPr>
                          <w:pStyle w:val="Lgende"/>
                          <w:rPr>
                            <w:sz w:val="20"/>
                            <w:szCs w:val="16"/>
                          </w:rPr>
                        </w:pPr>
                        <w:r>
                          <w:t xml:space="preserve">Figure </w:t>
                        </w:r>
                        <w:r w:rsidR="00000000">
                          <w:fldChar w:fldCharType="begin"/>
                        </w:r>
                        <w:r w:rsidR="00000000">
                          <w:instrText xml:space="preserve"> SEQ Figure \* ARABIC </w:instrText>
                        </w:r>
                        <w:r w:rsidR="00000000">
                          <w:fldChar w:fldCharType="separate"/>
                        </w:r>
                        <w:r w:rsidR="00BA70AE">
                          <w:rPr>
                            <w:noProof/>
                          </w:rPr>
                          <w:t>29</w:t>
                        </w:r>
                        <w:r w:rsidR="00000000">
                          <w:rPr>
                            <w:noProof/>
                          </w:rPr>
                          <w:fldChar w:fldCharType="end"/>
                        </w:r>
                        <w:r>
                          <w:t xml:space="preserve"> : Extrait du program.cs pour la boucle de menu</w:t>
                        </w:r>
                      </w:p>
                    </w:txbxContent>
                  </v:textbox>
                </v:shape>
                <w10:anchorlock/>
              </v:group>
            </w:pict>
          </mc:Fallback>
        </mc:AlternateContent>
      </w:r>
    </w:p>
    <w:p w14:paraId="6C7A059C" w14:textId="04CCA3AB" w:rsidR="00AF42E5" w:rsidRDefault="00AF42E5" w:rsidP="003C4C1F">
      <w:pPr>
        <w:pStyle w:val="Corpsdetexte"/>
        <w:spacing w:line="276" w:lineRule="auto"/>
      </w:pPr>
      <w:r>
        <w:t xml:space="preserve">Pour les </w:t>
      </w:r>
      <w:r w:rsidR="00B53B6C">
        <w:t>deux</w:t>
      </w:r>
      <w:r>
        <w:t xml:space="preserve"> autres boucles secondaires, elles se trouvent dans le GameManager et sont directement liées au jeu. Elles se trouvent dans des threads qui sont lancés au démarrage d’une partie. Elles peuvent être arrêtées lors d’une mise en pause de l’application (comme pour les questions) ou bien d’un retour au menu (soit via la touche escape soit via le game over). Pour des questions d’optimisation, elles sont d’abord arrêtées puis tuées afin de ne pas continuer à occuper de l’espace mémoire du processeur. </w:t>
      </w:r>
    </w:p>
    <w:p w14:paraId="13C37B6C" w14:textId="4D62A81D" w:rsidR="005D08DF" w:rsidRDefault="00AF42E5" w:rsidP="003C4C1F">
      <w:pPr>
        <w:pStyle w:val="Corpsdetexte"/>
        <w:spacing w:line="276" w:lineRule="auto"/>
      </w:pPr>
      <w:r>
        <w:t>La première boucle est celle pour la gestion des inputs utilisateur. Elle est nécessaire pour que le joueur puisse entrer des touches à tout instant de la partie.  Les inputs ne doivent pas dépendre d’une autre boucle et il ne doit pas y avoir de délai entre eux</w:t>
      </w:r>
      <w:r w:rsidR="005D3CFC">
        <w:t>.</w:t>
      </w:r>
    </w:p>
    <w:p w14:paraId="50B2F41C" w14:textId="6B590B00" w:rsidR="00DB671E" w:rsidRDefault="005D3CFC" w:rsidP="003C4C1F">
      <w:pPr>
        <w:pStyle w:val="Corpsdetexte"/>
        <w:spacing w:line="276" w:lineRule="auto"/>
      </w:pPr>
      <w:r>
        <w:t>La deuxième boucle est celle pour la gestion des tetriminos. Celle-ci a un temps de pause de 25 m</w:t>
      </w:r>
      <w:r w:rsidR="00B53B6C">
        <w:t>illisecondes</w:t>
      </w:r>
      <w:r>
        <w:t xml:space="preserve"> afin d’éviter tout risque que deux instructions soient exécutées en même temps (ce qui pourrait causer un bug). À l’intérieur de la boucle, une liste d’instructions exécute à chaque itération l’instruction avec l’id le plus bas (l’id 0 de la liste). </w:t>
      </w:r>
      <w:r w:rsidR="00DB671E">
        <w:t>Une fois l’instruction faite, elle est supprimée de la liste. Si aucune instruction n’est présente, rien ne se passe. Cette manière de procéd</w:t>
      </w:r>
      <w:r w:rsidR="00B53B6C">
        <w:t>er</w:t>
      </w:r>
      <w:r w:rsidR="00DB671E">
        <w:t xml:space="preserve"> via une liste d’instructions évite que deux instructions se fassent en même temps (par exemple, un déplacement vers le bas et un déplacement à gauche). Cela causera un bug visuel mais également un bug fonctionnel car la position du tetriminos est modifiée alors qu’elle ne devrait pas. </w:t>
      </w:r>
    </w:p>
    <w:p w14:paraId="6C4EFD74" w14:textId="5326D352" w:rsidR="005D08DF" w:rsidRDefault="005D08DF" w:rsidP="005D08DF">
      <w:pPr>
        <w:pStyle w:val="Retraitcorpsdetexte3"/>
        <w:ind w:left="0"/>
      </w:pPr>
      <w:r>
        <w:rPr>
          <w:noProof/>
        </w:rPr>
        <w:lastRenderedPageBreak/>
        <mc:AlternateContent>
          <mc:Choice Requires="wpg">
            <w:drawing>
              <wp:inline distT="0" distB="0" distL="0" distR="0" wp14:anchorId="3BF08C91" wp14:editId="6D0F4AB0">
                <wp:extent cx="6381919" cy="3864333"/>
                <wp:effectExtent l="0" t="0" r="0" b="3175"/>
                <wp:docPr id="91" name="Groupe 91"/>
                <wp:cNvGraphicFramePr/>
                <a:graphic xmlns:a="http://schemas.openxmlformats.org/drawingml/2006/main">
                  <a:graphicData uri="http://schemas.microsoft.com/office/word/2010/wordprocessingGroup">
                    <wpg:wgp>
                      <wpg:cNvGrpSpPr/>
                      <wpg:grpSpPr>
                        <a:xfrm>
                          <a:off x="0" y="0"/>
                          <a:ext cx="6381919" cy="3864333"/>
                          <a:chOff x="0" y="0"/>
                          <a:chExt cx="5759450" cy="3487420"/>
                        </a:xfrm>
                      </wpg:grpSpPr>
                      <pic:pic xmlns:pic="http://schemas.openxmlformats.org/drawingml/2006/picture">
                        <pic:nvPicPr>
                          <pic:cNvPr id="89" name="Image 89"/>
                          <pic:cNvPicPr>
                            <a:picLocks noChangeAspect="1"/>
                          </pic:cNvPicPr>
                        </pic:nvPicPr>
                        <pic:blipFill rotWithShape="1">
                          <a:blip r:embed="rId68">
                            <a:extLst>
                              <a:ext uri="{28A0092B-C50C-407E-A947-70E740481C1C}">
                                <a14:useLocalDpi xmlns:a14="http://schemas.microsoft.com/office/drawing/2010/main" val="0"/>
                              </a:ext>
                            </a:extLst>
                          </a:blip>
                          <a:srcRect t="749"/>
                          <a:stretch/>
                        </pic:blipFill>
                        <pic:spPr bwMode="auto">
                          <a:xfrm>
                            <a:off x="0" y="0"/>
                            <a:ext cx="5759450" cy="3160395"/>
                          </a:xfrm>
                          <a:prstGeom prst="rect">
                            <a:avLst/>
                          </a:prstGeom>
                          <a:ln>
                            <a:noFill/>
                          </a:ln>
                          <a:extLst>
                            <a:ext uri="{53640926-AAD7-44D8-BBD7-CCE9431645EC}">
                              <a14:shadowObscured xmlns:a14="http://schemas.microsoft.com/office/drawing/2010/main"/>
                            </a:ext>
                          </a:extLst>
                        </pic:spPr>
                      </pic:pic>
                      <wps:wsp>
                        <wps:cNvPr id="90" name="Zone de texte 90"/>
                        <wps:cNvSpPr txBox="1"/>
                        <wps:spPr>
                          <a:xfrm>
                            <a:off x="0" y="3220085"/>
                            <a:ext cx="5759450" cy="267335"/>
                          </a:xfrm>
                          <a:prstGeom prst="rect">
                            <a:avLst/>
                          </a:prstGeom>
                          <a:solidFill>
                            <a:prstClr val="white"/>
                          </a:solidFill>
                          <a:ln>
                            <a:noFill/>
                          </a:ln>
                        </wps:spPr>
                        <wps:txbx>
                          <w:txbxContent>
                            <w:p w14:paraId="55D366FF" w14:textId="75FA3EAC" w:rsidR="00771CF1" w:rsidRPr="005C4155" w:rsidRDefault="00771CF1" w:rsidP="005D08DF">
                              <w:pPr>
                                <w:pStyle w:val="Lgende"/>
                                <w:rPr>
                                  <w:sz w:val="20"/>
                                  <w:szCs w:val="16"/>
                                </w:rPr>
                              </w:pPr>
                              <w:r>
                                <w:t xml:space="preserve">Figure </w:t>
                              </w:r>
                              <w:r w:rsidR="00000000">
                                <w:fldChar w:fldCharType="begin"/>
                              </w:r>
                              <w:r w:rsidR="00000000">
                                <w:instrText xml:space="preserve"> SEQ Figure \* ARABIC </w:instrText>
                              </w:r>
                              <w:r w:rsidR="00000000">
                                <w:fldChar w:fldCharType="separate"/>
                              </w:r>
                              <w:r w:rsidR="00BA70AE">
                                <w:rPr>
                                  <w:noProof/>
                                </w:rPr>
                                <w:t>30</w:t>
                              </w:r>
                              <w:r w:rsidR="00000000">
                                <w:rPr>
                                  <w:noProof/>
                                </w:rPr>
                                <w:fldChar w:fldCharType="end"/>
                              </w:r>
                              <w:r>
                                <w:t xml:space="preserve"> : Extrait de la boucle secondaire pour la gestion des tetriminos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BF08C91" id="Groupe 91" o:spid="_x0000_s1108" style="width:502.5pt;height:304.3pt;mso-position-horizontal-relative:char;mso-position-vertical-relative:line" coordsize="57594,34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">
                <v:shape id="Image 89" o:spid="_x0000_s1109" type="#_x0000_t75" style="position:absolute;width:57594;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">
                  <v:imagedata r:id="rId69" o:title="" croptop="491f"/>
                </v:shape>
                <v:shape id="Zone de texte 90" o:spid="_x0000_s1110" type="#_x0000_t202" style="position:absolute;top:32200;width:57594;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14:paraId="55D366FF" w14:textId="75FA3EAC" w:rsidR="00771CF1" w:rsidRPr="005C4155" w:rsidRDefault="00771CF1" w:rsidP="005D08DF">
                        <w:pPr>
                          <w:pStyle w:val="Lgende"/>
                          <w:rPr>
                            <w:sz w:val="20"/>
                            <w:szCs w:val="16"/>
                          </w:rPr>
                        </w:pPr>
                        <w:r>
                          <w:t xml:space="preserve">Figure </w:t>
                        </w:r>
                        <w:r w:rsidR="00000000">
                          <w:fldChar w:fldCharType="begin"/>
                        </w:r>
                        <w:r w:rsidR="00000000">
                          <w:instrText xml:space="preserve"> SEQ Figure \* ARABIC </w:instrText>
                        </w:r>
                        <w:r w:rsidR="00000000">
                          <w:fldChar w:fldCharType="separate"/>
                        </w:r>
                        <w:r w:rsidR="00BA70AE">
                          <w:rPr>
                            <w:noProof/>
                          </w:rPr>
                          <w:t>30</w:t>
                        </w:r>
                        <w:r w:rsidR="00000000">
                          <w:rPr>
                            <w:noProof/>
                          </w:rPr>
                          <w:fldChar w:fldCharType="end"/>
                        </w:r>
                        <w:r>
                          <w:t xml:space="preserve"> : Extrait de la boucle secondaire pour la gestion des tetriminos</w:t>
                        </w:r>
                      </w:p>
                    </w:txbxContent>
                  </v:textbox>
                </v:shape>
                <w10:anchorlock/>
              </v:group>
            </w:pict>
          </mc:Fallback>
        </mc:AlternateContent>
      </w:r>
    </w:p>
    <w:p w14:paraId="5F398AA1" w14:textId="0B2077BB" w:rsidR="005D08DF" w:rsidRDefault="005D08DF" w:rsidP="005D08DF">
      <w:pPr>
        <w:pStyle w:val="Retraitcorpsdetexte3"/>
        <w:ind w:left="708"/>
      </w:pPr>
    </w:p>
    <w:p w14:paraId="0CD97D2D" w14:textId="5207E92C" w:rsidR="00DB671E" w:rsidRPr="00454DDB" w:rsidRDefault="00DB671E" w:rsidP="003C4C1F">
      <w:pPr>
        <w:pStyle w:val="Corpsdetexte"/>
        <w:spacing w:line="276" w:lineRule="auto"/>
      </w:pPr>
      <w:r>
        <w:t xml:space="preserve">On trouve également la méthode pour redessiner la ligne rouge de game </w:t>
      </w:r>
      <w:r w:rsidR="005D08DF">
        <w:t>o</w:t>
      </w:r>
      <w:r>
        <w:t>ver dans cette deuxième boucle.</w:t>
      </w:r>
    </w:p>
    <w:p w14:paraId="25334295" w14:textId="0B3CD154" w:rsidR="00454DDB" w:rsidRPr="00454DDB" w:rsidRDefault="00454DDB" w:rsidP="00454DDB">
      <w:pPr>
        <w:pStyle w:val="Retraitcorpsdetexte3"/>
      </w:pPr>
    </w:p>
    <w:p w14:paraId="028AEAB4" w14:textId="29B6F50A" w:rsidR="00F60514" w:rsidRPr="00F60514" w:rsidRDefault="00F60514" w:rsidP="003C4C1F">
      <w:pPr>
        <w:pStyle w:val="Titre2"/>
      </w:pPr>
      <w:r>
        <w:t xml:space="preserve"> </w:t>
      </w:r>
      <w:bookmarkStart w:id="106" w:name="_Toc167881489"/>
      <w:r>
        <w:t>Collisions des pièces</w:t>
      </w:r>
      <w:bookmarkEnd w:id="106"/>
    </w:p>
    <w:p w14:paraId="43373120" w14:textId="1D9871D3" w:rsidR="005E70BB" w:rsidRDefault="00D252B0" w:rsidP="003C4C1F">
      <w:pPr>
        <w:pStyle w:val="Corpsdetexte"/>
        <w:spacing w:line="276" w:lineRule="auto"/>
      </w:pPr>
      <w:r>
        <w:t>Afin que les tetriminos puissent se poser les uns sur les autres, il faut ajouter une gestion des collisions. Pour cela il est nécessaire d’avoir au moins deux éléments, une « boîte » de collision sur le tetriminos et un</w:t>
      </w:r>
      <w:r w:rsidR="00F50718">
        <w:t>e variable qui contient tous les espaces qui rentrerait en collision avec celle du tetriminos</w:t>
      </w:r>
      <w:r w:rsidR="00445CD5">
        <w:t xml:space="preserve">. </w:t>
      </w:r>
    </w:p>
    <w:p w14:paraId="2621BEE7" w14:textId="5E8F634A" w:rsidR="00445CD5" w:rsidRDefault="00445CD5" w:rsidP="003C4C1F">
      <w:pPr>
        <w:pStyle w:val="Corpsdetexte"/>
        <w:spacing w:line="276" w:lineRule="auto"/>
      </w:pPr>
      <w:r>
        <w:t>Pour cela, on va utiliser la grille de jeu en backend pour le déplacement des pièces (voir point 5.</w:t>
      </w:r>
      <w:r w:rsidR="008C1E89">
        <w:t>9</w:t>
      </w:r>
      <w:r>
        <w:t xml:space="preserve">.1). </w:t>
      </w:r>
      <w:r w:rsidR="008C1E89">
        <w:t xml:space="preserve">Si la case ciblée pour le déplacement de la pièce contient un 2 ou un 3 (voir point 5.9.1) alors ne la pièce ne peut pas se déplacer. </w:t>
      </w:r>
    </w:p>
    <w:p w14:paraId="3E805764" w14:textId="5872D785" w:rsidR="008C1E89" w:rsidRDefault="008C1E89" w:rsidP="003C4C1F">
      <w:pPr>
        <w:pStyle w:val="Corpsdetexte"/>
        <w:spacing w:line="276" w:lineRule="auto"/>
      </w:pPr>
      <w:r>
        <w:t xml:space="preserve">Les déplacements sont en fait gérés via les collisions définis dans ce point. </w:t>
      </w:r>
    </w:p>
    <w:p w14:paraId="4D37B78F" w14:textId="6EC99414" w:rsidR="008C1E89" w:rsidRDefault="008C1E89" w:rsidP="003C4C1F">
      <w:pPr>
        <w:pStyle w:val="Corpsdetexte"/>
        <w:spacing w:line="276" w:lineRule="auto"/>
      </w:pPr>
      <w:r>
        <w:t xml:space="preserve">Comme expliqué au point 5.9.4, un tableau de boolean est défini dans le tetriminos. C’est sa « boîte » de collision. Grâce à ce tableau, il possible de savoir où se trouve chaque pixel du tetriminos et </w:t>
      </w:r>
      <w:r w:rsidR="00072F35">
        <w:t xml:space="preserve">d’empêcher celui-ci de passer au travers d’un autre. Lors de cette vérification entre la grille de jeu et le tableau d’occupation, si une seule partie du tetriminos ne peut pas se déplacer alors un break renvoie directement l’information que le déplacement n’est pas possible. Au contraire, si tout le tetriminos peut se déplacer, il n’est pas nécessaire de vérifier la suite du tableau et un break renvoie l’information que le tetriminos peut se déplacer. </w:t>
      </w:r>
    </w:p>
    <w:p w14:paraId="38B531B6" w14:textId="6B08BC8B" w:rsidR="006D0B7A" w:rsidRDefault="006D0B7A" w:rsidP="003C4C1F">
      <w:pPr>
        <w:pStyle w:val="Corpsdetexte"/>
        <w:spacing w:line="276" w:lineRule="auto"/>
      </w:pPr>
      <w:r>
        <w:t xml:space="preserve">Il a également fallu corriger un bug où les pièces sortaient de la zone de jeu. Pour corriger cela, la grille de jeu a été un peu agrandie afin que les collisions des bords soient </w:t>
      </w:r>
      <w:r>
        <w:lastRenderedPageBreak/>
        <w:t xml:space="preserve">directement gérés par la détection de collision et non si elle sort de la zone de jeu visuellement. </w:t>
      </w:r>
    </w:p>
    <w:p w14:paraId="4A806187" w14:textId="77777777" w:rsidR="004F00C8" w:rsidRDefault="004F00C8" w:rsidP="003C4C1F">
      <w:pPr>
        <w:pStyle w:val="Retraitcorpsdetexte"/>
        <w:spacing w:line="276" w:lineRule="auto"/>
      </w:pPr>
    </w:p>
    <w:p w14:paraId="2890F905" w14:textId="0589F75E" w:rsidR="00F60514" w:rsidRDefault="006C187C" w:rsidP="003C4C1F">
      <w:pPr>
        <w:pStyle w:val="Titre2"/>
      </w:pPr>
      <w:r>
        <w:t xml:space="preserve"> </w:t>
      </w:r>
      <w:bookmarkStart w:id="107" w:name="_Toc167881490"/>
      <w:r>
        <w:t>Complétion des lignes</w:t>
      </w:r>
      <w:bookmarkEnd w:id="107"/>
    </w:p>
    <w:p w14:paraId="31219766" w14:textId="1000865D" w:rsidR="00447701" w:rsidRDefault="00447701" w:rsidP="003C4C1F">
      <w:pPr>
        <w:pStyle w:val="Corpsdetexte"/>
        <w:spacing w:line="276" w:lineRule="auto"/>
      </w:pPr>
      <w:r>
        <w:t>Lors de la bonne réponse à une question, on vérifie quelles sont les lignes sont pleines via la grille de jeu en backend (si une ligne est constitué</w:t>
      </w:r>
      <w:r w:rsidR="003E22BE">
        <w:t>e</w:t>
      </w:r>
      <w:r>
        <w:t xml:space="preserve"> uniquement de 2 (voir point 5.9.3), alors elle est pleine). </w:t>
      </w:r>
      <w:r w:rsidR="003E22BE">
        <w:t>Une fois l</w:t>
      </w:r>
      <w:r w:rsidR="008F2D52">
        <w:t>e</w:t>
      </w:r>
      <w:r w:rsidR="003E22BE">
        <w:t xml:space="preserve"> nombre de lignes pleines récupérées, on récupère </w:t>
      </w:r>
      <w:r w:rsidR="008F2D52">
        <w:t>leurs positions</w:t>
      </w:r>
      <w:r w:rsidR="003E22BE">
        <w:t xml:space="preserve"> dans la grille et on repasse la ligne à 0. </w:t>
      </w:r>
      <w:r w:rsidR="004A0F28">
        <w:t xml:space="preserve">Ensuite, on descend chaque case qui se trouve au-dessus dans le tableau de 1. </w:t>
      </w:r>
    </w:p>
    <w:p w14:paraId="2D73C10F" w14:textId="6A7A58DD" w:rsidR="004A0F28" w:rsidRDefault="004A0F28" w:rsidP="003C4C1F">
      <w:pPr>
        <w:pStyle w:val="Corpsdetexte"/>
        <w:spacing w:line="276" w:lineRule="auto"/>
      </w:pPr>
      <w:r>
        <w:t xml:space="preserve">On fait de même avec </w:t>
      </w:r>
      <w:r w:rsidR="00A4094F">
        <w:t>un deuxième</w:t>
      </w:r>
      <w:r>
        <w:t xml:space="preserve"> tableau </w:t>
      </w:r>
      <w:r w:rsidR="00A4094F">
        <w:t xml:space="preserve">(semblable à celui de la grille de jeu) qui s’occupe de la couleur de chacune des cases. Ce tableau </w:t>
      </w:r>
      <w:r>
        <w:t>nous permettra de descendre visuellement les pièces par la suite.</w:t>
      </w:r>
    </w:p>
    <w:p w14:paraId="308E0BE0" w14:textId="50F32524" w:rsidR="00BA70AE" w:rsidRDefault="00BA70AE" w:rsidP="003C4C1F">
      <w:pPr>
        <w:pStyle w:val="Corpsdetexte"/>
        <w:spacing w:line="276" w:lineRule="auto"/>
      </w:pPr>
      <w:r>
        <w:t>Le tableau représente la grille de jeu</w:t>
      </w:r>
    </w:p>
    <w:p w14:paraId="1AD54DAB" w14:textId="77777777" w:rsidR="004663C6" w:rsidRDefault="004663C6" w:rsidP="003C4C1F">
      <w:pPr>
        <w:pStyle w:val="Corpsdetexte"/>
        <w:spacing w:line="276" w:lineRule="auto"/>
      </w:pPr>
      <w:r>
        <w:rPr>
          <w:noProof/>
        </w:rPr>
        <mc:AlternateContent>
          <mc:Choice Requires="wpg">
            <w:drawing>
              <wp:inline distT="0" distB="0" distL="0" distR="0" wp14:anchorId="0742AA3D" wp14:editId="1EDEC347">
                <wp:extent cx="4191000" cy="4107815"/>
                <wp:effectExtent l="0" t="0" r="0" b="6985"/>
                <wp:docPr id="119" name="Groupe 119"/>
                <wp:cNvGraphicFramePr/>
                <a:graphic xmlns:a="http://schemas.openxmlformats.org/drawingml/2006/main">
                  <a:graphicData uri="http://schemas.microsoft.com/office/word/2010/wordprocessingGroup">
                    <wpg:wgp>
                      <wpg:cNvGrpSpPr/>
                      <wpg:grpSpPr>
                        <a:xfrm>
                          <a:off x="0" y="0"/>
                          <a:ext cx="4191000" cy="4107815"/>
                          <a:chOff x="0" y="0"/>
                          <a:chExt cx="4191000" cy="4107815"/>
                        </a:xfrm>
                      </wpg:grpSpPr>
                      <pic:pic xmlns:pic="http://schemas.openxmlformats.org/drawingml/2006/picture">
                        <pic:nvPicPr>
                          <pic:cNvPr id="115" name="Image 11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314700" cy="3781425"/>
                          </a:xfrm>
                          <a:prstGeom prst="rect">
                            <a:avLst/>
                          </a:prstGeom>
                        </pic:spPr>
                      </pic:pic>
                      <wps:wsp>
                        <wps:cNvPr id="118" name="Zone de texte 118"/>
                        <wps:cNvSpPr txBox="1"/>
                        <wps:spPr>
                          <a:xfrm>
                            <a:off x="0" y="3840480"/>
                            <a:ext cx="4191000" cy="267335"/>
                          </a:xfrm>
                          <a:prstGeom prst="rect">
                            <a:avLst/>
                          </a:prstGeom>
                          <a:solidFill>
                            <a:prstClr val="white"/>
                          </a:solidFill>
                          <a:ln>
                            <a:noFill/>
                          </a:ln>
                        </wps:spPr>
                        <wps:txbx>
                          <w:txbxContent>
                            <w:p w14:paraId="7C654024" w14:textId="7937E752" w:rsidR="004663C6" w:rsidRPr="005D6553" w:rsidRDefault="004663C6" w:rsidP="004663C6">
                              <w:pPr>
                                <w:pStyle w:val="Lgende"/>
                                <w:rPr>
                                  <w:sz w:val="20"/>
                                  <w:szCs w:val="20"/>
                                </w:rPr>
                              </w:pPr>
                              <w:r>
                                <w:t xml:space="preserve">Figure </w:t>
                              </w:r>
                              <w:r>
                                <w:fldChar w:fldCharType="begin"/>
                              </w:r>
                              <w:r>
                                <w:instrText xml:space="preserve"> SEQ Figure \* ARABIC </w:instrText>
                              </w:r>
                              <w:r>
                                <w:fldChar w:fldCharType="separate"/>
                              </w:r>
                              <w:r w:rsidR="00BA70AE">
                                <w:rPr>
                                  <w:noProof/>
                                </w:rPr>
                                <w:t>31</w:t>
                              </w:r>
                              <w:r>
                                <w:fldChar w:fldCharType="end"/>
                              </w:r>
                              <w:r>
                                <w:t xml:space="preserve"> : Debug pour la grille de jeu lors de la complétion d'une ligne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742AA3D" id="Groupe 119" o:spid="_x0000_s1111" style="width:330pt;height:323.45pt;mso-position-horizontal-relative:char;mso-position-vertical-relative:line" coordsize="41910,41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&#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">
                <v:shape id="Image 115" o:spid="_x0000_s1112" type="#_x0000_t75" style="position:absolute;width:33147;height:3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">
                  <v:imagedata r:id="rId71" o:title=""/>
                </v:shape>
                <v:shape id="Zone de texte 118" o:spid="_x0000_s1113" type="#_x0000_t202" style="position:absolute;top:38404;width:41910;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14:paraId="7C654024" w14:textId="7937E752" w:rsidR="004663C6" w:rsidRPr="005D6553" w:rsidRDefault="004663C6" w:rsidP="004663C6">
                        <w:pPr>
                          <w:pStyle w:val="Lgende"/>
                          <w:rPr>
                            <w:sz w:val="20"/>
                            <w:szCs w:val="20"/>
                          </w:rPr>
                        </w:pPr>
                        <w:r>
                          <w:t xml:space="preserve">Figure </w:t>
                        </w:r>
                        <w:r>
                          <w:fldChar w:fldCharType="begin"/>
                        </w:r>
                        <w:r>
                          <w:instrText xml:space="preserve"> SEQ Figure \* ARABIC </w:instrText>
                        </w:r>
                        <w:r>
                          <w:fldChar w:fldCharType="separate"/>
                        </w:r>
                        <w:r w:rsidR="00BA70AE">
                          <w:rPr>
                            <w:noProof/>
                          </w:rPr>
                          <w:t>31</w:t>
                        </w:r>
                        <w:r>
                          <w:fldChar w:fldCharType="end"/>
                        </w:r>
                        <w:r>
                          <w:t xml:space="preserve"> : Debug pour la grille de jeu lors de la complétion d'une ligne (1)</w:t>
                        </w:r>
                      </w:p>
                    </w:txbxContent>
                  </v:textbox>
                </v:shape>
                <w10:anchorlock/>
              </v:group>
            </w:pict>
          </mc:Fallback>
        </mc:AlternateContent>
      </w:r>
    </w:p>
    <w:p w14:paraId="2B5A65B7" w14:textId="0F47B351" w:rsidR="004663C6" w:rsidRDefault="004663C6" w:rsidP="003C4C1F">
      <w:pPr>
        <w:pStyle w:val="Corpsdetexte"/>
        <w:spacing w:line="276" w:lineRule="auto"/>
      </w:pPr>
      <w:r>
        <w:t>Le joueur complète une ligne.</w:t>
      </w:r>
    </w:p>
    <w:p w14:paraId="2ECCECF8" w14:textId="62F63828" w:rsidR="004A0F28" w:rsidRDefault="004663C6" w:rsidP="003C4C1F">
      <w:pPr>
        <w:pStyle w:val="Corpsdetexte"/>
        <w:spacing w:line="276" w:lineRule="auto"/>
      </w:pPr>
      <w:r>
        <w:rPr>
          <w:noProof/>
        </w:rPr>
        <w:lastRenderedPageBreak/>
        <mc:AlternateContent>
          <mc:Choice Requires="wpg">
            <w:drawing>
              <wp:inline distT="0" distB="0" distL="0" distR="0" wp14:anchorId="67180A22" wp14:editId="704972CF">
                <wp:extent cx="4505960" cy="4092575"/>
                <wp:effectExtent l="0" t="0" r="8890" b="3175"/>
                <wp:docPr id="121" name="Groupe 121"/>
                <wp:cNvGraphicFramePr/>
                <a:graphic xmlns:a="http://schemas.openxmlformats.org/drawingml/2006/main">
                  <a:graphicData uri="http://schemas.microsoft.com/office/word/2010/wordprocessingGroup">
                    <wpg:wgp>
                      <wpg:cNvGrpSpPr/>
                      <wpg:grpSpPr>
                        <a:xfrm>
                          <a:off x="0" y="0"/>
                          <a:ext cx="4505960" cy="4092575"/>
                          <a:chOff x="0" y="0"/>
                          <a:chExt cx="4505960" cy="4092575"/>
                        </a:xfrm>
                      </wpg:grpSpPr>
                      <pic:pic xmlns:pic="http://schemas.openxmlformats.org/drawingml/2006/picture">
                        <pic:nvPicPr>
                          <pic:cNvPr id="116" name="Image 11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324225" cy="3771900"/>
                          </a:xfrm>
                          <a:prstGeom prst="rect">
                            <a:avLst/>
                          </a:prstGeom>
                        </pic:spPr>
                      </pic:pic>
                      <wps:wsp>
                        <wps:cNvPr id="120" name="Zone de texte 120"/>
                        <wps:cNvSpPr txBox="1"/>
                        <wps:spPr>
                          <a:xfrm>
                            <a:off x="0" y="3825240"/>
                            <a:ext cx="4505960" cy="267335"/>
                          </a:xfrm>
                          <a:prstGeom prst="rect">
                            <a:avLst/>
                          </a:prstGeom>
                          <a:solidFill>
                            <a:prstClr val="white"/>
                          </a:solidFill>
                          <a:ln>
                            <a:noFill/>
                          </a:ln>
                        </wps:spPr>
                        <wps:txbx>
                          <w:txbxContent>
                            <w:p w14:paraId="10669950" w14:textId="15D98344" w:rsidR="004663C6" w:rsidRPr="001339B1" w:rsidRDefault="004663C6" w:rsidP="004663C6">
                              <w:pPr>
                                <w:pStyle w:val="Lgende"/>
                                <w:rPr>
                                  <w:sz w:val="20"/>
                                  <w:szCs w:val="20"/>
                                </w:rPr>
                              </w:pPr>
                              <w:r>
                                <w:t xml:space="preserve">Figure </w:t>
                              </w:r>
                              <w:r>
                                <w:fldChar w:fldCharType="begin"/>
                              </w:r>
                              <w:r>
                                <w:instrText xml:space="preserve"> SEQ Figure \* ARABIC </w:instrText>
                              </w:r>
                              <w:r>
                                <w:fldChar w:fldCharType="separate"/>
                              </w:r>
                              <w:r w:rsidR="00BA70AE">
                                <w:rPr>
                                  <w:noProof/>
                                </w:rPr>
                                <w:t>32</w:t>
                              </w:r>
                              <w:r>
                                <w:fldChar w:fldCharType="end"/>
                              </w:r>
                              <w:r>
                                <w:t xml:space="preserve"> : </w:t>
                              </w:r>
                              <w:r w:rsidRPr="00022EE7">
                                <w:t>Debug pour la grille de jeu lors de la complétion d'une ligne (</w:t>
                              </w:r>
                              <w:r>
                                <w:t>2</w:t>
                              </w:r>
                              <w:r w:rsidRPr="00022EE7">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7180A22" id="Groupe 121" o:spid="_x0000_s1114" style="width:354.8pt;height:322.25pt;mso-position-horizontal-relative:char;mso-position-vertical-relative:line" coordsize="45059,40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">
                <v:shape id="Image 116" o:spid="_x0000_s1115" type="#_x0000_t75" style="position:absolute;width:33242;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">
                  <v:imagedata r:id="rId73" o:title=""/>
                </v:shape>
                <v:shape id="Zone de texte 120" o:spid="_x0000_s1116" type="#_x0000_t202" style="position:absolute;top:38252;width:45059;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3UW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zw5RmZQK9/AQAA//8DAFBLAQItABQABgAIAAAAIQDb4fbL7gAAAIUBAAATAAAAAAAA&#10;AAAAAAAAAAAAAABbQ29udGVudF9UeXBlc10ueG1sUEsBAi0AFAAGAAgAAAAhAFr0LFu/AAAAFQEA&#10;AAsAAAAAAAAAAAAAAAAAHwEAAF9yZWxzLy5yZWxzUEsBAi0AFAAGAAgAAAAhANgDdRbHAAAA3AAA&#10;AA8AAAAAAAAAAAAAAAAABwIAAGRycy9kb3ducmV2LnhtbFBLBQYAAAAAAwADALcAAAD7AgAAAAA=&#10;" stroked="f">
                  <v:textbox style="mso-fit-shape-to-text:t" inset="0,0,0,0">
                    <w:txbxContent>
                      <w:p w14:paraId="10669950" w14:textId="15D98344" w:rsidR="004663C6" w:rsidRPr="001339B1" w:rsidRDefault="004663C6" w:rsidP="004663C6">
                        <w:pPr>
                          <w:pStyle w:val="Lgende"/>
                          <w:rPr>
                            <w:sz w:val="20"/>
                            <w:szCs w:val="20"/>
                          </w:rPr>
                        </w:pPr>
                        <w:r>
                          <w:t xml:space="preserve">Figure </w:t>
                        </w:r>
                        <w:r>
                          <w:fldChar w:fldCharType="begin"/>
                        </w:r>
                        <w:r>
                          <w:instrText xml:space="preserve"> SEQ Figure \* ARABIC </w:instrText>
                        </w:r>
                        <w:r>
                          <w:fldChar w:fldCharType="separate"/>
                        </w:r>
                        <w:r w:rsidR="00BA70AE">
                          <w:rPr>
                            <w:noProof/>
                          </w:rPr>
                          <w:t>32</w:t>
                        </w:r>
                        <w:r>
                          <w:fldChar w:fldCharType="end"/>
                        </w:r>
                        <w:r>
                          <w:t xml:space="preserve"> : </w:t>
                        </w:r>
                        <w:r w:rsidRPr="00022EE7">
                          <w:t>Debug pour la grille de jeu lors de la complétion d'une ligne (</w:t>
                        </w:r>
                        <w:r>
                          <w:t>2</w:t>
                        </w:r>
                        <w:r w:rsidRPr="00022EE7">
                          <w:t>)</w:t>
                        </w:r>
                      </w:p>
                    </w:txbxContent>
                  </v:textbox>
                </v:shape>
                <w10:anchorlock/>
              </v:group>
            </w:pict>
          </mc:Fallback>
        </mc:AlternateContent>
      </w:r>
    </w:p>
    <w:p w14:paraId="70009E60" w14:textId="5B63169E" w:rsidR="004663C6" w:rsidRDefault="004663C6" w:rsidP="003C4C1F">
      <w:pPr>
        <w:pStyle w:val="Corpsdetexte"/>
        <w:spacing w:line="276" w:lineRule="auto"/>
      </w:pPr>
      <w:r>
        <w:t>La ligne est effacée.</w:t>
      </w:r>
    </w:p>
    <w:p w14:paraId="572872AE" w14:textId="0135C151" w:rsidR="004A0F28" w:rsidRDefault="004663C6" w:rsidP="003C4C1F">
      <w:pPr>
        <w:pStyle w:val="Corpsdetexte"/>
        <w:spacing w:line="276" w:lineRule="auto"/>
      </w:pPr>
      <w:r>
        <w:rPr>
          <w:noProof/>
        </w:rPr>
        <mc:AlternateContent>
          <mc:Choice Requires="wpg">
            <w:drawing>
              <wp:inline distT="0" distB="0" distL="0" distR="0" wp14:anchorId="0645EA3E" wp14:editId="4935F629">
                <wp:extent cx="4469130" cy="4077970"/>
                <wp:effectExtent l="0" t="0" r="7620" b="0"/>
                <wp:docPr id="123" name="Groupe 123"/>
                <wp:cNvGraphicFramePr/>
                <a:graphic xmlns:a="http://schemas.openxmlformats.org/drawingml/2006/main">
                  <a:graphicData uri="http://schemas.microsoft.com/office/word/2010/wordprocessingGroup">
                    <wpg:wgp>
                      <wpg:cNvGrpSpPr/>
                      <wpg:grpSpPr>
                        <a:xfrm>
                          <a:off x="0" y="0"/>
                          <a:ext cx="4469130" cy="4077970"/>
                          <a:chOff x="0" y="0"/>
                          <a:chExt cx="4469130" cy="4077970"/>
                        </a:xfrm>
                      </wpg:grpSpPr>
                      <pic:pic xmlns:pic="http://schemas.openxmlformats.org/drawingml/2006/picture">
                        <pic:nvPicPr>
                          <pic:cNvPr id="117" name="Image 11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276600" cy="3752850"/>
                          </a:xfrm>
                          <a:prstGeom prst="rect">
                            <a:avLst/>
                          </a:prstGeom>
                        </pic:spPr>
                      </pic:pic>
                      <wps:wsp>
                        <wps:cNvPr id="122" name="Zone de texte 122"/>
                        <wps:cNvSpPr txBox="1"/>
                        <wps:spPr>
                          <a:xfrm>
                            <a:off x="0" y="3810635"/>
                            <a:ext cx="4469130" cy="267335"/>
                          </a:xfrm>
                          <a:prstGeom prst="rect">
                            <a:avLst/>
                          </a:prstGeom>
                          <a:solidFill>
                            <a:prstClr val="white"/>
                          </a:solidFill>
                          <a:ln>
                            <a:noFill/>
                          </a:ln>
                        </wps:spPr>
                        <wps:txbx>
                          <w:txbxContent>
                            <w:p w14:paraId="6867E6A0" w14:textId="177CF8D4" w:rsidR="004663C6" w:rsidRPr="00E1784F" w:rsidRDefault="004663C6" w:rsidP="004663C6">
                              <w:pPr>
                                <w:pStyle w:val="Lgende"/>
                                <w:rPr>
                                  <w:sz w:val="20"/>
                                  <w:szCs w:val="20"/>
                                </w:rPr>
                              </w:pPr>
                              <w:r>
                                <w:t xml:space="preserve">Figure </w:t>
                              </w:r>
                              <w:r>
                                <w:fldChar w:fldCharType="begin"/>
                              </w:r>
                              <w:r>
                                <w:instrText xml:space="preserve"> SEQ Figure \* ARABIC </w:instrText>
                              </w:r>
                              <w:r>
                                <w:fldChar w:fldCharType="separate"/>
                              </w:r>
                              <w:r w:rsidR="00BA70AE">
                                <w:rPr>
                                  <w:noProof/>
                                </w:rPr>
                                <w:t>33</w:t>
                              </w:r>
                              <w:r>
                                <w:fldChar w:fldCharType="end"/>
                              </w:r>
                              <w:r>
                                <w:t xml:space="preserve"> : </w:t>
                              </w:r>
                              <w:r w:rsidRPr="007603B7">
                                <w:t>Debug pour la grille de jeu lors de la complétion d'une ligne (</w:t>
                              </w:r>
                              <w:r>
                                <w:t>3</w:t>
                              </w:r>
                              <w:r w:rsidRPr="007603B7">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645EA3E" id="Groupe 123" o:spid="_x0000_s1117" style="width:351.9pt;height:321.1pt;mso-position-horizontal-relative:char;mso-position-vertical-relative:line" coordsize="44691,40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">
                <v:shape id="Image 117" o:spid="_x0000_s1118" type="#_x0000_t75" style="position:absolute;width:32766;height:3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">
                  <v:imagedata r:id="rId75" o:title=""/>
                </v:shape>
                <v:shape id="Zone de texte 122" o:spid="_x0000_s1119" type="#_x0000_t202" style="position:absolute;top:38106;width:446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6867E6A0" w14:textId="177CF8D4" w:rsidR="004663C6" w:rsidRPr="00E1784F" w:rsidRDefault="004663C6" w:rsidP="004663C6">
                        <w:pPr>
                          <w:pStyle w:val="Lgende"/>
                          <w:rPr>
                            <w:sz w:val="20"/>
                            <w:szCs w:val="20"/>
                          </w:rPr>
                        </w:pPr>
                        <w:r>
                          <w:t xml:space="preserve">Figure </w:t>
                        </w:r>
                        <w:r>
                          <w:fldChar w:fldCharType="begin"/>
                        </w:r>
                        <w:r>
                          <w:instrText xml:space="preserve"> SEQ Figure \* ARABIC </w:instrText>
                        </w:r>
                        <w:r>
                          <w:fldChar w:fldCharType="separate"/>
                        </w:r>
                        <w:r w:rsidR="00BA70AE">
                          <w:rPr>
                            <w:noProof/>
                          </w:rPr>
                          <w:t>33</w:t>
                        </w:r>
                        <w:r>
                          <w:fldChar w:fldCharType="end"/>
                        </w:r>
                        <w:r>
                          <w:t xml:space="preserve"> : </w:t>
                        </w:r>
                        <w:r w:rsidRPr="007603B7">
                          <w:t>Debug pour la grille de jeu lors de la complétion d'une ligne (</w:t>
                        </w:r>
                        <w:r>
                          <w:t>3</w:t>
                        </w:r>
                        <w:r w:rsidRPr="007603B7">
                          <w:t>)</w:t>
                        </w:r>
                      </w:p>
                    </w:txbxContent>
                  </v:textbox>
                </v:shape>
                <w10:anchorlock/>
              </v:group>
            </w:pict>
          </mc:Fallback>
        </mc:AlternateContent>
      </w:r>
    </w:p>
    <w:p w14:paraId="1CEADF0D" w14:textId="1464A195" w:rsidR="004663C6" w:rsidRDefault="004663C6" w:rsidP="003C4C1F">
      <w:pPr>
        <w:pStyle w:val="Corpsdetexte"/>
        <w:spacing w:line="276" w:lineRule="auto"/>
      </w:pPr>
      <w:r>
        <w:lastRenderedPageBreak/>
        <w:t>Toutes les cases au-dessus sont déplacées de 1.</w:t>
      </w:r>
    </w:p>
    <w:p w14:paraId="67F96676" w14:textId="672E13A1" w:rsidR="00A11857" w:rsidRDefault="00A11857" w:rsidP="003C4C1F">
      <w:pPr>
        <w:pStyle w:val="Corpsdetexte"/>
        <w:spacing w:line="276" w:lineRule="auto"/>
      </w:pPr>
      <w:r>
        <w:t xml:space="preserve">La même opération est faite avec le tableau de couleur. </w:t>
      </w:r>
    </w:p>
    <w:p w14:paraId="3D2F020F" w14:textId="7AD84569" w:rsidR="00A11857" w:rsidRDefault="00A11857" w:rsidP="003C4C1F">
      <w:pPr>
        <w:pStyle w:val="Corpsdetexte"/>
        <w:spacing w:line="276" w:lineRule="auto"/>
      </w:pPr>
      <w:r>
        <w:t xml:space="preserve">Une fois les modifications faites dans les tableaux, </w:t>
      </w:r>
      <w:r w:rsidR="00BA70AE">
        <w:t xml:space="preserve">il faut encore redessiner les tetriminos posés. Pour cela, on va boucler dans le tableau de couleur et dessiner à chaque position la nouvelle couleur correspondante. </w:t>
      </w:r>
    </w:p>
    <w:p w14:paraId="5162AA64" w14:textId="1ECB8F4B" w:rsidR="00BA70AE" w:rsidRDefault="00BA70AE" w:rsidP="003C4C1F">
      <w:pPr>
        <w:pStyle w:val="Corpsdetexte"/>
        <w:spacing w:line="276" w:lineRule="auto"/>
      </w:pPr>
      <w:r>
        <w:t>Ce système permet d’assurer qu’une ligne, peut importe son emplacement dans la zone de jeu peut être complété et supprimée correctement. Par exemple, si une ligne plus basse n’est pas complète et que le joueur complète celle au-dessus, uniquement cette ligne sera supprimée.</w:t>
      </w:r>
      <w:r w:rsidR="00C71D88">
        <w:t xml:space="preserve"> De même si plusieurs lignes sont complétées à la fois. La méthode pour redessiner les tetriminos ne s’exécute qu’une seule fois à la fin (plus optimiser que de le faire à chaque fois </w:t>
      </w:r>
      <w:r w:rsidR="00286EA0">
        <w:t>que les positions changent dans le tableau)</w:t>
      </w:r>
      <w:r w:rsidR="00C71D88">
        <w:t xml:space="preserve">. </w:t>
      </w:r>
    </w:p>
    <w:p w14:paraId="11935D2D" w14:textId="4921FD38" w:rsidR="00BA70AE" w:rsidRDefault="00BA70AE" w:rsidP="003C4C1F">
      <w:pPr>
        <w:pStyle w:val="Corpsdetexte"/>
        <w:spacing w:line="276" w:lineRule="auto"/>
      </w:pPr>
      <w:r>
        <w:rPr>
          <w:noProof/>
        </w:rPr>
        <mc:AlternateContent>
          <mc:Choice Requires="wpg">
            <w:drawing>
              <wp:inline distT="0" distB="0" distL="0" distR="0" wp14:anchorId="37FC1FD7" wp14:editId="54087AE2">
                <wp:extent cx="4900930" cy="1591031"/>
                <wp:effectExtent l="0" t="0" r="0" b="9525"/>
                <wp:docPr id="127" name="Groupe 127"/>
                <wp:cNvGraphicFramePr/>
                <a:graphic xmlns:a="http://schemas.openxmlformats.org/drawingml/2006/main">
                  <a:graphicData uri="http://schemas.microsoft.com/office/word/2010/wordprocessingGroup">
                    <wpg:wgp>
                      <wpg:cNvGrpSpPr/>
                      <wpg:grpSpPr>
                        <a:xfrm>
                          <a:off x="0" y="0"/>
                          <a:ext cx="4900930" cy="1591031"/>
                          <a:chOff x="0" y="2904134"/>
                          <a:chExt cx="4900930" cy="1591031"/>
                        </a:xfrm>
                      </wpg:grpSpPr>
                      <pic:pic xmlns:pic="http://schemas.openxmlformats.org/drawingml/2006/picture">
                        <pic:nvPicPr>
                          <pic:cNvPr id="125" name="Image 125"/>
                          <pic:cNvPicPr>
                            <a:picLocks noChangeAspect="1"/>
                          </pic:cNvPicPr>
                        </pic:nvPicPr>
                        <pic:blipFill rotWithShape="1">
                          <a:blip r:embed="rId76">
                            <a:extLst>
                              <a:ext uri="{28A0092B-C50C-407E-A947-70E740481C1C}">
                                <a14:useLocalDpi xmlns:a14="http://schemas.microsoft.com/office/drawing/2010/main" val="0"/>
                              </a:ext>
                            </a:extLst>
                          </a:blip>
                          <a:srcRect l="3016" t="71880" r="1738" b="12"/>
                          <a:stretch/>
                        </pic:blipFill>
                        <pic:spPr bwMode="auto">
                          <a:xfrm>
                            <a:off x="87783" y="2904134"/>
                            <a:ext cx="2772462" cy="1264709"/>
                          </a:xfrm>
                          <a:prstGeom prst="rect">
                            <a:avLst/>
                          </a:prstGeom>
                          <a:ln>
                            <a:noFill/>
                          </a:ln>
                          <a:extLst>
                            <a:ext uri="{53640926-AAD7-44D8-BBD7-CCE9431645EC}">
                              <a14:shadowObscured xmlns:a14="http://schemas.microsoft.com/office/drawing/2010/main"/>
                            </a:ext>
                          </a:extLst>
                        </pic:spPr>
                      </pic:pic>
                      <wps:wsp>
                        <wps:cNvPr id="126" name="Zone de texte 126"/>
                        <wps:cNvSpPr txBox="1"/>
                        <wps:spPr>
                          <a:xfrm>
                            <a:off x="0" y="4227830"/>
                            <a:ext cx="4900930" cy="267335"/>
                          </a:xfrm>
                          <a:prstGeom prst="rect">
                            <a:avLst/>
                          </a:prstGeom>
                          <a:solidFill>
                            <a:prstClr val="white"/>
                          </a:solidFill>
                          <a:ln>
                            <a:noFill/>
                          </a:ln>
                        </wps:spPr>
                        <wps:txbx>
                          <w:txbxContent>
                            <w:p w14:paraId="73F88A70" w14:textId="04A920F6" w:rsidR="00BA70AE" w:rsidRPr="00783671" w:rsidRDefault="00BA70AE" w:rsidP="00BA70AE">
                              <w:pPr>
                                <w:pStyle w:val="Lgende"/>
                                <w:rPr>
                                  <w:sz w:val="20"/>
                                  <w:szCs w:val="20"/>
                                </w:rPr>
                              </w:pPr>
                              <w:r>
                                <w:t xml:space="preserve">Figure </w:t>
                              </w:r>
                              <w:r>
                                <w:fldChar w:fldCharType="begin"/>
                              </w:r>
                              <w:r>
                                <w:instrText xml:space="preserve"> SEQ Figure \* ARABIC </w:instrText>
                              </w:r>
                              <w:r>
                                <w:fldChar w:fldCharType="separate"/>
                              </w:r>
                              <w:r>
                                <w:rPr>
                                  <w:noProof/>
                                </w:rPr>
                                <w:t>34</w:t>
                              </w:r>
                              <w:r>
                                <w:fldChar w:fldCharType="end"/>
                              </w:r>
                              <w:r>
                                <w:t xml:space="preserve"> : Exemple d'une ligne complétée avec une ligne non complétée dessous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7FC1FD7" id="Groupe 127" o:spid="_x0000_s1120" style="width:385.9pt;height:125.3pt;mso-position-horizontal-relative:char;mso-position-vertical-relative:line" coordorigin=",29041" coordsize="49009,15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">
                <v:shape id="Image 125" o:spid="_x0000_s1121" type="#_x0000_t75" style="position:absolute;left:877;top:29041;width:27725;height:1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">
                  <v:imagedata r:id="rId77" o:title="" croptop="47107f" cropbottom="8f" cropleft="1977f" cropright="1139f"/>
                </v:shape>
                <v:shape id="Zone de texte 126" o:spid="_x0000_s1122" type="#_x0000_t202" style="position:absolute;top:42278;width:49009;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" stroked="f">
                  <v:textbox style="mso-fit-shape-to-text:t" inset="0,0,0,0">
                    <w:txbxContent>
                      <w:p w14:paraId="73F88A70" w14:textId="04A920F6" w:rsidR="00BA70AE" w:rsidRPr="00783671" w:rsidRDefault="00BA70AE" w:rsidP="00BA70AE">
                        <w:pPr>
                          <w:pStyle w:val="Lgende"/>
                          <w:rPr>
                            <w:sz w:val="20"/>
                            <w:szCs w:val="20"/>
                          </w:rPr>
                        </w:pPr>
                        <w:r>
                          <w:t xml:space="preserve">Figure </w:t>
                        </w:r>
                        <w:r>
                          <w:fldChar w:fldCharType="begin"/>
                        </w:r>
                        <w:r>
                          <w:instrText xml:space="preserve"> SEQ Figure \* ARABIC </w:instrText>
                        </w:r>
                        <w:r>
                          <w:fldChar w:fldCharType="separate"/>
                        </w:r>
                        <w:r>
                          <w:rPr>
                            <w:noProof/>
                          </w:rPr>
                          <w:t>34</w:t>
                        </w:r>
                        <w:r>
                          <w:fldChar w:fldCharType="end"/>
                        </w:r>
                        <w:r>
                          <w:t xml:space="preserve"> : Exemple d'une ligne complétée avec une ligne non complétée dessous</w:t>
                        </w:r>
                      </w:p>
                    </w:txbxContent>
                  </v:textbox>
                </v:shape>
                <w10:anchorlock/>
              </v:group>
            </w:pict>
          </mc:Fallback>
        </mc:AlternateContent>
      </w:r>
    </w:p>
    <w:p w14:paraId="41337E9D" w14:textId="1374C201" w:rsidR="004F00C8" w:rsidRDefault="00E97C98" w:rsidP="002C3389">
      <w:pPr>
        <w:pStyle w:val="Corpsdetexte"/>
        <w:spacing w:line="276" w:lineRule="auto"/>
      </w:pPr>
      <w:r>
        <w:t>Dans un premier temps, l’utilisation d’un Console.MoveBufferArea avait été mis en place. Mais à cause d’une complexité pour debugger un problème de position du move buffer area, cette nouvelle approche a été mise en place.</w:t>
      </w:r>
    </w:p>
    <w:p w14:paraId="02138073" w14:textId="77777777" w:rsidR="004F00C8" w:rsidRPr="004F00C8" w:rsidRDefault="004F00C8" w:rsidP="003C4C1F">
      <w:pPr>
        <w:pStyle w:val="Retraitcorpsdetexte3"/>
        <w:spacing w:line="276" w:lineRule="auto"/>
      </w:pPr>
    </w:p>
    <w:p w14:paraId="68A37F7B" w14:textId="3C96AA1A" w:rsidR="006C187C" w:rsidRDefault="006C187C" w:rsidP="003C4C1F">
      <w:pPr>
        <w:pStyle w:val="Titre2"/>
      </w:pPr>
      <w:r>
        <w:t xml:space="preserve"> </w:t>
      </w:r>
      <w:bookmarkStart w:id="108" w:name="_Toc167881491"/>
      <w:r>
        <w:t>Blocage des lignes</w:t>
      </w:r>
      <w:bookmarkEnd w:id="108"/>
    </w:p>
    <w:p w14:paraId="5C4F0903" w14:textId="77777777" w:rsidR="00D044AD" w:rsidRDefault="00D044AD" w:rsidP="003C4C1F">
      <w:pPr>
        <w:pStyle w:val="Corpsdetexte"/>
        <w:spacing w:line="276" w:lineRule="auto"/>
      </w:pPr>
      <w:r>
        <w:t>//Gestion du blocage et de la suppression (ne dois pas supprimer une ligne bloquée)</w:t>
      </w:r>
    </w:p>
    <w:p w14:paraId="5F199F57" w14:textId="77777777" w:rsidR="00D044AD" w:rsidRDefault="00D044AD" w:rsidP="003C4C1F">
      <w:pPr>
        <w:pStyle w:val="Corpsdetexte"/>
        <w:spacing w:line="276" w:lineRule="auto"/>
      </w:pPr>
      <w:r>
        <w:t>//optimisation pour le visuel (supprime tout en back puis réécrit 1 seule fois)</w:t>
      </w:r>
    </w:p>
    <w:p w14:paraId="06F5815C" w14:textId="77777777" w:rsidR="004F00C8" w:rsidRDefault="004F00C8" w:rsidP="003C4C1F">
      <w:pPr>
        <w:pStyle w:val="Retraitcorpsdetexte3"/>
        <w:spacing w:line="276" w:lineRule="auto"/>
      </w:pPr>
    </w:p>
    <w:p w14:paraId="5971D000" w14:textId="7F1619D6" w:rsidR="004F00C8" w:rsidRDefault="004F00C8" w:rsidP="003C4C1F">
      <w:pPr>
        <w:pStyle w:val="Titre2"/>
      </w:pPr>
      <w:r>
        <w:t xml:space="preserve"> </w:t>
      </w:r>
      <w:bookmarkStart w:id="109" w:name="_Toc167881492"/>
      <w:r>
        <w:t>Gestion des questions</w:t>
      </w:r>
      <w:bookmarkEnd w:id="109"/>
    </w:p>
    <w:p w14:paraId="7A382597" w14:textId="73F1AB06" w:rsidR="005E6A86" w:rsidRPr="005E6A86" w:rsidRDefault="005E6A86" w:rsidP="003C4C1F">
      <w:pPr>
        <w:pStyle w:val="Corpsdetexte"/>
        <w:spacing w:line="276" w:lineRule="auto"/>
      </w:pPr>
      <w:r>
        <w:t>Cette partie aborde tou</w:t>
      </w:r>
      <w:r w:rsidR="00B53B6C">
        <w:t>t</w:t>
      </w:r>
      <w:r>
        <w:t xml:space="preserve"> ce qui est lié aux questions.</w:t>
      </w:r>
      <w:r w:rsidR="0072624B">
        <w:t xml:space="preserve"> Dans le cas où la base de données de fonctionne pas, le jeu fonctionne mais les questions ne seront pas présentes car elles sont liées à la DB.</w:t>
      </w:r>
      <w:r w:rsidR="00B53B6C">
        <w:t xml:space="preserve"> </w:t>
      </w:r>
    </w:p>
    <w:p w14:paraId="527524EE" w14:textId="78BE2856" w:rsidR="00755E09" w:rsidRDefault="00B961A5" w:rsidP="00B961A5">
      <w:pPr>
        <w:pStyle w:val="Titre3"/>
      </w:pPr>
      <w:r>
        <w:t xml:space="preserve"> </w:t>
      </w:r>
      <w:bookmarkStart w:id="110" w:name="_Toc167881493"/>
      <w:r w:rsidR="00755E09">
        <w:t>Affichage des questions</w:t>
      </w:r>
      <w:bookmarkEnd w:id="110"/>
    </w:p>
    <w:p w14:paraId="5253A575" w14:textId="179E8DF2" w:rsidR="005E6A86" w:rsidRDefault="005E6A86" w:rsidP="003C4C1F">
      <w:pPr>
        <w:pStyle w:val="Retraitcorpsdetexte"/>
        <w:spacing w:line="276" w:lineRule="auto"/>
        <w:ind w:left="708"/>
      </w:pPr>
      <w:r>
        <w:t xml:space="preserve">Afin de gérer au mieux les questions, un QuestionManager a été </w:t>
      </w:r>
      <w:r w:rsidR="00B53B6C">
        <w:t>créé</w:t>
      </w:r>
      <w:r>
        <w:t xml:space="preserve"> ainsi qu’une classe Question. La classe Question contient un énoncé et la réponse à la question.</w:t>
      </w:r>
    </w:p>
    <w:p w14:paraId="062F802E" w14:textId="53B5D5E8" w:rsidR="005E6A86" w:rsidRDefault="005E6A86" w:rsidP="003C4C1F">
      <w:pPr>
        <w:pStyle w:val="Retraitcorpsdetexte"/>
        <w:spacing w:line="276" w:lineRule="auto"/>
        <w:ind w:left="708"/>
      </w:pPr>
      <w:r>
        <w:t>Le QuestionManager contient une liste de questions, une liste de questions usées et une méthode pour récupérer une question aléatoire.</w:t>
      </w:r>
    </w:p>
    <w:p w14:paraId="378FB5FF" w14:textId="6F00E376" w:rsidR="005E6A86" w:rsidRDefault="005E6A86" w:rsidP="003C4C1F">
      <w:pPr>
        <w:pStyle w:val="Retraitcorpsdetexte"/>
        <w:spacing w:line="276" w:lineRule="auto"/>
        <w:ind w:left="708"/>
      </w:pPr>
      <w:r>
        <w:t xml:space="preserve">Lorsque le joueur complète une ligne, le jeu se met en pause et un appel au </w:t>
      </w:r>
      <w:r w:rsidR="00B53B6C">
        <w:t>Q</w:t>
      </w:r>
      <w:r>
        <w:t>uestion</w:t>
      </w:r>
      <w:r w:rsidR="00B53B6C">
        <w:t>M</w:t>
      </w:r>
      <w:r>
        <w:t>anager est fait pour obtenir une question aléatoire. La question est retirée de la liste de question</w:t>
      </w:r>
      <w:r w:rsidR="00B53B6C">
        <w:t>s</w:t>
      </w:r>
      <w:r>
        <w:t xml:space="preserve"> et est ajoutée à la liste des questions utilisées. Si la liste de questions possibles est vide, alors on la rerempli</w:t>
      </w:r>
      <w:r w:rsidR="00B53B6C">
        <w:t>t</w:t>
      </w:r>
      <w:r>
        <w:t xml:space="preserve"> via la liste de questions utilisées et celle-ci est vidée. </w:t>
      </w:r>
    </w:p>
    <w:p w14:paraId="72325F8A" w14:textId="77777777" w:rsidR="005E6A86" w:rsidRDefault="005E6A86" w:rsidP="00755E09">
      <w:pPr>
        <w:pStyle w:val="Retraitcorpsdetexte"/>
      </w:pPr>
    </w:p>
    <w:p w14:paraId="2E061C8A" w14:textId="7A6C2ED3" w:rsidR="005E6A86" w:rsidRDefault="005E6A86" w:rsidP="00755E09">
      <w:pPr>
        <w:pStyle w:val="Retraitcorpsdetexte"/>
      </w:pPr>
      <w:r>
        <w:rPr>
          <w:noProof/>
        </w:rPr>
        <mc:AlternateContent>
          <mc:Choice Requires="wpg">
            <w:drawing>
              <wp:inline distT="0" distB="0" distL="0" distR="0" wp14:anchorId="234D3E3A" wp14:editId="5DC17310">
                <wp:extent cx="5759450" cy="3201035"/>
                <wp:effectExtent l="0" t="0" r="0" b="0"/>
                <wp:docPr id="100" name="Groupe 100"/>
                <wp:cNvGraphicFramePr/>
                <a:graphic xmlns:a="http://schemas.openxmlformats.org/drawingml/2006/main">
                  <a:graphicData uri="http://schemas.microsoft.com/office/word/2010/wordprocessingGroup">
                    <wpg:wgp>
                      <wpg:cNvGrpSpPr/>
                      <wpg:grpSpPr>
                        <a:xfrm>
                          <a:off x="0" y="0"/>
                          <a:ext cx="5759450" cy="3201035"/>
                          <a:chOff x="0" y="0"/>
                          <a:chExt cx="5759450" cy="3201035"/>
                        </a:xfrm>
                      </wpg:grpSpPr>
                      <pic:pic xmlns:pic="http://schemas.openxmlformats.org/drawingml/2006/picture">
                        <pic:nvPicPr>
                          <pic:cNvPr id="98" name="Image 9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wps:wsp>
                        <wps:cNvPr id="99" name="Zone de texte 99"/>
                        <wps:cNvSpPr txBox="1"/>
                        <wps:spPr>
                          <a:xfrm>
                            <a:off x="0" y="2933700"/>
                            <a:ext cx="5759450" cy="267335"/>
                          </a:xfrm>
                          <a:prstGeom prst="rect">
                            <a:avLst/>
                          </a:prstGeom>
                          <a:solidFill>
                            <a:prstClr val="white"/>
                          </a:solidFill>
                          <a:ln>
                            <a:noFill/>
                          </a:ln>
                        </wps:spPr>
                        <wps:txbx>
                          <w:txbxContent>
                            <w:p w14:paraId="2096FA66" w14:textId="4547C5A5" w:rsidR="00771CF1" w:rsidRPr="002E3A7E" w:rsidRDefault="00771CF1" w:rsidP="005E6A86">
                              <w:pPr>
                                <w:pStyle w:val="Lgende"/>
                                <w:rPr>
                                  <w:sz w:val="20"/>
                                  <w:szCs w:val="20"/>
                                </w:rPr>
                              </w:pPr>
                              <w:r>
                                <w:t xml:space="preserve">Figure </w:t>
                              </w:r>
                              <w:r w:rsidR="00000000">
                                <w:fldChar w:fldCharType="begin"/>
                              </w:r>
                              <w:r w:rsidR="00000000">
                                <w:instrText xml:space="preserve"> SEQ Figure \* ARABIC </w:instrText>
                              </w:r>
                              <w:r w:rsidR="00000000">
                                <w:fldChar w:fldCharType="separate"/>
                              </w:r>
                              <w:r w:rsidR="00BA70AE">
                                <w:rPr>
                                  <w:noProof/>
                                </w:rPr>
                                <w:t>35</w:t>
                              </w:r>
                              <w:r w:rsidR="00000000">
                                <w:rPr>
                                  <w:noProof/>
                                </w:rPr>
                                <w:fldChar w:fldCharType="end"/>
                              </w:r>
                              <w:r>
                                <w:t xml:space="preserve"> : Gestion de la récupération d'une question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34D3E3A" id="Groupe 100" o:spid="_x0000_s1123" style="width:453.5pt;height:252.05pt;mso-position-horizontal-relative:char;mso-position-vertical-relative:line" coordsize="57594,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">
                <v:shape id="Image 98" o:spid="_x0000_s1124" type="#_x0000_t75" style="position:absolute;width:57594;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">
                  <v:imagedata r:id="rId79" o:title=""/>
                </v:shape>
                <v:shape id="Zone de texte 99" o:spid="_x0000_s1125" type="#_x0000_t202" style="position:absolute;top:29337;width:57594;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2096FA66" w14:textId="4547C5A5" w:rsidR="00771CF1" w:rsidRPr="002E3A7E" w:rsidRDefault="00771CF1" w:rsidP="005E6A86">
                        <w:pPr>
                          <w:pStyle w:val="Lgende"/>
                          <w:rPr>
                            <w:sz w:val="20"/>
                            <w:szCs w:val="20"/>
                          </w:rPr>
                        </w:pPr>
                        <w:r>
                          <w:t xml:space="preserve">Figure </w:t>
                        </w:r>
                        <w:r w:rsidR="00000000">
                          <w:fldChar w:fldCharType="begin"/>
                        </w:r>
                        <w:r w:rsidR="00000000">
                          <w:instrText xml:space="preserve"> SEQ Figure \* ARABIC </w:instrText>
                        </w:r>
                        <w:r w:rsidR="00000000">
                          <w:fldChar w:fldCharType="separate"/>
                        </w:r>
                        <w:r w:rsidR="00BA70AE">
                          <w:rPr>
                            <w:noProof/>
                          </w:rPr>
                          <w:t>35</w:t>
                        </w:r>
                        <w:r w:rsidR="00000000">
                          <w:rPr>
                            <w:noProof/>
                          </w:rPr>
                          <w:fldChar w:fldCharType="end"/>
                        </w:r>
                        <w:r>
                          <w:t xml:space="preserve"> : Gestion de la récupération d'une question</w:t>
                        </w:r>
                      </w:p>
                    </w:txbxContent>
                  </v:textbox>
                </v:shape>
                <w10:anchorlock/>
              </v:group>
            </w:pict>
          </mc:Fallback>
        </mc:AlternateContent>
      </w:r>
    </w:p>
    <w:p w14:paraId="7324E248" w14:textId="7BF1B462" w:rsidR="005E6A86" w:rsidRDefault="005E6A86" w:rsidP="003C4C1F">
      <w:pPr>
        <w:pStyle w:val="Retraitcorpsdetexte"/>
        <w:spacing w:line="276" w:lineRule="auto"/>
        <w:ind w:left="708"/>
      </w:pPr>
      <w:r>
        <w:t xml:space="preserve">Cela permet d’éviter qu’une même question tombe plusieurs fois de suite en plus d’assurer que toutes les questions seront posées avant de recommencer la liste. </w:t>
      </w:r>
    </w:p>
    <w:p w14:paraId="1DAB0559" w14:textId="77777777" w:rsidR="005E6A86" w:rsidRDefault="005E6A86" w:rsidP="003C4C1F">
      <w:pPr>
        <w:pStyle w:val="Retraitcorpsdetexte"/>
        <w:spacing w:line="276" w:lineRule="auto"/>
      </w:pPr>
    </w:p>
    <w:p w14:paraId="6D551D53" w14:textId="0A8E05B6" w:rsidR="00755E09" w:rsidRDefault="005E6A86" w:rsidP="003C4C1F">
      <w:pPr>
        <w:pStyle w:val="Retraitcorpsdetexte"/>
        <w:spacing w:line="276" w:lineRule="auto"/>
        <w:ind w:left="708"/>
      </w:pPr>
      <w:r>
        <w:t>Une fois la question choisie, elle</w:t>
      </w:r>
      <w:r w:rsidR="00B53B6C">
        <w:t xml:space="preserve"> est</w:t>
      </w:r>
      <w:r>
        <w:t xml:space="preserve"> renvoyée au </w:t>
      </w:r>
      <w:r w:rsidR="00B53B6C">
        <w:t>G</w:t>
      </w:r>
      <w:r>
        <w:t>ame</w:t>
      </w:r>
      <w:r w:rsidR="00B53B6C">
        <w:t>M</w:t>
      </w:r>
      <w:r>
        <w:t xml:space="preserve">anager et l’énoncé est affiché. Dans le cas où l’énoncé est très long, le programme l’écrit sur plusieurs lignes. </w:t>
      </w:r>
    </w:p>
    <w:p w14:paraId="47D96CEA" w14:textId="77777777" w:rsidR="00721003" w:rsidRDefault="00721003" w:rsidP="008D3EF4">
      <w:pPr>
        <w:pStyle w:val="Retraitcorpsdetexte"/>
      </w:pPr>
    </w:p>
    <w:p w14:paraId="28F84B70" w14:textId="1CCDA04E" w:rsidR="00721003" w:rsidRDefault="00721003" w:rsidP="008D3EF4">
      <w:pPr>
        <w:pStyle w:val="Retraitcorpsdetexte"/>
      </w:pPr>
      <w:r>
        <w:rPr>
          <w:noProof/>
        </w:rPr>
        <mc:AlternateContent>
          <mc:Choice Requires="wpg">
            <w:drawing>
              <wp:inline distT="0" distB="0" distL="0" distR="0" wp14:anchorId="178B8E74" wp14:editId="12B6EB78">
                <wp:extent cx="3638550" cy="1466850"/>
                <wp:effectExtent l="0" t="0" r="0" b="0"/>
                <wp:docPr id="94" name="Groupe 94"/>
                <wp:cNvGraphicFramePr/>
                <a:graphic xmlns:a="http://schemas.openxmlformats.org/drawingml/2006/main">
                  <a:graphicData uri="http://schemas.microsoft.com/office/word/2010/wordprocessingGroup">
                    <wpg:wgp>
                      <wpg:cNvGrpSpPr/>
                      <wpg:grpSpPr>
                        <a:xfrm>
                          <a:off x="0" y="0"/>
                          <a:ext cx="3638550" cy="1466850"/>
                          <a:chOff x="0" y="0"/>
                          <a:chExt cx="3638550" cy="1466850"/>
                        </a:xfrm>
                      </wpg:grpSpPr>
                      <pic:pic xmlns:pic="http://schemas.openxmlformats.org/drawingml/2006/picture">
                        <pic:nvPicPr>
                          <pic:cNvPr id="92" name="Image 9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638550" cy="1143000"/>
                          </a:xfrm>
                          <a:prstGeom prst="rect">
                            <a:avLst/>
                          </a:prstGeom>
                        </pic:spPr>
                      </pic:pic>
                      <wps:wsp>
                        <wps:cNvPr id="93" name="Zone de texte 93"/>
                        <wps:cNvSpPr txBox="1"/>
                        <wps:spPr>
                          <a:xfrm>
                            <a:off x="0" y="1199515"/>
                            <a:ext cx="3638550" cy="267335"/>
                          </a:xfrm>
                          <a:prstGeom prst="rect">
                            <a:avLst/>
                          </a:prstGeom>
                          <a:solidFill>
                            <a:prstClr val="white"/>
                          </a:solidFill>
                          <a:ln>
                            <a:noFill/>
                          </a:ln>
                        </wps:spPr>
                        <wps:txbx>
                          <w:txbxContent>
                            <w:p w14:paraId="1104FE75" w14:textId="295A16DD" w:rsidR="00721003" w:rsidRPr="00A22D90" w:rsidRDefault="00721003" w:rsidP="00721003">
                              <w:pPr>
                                <w:pStyle w:val="Lgende"/>
                                <w:rPr>
                                  <w:noProof/>
                                  <w:sz w:val="20"/>
                                  <w:szCs w:val="20"/>
                                </w:rPr>
                              </w:pPr>
                              <w:r>
                                <w:t xml:space="preserve">Figure </w:t>
                              </w:r>
                              <w:r>
                                <w:fldChar w:fldCharType="begin"/>
                              </w:r>
                              <w:r>
                                <w:instrText xml:space="preserve"> SEQ Figure \* ARABIC </w:instrText>
                              </w:r>
                              <w:r>
                                <w:fldChar w:fldCharType="separate"/>
                              </w:r>
                              <w:r w:rsidR="00BA70AE">
                                <w:rPr>
                                  <w:noProof/>
                                </w:rPr>
                                <w:t>36</w:t>
                              </w:r>
                              <w:r>
                                <w:fldChar w:fldCharType="end"/>
                              </w:r>
                              <w:r>
                                <w:t xml:space="preserve"> : Résultat de l'affichage d'une question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78B8E74" id="Groupe 94" o:spid="_x0000_s1126" style="width:286.5pt;height:115.5pt;mso-position-horizontal-relative:char;mso-position-vertical-relative:line" coordsize="36385,14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">
                <v:shape id="Image 92" o:spid="_x0000_s1127" type="#_x0000_t75" style="position:absolute;width:3638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">
                  <v:imagedata r:id="rId81" o:title=""/>
                </v:shape>
                <v:shape id="Zone de texte 93" o:spid="_x0000_s1128" type="#_x0000_t202" style="position:absolute;top:11995;width:36385;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1104FE75" w14:textId="295A16DD" w:rsidR="00721003" w:rsidRPr="00A22D90" w:rsidRDefault="00721003" w:rsidP="00721003">
                        <w:pPr>
                          <w:pStyle w:val="Lgende"/>
                          <w:rPr>
                            <w:noProof/>
                            <w:sz w:val="20"/>
                            <w:szCs w:val="20"/>
                          </w:rPr>
                        </w:pPr>
                        <w:r>
                          <w:t xml:space="preserve">Figure </w:t>
                        </w:r>
                        <w:r>
                          <w:fldChar w:fldCharType="begin"/>
                        </w:r>
                        <w:r>
                          <w:instrText xml:space="preserve"> SEQ Figure \* ARABIC </w:instrText>
                        </w:r>
                        <w:r>
                          <w:fldChar w:fldCharType="separate"/>
                        </w:r>
                        <w:r w:rsidR="00BA70AE">
                          <w:rPr>
                            <w:noProof/>
                          </w:rPr>
                          <w:t>36</w:t>
                        </w:r>
                        <w:r>
                          <w:fldChar w:fldCharType="end"/>
                        </w:r>
                        <w:r>
                          <w:t xml:space="preserve"> : Résultat de l'affichage d'une question</w:t>
                        </w:r>
                      </w:p>
                    </w:txbxContent>
                  </v:textbox>
                </v:shape>
                <w10:anchorlock/>
              </v:group>
            </w:pict>
          </mc:Fallback>
        </mc:AlternateContent>
      </w:r>
    </w:p>
    <w:p w14:paraId="065908CD" w14:textId="5CFDF6D4" w:rsidR="00B53B6C" w:rsidRDefault="00B53B6C" w:rsidP="008D3EF4">
      <w:pPr>
        <w:pStyle w:val="Retraitcorpsdetexte"/>
      </w:pPr>
    </w:p>
    <w:p w14:paraId="03FAD459" w14:textId="77777777" w:rsidR="008D3EF4" w:rsidRPr="00755E09" w:rsidRDefault="008D3EF4" w:rsidP="008D3EF4">
      <w:pPr>
        <w:pStyle w:val="Retraitcorpsdetexte"/>
      </w:pPr>
    </w:p>
    <w:p w14:paraId="359C2B84" w14:textId="293EED86" w:rsidR="00755E09" w:rsidRPr="00755E09" w:rsidRDefault="00B961A5" w:rsidP="00B961A5">
      <w:pPr>
        <w:pStyle w:val="Titre3"/>
      </w:pPr>
      <w:r>
        <w:t xml:space="preserve"> </w:t>
      </w:r>
      <w:bookmarkStart w:id="111" w:name="_Toc167881494"/>
      <w:r w:rsidR="00755E09">
        <w:t>Mise en pause du jeu</w:t>
      </w:r>
      <w:bookmarkEnd w:id="111"/>
    </w:p>
    <w:p w14:paraId="5C02E298" w14:textId="36E7B6F2" w:rsidR="00A5258C" w:rsidRDefault="00A5258C" w:rsidP="003C4C1F">
      <w:pPr>
        <w:pStyle w:val="Retraitcorpsdetexte"/>
        <w:spacing w:line="276" w:lineRule="auto"/>
        <w:ind w:left="708"/>
      </w:pPr>
      <w:r>
        <w:t>Pour que le joueur ait le temps de répondre à la question, le jeu est mis en pause.</w:t>
      </w:r>
    </w:p>
    <w:p w14:paraId="3BCC619B" w14:textId="084AC4D9" w:rsidR="00A5258C" w:rsidRDefault="00A5258C" w:rsidP="003C4C1F">
      <w:pPr>
        <w:pStyle w:val="Retraitcorpsdetexte"/>
        <w:spacing w:line="276" w:lineRule="auto"/>
        <w:ind w:left="708"/>
      </w:pPr>
      <w:r>
        <w:t xml:space="preserve">Les threads sont arrêtés et le boolean _IsPaused est défini à True permettant de ne plus exécuter les boucles du jeu. </w:t>
      </w:r>
    </w:p>
    <w:p w14:paraId="21B9AA52" w14:textId="6888E4AC" w:rsidR="00A5258C" w:rsidRDefault="00A5258C" w:rsidP="003C4C1F">
      <w:pPr>
        <w:pStyle w:val="Retraitcorpsdetexte"/>
        <w:spacing w:line="276" w:lineRule="auto"/>
        <w:ind w:left="708"/>
      </w:pPr>
      <w:r>
        <w:t xml:space="preserve">Au début, la variable _InGame (bool) était mise à false mais posait </w:t>
      </w:r>
      <w:r w:rsidR="00B3108F">
        <w:t>un problème</w:t>
      </w:r>
      <w:r>
        <w:t xml:space="preserve">. La boucle principale se </w:t>
      </w:r>
      <w:r w:rsidR="00B3108F">
        <w:t>terminait et donc la boucle du program.cs se terminait également. Le programme finissait donc par s’arrêter. C’est pourquoi _IsPaused a été mis en place.</w:t>
      </w:r>
    </w:p>
    <w:p w14:paraId="797BA317" w14:textId="6392648C" w:rsidR="00B3108F" w:rsidRDefault="00B3108F" w:rsidP="003C4C1F">
      <w:pPr>
        <w:pStyle w:val="Retraitcorpsdetexte"/>
        <w:spacing w:line="276" w:lineRule="auto"/>
        <w:ind w:left="708"/>
      </w:pPr>
      <w:r>
        <w:t>Les threads arrêtés sont tués afin de ne pas occuper de la mémoire du processeur pour rien.</w:t>
      </w:r>
    </w:p>
    <w:p w14:paraId="46C377AB" w14:textId="5B23DBE3" w:rsidR="00755E09" w:rsidRDefault="00B3108F" w:rsidP="00B961A5">
      <w:pPr>
        <w:pStyle w:val="Titre3"/>
      </w:pPr>
      <w:r>
        <w:t xml:space="preserve"> </w:t>
      </w:r>
      <w:bookmarkStart w:id="112" w:name="_Toc167881495"/>
      <w:r w:rsidR="00755E09">
        <w:t>Inputs utilisateur (pour sa réponse)</w:t>
      </w:r>
      <w:bookmarkEnd w:id="112"/>
    </w:p>
    <w:p w14:paraId="298CC0AA" w14:textId="06D69C32" w:rsidR="003020C8" w:rsidRDefault="00B3108F" w:rsidP="003C4C1F">
      <w:pPr>
        <w:pStyle w:val="Retraitcorpsdetexte"/>
        <w:spacing w:line="276" w:lineRule="auto"/>
        <w:ind w:left="708"/>
      </w:pPr>
      <w:r>
        <w:t xml:space="preserve">Le jeu étant mis en pause, aucun thread n’a été nécessaire pour la gestion des inputs utilisateur lors de sa réponse. </w:t>
      </w:r>
    </w:p>
    <w:p w14:paraId="223767BB" w14:textId="2C10C138" w:rsidR="00B3108F" w:rsidRDefault="00B3108F" w:rsidP="003C4C1F">
      <w:pPr>
        <w:pStyle w:val="Retraitcorpsdetexte"/>
        <w:spacing w:line="276" w:lineRule="auto"/>
        <w:ind w:left="708"/>
      </w:pPr>
      <w:r>
        <w:lastRenderedPageBreak/>
        <w:t>Cependant, plusieurs touches du clavier permettent d’écrire des caractères spéciaux qui ne rende</w:t>
      </w:r>
      <w:r w:rsidR="00A872A5">
        <w:t>nt</w:t>
      </w:r>
      <w:r>
        <w:t xml:space="preserve"> pas bien (comme la touche TAB ou certains caractères disponibles avec la touche Alt +). C’est pourquoi les inputs sont triés avant d’être affiché. La touche Enter permet de valider la réponse et la touche Backspace doit pouvoir effacer le dernier caractère. Pour ça, le curseur est déplacé puis un espace est écrit et le curseur est redéplacé. En back, le dernier caractère est supprimé du string pour la réponse.</w:t>
      </w:r>
    </w:p>
    <w:p w14:paraId="4E8398E1" w14:textId="7F85D0C7" w:rsidR="003020C8" w:rsidRDefault="00B961A5" w:rsidP="00B961A5">
      <w:pPr>
        <w:pStyle w:val="Titre3"/>
      </w:pPr>
      <w:r>
        <w:t xml:space="preserve"> </w:t>
      </w:r>
      <w:bookmarkStart w:id="113" w:name="_Toc167881496"/>
      <w:r w:rsidR="003020C8">
        <w:t>Vérification de la réponse</w:t>
      </w:r>
      <w:bookmarkEnd w:id="113"/>
    </w:p>
    <w:p w14:paraId="57CA406A" w14:textId="057A8619" w:rsidR="00EE2499" w:rsidRDefault="00EE2499" w:rsidP="003C4C1F">
      <w:pPr>
        <w:pStyle w:val="Retraitcorpsdetexte"/>
        <w:spacing w:line="276" w:lineRule="auto"/>
        <w:ind w:left="708"/>
      </w:pPr>
      <w:r>
        <w:t>Une fois que le joueur a validé sa réponse, celle-ci est envoy</w:t>
      </w:r>
      <w:r w:rsidR="00542824">
        <w:t>ée</w:t>
      </w:r>
      <w:r>
        <w:t xml:space="preserve"> à une autre méthode qui va la comparer à la réponse attendue.</w:t>
      </w:r>
    </w:p>
    <w:p w14:paraId="44E40FDA" w14:textId="1B0CA85D" w:rsidR="00EE2499" w:rsidRDefault="00EE2499" w:rsidP="003C4C1F">
      <w:pPr>
        <w:pStyle w:val="Retraitcorpsdetexte"/>
        <w:spacing w:line="276" w:lineRule="auto"/>
        <w:ind w:left="708"/>
      </w:pPr>
      <w:r>
        <w:t>Afin de permettre une marge d’erreur, une méthode utilisant l’algorithme de Levenshtein va calculer le nombre de caractères de différence entre la réponse donnée et celle attendue (trouvée sur stackoverflow). Ensuite, il ne reste plus qu’à définir le pourcentage de marge. Ici, il est de ~12%. Cela permet qu’une réponse avec plus de 12 caractères</w:t>
      </w:r>
      <w:r w:rsidR="005D125F">
        <w:t>,</w:t>
      </w:r>
      <w:r>
        <w:t xml:space="preserve"> </w:t>
      </w:r>
      <w:r w:rsidR="005D125F">
        <w:t>a</w:t>
      </w:r>
      <w:r>
        <w:t xml:space="preserve"> le droit à 1 erreur. Pour encore plus aider le joueur, les deux réponses sont mises en caractères minuscules.</w:t>
      </w:r>
    </w:p>
    <w:p w14:paraId="08343AF3" w14:textId="45029316" w:rsidR="00EE2499" w:rsidRDefault="00EE2499" w:rsidP="003C4C1F">
      <w:pPr>
        <w:pStyle w:val="Retraitcorpsdetexte"/>
        <w:spacing w:line="276" w:lineRule="auto"/>
        <w:ind w:left="708"/>
      </w:pPr>
      <w:r>
        <w:t>Si la différence entre les deux réponses est plus petite que la marge maximum, alors la réponse est considérée comme valide. Sinon, elle est considérée comme fausse.</w:t>
      </w:r>
    </w:p>
    <w:p w14:paraId="67053220" w14:textId="4BC880A3" w:rsidR="0083758A" w:rsidRPr="0083758A" w:rsidRDefault="00EE2499" w:rsidP="003C4C1F">
      <w:pPr>
        <w:pStyle w:val="Retraitcorpsdetexte"/>
        <w:spacing w:line="276" w:lineRule="auto"/>
        <w:ind w:left="708"/>
      </w:pPr>
      <w:r>
        <w:t>Si la réponse est valide -&gt; le nombre de bonnes réponses augment</w:t>
      </w:r>
      <w:r w:rsidR="0083758A">
        <w:t>e</w:t>
      </w:r>
      <w:r>
        <w:t>, le score augmente et la ligne est supprimée.</w:t>
      </w:r>
    </w:p>
    <w:p w14:paraId="36778B40" w14:textId="09617C24" w:rsidR="00EE2499" w:rsidRDefault="00EE2499" w:rsidP="003C4C1F">
      <w:pPr>
        <w:pStyle w:val="Retraitcorpsdetexte"/>
        <w:spacing w:line="276" w:lineRule="auto"/>
        <w:ind w:left="708"/>
      </w:pPr>
      <w:r>
        <w:t xml:space="preserve">Si la réponse est fausse -&gt; le nombre de mauvaises réponses augmente, la réponse attendue est affichée et la ligne la plus basse se bloque. </w:t>
      </w:r>
    </w:p>
    <w:p w14:paraId="7BE41AA9" w14:textId="77777777" w:rsidR="006D69C0" w:rsidRDefault="006D69C0" w:rsidP="00721003">
      <w:pPr>
        <w:pStyle w:val="Retraitcorpsdetexte"/>
        <w:ind w:left="708"/>
      </w:pPr>
    </w:p>
    <w:p w14:paraId="02EEFA4D" w14:textId="77777777" w:rsidR="006D69C0" w:rsidRDefault="006D69C0" w:rsidP="003C4C1F">
      <w:pPr>
        <w:pStyle w:val="Retraitcorpsdetexte"/>
        <w:spacing w:line="276" w:lineRule="auto"/>
        <w:ind w:left="708"/>
        <w:rPr>
          <w:b/>
        </w:rPr>
      </w:pPr>
      <w:r>
        <w:rPr>
          <w:b/>
        </w:rPr>
        <w:t>Exemple 1 :</w:t>
      </w:r>
    </w:p>
    <w:p w14:paraId="250509FB" w14:textId="77777777" w:rsidR="006D69C0" w:rsidRDefault="006D69C0" w:rsidP="003C4C1F">
      <w:pPr>
        <w:pStyle w:val="Retraitcorpsdetexte"/>
        <w:spacing w:line="276" w:lineRule="auto"/>
        <w:ind w:left="708"/>
      </w:pPr>
      <w:r>
        <w:t>Réponse du joueur : Programmation Orienté Objet</w:t>
      </w:r>
    </w:p>
    <w:p w14:paraId="4D5CA9E4" w14:textId="77777777" w:rsidR="006D69C0" w:rsidRDefault="006D69C0" w:rsidP="003C4C1F">
      <w:pPr>
        <w:pStyle w:val="Retraitcorpsdetexte"/>
        <w:spacing w:line="276" w:lineRule="auto"/>
        <w:ind w:left="708"/>
      </w:pPr>
      <w:r>
        <w:t>Réponse attendue : Programma</w:t>
      </w:r>
      <w:r w:rsidRPr="0083758A">
        <w:t>ti</w:t>
      </w:r>
      <w:r>
        <w:t>on Orienté</w:t>
      </w:r>
      <w:r w:rsidRPr="0083758A">
        <w:rPr>
          <w:color w:val="00B050"/>
          <w:u w:val="single"/>
        </w:rPr>
        <w:t>e</w:t>
      </w:r>
      <w:r>
        <w:t xml:space="preserve"> Objet</w:t>
      </w:r>
    </w:p>
    <w:p w14:paraId="76EE7A26" w14:textId="77777777" w:rsidR="006D69C0" w:rsidRDefault="006D69C0" w:rsidP="003C4C1F">
      <w:pPr>
        <w:pStyle w:val="Retraitcorpsdetexte"/>
        <w:spacing w:line="276" w:lineRule="auto"/>
        <w:ind w:left="708"/>
      </w:pPr>
    </w:p>
    <w:p w14:paraId="35D0FA58" w14:textId="77777777" w:rsidR="006D69C0" w:rsidRPr="00A63A33" w:rsidRDefault="006D69C0" w:rsidP="003C4C1F">
      <w:pPr>
        <w:pStyle w:val="Retraitcorpsdetexte"/>
        <w:spacing w:line="276" w:lineRule="auto"/>
        <w:ind w:left="708"/>
        <w:rPr>
          <w:b/>
        </w:rPr>
      </w:pPr>
      <w:r>
        <w:rPr>
          <w:b/>
        </w:rPr>
        <w:t>Exemple 2 :</w:t>
      </w:r>
    </w:p>
    <w:p w14:paraId="2D20C33C" w14:textId="77777777" w:rsidR="006D69C0" w:rsidRDefault="006D69C0" w:rsidP="003C4C1F">
      <w:pPr>
        <w:pStyle w:val="Retraitcorpsdetexte"/>
        <w:spacing w:line="276" w:lineRule="auto"/>
        <w:ind w:left="708"/>
      </w:pPr>
      <w:r>
        <w:t>Réponse du joueur : Programma</w:t>
      </w:r>
      <w:r w:rsidRPr="0083758A">
        <w:rPr>
          <w:color w:val="FF0000"/>
        </w:rPr>
        <w:t>it</w:t>
      </w:r>
      <w:r>
        <w:t>on Orientée Objet</w:t>
      </w:r>
    </w:p>
    <w:p w14:paraId="09ED34C9" w14:textId="47224943" w:rsidR="006D69C0" w:rsidRDefault="006D69C0" w:rsidP="003C4C1F">
      <w:pPr>
        <w:pStyle w:val="Retraitcorpsdetexte"/>
        <w:spacing w:line="276" w:lineRule="auto"/>
        <w:ind w:left="708"/>
      </w:pPr>
      <w:r>
        <w:t>Réponse attendue : Programma</w:t>
      </w:r>
      <w:r w:rsidRPr="0083758A">
        <w:rPr>
          <w:color w:val="00B050"/>
          <w:u w:val="single"/>
        </w:rPr>
        <w:t>ti</w:t>
      </w:r>
      <w:r>
        <w:t>on Orienté</w:t>
      </w:r>
      <w:r w:rsidRPr="0083758A">
        <w:t>e</w:t>
      </w:r>
      <w:r>
        <w:t xml:space="preserve"> Objet</w:t>
      </w:r>
    </w:p>
    <w:p w14:paraId="0928F295" w14:textId="13E7476D" w:rsidR="006D69C0" w:rsidRDefault="006D69C0" w:rsidP="003C4C1F">
      <w:pPr>
        <w:pStyle w:val="Retraitcorpsdetexte"/>
        <w:spacing w:line="276" w:lineRule="auto"/>
        <w:ind w:left="708"/>
      </w:pPr>
    </w:p>
    <w:p w14:paraId="2AABEF93" w14:textId="14953E9A" w:rsidR="006D69C0" w:rsidRDefault="006D69C0" w:rsidP="003C4C1F">
      <w:pPr>
        <w:pStyle w:val="Retraitcorpsdetexte"/>
        <w:spacing w:line="276" w:lineRule="auto"/>
        <w:ind w:left="708"/>
      </w:pPr>
      <w:r>
        <w:t>Grâce à la méthode de Levenshtein et la marge d’erreur, les réponses sont considérées comme correctes.</w:t>
      </w:r>
    </w:p>
    <w:p w14:paraId="3A957CF3" w14:textId="77777777" w:rsidR="006D69C0" w:rsidRDefault="006D69C0" w:rsidP="00721003">
      <w:pPr>
        <w:pStyle w:val="Retraitcorpsdetexte"/>
        <w:ind w:left="708"/>
      </w:pPr>
    </w:p>
    <w:p w14:paraId="3BB3FF5E" w14:textId="4430B13F" w:rsidR="00EE2499" w:rsidRDefault="00EE2499" w:rsidP="003C4C1F">
      <w:pPr>
        <w:pStyle w:val="Retraitcorpsdetexte"/>
        <w:spacing w:line="276" w:lineRule="auto"/>
        <w:ind w:left="708"/>
      </w:pPr>
      <w:r>
        <w:t xml:space="preserve">Pour visuellement indiquer le résultat au joueur, la question s’affichera en vert si la réponse est bonne et en rouge si elle </w:t>
      </w:r>
      <w:r w:rsidR="005D125F">
        <w:t xml:space="preserve">est </w:t>
      </w:r>
      <w:r>
        <w:t xml:space="preserve">incorrecte. </w:t>
      </w:r>
    </w:p>
    <w:p w14:paraId="02DBD7D7" w14:textId="3264541C" w:rsidR="00EE2499" w:rsidRDefault="00EE2499" w:rsidP="003C4C1F">
      <w:pPr>
        <w:pStyle w:val="Retraitcorpsdetexte"/>
        <w:spacing w:line="276" w:lineRule="auto"/>
        <w:ind w:left="708"/>
      </w:pPr>
      <w:r>
        <w:t>Pour afficher la réponse attendue en cas de mauvaise réponse, la réponse attendue stockée dans la question s</w:t>
      </w:r>
      <w:r w:rsidR="005D6980">
        <w:t>’écrira en dessous de la réponse donnée.</w:t>
      </w:r>
    </w:p>
    <w:p w14:paraId="45386720" w14:textId="2A162DBB" w:rsidR="005D6980" w:rsidRDefault="005D6980" w:rsidP="003C4C1F">
      <w:pPr>
        <w:pStyle w:val="Retraitcorpsdetexte"/>
        <w:spacing w:line="276" w:lineRule="auto"/>
        <w:ind w:left="708"/>
      </w:pPr>
      <w:r>
        <w:t>Les méthodes de blocage et de suppression des lignes ne se font qu’une fois toutes les questions répondues (voir point 5.13 pour la complétion et le point 5.14 pour le blocage).</w:t>
      </w:r>
    </w:p>
    <w:p w14:paraId="2D4337B0" w14:textId="77777777" w:rsidR="00B82DB7" w:rsidRDefault="00B82DB7" w:rsidP="003020C8">
      <w:pPr>
        <w:pStyle w:val="Retraitcorpsdetexte"/>
      </w:pPr>
    </w:p>
    <w:p w14:paraId="735E4D4A" w14:textId="2F5FBD97" w:rsidR="005D6980" w:rsidRDefault="00B82DB7" w:rsidP="00B82DB7">
      <w:pPr>
        <w:pStyle w:val="Retraitcorpsdetexte"/>
        <w:ind w:left="708"/>
      </w:pPr>
      <w:r>
        <w:rPr>
          <w:noProof/>
        </w:rPr>
        <w:lastRenderedPageBreak/>
        <mc:AlternateContent>
          <mc:Choice Requires="wpg">
            <w:drawing>
              <wp:inline distT="0" distB="0" distL="0" distR="0" wp14:anchorId="06F90DF8" wp14:editId="619146E9">
                <wp:extent cx="5759450" cy="3447415"/>
                <wp:effectExtent l="0" t="0" r="0" b="635"/>
                <wp:docPr id="103" name="Groupe 103"/>
                <wp:cNvGraphicFramePr/>
                <a:graphic xmlns:a="http://schemas.openxmlformats.org/drawingml/2006/main">
                  <a:graphicData uri="http://schemas.microsoft.com/office/word/2010/wordprocessingGroup">
                    <wpg:wgp>
                      <wpg:cNvGrpSpPr/>
                      <wpg:grpSpPr>
                        <a:xfrm>
                          <a:off x="0" y="0"/>
                          <a:ext cx="5759450" cy="3447415"/>
                          <a:chOff x="0" y="0"/>
                          <a:chExt cx="5759450" cy="3447415"/>
                        </a:xfrm>
                      </wpg:grpSpPr>
                      <pic:pic xmlns:pic="http://schemas.openxmlformats.org/drawingml/2006/picture">
                        <pic:nvPicPr>
                          <pic:cNvPr id="101" name="Image 10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59450" cy="3122930"/>
                          </a:xfrm>
                          <a:prstGeom prst="rect">
                            <a:avLst/>
                          </a:prstGeom>
                        </pic:spPr>
                      </pic:pic>
                      <wps:wsp>
                        <wps:cNvPr id="102" name="Zone de texte 102"/>
                        <wps:cNvSpPr txBox="1"/>
                        <wps:spPr>
                          <a:xfrm>
                            <a:off x="0" y="3180080"/>
                            <a:ext cx="5759450" cy="267335"/>
                          </a:xfrm>
                          <a:prstGeom prst="rect">
                            <a:avLst/>
                          </a:prstGeom>
                          <a:solidFill>
                            <a:prstClr val="white"/>
                          </a:solidFill>
                          <a:ln>
                            <a:noFill/>
                          </a:ln>
                        </wps:spPr>
                        <wps:txbx>
                          <w:txbxContent>
                            <w:p w14:paraId="66D66FFE" w14:textId="3A34ECC7" w:rsidR="00771CF1" w:rsidRPr="00485E10" w:rsidRDefault="00771CF1" w:rsidP="00B82DB7">
                              <w:pPr>
                                <w:pStyle w:val="Lgende"/>
                                <w:rPr>
                                  <w:sz w:val="20"/>
                                  <w:szCs w:val="20"/>
                                </w:rPr>
                              </w:pPr>
                              <w:r>
                                <w:t xml:space="preserve">Figure </w:t>
                              </w:r>
                              <w:r w:rsidR="00000000">
                                <w:fldChar w:fldCharType="begin"/>
                              </w:r>
                              <w:r w:rsidR="00000000">
                                <w:instrText xml:space="preserve"> SEQ Figure \* ARABIC </w:instrText>
                              </w:r>
                              <w:r w:rsidR="00000000">
                                <w:fldChar w:fldCharType="separate"/>
                              </w:r>
                              <w:r w:rsidR="00BA70AE">
                                <w:rPr>
                                  <w:noProof/>
                                </w:rPr>
                                <w:t>37</w:t>
                              </w:r>
                              <w:r w:rsidR="00000000">
                                <w:rPr>
                                  <w:noProof/>
                                </w:rPr>
                                <w:fldChar w:fldCharType="end"/>
                              </w:r>
                              <w:r>
                                <w:t xml:space="preserve"> : Méthode de vérification du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6F90DF8" id="Groupe 103" o:spid="_x0000_s1129" style="width:453.5pt;height:271.45pt;mso-position-horizontal-relative:char;mso-position-vertical-relative:line" coordsize="57594,34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">
                <v:shape id="Image 101" o:spid="_x0000_s1130" type="#_x0000_t75" style="position:absolute;width:57594;height:31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">
                  <v:imagedata r:id="rId83" o:title=""/>
                </v:shape>
                <v:shape id="Zone de texte 102" o:spid="_x0000_s1131" type="#_x0000_t202" style="position:absolute;top:31800;width:57594;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66D66FFE" w14:textId="3A34ECC7" w:rsidR="00771CF1" w:rsidRPr="00485E10" w:rsidRDefault="00771CF1" w:rsidP="00B82DB7">
                        <w:pPr>
                          <w:pStyle w:val="Lgende"/>
                          <w:rPr>
                            <w:sz w:val="20"/>
                            <w:szCs w:val="20"/>
                          </w:rPr>
                        </w:pPr>
                        <w:r>
                          <w:t xml:space="preserve">Figure </w:t>
                        </w:r>
                        <w:r w:rsidR="00000000">
                          <w:fldChar w:fldCharType="begin"/>
                        </w:r>
                        <w:r w:rsidR="00000000">
                          <w:instrText xml:space="preserve"> SEQ Figure \* ARABIC </w:instrText>
                        </w:r>
                        <w:r w:rsidR="00000000">
                          <w:fldChar w:fldCharType="separate"/>
                        </w:r>
                        <w:r w:rsidR="00BA70AE">
                          <w:rPr>
                            <w:noProof/>
                          </w:rPr>
                          <w:t>37</w:t>
                        </w:r>
                        <w:r w:rsidR="00000000">
                          <w:rPr>
                            <w:noProof/>
                          </w:rPr>
                          <w:fldChar w:fldCharType="end"/>
                        </w:r>
                        <w:r>
                          <w:t xml:space="preserve"> : Méthode de vérification du score</w:t>
                        </w:r>
                      </w:p>
                    </w:txbxContent>
                  </v:textbox>
                </v:shape>
                <w10:anchorlock/>
              </v:group>
            </w:pict>
          </mc:Fallback>
        </mc:AlternateContent>
      </w:r>
    </w:p>
    <w:p w14:paraId="57387F58" w14:textId="42BCADD5" w:rsidR="00B82DB7" w:rsidRDefault="00B82DB7" w:rsidP="003020C8">
      <w:pPr>
        <w:pStyle w:val="Retraitcorpsdetexte"/>
      </w:pPr>
    </w:p>
    <w:p w14:paraId="44F01D88" w14:textId="77777777" w:rsidR="00B82DB7" w:rsidRDefault="00B82DB7" w:rsidP="003020C8">
      <w:pPr>
        <w:pStyle w:val="Retraitcorpsdetexte"/>
      </w:pPr>
    </w:p>
    <w:p w14:paraId="332235BE" w14:textId="2A12F0B7" w:rsidR="003020C8" w:rsidRDefault="005D6980" w:rsidP="00B961A5">
      <w:pPr>
        <w:pStyle w:val="Titre3"/>
      </w:pPr>
      <w:r>
        <w:t xml:space="preserve"> </w:t>
      </w:r>
      <w:bookmarkStart w:id="114" w:name="_Toc167881497"/>
      <w:r w:rsidR="003020C8">
        <w:t>Aparté sur le score</w:t>
      </w:r>
      <w:bookmarkEnd w:id="114"/>
    </w:p>
    <w:p w14:paraId="2B1B3995" w14:textId="3D604A02" w:rsidR="003020C8" w:rsidRDefault="003020C8" w:rsidP="003C4C1F">
      <w:pPr>
        <w:pStyle w:val="Retraitcorpsdetexte"/>
        <w:spacing w:line="276" w:lineRule="auto"/>
        <w:ind w:left="708"/>
      </w:pPr>
      <w:r>
        <w:t>Ce sous-chapitre n’est pas celui qui décrira en profondeur la gestion du score, néanmoins, il reste important d’abord</w:t>
      </w:r>
      <w:r w:rsidR="006D69C0">
        <w:t>er</w:t>
      </w:r>
      <w:r>
        <w:t xml:space="preserve"> le score </w:t>
      </w:r>
      <w:r w:rsidR="006D69C0">
        <w:t>puisque</w:t>
      </w:r>
      <w:r>
        <w:t xml:space="preserve"> celui-ci est lié aux questions.</w:t>
      </w:r>
    </w:p>
    <w:p w14:paraId="4ABF17A1" w14:textId="5829004D" w:rsidR="008D3EF4" w:rsidRDefault="008D3EF4" w:rsidP="003C4C1F">
      <w:pPr>
        <w:pStyle w:val="Retraitcorpsdetexte"/>
        <w:spacing w:line="276" w:lineRule="auto"/>
        <w:ind w:left="708"/>
      </w:pPr>
      <w:r>
        <w:t>Lorsque le joueur répond correctement à une question, il augmente son score. En fonction de la difficulté, il gagnera plus ou moins de points. Il gagne également un bonus de multiplication de points selon le nombre de ligne</w:t>
      </w:r>
      <w:r w:rsidR="00093A47">
        <w:t>s</w:t>
      </w:r>
      <w:r>
        <w:t xml:space="preserve"> complétées en même temps (donc s’il remplit 1 seule ligne, il gagnera le nombre standard de points, en revanche, s’il remplit 4 lignes en même temps, il gagnera le double de points)</w:t>
      </w:r>
      <w:r w:rsidR="00093A47">
        <w:t>.</w:t>
      </w:r>
    </w:p>
    <w:p w14:paraId="7C504314" w14:textId="77777777" w:rsidR="00204992" w:rsidRDefault="00204992" w:rsidP="00D044AD">
      <w:pPr>
        <w:pStyle w:val="Retraitcorpsdetexte3"/>
        <w:ind w:left="0"/>
      </w:pPr>
    </w:p>
    <w:p w14:paraId="17B5204C" w14:textId="6B5E021E" w:rsidR="00204992" w:rsidRDefault="00204992" w:rsidP="003C4C1F">
      <w:pPr>
        <w:pStyle w:val="Titre2"/>
      </w:pPr>
      <w:r>
        <w:t xml:space="preserve"> </w:t>
      </w:r>
      <w:bookmarkStart w:id="115" w:name="_Toc167881498"/>
      <w:r>
        <w:t>Game Over</w:t>
      </w:r>
      <w:bookmarkEnd w:id="115"/>
    </w:p>
    <w:p w14:paraId="39F57B02" w14:textId="5AC40D7A" w:rsidR="0088656E" w:rsidRDefault="0088656E" w:rsidP="003C4C1F">
      <w:pPr>
        <w:pStyle w:val="Corpsdetexte"/>
        <w:spacing w:line="276" w:lineRule="auto"/>
      </w:pPr>
      <w:r>
        <w:t xml:space="preserve">Traditionnellement, le game over se déclenche lorsque le joueur atteint le haut de la zone de jeu. Mais pour faciliter la gestion du game over dans le code, une ligne indique au joueur la nouvelle limite à ne pas dépasser. Cela donne aussi au joueur une marge en fin de partie. </w:t>
      </w:r>
    </w:p>
    <w:p w14:paraId="4A87F376" w14:textId="474F14A3" w:rsidR="0088656E" w:rsidRDefault="0088656E" w:rsidP="003C4C1F">
      <w:pPr>
        <w:pStyle w:val="Corpsdetexte"/>
        <w:spacing w:line="276" w:lineRule="auto"/>
      </w:pPr>
      <w:r>
        <w:t>Lorsqu’un tetriminos dépasse la ligne, la méthode GameOver() se déclenche. Elle va arrêter tous les threads (comme la mise en pause lors des questions) puis afficher sur l’écran le nombre de bonnes et de mauvaises réponses ainsi que le score final. On profitera également du VisualManager pour réafficher les tetriminos géants présents sur le menu principal. Ensuite, le joueur peut appuyer sur n’importe quelle touche pour revenir au menu de base. Lors de l’appel à la méthode de GameOver(), les informations de la partie sont également enregistrées en base de données. Les informations sont les suivantes :</w:t>
      </w:r>
    </w:p>
    <w:p w14:paraId="1B9032D8" w14:textId="56D72744" w:rsidR="0088656E" w:rsidRDefault="0088656E" w:rsidP="003C4C1F">
      <w:pPr>
        <w:pStyle w:val="Retraitcorpsdetexte"/>
        <w:numPr>
          <w:ilvl w:val="0"/>
          <w:numId w:val="46"/>
        </w:numPr>
        <w:spacing w:line="276" w:lineRule="auto"/>
      </w:pPr>
      <w:r>
        <w:t>Le pseudo du joueur</w:t>
      </w:r>
    </w:p>
    <w:p w14:paraId="7CAC7310" w14:textId="54220D2D" w:rsidR="0088656E" w:rsidRDefault="0088656E" w:rsidP="003C4C1F">
      <w:pPr>
        <w:pStyle w:val="Retraitcorpsdetexte"/>
        <w:numPr>
          <w:ilvl w:val="0"/>
          <w:numId w:val="46"/>
        </w:numPr>
        <w:spacing w:line="276" w:lineRule="auto"/>
      </w:pPr>
      <w:r>
        <w:t>Le score final</w:t>
      </w:r>
    </w:p>
    <w:p w14:paraId="4230CC6A" w14:textId="738044C4" w:rsidR="0088656E" w:rsidRDefault="0088656E" w:rsidP="003C4C1F">
      <w:pPr>
        <w:pStyle w:val="Retraitcorpsdetexte"/>
        <w:numPr>
          <w:ilvl w:val="0"/>
          <w:numId w:val="46"/>
        </w:numPr>
        <w:spacing w:line="276" w:lineRule="auto"/>
      </w:pPr>
      <w:r>
        <w:lastRenderedPageBreak/>
        <w:t>La date de la partie</w:t>
      </w:r>
    </w:p>
    <w:p w14:paraId="5E59B2FF" w14:textId="1F5552CD" w:rsidR="0088656E" w:rsidRDefault="00C045F7" w:rsidP="00C045F7">
      <w:pPr>
        <w:pStyle w:val="Retraitcorpsdetexte"/>
        <w:ind w:left="0"/>
      </w:pPr>
      <w:r>
        <w:rPr>
          <w:noProof/>
        </w:rPr>
        <mc:AlternateContent>
          <mc:Choice Requires="wpg">
            <w:drawing>
              <wp:inline distT="0" distB="0" distL="0" distR="0" wp14:anchorId="275656EB" wp14:editId="45A35C33">
                <wp:extent cx="5759450" cy="3514725"/>
                <wp:effectExtent l="0" t="0" r="0" b="9525"/>
                <wp:docPr id="109" name="Groupe 109"/>
                <wp:cNvGraphicFramePr/>
                <a:graphic xmlns:a="http://schemas.openxmlformats.org/drawingml/2006/main">
                  <a:graphicData uri="http://schemas.microsoft.com/office/word/2010/wordprocessingGroup">
                    <wpg:wgp>
                      <wpg:cNvGrpSpPr/>
                      <wpg:grpSpPr>
                        <a:xfrm>
                          <a:off x="0" y="0"/>
                          <a:ext cx="5759450" cy="3514725"/>
                          <a:chOff x="0" y="0"/>
                          <a:chExt cx="5759450" cy="3514725"/>
                        </a:xfrm>
                      </wpg:grpSpPr>
                      <pic:pic xmlns:pic="http://schemas.openxmlformats.org/drawingml/2006/picture">
                        <pic:nvPicPr>
                          <pic:cNvPr id="107" name="Image 107"/>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59450" cy="3187065"/>
                          </a:xfrm>
                          <a:prstGeom prst="rect">
                            <a:avLst/>
                          </a:prstGeom>
                        </pic:spPr>
                      </pic:pic>
                      <wps:wsp>
                        <wps:cNvPr id="108" name="Zone de texte 108"/>
                        <wps:cNvSpPr txBox="1"/>
                        <wps:spPr>
                          <a:xfrm>
                            <a:off x="0" y="3247390"/>
                            <a:ext cx="5759450" cy="267335"/>
                          </a:xfrm>
                          <a:prstGeom prst="rect">
                            <a:avLst/>
                          </a:prstGeom>
                          <a:solidFill>
                            <a:prstClr val="white"/>
                          </a:solidFill>
                          <a:ln>
                            <a:noFill/>
                          </a:ln>
                        </wps:spPr>
                        <wps:txbx>
                          <w:txbxContent>
                            <w:p w14:paraId="335389E1" w14:textId="6E3A23A3" w:rsidR="00C045F7" w:rsidRPr="00C045F7" w:rsidRDefault="00C045F7" w:rsidP="00C045F7">
                              <w:pPr>
                                <w:pStyle w:val="Lgende"/>
                              </w:pPr>
                              <w:r>
                                <w:t xml:space="preserve">Figure </w:t>
                              </w:r>
                              <w:r>
                                <w:fldChar w:fldCharType="begin"/>
                              </w:r>
                              <w:r>
                                <w:instrText xml:space="preserve"> SEQ Figure \* ARABIC </w:instrText>
                              </w:r>
                              <w:r>
                                <w:fldChar w:fldCharType="separate"/>
                              </w:r>
                              <w:r w:rsidR="00BA70AE">
                                <w:rPr>
                                  <w:noProof/>
                                </w:rPr>
                                <w:t>38</w:t>
                              </w:r>
                              <w:r>
                                <w:fldChar w:fldCharType="end"/>
                              </w:r>
                              <w:r>
                                <w:t xml:space="preserve"> : Écran de Game 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75656EB" id="Groupe 109" o:spid="_x0000_s1132" style="width:453.5pt;height:276.75pt;mso-position-horizontal-relative:char;mso-position-vertical-relative:line" coordsize="57594,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">
                <v:shape id="Image 107" o:spid="_x0000_s1133" type="#_x0000_t75" style="position:absolute;width:57594;height:31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">
                  <v:imagedata r:id="rId85" o:title=""/>
                </v:shape>
                <v:shape id="Zone de texte 108" o:spid="_x0000_s1134" type="#_x0000_t202" style="position:absolute;top:32473;width:57594;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335389E1" w14:textId="6E3A23A3" w:rsidR="00C045F7" w:rsidRPr="00C045F7" w:rsidRDefault="00C045F7" w:rsidP="00C045F7">
                        <w:pPr>
                          <w:pStyle w:val="Lgende"/>
                        </w:pPr>
                        <w:r>
                          <w:t xml:space="preserve">Figure </w:t>
                        </w:r>
                        <w:r>
                          <w:fldChar w:fldCharType="begin"/>
                        </w:r>
                        <w:r>
                          <w:instrText xml:space="preserve"> SEQ Figure \* ARABIC </w:instrText>
                        </w:r>
                        <w:r>
                          <w:fldChar w:fldCharType="separate"/>
                        </w:r>
                        <w:r w:rsidR="00BA70AE">
                          <w:rPr>
                            <w:noProof/>
                          </w:rPr>
                          <w:t>38</w:t>
                        </w:r>
                        <w:r>
                          <w:fldChar w:fldCharType="end"/>
                        </w:r>
                        <w:r>
                          <w:t xml:space="preserve"> : Écran de Game Over</w:t>
                        </w:r>
                      </w:p>
                    </w:txbxContent>
                  </v:textbox>
                </v:shape>
                <w10:anchorlock/>
              </v:group>
            </w:pict>
          </mc:Fallback>
        </mc:AlternateContent>
      </w:r>
    </w:p>
    <w:p w14:paraId="5C4C1296" w14:textId="2021E918" w:rsidR="00204992" w:rsidRDefault="00204992" w:rsidP="00204992">
      <w:pPr>
        <w:pStyle w:val="Retraitcorpsdetexte"/>
      </w:pPr>
    </w:p>
    <w:p w14:paraId="6B9870F5" w14:textId="77777777" w:rsidR="005D6980" w:rsidRDefault="005D6980" w:rsidP="00204992">
      <w:pPr>
        <w:pStyle w:val="Retraitcorpsdetexte"/>
      </w:pPr>
    </w:p>
    <w:p w14:paraId="68B68FE7" w14:textId="7E98AFAC" w:rsidR="00204992" w:rsidRDefault="005D6980" w:rsidP="003C4C1F">
      <w:pPr>
        <w:pStyle w:val="Titre2"/>
      </w:pPr>
      <w:r>
        <w:t xml:space="preserve"> </w:t>
      </w:r>
      <w:bookmarkStart w:id="116" w:name="_Toc167881499"/>
      <w:r>
        <w:t>Gestion du score</w:t>
      </w:r>
      <w:bookmarkEnd w:id="116"/>
    </w:p>
    <w:p w14:paraId="79EF0EAA" w14:textId="6C194DC9" w:rsidR="004334EA" w:rsidRDefault="004334EA" w:rsidP="003C4C1F">
      <w:pPr>
        <w:pStyle w:val="Corpsdetexte"/>
        <w:spacing w:line="276" w:lineRule="auto"/>
      </w:pPr>
      <w:r>
        <w:t xml:space="preserve">Le score augmente chaque fois que le joueur répond correctement à une question. Si la DB ne fonctionne pas, il score augmente lors de la complétion d’une ligne. </w:t>
      </w:r>
    </w:p>
    <w:p w14:paraId="60CB178E" w14:textId="4319D9A1" w:rsidR="004334EA" w:rsidRDefault="004334EA" w:rsidP="003C4C1F">
      <w:pPr>
        <w:pStyle w:val="Corpsdetexte"/>
        <w:spacing w:line="276" w:lineRule="auto"/>
      </w:pPr>
      <w:r>
        <w:t>Plus la difficulté est grande et plus le nombre de points attribués est haut.</w:t>
      </w:r>
    </w:p>
    <w:tbl>
      <w:tblPr>
        <w:tblStyle w:val="Grilledutableau"/>
        <w:tblW w:w="0" w:type="auto"/>
        <w:tblInd w:w="1134" w:type="dxa"/>
        <w:tblLook w:val="04A0" w:firstRow="1" w:lastRow="0" w:firstColumn="1" w:lastColumn="0" w:noHBand="0" w:noVBand="1"/>
      </w:tblPr>
      <w:tblGrid>
        <w:gridCol w:w="2946"/>
        <w:gridCol w:w="2940"/>
      </w:tblGrid>
      <w:tr w:rsidR="004334EA" w14:paraId="345F7812" w14:textId="77777777" w:rsidTr="004334EA">
        <w:trPr>
          <w:trHeight w:val="366"/>
        </w:trPr>
        <w:tc>
          <w:tcPr>
            <w:tcW w:w="2946" w:type="dxa"/>
          </w:tcPr>
          <w:p w14:paraId="70E67D7C" w14:textId="71295D55" w:rsidR="004334EA" w:rsidRPr="004334EA" w:rsidRDefault="004334EA" w:rsidP="00B82DB7">
            <w:pPr>
              <w:pStyle w:val="Retraitcorpsdetexte"/>
              <w:ind w:left="0"/>
              <w:rPr>
                <w:b/>
                <w:bCs/>
              </w:rPr>
            </w:pPr>
            <w:r>
              <w:rPr>
                <w:b/>
                <w:bCs/>
              </w:rPr>
              <w:t>Difficulté</w:t>
            </w:r>
          </w:p>
        </w:tc>
        <w:tc>
          <w:tcPr>
            <w:tcW w:w="2940" w:type="dxa"/>
          </w:tcPr>
          <w:p w14:paraId="5568E67F" w14:textId="54BF80DC" w:rsidR="004334EA" w:rsidRPr="004334EA" w:rsidRDefault="004334EA" w:rsidP="00B82DB7">
            <w:pPr>
              <w:pStyle w:val="Retraitcorpsdetexte"/>
              <w:ind w:left="0"/>
              <w:rPr>
                <w:b/>
                <w:bCs/>
              </w:rPr>
            </w:pPr>
            <w:r>
              <w:rPr>
                <w:b/>
                <w:bCs/>
              </w:rPr>
              <w:t>Nombre de points</w:t>
            </w:r>
          </w:p>
        </w:tc>
      </w:tr>
      <w:tr w:rsidR="004334EA" w14:paraId="52C59162" w14:textId="77777777" w:rsidTr="004334EA">
        <w:trPr>
          <w:trHeight w:val="354"/>
        </w:trPr>
        <w:tc>
          <w:tcPr>
            <w:tcW w:w="2946" w:type="dxa"/>
          </w:tcPr>
          <w:p w14:paraId="4D8E0D86" w14:textId="742BC3CC" w:rsidR="004334EA" w:rsidRDefault="004334EA" w:rsidP="00B82DB7">
            <w:pPr>
              <w:pStyle w:val="Retraitcorpsdetexte"/>
              <w:ind w:left="0"/>
            </w:pPr>
            <w:r>
              <w:t>Facile</w:t>
            </w:r>
          </w:p>
        </w:tc>
        <w:tc>
          <w:tcPr>
            <w:tcW w:w="2940" w:type="dxa"/>
          </w:tcPr>
          <w:p w14:paraId="5DA9B65A" w14:textId="73567A88" w:rsidR="004334EA" w:rsidRDefault="004334EA" w:rsidP="00B82DB7">
            <w:pPr>
              <w:pStyle w:val="Retraitcorpsdetexte"/>
              <w:ind w:left="0"/>
            </w:pPr>
            <w:r>
              <w:t>50</w:t>
            </w:r>
          </w:p>
        </w:tc>
      </w:tr>
      <w:tr w:rsidR="004334EA" w14:paraId="25C32858" w14:textId="77777777" w:rsidTr="004334EA">
        <w:trPr>
          <w:trHeight w:val="366"/>
        </w:trPr>
        <w:tc>
          <w:tcPr>
            <w:tcW w:w="2946" w:type="dxa"/>
          </w:tcPr>
          <w:p w14:paraId="00672BA8" w14:textId="55112C56" w:rsidR="004334EA" w:rsidRDefault="004334EA" w:rsidP="00B82DB7">
            <w:pPr>
              <w:pStyle w:val="Retraitcorpsdetexte"/>
              <w:ind w:left="0"/>
            </w:pPr>
            <w:r>
              <w:t>Moyen</w:t>
            </w:r>
          </w:p>
        </w:tc>
        <w:tc>
          <w:tcPr>
            <w:tcW w:w="2940" w:type="dxa"/>
          </w:tcPr>
          <w:p w14:paraId="11027159" w14:textId="64A11E1F" w:rsidR="004334EA" w:rsidRDefault="004334EA" w:rsidP="00B82DB7">
            <w:pPr>
              <w:pStyle w:val="Retraitcorpsdetexte"/>
              <w:ind w:left="0"/>
            </w:pPr>
            <w:r>
              <w:t>100</w:t>
            </w:r>
          </w:p>
        </w:tc>
      </w:tr>
      <w:tr w:rsidR="004334EA" w14:paraId="1A6B3D98" w14:textId="77777777" w:rsidTr="004334EA">
        <w:trPr>
          <w:trHeight w:val="354"/>
        </w:trPr>
        <w:tc>
          <w:tcPr>
            <w:tcW w:w="2946" w:type="dxa"/>
          </w:tcPr>
          <w:p w14:paraId="4AEF84FA" w14:textId="178D62D7" w:rsidR="004334EA" w:rsidRDefault="004334EA" w:rsidP="00B82DB7">
            <w:pPr>
              <w:pStyle w:val="Retraitcorpsdetexte"/>
              <w:ind w:left="0"/>
            </w:pPr>
            <w:r>
              <w:t>Difficile</w:t>
            </w:r>
          </w:p>
        </w:tc>
        <w:tc>
          <w:tcPr>
            <w:tcW w:w="2940" w:type="dxa"/>
          </w:tcPr>
          <w:p w14:paraId="61CD4209" w14:textId="68D04F4B" w:rsidR="004334EA" w:rsidRDefault="004334EA" w:rsidP="00B82DB7">
            <w:pPr>
              <w:pStyle w:val="Retraitcorpsdetexte"/>
              <w:ind w:left="0"/>
            </w:pPr>
            <w:r>
              <w:t>200</w:t>
            </w:r>
          </w:p>
        </w:tc>
      </w:tr>
    </w:tbl>
    <w:p w14:paraId="3C80CE5F" w14:textId="77777777" w:rsidR="004334EA" w:rsidRDefault="004334EA" w:rsidP="00B82DB7">
      <w:pPr>
        <w:pStyle w:val="Retraitcorpsdetexte"/>
      </w:pPr>
    </w:p>
    <w:p w14:paraId="2DA0D65B" w14:textId="0168FD41" w:rsidR="004334EA" w:rsidRDefault="004334EA" w:rsidP="003C4C1F">
      <w:pPr>
        <w:pStyle w:val="Corpsdetexte"/>
        <w:spacing w:line="276" w:lineRule="auto"/>
      </w:pPr>
      <w:r>
        <w:t>De plus, si le nombre de lignes complétées en une fois est supérieur à 1, un multiplicateur s’applique.</w:t>
      </w:r>
    </w:p>
    <w:tbl>
      <w:tblPr>
        <w:tblStyle w:val="Grilledutableau"/>
        <w:tblW w:w="0" w:type="auto"/>
        <w:tblInd w:w="1134" w:type="dxa"/>
        <w:tblLook w:val="04A0" w:firstRow="1" w:lastRow="0" w:firstColumn="1" w:lastColumn="0" w:noHBand="0" w:noVBand="1"/>
      </w:tblPr>
      <w:tblGrid>
        <w:gridCol w:w="2902"/>
        <w:gridCol w:w="2971"/>
      </w:tblGrid>
      <w:tr w:rsidR="004334EA" w14:paraId="7E3E9479" w14:textId="77777777" w:rsidTr="004334EA">
        <w:trPr>
          <w:trHeight w:val="383"/>
        </w:trPr>
        <w:tc>
          <w:tcPr>
            <w:tcW w:w="2902" w:type="dxa"/>
          </w:tcPr>
          <w:p w14:paraId="71A7EEC2" w14:textId="474FABBD" w:rsidR="004334EA" w:rsidRPr="004334EA" w:rsidRDefault="004334EA" w:rsidP="00B82DB7">
            <w:pPr>
              <w:pStyle w:val="Retraitcorpsdetexte"/>
              <w:ind w:left="0"/>
              <w:rPr>
                <w:b/>
                <w:bCs/>
              </w:rPr>
            </w:pPr>
            <w:r w:rsidRPr="004334EA">
              <w:rPr>
                <w:b/>
                <w:bCs/>
              </w:rPr>
              <w:t>Nombre de lignes</w:t>
            </w:r>
          </w:p>
        </w:tc>
        <w:tc>
          <w:tcPr>
            <w:tcW w:w="2971" w:type="dxa"/>
          </w:tcPr>
          <w:p w14:paraId="527F71D3" w14:textId="496CAD84" w:rsidR="004334EA" w:rsidRPr="004334EA" w:rsidRDefault="004334EA" w:rsidP="00B82DB7">
            <w:pPr>
              <w:pStyle w:val="Retraitcorpsdetexte"/>
              <w:ind w:left="0"/>
              <w:rPr>
                <w:b/>
                <w:bCs/>
              </w:rPr>
            </w:pPr>
            <w:r w:rsidRPr="004334EA">
              <w:rPr>
                <w:b/>
                <w:bCs/>
              </w:rPr>
              <w:t>Multiplicateur</w:t>
            </w:r>
          </w:p>
        </w:tc>
      </w:tr>
      <w:tr w:rsidR="004334EA" w14:paraId="282EAF5C" w14:textId="77777777" w:rsidTr="004334EA">
        <w:trPr>
          <w:trHeight w:val="371"/>
        </w:trPr>
        <w:tc>
          <w:tcPr>
            <w:tcW w:w="2902" w:type="dxa"/>
          </w:tcPr>
          <w:p w14:paraId="41D2EA95" w14:textId="694974B9" w:rsidR="004334EA" w:rsidRDefault="004334EA" w:rsidP="00B82DB7">
            <w:pPr>
              <w:pStyle w:val="Retraitcorpsdetexte"/>
              <w:ind w:left="0"/>
            </w:pPr>
            <w:r>
              <w:t>1</w:t>
            </w:r>
          </w:p>
        </w:tc>
        <w:tc>
          <w:tcPr>
            <w:tcW w:w="2971" w:type="dxa"/>
          </w:tcPr>
          <w:p w14:paraId="537E1D16" w14:textId="65316B76" w:rsidR="004334EA" w:rsidRDefault="004334EA" w:rsidP="00B82DB7">
            <w:pPr>
              <w:pStyle w:val="Retraitcorpsdetexte"/>
              <w:ind w:left="0"/>
            </w:pPr>
            <w:r>
              <w:t>1x</w:t>
            </w:r>
          </w:p>
        </w:tc>
      </w:tr>
      <w:tr w:rsidR="004334EA" w14:paraId="44523F2E" w14:textId="77777777" w:rsidTr="004334EA">
        <w:trPr>
          <w:trHeight w:val="383"/>
        </w:trPr>
        <w:tc>
          <w:tcPr>
            <w:tcW w:w="2902" w:type="dxa"/>
          </w:tcPr>
          <w:p w14:paraId="220A1226" w14:textId="420FB9E5" w:rsidR="004334EA" w:rsidRDefault="004334EA" w:rsidP="00B82DB7">
            <w:pPr>
              <w:pStyle w:val="Retraitcorpsdetexte"/>
              <w:ind w:left="0"/>
            </w:pPr>
            <w:r>
              <w:t>2</w:t>
            </w:r>
          </w:p>
        </w:tc>
        <w:tc>
          <w:tcPr>
            <w:tcW w:w="2971" w:type="dxa"/>
          </w:tcPr>
          <w:p w14:paraId="7766F858" w14:textId="2D1932AA" w:rsidR="004334EA" w:rsidRDefault="004334EA" w:rsidP="00B82DB7">
            <w:pPr>
              <w:pStyle w:val="Retraitcorpsdetexte"/>
              <w:ind w:left="0"/>
            </w:pPr>
            <w:r>
              <w:t>1.25x</w:t>
            </w:r>
          </w:p>
        </w:tc>
      </w:tr>
      <w:tr w:rsidR="004334EA" w14:paraId="62EFD604" w14:textId="77777777" w:rsidTr="004334EA">
        <w:trPr>
          <w:trHeight w:val="371"/>
        </w:trPr>
        <w:tc>
          <w:tcPr>
            <w:tcW w:w="2902" w:type="dxa"/>
          </w:tcPr>
          <w:p w14:paraId="224EA141" w14:textId="705B541D" w:rsidR="004334EA" w:rsidRDefault="004334EA" w:rsidP="00B82DB7">
            <w:pPr>
              <w:pStyle w:val="Retraitcorpsdetexte"/>
              <w:ind w:left="0"/>
            </w:pPr>
            <w:r>
              <w:t>3</w:t>
            </w:r>
          </w:p>
        </w:tc>
        <w:tc>
          <w:tcPr>
            <w:tcW w:w="2971" w:type="dxa"/>
          </w:tcPr>
          <w:p w14:paraId="3D8CF06A" w14:textId="0B6CD800" w:rsidR="004334EA" w:rsidRDefault="004334EA" w:rsidP="00B82DB7">
            <w:pPr>
              <w:pStyle w:val="Retraitcorpsdetexte"/>
              <w:ind w:left="0"/>
            </w:pPr>
            <w:r>
              <w:t>1.5x</w:t>
            </w:r>
          </w:p>
        </w:tc>
      </w:tr>
      <w:tr w:rsidR="004334EA" w14:paraId="6FEDED3B" w14:textId="77777777" w:rsidTr="004334EA">
        <w:trPr>
          <w:trHeight w:val="383"/>
        </w:trPr>
        <w:tc>
          <w:tcPr>
            <w:tcW w:w="2902" w:type="dxa"/>
          </w:tcPr>
          <w:p w14:paraId="3947ABCE" w14:textId="7AB6D923" w:rsidR="004334EA" w:rsidRDefault="004334EA" w:rsidP="00B82DB7">
            <w:pPr>
              <w:pStyle w:val="Retraitcorpsdetexte"/>
              <w:ind w:left="0"/>
            </w:pPr>
            <w:r>
              <w:t>4</w:t>
            </w:r>
          </w:p>
        </w:tc>
        <w:tc>
          <w:tcPr>
            <w:tcW w:w="2971" w:type="dxa"/>
          </w:tcPr>
          <w:p w14:paraId="0D96DECC" w14:textId="4B27F0EB" w:rsidR="004334EA" w:rsidRDefault="004334EA" w:rsidP="00B82DB7">
            <w:pPr>
              <w:pStyle w:val="Retraitcorpsdetexte"/>
              <w:ind w:left="0"/>
            </w:pPr>
            <w:r>
              <w:t>2x</w:t>
            </w:r>
          </w:p>
        </w:tc>
      </w:tr>
    </w:tbl>
    <w:p w14:paraId="28BC0FF4" w14:textId="77777777" w:rsidR="004334EA" w:rsidRDefault="004334EA" w:rsidP="00B82DB7">
      <w:pPr>
        <w:pStyle w:val="Retraitcorpsdetexte"/>
      </w:pPr>
    </w:p>
    <w:p w14:paraId="22F6B139" w14:textId="061B7EE0" w:rsidR="004334EA" w:rsidRDefault="004334EA" w:rsidP="003C4C1F">
      <w:pPr>
        <w:pStyle w:val="Corpsdetexte"/>
        <w:spacing w:line="276" w:lineRule="auto"/>
      </w:pPr>
      <w:r>
        <w:t>Donc un joueur jouant en difficile et complétant les lignes par 4 à chaque</w:t>
      </w:r>
      <w:r w:rsidR="000209E6">
        <w:t xml:space="preserve"> fois</w:t>
      </w:r>
      <w:r>
        <w:t xml:space="preserve"> gagnera le maximum de points possible à la fois (si la DB fonctionne, il doit également répondre correctement à toutes les questions pour obtenir tous les points).</w:t>
      </w:r>
    </w:p>
    <w:p w14:paraId="15418713" w14:textId="77777777" w:rsidR="004334EA" w:rsidRDefault="004334EA" w:rsidP="003C4C1F">
      <w:pPr>
        <w:pStyle w:val="Retraitcorpsdetexte"/>
        <w:spacing w:line="276" w:lineRule="auto"/>
      </w:pPr>
    </w:p>
    <w:p w14:paraId="1B73FD3A" w14:textId="555066B0" w:rsidR="005D6980" w:rsidRDefault="004334EA" w:rsidP="003C4C1F">
      <w:pPr>
        <w:pStyle w:val="Corpsdetexte"/>
        <w:spacing w:line="276" w:lineRule="auto"/>
      </w:pPr>
      <w:r>
        <w:t xml:space="preserve">Pour afficher le score, une méthode écrivant le texte « score : » est premièrement appelée. Ensuite, uniquement la méthode pour réécrire le score est appelée. </w:t>
      </w:r>
    </w:p>
    <w:p w14:paraId="1A561EC5" w14:textId="77777777" w:rsidR="00B82DB7" w:rsidRPr="00204992" w:rsidRDefault="00B82DB7" w:rsidP="00B82DB7">
      <w:pPr>
        <w:pStyle w:val="Retraitcorpsdetexte"/>
      </w:pPr>
    </w:p>
    <w:p w14:paraId="3687A622" w14:textId="75D330BA" w:rsidR="00204992" w:rsidRDefault="00204992" w:rsidP="003C4C1F">
      <w:pPr>
        <w:pStyle w:val="Titre2"/>
      </w:pPr>
      <w:r>
        <w:t xml:space="preserve"> </w:t>
      </w:r>
      <w:bookmarkStart w:id="117" w:name="_Toc167881500"/>
      <w:r>
        <w:t>Reset de la partie</w:t>
      </w:r>
      <w:bookmarkEnd w:id="117"/>
    </w:p>
    <w:p w14:paraId="0C09C413" w14:textId="02358B58" w:rsidR="00204992" w:rsidRDefault="008D3EF4" w:rsidP="003C4C1F">
      <w:pPr>
        <w:pStyle w:val="Corpsdetexte"/>
        <w:spacing w:line="276" w:lineRule="auto"/>
      </w:pPr>
      <w:r>
        <w:t>Au début de chaque partie, plusieurs variables doivent être remises à leur valeur par défaut. Bien qu’il soit possible de réinstanci</w:t>
      </w:r>
      <w:r w:rsidR="00C97C09">
        <w:t>er</w:t>
      </w:r>
      <w:r>
        <w:t xml:space="preserve"> le GameManager, il reste plus propre de directement les redéfinir. Voici un exemple de quelques variables qui seront réinstanciées au début de la partie :</w:t>
      </w:r>
    </w:p>
    <w:p w14:paraId="5113870C" w14:textId="7D4D58C9" w:rsidR="008D3EF4" w:rsidRDefault="008D3EF4" w:rsidP="003C4C1F">
      <w:pPr>
        <w:pStyle w:val="Retraitcorpsdetexte"/>
        <w:numPr>
          <w:ilvl w:val="0"/>
          <w:numId w:val="43"/>
        </w:numPr>
        <w:spacing w:line="276" w:lineRule="auto"/>
      </w:pPr>
      <w:r>
        <w:t>Le score</w:t>
      </w:r>
    </w:p>
    <w:p w14:paraId="0100BA6E" w14:textId="68CABA57" w:rsidR="008D3EF4" w:rsidRDefault="008D3EF4" w:rsidP="003C4C1F">
      <w:pPr>
        <w:pStyle w:val="Retraitcorpsdetexte"/>
        <w:numPr>
          <w:ilvl w:val="0"/>
          <w:numId w:val="43"/>
        </w:numPr>
        <w:spacing w:line="276" w:lineRule="auto"/>
      </w:pPr>
      <w:r>
        <w:t>Le tetriminos (et sa position)</w:t>
      </w:r>
    </w:p>
    <w:p w14:paraId="6282B164" w14:textId="1573969E" w:rsidR="008D3EF4" w:rsidRDefault="008D3EF4" w:rsidP="003C4C1F">
      <w:pPr>
        <w:pStyle w:val="Retraitcorpsdetexte"/>
        <w:numPr>
          <w:ilvl w:val="0"/>
          <w:numId w:val="43"/>
        </w:numPr>
        <w:spacing w:line="276" w:lineRule="auto"/>
      </w:pPr>
      <w:r>
        <w:t>Le nombre de bonnes et de mauvaises réponses</w:t>
      </w:r>
    </w:p>
    <w:p w14:paraId="76B3AE12" w14:textId="4EE57DFB" w:rsidR="008D3EF4" w:rsidRDefault="008D3EF4" w:rsidP="003C4C1F">
      <w:pPr>
        <w:pStyle w:val="Retraitcorpsdetexte"/>
        <w:numPr>
          <w:ilvl w:val="0"/>
          <w:numId w:val="43"/>
        </w:numPr>
        <w:spacing w:line="276" w:lineRule="auto"/>
      </w:pPr>
      <w:r>
        <w:t>Si le jeu est en marche</w:t>
      </w:r>
    </w:p>
    <w:p w14:paraId="1D488F0F" w14:textId="3D1A9635" w:rsidR="008D3EF4" w:rsidRDefault="008D3EF4" w:rsidP="003C4C1F">
      <w:pPr>
        <w:pStyle w:val="Retraitcorpsdetexte"/>
        <w:numPr>
          <w:ilvl w:val="0"/>
          <w:numId w:val="43"/>
        </w:numPr>
        <w:spacing w:line="276" w:lineRule="auto"/>
      </w:pPr>
      <w:r>
        <w:t>Si le jeu est en pause</w:t>
      </w:r>
    </w:p>
    <w:p w14:paraId="547BE947" w14:textId="50C0A21F" w:rsidR="008D3EF4" w:rsidRDefault="008D3EF4" w:rsidP="003C4C1F">
      <w:pPr>
        <w:pStyle w:val="Retraitcorpsdetexte"/>
        <w:numPr>
          <w:ilvl w:val="0"/>
          <w:numId w:val="43"/>
        </w:numPr>
        <w:spacing w:line="276" w:lineRule="auto"/>
      </w:pPr>
      <w:r>
        <w:t>Etc….</w:t>
      </w:r>
    </w:p>
    <w:p w14:paraId="665C3AFE" w14:textId="77777777" w:rsidR="0072624B" w:rsidRDefault="0072624B" w:rsidP="003C4C1F">
      <w:pPr>
        <w:pStyle w:val="Retraitcorpsdetexte"/>
        <w:spacing w:line="276" w:lineRule="auto"/>
      </w:pPr>
    </w:p>
    <w:p w14:paraId="489E5E27" w14:textId="56EB894F" w:rsidR="0072624B" w:rsidRDefault="0072624B" w:rsidP="003C4C1F">
      <w:pPr>
        <w:pStyle w:val="Corpsdetexte"/>
        <w:spacing w:line="276" w:lineRule="auto"/>
      </w:pPr>
      <w:r>
        <w:t xml:space="preserve">Cela permet de recommencer le jeu à l’infini dans le programme. </w:t>
      </w:r>
    </w:p>
    <w:p w14:paraId="647C34FD" w14:textId="77777777" w:rsidR="00204992" w:rsidRPr="00204992" w:rsidRDefault="00204992" w:rsidP="00204992">
      <w:pPr>
        <w:pStyle w:val="Retraitcorpsdetexte3"/>
      </w:pPr>
    </w:p>
    <w:p w14:paraId="15C97211" w14:textId="5E2E2E61" w:rsidR="00204992" w:rsidRDefault="00204992" w:rsidP="003C4C1F">
      <w:pPr>
        <w:pStyle w:val="Titre2"/>
      </w:pPr>
      <w:r>
        <w:t xml:space="preserve"> </w:t>
      </w:r>
      <w:bookmarkStart w:id="118" w:name="_Toc167881501"/>
      <w:r>
        <w:t>Petites optimisations</w:t>
      </w:r>
      <w:bookmarkEnd w:id="118"/>
      <w:r>
        <w:t xml:space="preserve"> </w:t>
      </w:r>
    </w:p>
    <w:p w14:paraId="62CA3317" w14:textId="77777777" w:rsidR="00F73E77" w:rsidRDefault="0072624B" w:rsidP="003C4C1F">
      <w:pPr>
        <w:pStyle w:val="Corpsdetexte"/>
        <w:spacing w:line="276" w:lineRule="auto"/>
      </w:pPr>
      <w:r>
        <w:t>Afin d’optimiser</w:t>
      </w:r>
      <w:r w:rsidR="00F73E77">
        <w:t xml:space="preserve"> le programme, les boucles for le permettant sont stoppées avant la fin. Par exemple, la boucle for pour vérifier si la pièce peut se déplacer (comparaison entre la grille de jeu et le tableau d’occupation) est arrêtée si une partie du tetriminos ne peut pas se déplacer ou bien si 4 les carrées qui forment le tetriminos peuvent se déplacer.</w:t>
      </w:r>
    </w:p>
    <w:p w14:paraId="6322F7F5" w14:textId="77777777" w:rsidR="00F73E77" w:rsidRDefault="00F73E77" w:rsidP="003C4C1F">
      <w:pPr>
        <w:pStyle w:val="Retraitcorpsdetexte3"/>
        <w:spacing w:line="276" w:lineRule="auto"/>
      </w:pPr>
    </w:p>
    <w:p w14:paraId="778F1DD4" w14:textId="0D82A892" w:rsidR="0072624B" w:rsidRDefault="00F73E77" w:rsidP="00F73E77">
      <w:pPr>
        <w:pStyle w:val="Retraitcorpsdetexte3"/>
        <w:ind w:left="0"/>
      </w:pPr>
      <w:r>
        <w:rPr>
          <w:noProof/>
        </w:rPr>
        <mc:AlternateContent>
          <mc:Choice Requires="wpg">
            <w:drawing>
              <wp:inline distT="0" distB="0" distL="0" distR="0" wp14:anchorId="688993AC" wp14:editId="0C5B3A37">
                <wp:extent cx="5759450" cy="3185795"/>
                <wp:effectExtent l="0" t="0" r="0" b="0"/>
                <wp:docPr id="112" name="Groupe 112"/>
                <wp:cNvGraphicFramePr/>
                <a:graphic xmlns:a="http://schemas.openxmlformats.org/drawingml/2006/main">
                  <a:graphicData uri="http://schemas.microsoft.com/office/word/2010/wordprocessingGroup">
                    <wpg:wgp>
                      <wpg:cNvGrpSpPr/>
                      <wpg:grpSpPr>
                        <a:xfrm>
                          <a:off x="0" y="0"/>
                          <a:ext cx="5759450" cy="3185795"/>
                          <a:chOff x="0" y="0"/>
                          <a:chExt cx="5759450" cy="3185795"/>
                        </a:xfrm>
                      </wpg:grpSpPr>
                      <pic:pic xmlns:pic="http://schemas.openxmlformats.org/drawingml/2006/picture">
                        <pic:nvPicPr>
                          <pic:cNvPr id="110" name="Image 11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59450" cy="2865120"/>
                          </a:xfrm>
                          <a:prstGeom prst="rect">
                            <a:avLst/>
                          </a:prstGeom>
                        </pic:spPr>
                      </pic:pic>
                      <wps:wsp>
                        <wps:cNvPr id="111" name="Zone de texte 111"/>
                        <wps:cNvSpPr txBox="1"/>
                        <wps:spPr>
                          <a:xfrm>
                            <a:off x="0" y="2918460"/>
                            <a:ext cx="5759450" cy="267335"/>
                          </a:xfrm>
                          <a:prstGeom prst="rect">
                            <a:avLst/>
                          </a:prstGeom>
                          <a:solidFill>
                            <a:prstClr val="white"/>
                          </a:solidFill>
                          <a:ln>
                            <a:noFill/>
                          </a:ln>
                        </wps:spPr>
                        <wps:txbx>
                          <w:txbxContent>
                            <w:p w14:paraId="03C5E672" w14:textId="7AD0DCCB" w:rsidR="00F73E77" w:rsidRPr="00CB11DF" w:rsidRDefault="00F73E77" w:rsidP="00F73E77">
                              <w:pPr>
                                <w:pStyle w:val="Lgende"/>
                                <w:rPr>
                                  <w:noProof/>
                                  <w:sz w:val="20"/>
                                  <w:szCs w:val="16"/>
                                </w:rPr>
                              </w:pPr>
                              <w:r>
                                <w:t xml:space="preserve">Figure </w:t>
                              </w:r>
                              <w:r>
                                <w:fldChar w:fldCharType="begin"/>
                              </w:r>
                              <w:r>
                                <w:instrText xml:space="preserve"> SEQ Figure \* ARABIC </w:instrText>
                              </w:r>
                              <w:r>
                                <w:fldChar w:fldCharType="separate"/>
                              </w:r>
                              <w:r w:rsidR="00BA70AE">
                                <w:rPr>
                                  <w:noProof/>
                                </w:rPr>
                                <w:t>39</w:t>
                              </w:r>
                              <w:r>
                                <w:fldChar w:fldCharType="end"/>
                              </w:r>
                              <w:r>
                                <w:t xml:space="preserve"> : Optimisation pour la gestion des collisions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88993AC" id="Groupe 112" o:spid="_x0000_s1135" style="width:453.5pt;height:250.85pt;mso-position-horizontal-relative:char;mso-position-vertical-relative:line" coordsize="57594,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">
                <v:shape id="Image 110" o:spid="_x0000_s1136" type="#_x0000_t75" style="position:absolute;width:57594;height:28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">
                  <v:imagedata r:id="rId87" o:title=""/>
                </v:shape>
                <v:shape id="Zone de texte 111" o:spid="_x0000_s1137" type="#_x0000_t202" style="position:absolute;top:29184;width:57594;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03C5E672" w14:textId="7AD0DCCB" w:rsidR="00F73E77" w:rsidRPr="00CB11DF" w:rsidRDefault="00F73E77" w:rsidP="00F73E77">
                        <w:pPr>
                          <w:pStyle w:val="Lgende"/>
                          <w:rPr>
                            <w:noProof/>
                            <w:sz w:val="20"/>
                            <w:szCs w:val="16"/>
                          </w:rPr>
                        </w:pPr>
                        <w:r>
                          <w:t xml:space="preserve">Figure </w:t>
                        </w:r>
                        <w:r>
                          <w:fldChar w:fldCharType="begin"/>
                        </w:r>
                        <w:r>
                          <w:instrText xml:space="preserve"> SEQ Figure \* ARABIC </w:instrText>
                        </w:r>
                        <w:r>
                          <w:fldChar w:fldCharType="separate"/>
                        </w:r>
                        <w:r w:rsidR="00BA70AE">
                          <w:rPr>
                            <w:noProof/>
                          </w:rPr>
                          <w:t>39</w:t>
                        </w:r>
                        <w:r>
                          <w:fldChar w:fldCharType="end"/>
                        </w:r>
                        <w:r>
                          <w:t xml:space="preserve"> : Optimisation pour la gestion des collisions</w:t>
                        </w:r>
                      </w:p>
                    </w:txbxContent>
                  </v:textbox>
                </v:shape>
                <w10:anchorlock/>
              </v:group>
            </w:pict>
          </mc:Fallback>
        </mc:AlternateContent>
      </w:r>
      <w:r w:rsidR="0072624B">
        <w:t xml:space="preserve"> </w:t>
      </w:r>
    </w:p>
    <w:p w14:paraId="4799CC6D" w14:textId="77777777" w:rsidR="00F73E77" w:rsidRDefault="00F73E77" w:rsidP="003C4C1F">
      <w:pPr>
        <w:pStyle w:val="Retraitcorpsdetexte3"/>
        <w:spacing w:line="276" w:lineRule="auto"/>
        <w:ind w:left="0"/>
      </w:pPr>
    </w:p>
    <w:p w14:paraId="1A9A249B" w14:textId="7AAC0205" w:rsidR="00E939AC" w:rsidRDefault="00F73E77" w:rsidP="003C4C1F">
      <w:pPr>
        <w:pStyle w:val="Corpsdetexte"/>
        <w:spacing w:line="276" w:lineRule="auto"/>
      </w:pPr>
      <w:r>
        <w:lastRenderedPageBreak/>
        <w:t xml:space="preserve">Si la base de données n’est pas démarrée, des timeouts sont présents lorsqu’un accès à la DB est tenté (Lancement de l’application, </w:t>
      </w:r>
      <w:r w:rsidR="00256A47">
        <w:t>affichage des scores, lancement d</w:t>
      </w:r>
      <w:r w:rsidR="00A90EEE">
        <w:t>’</w:t>
      </w:r>
      <w:r w:rsidR="00256A47">
        <w:t>u</w:t>
      </w:r>
      <w:r w:rsidR="00A90EEE">
        <w:t>ne</w:t>
      </w:r>
      <w:r w:rsidR="00256A47">
        <w:t xml:space="preserve"> partie (via le QuestionsManager))</w:t>
      </w:r>
      <w:r>
        <w:t xml:space="preserve">. </w:t>
      </w:r>
      <w:r w:rsidR="00256A47">
        <w:t>Pour éviter ces timeouts, on vérifie si la DB est active avant d’accéder à ces éléments. Tous les timeouts sauf celui au démarrage de l’application sont ainsi évité</w:t>
      </w:r>
      <w:r w:rsidR="00A90EEE">
        <w:t>s</w:t>
      </w:r>
      <w:r w:rsidR="00256A47">
        <w:t xml:space="preserve">. </w:t>
      </w:r>
    </w:p>
    <w:p w14:paraId="4C7BCAB8" w14:textId="77777777" w:rsidR="00053146" w:rsidRDefault="00053146" w:rsidP="003C4C1F">
      <w:pPr>
        <w:pStyle w:val="Retraitcorpsdetexte3"/>
        <w:spacing w:line="276" w:lineRule="auto"/>
        <w:ind w:left="708"/>
      </w:pPr>
    </w:p>
    <w:p w14:paraId="1E43777E" w14:textId="099F080B" w:rsidR="00053146" w:rsidRDefault="00053146" w:rsidP="003C4C1F">
      <w:pPr>
        <w:pStyle w:val="Corpsdetexte"/>
        <w:spacing w:line="276" w:lineRule="auto"/>
      </w:pPr>
      <w:r>
        <w:t>Certains éléments doivent parfois être redessinés. Pour éviter qu’ils soient redessinés en permanence, on vérifie de temps à autre si cela est nécessaire et on ajoute une condition avant de redessiner. Par exemple, la ligne rouge de game over était redessiné en boucle tant que le tetriminos actuel était en dessous. Désormais, elle est redessinée lorsque le tetriminos est passé et elle est redessinée une seule fois.</w:t>
      </w:r>
    </w:p>
    <w:p w14:paraId="100614B6" w14:textId="77777777" w:rsidR="00F82909" w:rsidRDefault="00F82909" w:rsidP="003C4C1F">
      <w:pPr>
        <w:pStyle w:val="Retraitcorpsdetexte3"/>
        <w:spacing w:line="276" w:lineRule="auto"/>
        <w:ind w:left="708"/>
      </w:pPr>
    </w:p>
    <w:p w14:paraId="6542A0BA" w14:textId="173A34FB" w:rsidR="00F82909" w:rsidRDefault="00F82909" w:rsidP="003C4C1F">
      <w:pPr>
        <w:pStyle w:val="Corpsdetexte"/>
        <w:spacing w:line="276" w:lineRule="auto"/>
      </w:pPr>
      <w:r>
        <w:t>Il y a encore plusieurs petites optimisations de ce style au travers du programme. Accumulée</w:t>
      </w:r>
      <w:r w:rsidR="00A90EEE">
        <w:t>s</w:t>
      </w:r>
      <w:r>
        <w:t>, ces optimisations permettent une utilisation faible du processeur.</w:t>
      </w:r>
    </w:p>
    <w:p w14:paraId="294600AC" w14:textId="77777777" w:rsidR="008A404F" w:rsidRPr="00E939AC" w:rsidRDefault="008A404F" w:rsidP="00AC5624">
      <w:pPr>
        <w:pStyle w:val="Corpsdetexte"/>
      </w:pPr>
    </w:p>
    <w:p w14:paraId="0E902C8E" w14:textId="7D76216D" w:rsidR="008236A5" w:rsidRDefault="008236A5" w:rsidP="003C4C1F">
      <w:pPr>
        <w:pStyle w:val="Titre2"/>
      </w:pPr>
      <w:bookmarkStart w:id="119" w:name="_Toc167881502"/>
      <w:r>
        <w:t>Problèmes rencontrés</w:t>
      </w:r>
      <w:bookmarkEnd w:id="119"/>
    </w:p>
    <w:p w14:paraId="71BEEAF0" w14:textId="143D1E21" w:rsidR="00C53DE1" w:rsidRDefault="00C53DE1" w:rsidP="003C4C1F">
      <w:pPr>
        <w:pStyle w:val="Corpsdetexte"/>
        <w:spacing w:line="276" w:lineRule="auto"/>
      </w:pPr>
      <w:r>
        <w:t xml:space="preserve">Peu de problèmes majeurs ont été rencontrés lors de la réalisation. </w:t>
      </w:r>
      <w:r w:rsidR="00597C5C">
        <w:t>Voici ceux qui pourraient être cités :</w:t>
      </w:r>
    </w:p>
    <w:p w14:paraId="741126EF" w14:textId="45D8793E" w:rsidR="00597C5C" w:rsidRDefault="00597C5C" w:rsidP="003C4C1F">
      <w:pPr>
        <w:pStyle w:val="Retraitcorpsdetexte"/>
        <w:numPr>
          <w:ilvl w:val="0"/>
          <w:numId w:val="43"/>
        </w:numPr>
        <w:spacing w:line="276" w:lineRule="auto"/>
      </w:pPr>
      <w:r>
        <w:t>Les tetriminos passent au travers de la zone de jeu</w:t>
      </w:r>
    </w:p>
    <w:p w14:paraId="114E4808" w14:textId="0D60BAE7" w:rsidR="00597C5C" w:rsidRDefault="00597C5C" w:rsidP="003C4C1F">
      <w:pPr>
        <w:pStyle w:val="Retraitcorpsdetexte"/>
        <w:numPr>
          <w:ilvl w:val="0"/>
          <w:numId w:val="43"/>
        </w:numPr>
        <w:spacing w:line="276" w:lineRule="auto"/>
      </w:pPr>
      <w:r>
        <w:t>Le première entrée lors des questions n’est pas prise en compte</w:t>
      </w:r>
    </w:p>
    <w:p w14:paraId="351FE2A0" w14:textId="08940B4F" w:rsidR="00597C5C" w:rsidRDefault="00597C5C" w:rsidP="003C4C1F">
      <w:pPr>
        <w:pStyle w:val="Retraitcorpsdetexte"/>
        <w:numPr>
          <w:ilvl w:val="0"/>
          <w:numId w:val="43"/>
        </w:numPr>
        <w:spacing w:line="276" w:lineRule="auto"/>
      </w:pPr>
      <w:r>
        <w:t>Les collisions sont parfois incorrectes</w:t>
      </w:r>
    </w:p>
    <w:p w14:paraId="575EF7CA" w14:textId="64196506" w:rsidR="00597C5C" w:rsidRDefault="00597C5C" w:rsidP="003C4C1F">
      <w:pPr>
        <w:pStyle w:val="Retraitcorpsdetexte"/>
        <w:numPr>
          <w:ilvl w:val="0"/>
          <w:numId w:val="43"/>
        </w:numPr>
        <w:spacing w:line="276" w:lineRule="auto"/>
      </w:pPr>
      <w:r>
        <w:t xml:space="preserve">La rotation du tetriminos peut causer des problèmes avec les collisions </w:t>
      </w:r>
    </w:p>
    <w:p w14:paraId="32D5BFB0" w14:textId="77777777" w:rsidR="00597C5C" w:rsidRDefault="00597C5C" w:rsidP="003C4C1F">
      <w:pPr>
        <w:pStyle w:val="Retraitcorpsdetexte"/>
        <w:spacing w:line="276" w:lineRule="auto"/>
        <w:ind w:left="0"/>
      </w:pPr>
    </w:p>
    <w:p w14:paraId="7F6C415D" w14:textId="27C90C37" w:rsidR="00597C5C" w:rsidRDefault="00597C5C" w:rsidP="003C4C1F">
      <w:pPr>
        <w:pStyle w:val="Corpsdetexte"/>
        <w:spacing w:line="276" w:lineRule="auto"/>
      </w:pPr>
      <w:r>
        <w:t>Seul le bug des tetriminos qui passent au travers de la zone de jeu a été résolu. Celui-ci étant le bug qui causait le plus de problème car il pouvait créer une erreur avec les tableaux (des ids étaient plus grands que la limite du tableau). Pour résoudre ce problème, la grille en backend a été agrandie de 1 en largeur et en hauteur. Ensuite, on attribue aux nouveaux bords de la grille la valeur de case bloquée.</w:t>
      </w:r>
    </w:p>
    <w:p w14:paraId="2CDD0BAD" w14:textId="40218848" w:rsidR="00597C5C" w:rsidRDefault="00597C5C" w:rsidP="003C4C1F">
      <w:pPr>
        <w:pStyle w:val="Corpsdetexte"/>
        <w:spacing w:line="276" w:lineRule="auto"/>
      </w:pPr>
      <w:r>
        <w:t>Pour le problème d’entrée, le premier input n’est pas pris en compte lorsque le joueur répond à une question. La solution à ce problème n’a pas été trouvée.</w:t>
      </w:r>
    </w:p>
    <w:p w14:paraId="0A189768" w14:textId="0A990718" w:rsidR="00597C5C" w:rsidRDefault="00597C5C" w:rsidP="003C4C1F">
      <w:pPr>
        <w:pStyle w:val="Corpsdetexte"/>
        <w:spacing w:line="276" w:lineRule="auto"/>
      </w:pPr>
      <w:r>
        <w:t>Il arrive que les collisions soient parfois bugées. Le problème pourrait venir du fait que la position de la pièce se bloque alors que la pièce peut toujours bouger visuellement. Ce bug est fréquent mais n’entrave pas le jeu.</w:t>
      </w:r>
    </w:p>
    <w:p w14:paraId="6037AF3B" w14:textId="136B426D" w:rsidR="00597C5C" w:rsidRDefault="00597C5C" w:rsidP="003C4C1F">
      <w:pPr>
        <w:pStyle w:val="Corpsdetexte"/>
        <w:spacing w:line="276" w:lineRule="auto"/>
      </w:pPr>
      <w:r>
        <w:t>Certains tetriminos comme le TBlock, peut parfois effacer la position de tetriminos déjà posé lorsqu’on les tourne très rapidement (en maintenant la touche de rotation par exemple).</w:t>
      </w:r>
      <w:r w:rsidR="00D96D54">
        <w:t xml:space="preserve"> Ce bug peut faciliter le jeu et permettre au joueur de « tricher » pour améliorer son score. Le but du programme n’étant pas principalement d’obtenir le meilleur score mais d’apprendre le C#, il n’était pas urgent à corriger</w:t>
      </w:r>
    </w:p>
    <w:p w14:paraId="37942429" w14:textId="77777777" w:rsidR="00B051D2" w:rsidRDefault="00B051D2" w:rsidP="00597C5C">
      <w:pPr>
        <w:pStyle w:val="Corpsdetexte"/>
      </w:pPr>
    </w:p>
    <w:p w14:paraId="4984923C" w14:textId="427429D8" w:rsidR="00204992" w:rsidRDefault="00204992" w:rsidP="003C4C1F">
      <w:pPr>
        <w:pStyle w:val="Titre2"/>
      </w:pPr>
      <w:bookmarkStart w:id="120" w:name="_Toc167881503"/>
      <w:r>
        <w:t>Résumé des classes</w:t>
      </w:r>
      <w:bookmarkEnd w:id="120"/>
    </w:p>
    <w:p w14:paraId="1E164E1A" w14:textId="3E8A67AB" w:rsidR="00D21E1A" w:rsidRDefault="00D21E1A" w:rsidP="003C4C1F">
      <w:pPr>
        <w:pStyle w:val="Corpsdetexte"/>
        <w:spacing w:line="276" w:lineRule="auto"/>
      </w:pPr>
      <w:r>
        <w:t>Afin de visualiser le résultat final concernant les classes, voici un résumé de celles-ci :</w:t>
      </w:r>
    </w:p>
    <w:tbl>
      <w:tblPr>
        <w:tblStyle w:val="Grilledutableau"/>
        <w:tblW w:w="8582" w:type="dxa"/>
        <w:tblInd w:w="595" w:type="dxa"/>
        <w:tblLook w:val="04A0" w:firstRow="1" w:lastRow="0" w:firstColumn="1" w:lastColumn="0" w:noHBand="0" w:noVBand="1"/>
      </w:tblPr>
      <w:tblGrid>
        <w:gridCol w:w="2519"/>
        <w:gridCol w:w="4819"/>
        <w:gridCol w:w="1244"/>
      </w:tblGrid>
      <w:tr w:rsidR="00D21E1A" w14:paraId="48B081E2" w14:textId="77777777" w:rsidTr="00C836AF">
        <w:trPr>
          <w:trHeight w:val="393"/>
        </w:trPr>
        <w:tc>
          <w:tcPr>
            <w:tcW w:w="2519" w:type="dxa"/>
          </w:tcPr>
          <w:p w14:paraId="5F7B0849" w14:textId="2BEFB192" w:rsidR="00D21E1A" w:rsidRPr="00D21E1A" w:rsidRDefault="00D21E1A" w:rsidP="00204992">
            <w:pPr>
              <w:pStyle w:val="Retraitcorpsdetexte"/>
              <w:ind w:left="0"/>
              <w:rPr>
                <w:b/>
                <w:bCs/>
              </w:rPr>
            </w:pPr>
            <w:r>
              <w:rPr>
                <w:b/>
                <w:bCs/>
              </w:rPr>
              <w:lastRenderedPageBreak/>
              <w:t>Nom de la classe</w:t>
            </w:r>
          </w:p>
        </w:tc>
        <w:tc>
          <w:tcPr>
            <w:tcW w:w="4819" w:type="dxa"/>
          </w:tcPr>
          <w:p w14:paraId="0DF9C505" w14:textId="402B648B" w:rsidR="00D21E1A" w:rsidRPr="00D21E1A" w:rsidRDefault="00D21E1A" w:rsidP="00204992">
            <w:pPr>
              <w:pStyle w:val="Retraitcorpsdetexte"/>
              <w:ind w:left="0"/>
              <w:rPr>
                <w:b/>
                <w:bCs/>
              </w:rPr>
            </w:pPr>
            <w:r>
              <w:rPr>
                <w:b/>
                <w:bCs/>
              </w:rPr>
              <w:t>Description</w:t>
            </w:r>
          </w:p>
        </w:tc>
        <w:tc>
          <w:tcPr>
            <w:tcW w:w="1244" w:type="dxa"/>
          </w:tcPr>
          <w:p w14:paraId="420804E4" w14:textId="2A7C8B82" w:rsidR="00D21E1A" w:rsidRPr="00D21E1A" w:rsidRDefault="00D21E1A" w:rsidP="00204992">
            <w:pPr>
              <w:pStyle w:val="Retraitcorpsdetexte"/>
              <w:ind w:left="0"/>
              <w:rPr>
                <w:b/>
                <w:bCs/>
              </w:rPr>
            </w:pPr>
            <w:r>
              <w:rPr>
                <w:b/>
                <w:bCs/>
              </w:rPr>
              <w:t>Statique ?</w:t>
            </w:r>
          </w:p>
        </w:tc>
      </w:tr>
      <w:tr w:rsidR="00D21E1A" w14:paraId="67EC5919" w14:textId="77777777" w:rsidTr="00C836AF">
        <w:trPr>
          <w:trHeight w:val="393"/>
        </w:trPr>
        <w:tc>
          <w:tcPr>
            <w:tcW w:w="2519" w:type="dxa"/>
          </w:tcPr>
          <w:p w14:paraId="79B564CD" w14:textId="0551422E" w:rsidR="00D21E1A" w:rsidRDefault="00D21E1A" w:rsidP="00D21E1A">
            <w:pPr>
              <w:pStyle w:val="Retraitcorpsdetexte"/>
              <w:ind w:left="0"/>
              <w:jc w:val="left"/>
            </w:pPr>
            <w:r>
              <w:t>Con</w:t>
            </w:r>
            <w:r w:rsidR="00C836AF">
              <w:t>soleUtility</w:t>
            </w:r>
          </w:p>
        </w:tc>
        <w:tc>
          <w:tcPr>
            <w:tcW w:w="4819" w:type="dxa"/>
          </w:tcPr>
          <w:p w14:paraId="3EE913F2" w14:textId="77FDDBA6" w:rsidR="00D21E1A" w:rsidRDefault="00C836AF" w:rsidP="00D21E1A">
            <w:pPr>
              <w:pStyle w:val="Retraitcorpsdetexte"/>
              <w:ind w:left="0"/>
              <w:jc w:val="left"/>
            </w:pPr>
            <w:r>
              <w:t>(StackOverflow) Permet d’empêcher l’utilisateur de modifier la taille de la console</w:t>
            </w:r>
          </w:p>
        </w:tc>
        <w:tc>
          <w:tcPr>
            <w:tcW w:w="1244" w:type="dxa"/>
          </w:tcPr>
          <w:p w14:paraId="0EAEEDFA" w14:textId="21E7D13E" w:rsidR="00D21E1A" w:rsidRDefault="00C836AF" w:rsidP="00D21E1A">
            <w:pPr>
              <w:pStyle w:val="Retraitcorpsdetexte"/>
              <w:ind w:left="0"/>
              <w:jc w:val="left"/>
            </w:pPr>
            <w:r>
              <w:t>Oui</w:t>
            </w:r>
          </w:p>
        </w:tc>
      </w:tr>
      <w:tr w:rsidR="00D21E1A" w14:paraId="3F9FA41F" w14:textId="77777777" w:rsidTr="00C836AF">
        <w:trPr>
          <w:trHeight w:val="380"/>
        </w:trPr>
        <w:tc>
          <w:tcPr>
            <w:tcW w:w="2519" w:type="dxa"/>
          </w:tcPr>
          <w:p w14:paraId="712306A5" w14:textId="6F68E2C7" w:rsidR="00D21E1A" w:rsidRDefault="00C836AF" w:rsidP="00D21E1A">
            <w:pPr>
              <w:pStyle w:val="Retraitcorpsdetexte"/>
              <w:ind w:left="0"/>
              <w:jc w:val="left"/>
            </w:pPr>
            <w:r w:rsidRPr="00C836AF">
              <w:t>DatabaseManager</w:t>
            </w:r>
          </w:p>
        </w:tc>
        <w:tc>
          <w:tcPr>
            <w:tcW w:w="4819" w:type="dxa"/>
          </w:tcPr>
          <w:p w14:paraId="67C2DDBA" w14:textId="4F68E078" w:rsidR="00D21E1A" w:rsidRDefault="00C836AF" w:rsidP="00D21E1A">
            <w:pPr>
              <w:pStyle w:val="Retraitcorpsdetexte"/>
              <w:ind w:left="0"/>
              <w:jc w:val="left"/>
            </w:pPr>
            <w:r>
              <w:t>Gère la DB</w:t>
            </w:r>
          </w:p>
        </w:tc>
        <w:tc>
          <w:tcPr>
            <w:tcW w:w="1244" w:type="dxa"/>
          </w:tcPr>
          <w:p w14:paraId="39C11717" w14:textId="52E94F9B" w:rsidR="00D21E1A" w:rsidRDefault="00F83B59" w:rsidP="00D21E1A">
            <w:pPr>
              <w:pStyle w:val="Retraitcorpsdetexte"/>
              <w:ind w:left="0"/>
              <w:jc w:val="left"/>
            </w:pPr>
            <w:r>
              <w:t>Oui</w:t>
            </w:r>
          </w:p>
        </w:tc>
      </w:tr>
      <w:tr w:rsidR="00D21E1A" w14:paraId="6D6E6E63" w14:textId="77777777" w:rsidTr="00C836AF">
        <w:trPr>
          <w:trHeight w:val="393"/>
        </w:trPr>
        <w:tc>
          <w:tcPr>
            <w:tcW w:w="2519" w:type="dxa"/>
          </w:tcPr>
          <w:p w14:paraId="6A682023" w14:textId="116072B8" w:rsidR="00D21E1A" w:rsidRDefault="00C836AF" w:rsidP="00D21E1A">
            <w:pPr>
              <w:pStyle w:val="Retraitcorpsdetexte"/>
              <w:ind w:left="0"/>
              <w:jc w:val="left"/>
            </w:pPr>
            <w:r>
              <w:t>ExternalManager</w:t>
            </w:r>
          </w:p>
        </w:tc>
        <w:tc>
          <w:tcPr>
            <w:tcW w:w="4819" w:type="dxa"/>
          </w:tcPr>
          <w:p w14:paraId="37A5C79E" w14:textId="575D15CB" w:rsidR="00D21E1A" w:rsidRDefault="00C836AF" w:rsidP="00D21E1A">
            <w:pPr>
              <w:pStyle w:val="Retraitcorpsdetexte"/>
              <w:ind w:left="0"/>
              <w:jc w:val="left"/>
            </w:pPr>
            <w:r>
              <w:t>Gère les éléments extérieurs au projet (fichier de logs, paramètres,etc..)</w:t>
            </w:r>
          </w:p>
        </w:tc>
        <w:tc>
          <w:tcPr>
            <w:tcW w:w="1244" w:type="dxa"/>
          </w:tcPr>
          <w:p w14:paraId="6DE7B743" w14:textId="4A4C2C04" w:rsidR="00D21E1A" w:rsidRDefault="00F83B59" w:rsidP="00D21E1A">
            <w:pPr>
              <w:pStyle w:val="Retraitcorpsdetexte"/>
              <w:ind w:left="0"/>
              <w:jc w:val="left"/>
            </w:pPr>
            <w:r>
              <w:t>Oui</w:t>
            </w:r>
          </w:p>
        </w:tc>
      </w:tr>
      <w:tr w:rsidR="00D21E1A" w14:paraId="62E55774" w14:textId="77777777" w:rsidTr="00C836AF">
        <w:trPr>
          <w:trHeight w:val="380"/>
        </w:trPr>
        <w:tc>
          <w:tcPr>
            <w:tcW w:w="2519" w:type="dxa"/>
          </w:tcPr>
          <w:p w14:paraId="408DBF48" w14:textId="5DEB91D6" w:rsidR="00D21E1A" w:rsidRDefault="00C836AF" w:rsidP="00D21E1A">
            <w:pPr>
              <w:pStyle w:val="Retraitcorpsdetexte"/>
              <w:ind w:left="0"/>
              <w:jc w:val="left"/>
            </w:pPr>
            <w:r>
              <w:t>GameManager</w:t>
            </w:r>
          </w:p>
        </w:tc>
        <w:tc>
          <w:tcPr>
            <w:tcW w:w="4819" w:type="dxa"/>
          </w:tcPr>
          <w:p w14:paraId="18EFF59D" w14:textId="16569226" w:rsidR="00D21E1A" w:rsidRDefault="00C836AF" w:rsidP="00D21E1A">
            <w:pPr>
              <w:pStyle w:val="Retraitcorpsdetexte"/>
              <w:ind w:left="0"/>
              <w:jc w:val="left"/>
            </w:pPr>
            <w:r>
              <w:t>Gère le jeu de A à Z</w:t>
            </w:r>
          </w:p>
        </w:tc>
        <w:tc>
          <w:tcPr>
            <w:tcW w:w="1244" w:type="dxa"/>
          </w:tcPr>
          <w:p w14:paraId="48AE5450" w14:textId="651E8210" w:rsidR="00D21E1A" w:rsidRDefault="00F83B59" w:rsidP="00D21E1A">
            <w:pPr>
              <w:pStyle w:val="Retraitcorpsdetexte"/>
              <w:ind w:left="0"/>
              <w:jc w:val="left"/>
            </w:pPr>
            <w:r>
              <w:t>Non</w:t>
            </w:r>
          </w:p>
        </w:tc>
      </w:tr>
      <w:tr w:rsidR="00D21E1A" w14:paraId="6C9FC350" w14:textId="77777777" w:rsidTr="00C836AF">
        <w:trPr>
          <w:trHeight w:val="393"/>
        </w:trPr>
        <w:tc>
          <w:tcPr>
            <w:tcW w:w="2519" w:type="dxa"/>
          </w:tcPr>
          <w:p w14:paraId="1358E78B" w14:textId="5F3AA5F1" w:rsidR="00D21E1A" w:rsidRDefault="00C836AF" w:rsidP="00D21E1A">
            <w:pPr>
              <w:pStyle w:val="Retraitcorpsdetexte"/>
              <w:ind w:left="0"/>
              <w:jc w:val="left"/>
            </w:pPr>
            <w:r>
              <w:t>IBlock</w:t>
            </w:r>
          </w:p>
        </w:tc>
        <w:tc>
          <w:tcPr>
            <w:tcW w:w="4819" w:type="dxa"/>
          </w:tcPr>
          <w:p w14:paraId="54B77046" w14:textId="152CF870" w:rsidR="00D21E1A" w:rsidRDefault="00C836AF" w:rsidP="00D21E1A">
            <w:pPr>
              <w:pStyle w:val="Retraitcorpsdetexte"/>
              <w:ind w:left="0"/>
              <w:jc w:val="left"/>
            </w:pPr>
            <w:r>
              <w:t>Classe pour le tetriminos en forme de I</w:t>
            </w:r>
          </w:p>
        </w:tc>
        <w:tc>
          <w:tcPr>
            <w:tcW w:w="1244" w:type="dxa"/>
          </w:tcPr>
          <w:p w14:paraId="1C5B10C9" w14:textId="6E53324B" w:rsidR="00D21E1A" w:rsidRDefault="00F83B59" w:rsidP="00D21E1A">
            <w:pPr>
              <w:pStyle w:val="Retraitcorpsdetexte"/>
              <w:ind w:left="0"/>
              <w:jc w:val="left"/>
            </w:pPr>
            <w:r>
              <w:t>Non</w:t>
            </w:r>
          </w:p>
        </w:tc>
      </w:tr>
      <w:tr w:rsidR="00D21E1A" w14:paraId="57998D00" w14:textId="77777777" w:rsidTr="00C836AF">
        <w:trPr>
          <w:trHeight w:val="380"/>
        </w:trPr>
        <w:tc>
          <w:tcPr>
            <w:tcW w:w="2519" w:type="dxa"/>
          </w:tcPr>
          <w:p w14:paraId="4814BB2A" w14:textId="36242E7E" w:rsidR="00D21E1A" w:rsidRDefault="00C836AF" w:rsidP="00D21E1A">
            <w:pPr>
              <w:pStyle w:val="Retraitcorpsdetexte"/>
              <w:ind w:left="0"/>
              <w:jc w:val="left"/>
            </w:pPr>
            <w:r>
              <w:t>JBlock</w:t>
            </w:r>
          </w:p>
        </w:tc>
        <w:tc>
          <w:tcPr>
            <w:tcW w:w="4819" w:type="dxa"/>
          </w:tcPr>
          <w:p w14:paraId="5E5D11B3" w14:textId="7A2A3397" w:rsidR="00D21E1A" w:rsidRDefault="00C836AF" w:rsidP="00D21E1A">
            <w:pPr>
              <w:pStyle w:val="Retraitcorpsdetexte"/>
              <w:ind w:left="0"/>
              <w:jc w:val="left"/>
            </w:pPr>
            <w:r>
              <w:t xml:space="preserve">Classe pour le tetriminos en forme de </w:t>
            </w:r>
            <w:r>
              <w:t>J</w:t>
            </w:r>
          </w:p>
        </w:tc>
        <w:tc>
          <w:tcPr>
            <w:tcW w:w="1244" w:type="dxa"/>
          </w:tcPr>
          <w:p w14:paraId="337CD8E5" w14:textId="5AD8FD32" w:rsidR="00D21E1A" w:rsidRDefault="00F83B59" w:rsidP="00D21E1A">
            <w:pPr>
              <w:pStyle w:val="Retraitcorpsdetexte"/>
              <w:ind w:left="0"/>
              <w:jc w:val="left"/>
            </w:pPr>
            <w:r>
              <w:t>Non</w:t>
            </w:r>
          </w:p>
        </w:tc>
      </w:tr>
      <w:tr w:rsidR="00D21E1A" w14:paraId="22333F98" w14:textId="77777777" w:rsidTr="00C836AF">
        <w:trPr>
          <w:trHeight w:val="380"/>
        </w:trPr>
        <w:tc>
          <w:tcPr>
            <w:tcW w:w="2519" w:type="dxa"/>
          </w:tcPr>
          <w:p w14:paraId="16ACDB22" w14:textId="582749A0" w:rsidR="00D21E1A" w:rsidRDefault="00C836AF" w:rsidP="00D21E1A">
            <w:pPr>
              <w:pStyle w:val="Retraitcorpsdetexte"/>
              <w:ind w:left="0"/>
              <w:jc w:val="left"/>
            </w:pPr>
            <w:r>
              <w:t>LBlock</w:t>
            </w:r>
          </w:p>
        </w:tc>
        <w:tc>
          <w:tcPr>
            <w:tcW w:w="4819" w:type="dxa"/>
          </w:tcPr>
          <w:p w14:paraId="005F57E9" w14:textId="4820A7AA" w:rsidR="00D21E1A" w:rsidRDefault="00C836AF" w:rsidP="00D21E1A">
            <w:pPr>
              <w:pStyle w:val="Retraitcorpsdetexte"/>
              <w:ind w:left="0"/>
              <w:jc w:val="left"/>
            </w:pPr>
            <w:r>
              <w:t xml:space="preserve">Classe pour le tetriminos en forme de </w:t>
            </w:r>
            <w:r>
              <w:t>L</w:t>
            </w:r>
          </w:p>
        </w:tc>
        <w:tc>
          <w:tcPr>
            <w:tcW w:w="1244" w:type="dxa"/>
          </w:tcPr>
          <w:p w14:paraId="64BC2DBB" w14:textId="2656EACB" w:rsidR="00D21E1A" w:rsidRDefault="00F83B59" w:rsidP="00D21E1A">
            <w:pPr>
              <w:pStyle w:val="Retraitcorpsdetexte"/>
              <w:ind w:left="0"/>
              <w:jc w:val="left"/>
            </w:pPr>
            <w:r>
              <w:t>Non</w:t>
            </w:r>
          </w:p>
        </w:tc>
      </w:tr>
      <w:tr w:rsidR="00D21E1A" w14:paraId="082607EF" w14:textId="77777777" w:rsidTr="00C836AF">
        <w:trPr>
          <w:trHeight w:val="380"/>
        </w:trPr>
        <w:tc>
          <w:tcPr>
            <w:tcW w:w="2519" w:type="dxa"/>
          </w:tcPr>
          <w:p w14:paraId="231B7839" w14:textId="69D94D0B" w:rsidR="00D21E1A" w:rsidRDefault="00C836AF" w:rsidP="00D21E1A">
            <w:pPr>
              <w:pStyle w:val="Retraitcorpsdetexte"/>
              <w:ind w:left="0"/>
              <w:jc w:val="left"/>
            </w:pPr>
            <w:r w:rsidRPr="00C836AF">
              <w:t>LevenshteinDistance</w:t>
            </w:r>
          </w:p>
        </w:tc>
        <w:tc>
          <w:tcPr>
            <w:tcW w:w="4819" w:type="dxa"/>
          </w:tcPr>
          <w:p w14:paraId="6FDFD98D" w14:textId="00E14C16" w:rsidR="00D21E1A" w:rsidRDefault="00AF64C7" w:rsidP="00D21E1A">
            <w:pPr>
              <w:pStyle w:val="Retraitcorpsdetexte"/>
              <w:ind w:left="0"/>
              <w:jc w:val="left"/>
            </w:pPr>
            <w:r>
              <w:t>(StackOverflow) Permet de calculer la différence entre des strings pour la réponse du joueur en jeu.</w:t>
            </w:r>
          </w:p>
        </w:tc>
        <w:tc>
          <w:tcPr>
            <w:tcW w:w="1244" w:type="dxa"/>
          </w:tcPr>
          <w:p w14:paraId="79A9F4EC" w14:textId="19860F67" w:rsidR="00D21E1A" w:rsidRDefault="00F83B59" w:rsidP="00D21E1A">
            <w:pPr>
              <w:pStyle w:val="Retraitcorpsdetexte"/>
              <w:ind w:left="0"/>
              <w:jc w:val="left"/>
            </w:pPr>
            <w:r>
              <w:t>Oui</w:t>
            </w:r>
          </w:p>
        </w:tc>
      </w:tr>
      <w:tr w:rsidR="00D21E1A" w14:paraId="5DB3115B" w14:textId="77777777" w:rsidTr="00C836AF">
        <w:trPr>
          <w:trHeight w:val="380"/>
        </w:trPr>
        <w:tc>
          <w:tcPr>
            <w:tcW w:w="2519" w:type="dxa"/>
          </w:tcPr>
          <w:p w14:paraId="360B1B97" w14:textId="0F8874F5" w:rsidR="00D21E1A" w:rsidRDefault="00C836AF" w:rsidP="00D21E1A">
            <w:pPr>
              <w:pStyle w:val="Retraitcorpsdetexte"/>
              <w:ind w:left="0"/>
              <w:jc w:val="left"/>
            </w:pPr>
            <w:r>
              <w:t>MenuManager</w:t>
            </w:r>
          </w:p>
        </w:tc>
        <w:tc>
          <w:tcPr>
            <w:tcW w:w="4819" w:type="dxa"/>
          </w:tcPr>
          <w:p w14:paraId="632E396F" w14:textId="236700AC" w:rsidR="00D21E1A" w:rsidRDefault="00AF64C7" w:rsidP="00D21E1A">
            <w:pPr>
              <w:pStyle w:val="Retraitcorpsdetexte"/>
              <w:ind w:left="0"/>
              <w:jc w:val="left"/>
            </w:pPr>
            <w:r>
              <w:t>Gère les menus (fonctionne en partie avec le program.cs)</w:t>
            </w:r>
          </w:p>
        </w:tc>
        <w:tc>
          <w:tcPr>
            <w:tcW w:w="1244" w:type="dxa"/>
          </w:tcPr>
          <w:p w14:paraId="7F5E3F65" w14:textId="734B1AD0" w:rsidR="00D21E1A" w:rsidRDefault="00F83B59" w:rsidP="00D21E1A">
            <w:pPr>
              <w:pStyle w:val="Retraitcorpsdetexte"/>
              <w:ind w:left="0"/>
              <w:jc w:val="left"/>
            </w:pPr>
            <w:r>
              <w:t>Non</w:t>
            </w:r>
          </w:p>
        </w:tc>
      </w:tr>
      <w:tr w:rsidR="00D21E1A" w14:paraId="441BF91C" w14:textId="77777777" w:rsidTr="00C836AF">
        <w:trPr>
          <w:trHeight w:val="380"/>
        </w:trPr>
        <w:tc>
          <w:tcPr>
            <w:tcW w:w="2519" w:type="dxa"/>
          </w:tcPr>
          <w:p w14:paraId="39ADC014" w14:textId="0DE8DFB3" w:rsidR="00D21E1A" w:rsidRDefault="00C836AF" w:rsidP="00D21E1A">
            <w:pPr>
              <w:pStyle w:val="Retraitcorpsdetexte"/>
              <w:ind w:left="0"/>
              <w:jc w:val="left"/>
            </w:pPr>
            <w:r>
              <w:t>OBlock</w:t>
            </w:r>
          </w:p>
        </w:tc>
        <w:tc>
          <w:tcPr>
            <w:tcW w:w="4819" w:type="dxa"/>
          </w:tcPr>
          <w:p w14:paraId="59AE87F2" w14:textId="55AAB6D4" w:rsidR="00D21E1A" w:rsidRDefault="00C836AF" w:rsidP="00D21E1A">
            <w:pPr>
              <w:pStyle w:val="Retraitcorpsdetexte"/>
              <w:ind w:left="0"/>
              <w:jc w:val="left"/>
            </w:pPr>
            <w:r>
              <w:t xml:space="preserve">Classe pour le tetriminos en forme de </w:t>
            </w:r>
            <w:r>
              <w:t>O</w:t>
            </w:r>
          </w:p>
        </w:tc>
        <w:tc>
          <w:tcPr>
            <w:tcW w:w="1244" w:type="dxa"/>
          </w:tcPr>
          <w:p w14:paraId="17A23019" w14:textId="3782EA25" w:rsidR="00D21E1A" w:rsidRDefault="00F83B59" w:rsidP="00D21E1A">
            <w:pPr>
              <w:pStyle w:val="Retraitcorpsdetexte"/>
              <w:ind w:left="0"/>
              <w:jc w:val="left"/>
            </w:pPr>
            <w:r>
              <w:t>Non</w:t>
            </w:r>
          </w:p>
        </w:tc>
      </w:tr>
      <w:tr w:rsidR="00C836AF" w14:paraId="3FBD16E6" w14:textId="77777777" w:rsidTr="00C836AF">
        <w:trPr>
          <w:trHeight w:val="380"/>
        </w:trPr>
        <w:tc>
          <w:tcPr>
            <w:tcW w:w="2519" w:type="dxa"/>
          </w:tcPr>
          <w:p w14:paraId="003092B3" w14:textId="2EDB4611" w:rsidR="00C836AF" w:rsidRDefault="00C836AF" w:rsidP="00C836AF">
            <w:pPr>
              <w:pStyle w:val="Retraitcorpsdetexte"/>
              <w:ind w:left="0"/>
              <w:jc w:val="left"/>
            </w:pPr>
            <w:r>
              <w:t>Program</w:t>
            </w:r>
          </w:p>
        </w:tc>
        <w:tc>
          <w:tcPr>
            <w:tcW w:w="4819" w:type="dxa"/>
          </w:tcPr>
          <w:p w14:paraId="6278833D" w14:textId="2D1BD092" w:rsidR="00C836AF" w:rsidRDefault="00C836AF" w:rsidP="00C836AF">
            <w:pPr>
              <w:pStyle w:val="Retraitcorpsdetexte"/>
              <w:ind w:left="0"/>
              <w:jc w:val="left"/>
            </w:pPr>
            <w:r>
              <w:t>Classe par défaut du programme. Gère la boucle des menus</w:t>
            </w:r>
          </w:p>
        </w:tc>
        <w:tc>
          <w:tcPr>
            <w:tcW w:w="1244" w:type="dxa"/>
          </w:tcPr>
          <w:p w14:paraId="444FAD6D" w14:textId="1F1D3514" w:rsidR="00C836AF" w:rsidRDefault="00C836AF" w:rsidP="00C836AF">
            <w:pPr>
              <w:pStyle w:val="Retraitcorpsdetexte"/>
              <w:ind w:left="0"/>
              <w:jc w:val="left"/>
            </w:pPr>
            <w:r>
              <w:t>Non</w:t>
            </w:r>
          </w:p>
        </w:tc>
      </w:tr>
      <w:tr w:rsidR="00C836AF" w14:paraId="7D4FA059" w14:textId="77777777" w:rsidTr="00C836AF">
        <w:trPr>
          <w:trHeight w:val="380"/>
        </w:trPr>
        <w:tc>
          <w:tcPr>
            <w:tcW w:w="2519" w:type="dxa"/>
          </w:tcPr>
          <w:p w14:paraId="54244966" w14:textId="4C447CC2" w:rsidR="00C836AF" w:rsidRDefault="00C836AF" w:rsidP="00C836AF">
            <w:pPr>
              <w:pStyle w:val="Retraitcorpsdetexte"/>
              <w:ind w:left="0"/>
              <w:jc w:val="left"/>
            </w:pPr>
            <w:r>
              <w:t>Question</w:t>
            </w:r>
          </w:p>
        </w:tc>
        <w:tc>
          <w:tcPr>
            <w:tcW w:w="4819" w:type="dxa"/>
          </w:tcPr>
          <w:p w14:paraId="0F20B1B6" w14:textId="1DB389A6" w:rsidR="00C836AF" w:rsidRDefault="00AF64C7" w:rsidP="00C836AF">
            <w:pPr>
              <w:pStyle w:val="Retraitcorpsdetexte"/>
              <w:ind w:left="0"/>
              <w:jc w:val="left"/>
            </w:pPr>
            <w:r>
              <w:t>Classe pour les questions</w:t>
            </w:r>
          </w:p>
        </w:tc>
        <w:tc>
          <w:tcPr>
            <w:tcW w:w="1244" w:type="dxa"/>
          </w:tcPr>
          <w:p w14:paraId="744E5CEB" w14:textId="01F400BF" w:rsidR="00C836AF" w:rsidRDefault="00F83B59" w:rsidP="00C836AF">
            <w:pPr>
              <w:pStyle w:val="Retraitcorpsdetexte"/>
              <w:ind w:left="0"/>
              <w:jc w:val="left"/>
            </w:pPr>
            <w:r>
              <w:t>Non</w:t>
            </w:r>
          </w:p>
        </w:tc>
      </w:tr>
      <w:tr w:rsidR="00C836AF" w14:paraId="3CD8040C" w14:textId="77777777" w:rsidTr="00C836AF">
        <w:trPr>
          <w:trHeight w:val="380"/>
        </w:trPr>
        <w:tc>
          <w:tcPr>
            <w:tcW w:w="2519" w:type="dxa"/>
          </w:tcPr>
          <w:p w14:paraId="4E4E1B9A" w14:textId="62193B00" w:rsidR="00C836AF" w:rsidRDefault="00C836AF" w:rsidP="00C836AF">
            <w:pPr>
              <w:pStyle w:val="Retraitcorpsdetexte"/>
              <w:ind w:left="0"/>
              <w:jc w:val="left"/>
            </w:pPr>
            <w:r>
              <w:t>QuestionsManager</w:t>
            </w:r>
          </w:p>
        </w:tc>
        <w:tc>
          <w:tcPr>
            <w:tcW w:w="4819" w:type="dxa"/>
          </w:tcPr>
          <w:p w14:paraId="2585D537" w14:textId="3426C5AA" w:rsidR="00C836AF" w:rsidRDefault="00AF64C7" w:rsidP="00C836AF">
            <w:pPr>
              <w:pStyle w:val="Retraitcorpsdetexte"/>
              <w:ind w:left="0"/>
              <w:jc w:val="left"/>
            </w:pPr>
            <w:r>
              <w:t>Gère les questions</w:t>
            </w:r>
          </w:p>
        </w:tc>
        <w:tc>
          <w:tcPr>
            <w:tcW w:w="1244" w:type="dxa"/>
          </w:tcPr>
          <w:p w14:paraId="1A515289" w14:textId="035C2D3C" w:rsidR="00C836AF" w:rsidRDefault="00F83B59" w:rsidP="00C836AF">
            <w:pPr>
              <w:pStyle w:val="Retraitcorpsdetexte"/>
              <w:ind w:left="0"/>
              <w:jc w:val="left"/>
            </w:pPr>
            <w:r>
              <w:t>Non</w:t>
            </w:r>
          </w:p>
        </w:tc>
      </w:tr>
      <w:tr w:rsidR="00C836AF" w14:paraId="7C1F7A39" w14:textId="77777777" w:rsidTr="00C836AF">
        <w:trPr>
          <w:trHeight w:val="380"/>
        </w:trPr>
        <w:tc>
          <w:tcPr>
            <w:tcW w:w="2519" w:type="dxa"/>
          </w:tcPr>
          <w:p w14:paraId="462015A1" w14:textId="64F529EF" w:rsidR="00C836AF" w:rsidRDefault="00C836AF" w:rsidP="00C836AF">
            <w:pPr>
              <w:pStyle w:val="Retraitcorpsdetexte"/>
              <w:ind w:left="0"/>
              <w:jc w:val="left"/>
            </w:pPr>
            <w:r>
              <w:t>SBlock</w:t>
            </w:r>
          </w:p>
        </w:tc>
        <w:tc>
          <w:tcPr>
            <w:tcW w:w="4819" w:type="dxa"/>
          </w:tcPr>
          <w:p w14:paraId="57EA9016" w14:textId="2CDB0052" w:rsidR="00C836AF" w:rsidRDefault="00C836AF" w:rsidP="00C836AF">
            <w:pPr>
              <w:pStyle w:val="Retraitcorpsdetexte"/>
              <w:ind w:left="0"/>
              <w:jc w:val="left"/>
            </w:pPr>
            <w:r>
              <w:t xml:space="preserve">Classe pour le tetriminos en forme de </w:t>
            </w:r>
            <w:r>
              <w:t>S</w:t>
            </w:r>
          </w:p>
        </w:tc>
        <w:tc>
          <w:tcPr>
            <w:tcW w:w="1244" w:type="dxa"/>
          </w:tcPr>
          <w:p w14:paraId="5CA68A96" w14:textId="144D6A39" w:rsidR="00C836AF" w:rsidRDefault="00F83B59" w:rsidP="00C836AF">
            <w:pPr>
              <w:pStyle w:val="Retraitcorpsdetexte"/>
              <w:ind w:left="0"/>
              <w:jc w:val="left"/>
            </w:pPr>
            <w:r>
              <w:t>Non</w:t>
            </w:r>
          </w:p>
        </w:tc>
      </w:tr>
      <w:tr w:rsidR="00C836AF" w14:paraId="40F8B010" w14:textId="77777777" w:rsidTr="00C836AF">
        <w:trPr>
          <w:trHeight w:val="380"/>
        </w:trPr>
        <w:tc>
          <w:tcPr>
            <w:tcW w:w="2519" w:type="dxa"/>
          </w:tcPr>
          <w:p w14:paraId="5EA0E5D3" w14:textId="480013E3" w:rsidR="00C836AF" w:rsidRDefault="00C836AF" w:rsidP="00C836AF">
            <w:pPr>
              <w:pStyle w:val="Retraitcorpsdetexte"/>
              <w:ind w:left="0"/>
              <w:jc w:val="left"/>
            </w:pPr>
            <w:r>
              <w:t>SoundManager</w:t>
            </w:r>
          </w:p>
        </w:tc>
        <w:tc>
          <w:tcPr>
            <w:tcW w:w="4819" w:type="dxa"/>
          </w:tcPr>
          <w:p w14:paraId="5D9DB913" w14:textId="37978DC7" w:rsidR="00C836AF" w:rsidRDefault="00AF64C7" w:rsidP="00C836AF">
            <w:pPr>
              <w:pStyle w:val="Retraitcorpsdetexte"/>
              <w:ind w:left="0"/>
              <w:jc w:val="left"/>
            </w:pPr>
            <w:r>
              <w:t>Gère les musiques</w:t>
            </w:r>
          </w:p>
        </w:tc>
        <w:tc>
          <w:tcPr>
            <w:tcW w:w="1244" w:type="dxa"/>
          </w:tcPr>
          <w:p w14:paraId="06D1FD8D" w14:textId="228A6C85" w:rsidR="00C836AF" w:rsidRDefault="00F83B59" w:rsidP="00C836AF">
            <w:pPr>
              <w:pStyle w:val="Retraitcorpsdetexte"/>
              <w:ind w:left="0"/>
              <w:jc w:val="left"/>
            </w:pPr>
            <w:r>
              <w:t>Oui</w:t>
            </w:r>
          </w:p>
        </w:tc>
      </w:tr>
      <w:tr w:rsidR="00C836AF" w14:paraId="614115AD" w14:textId="77777777" w:rsidTr="00C836AF">
        <w:trPr>
          <w:trHeight w:val="380"/>
        </w:trPr>
        <w:tc>
          <w:tcPr>
            <w:tcW w:w="2519" w:type="dxa"/>
          </w:tcPr>
          <w:p w14:paraId="1F87253D" w14:textId="212D3D10" w:rsidR="00C836AF" w:rsidRDefault="00C836AF" w:rsidP="00C836AF">
            <w:pPr>
              <w:pStyle w:val="Retraitcorpsdetexte"/>
              <w:ind w:left="0"/>
              <w:jc w:val="left"/>
            </w:pPr>
            <w:r>
              <w:t>TBlock</w:t>
            </w:r>
          </w:p>
        </w:tc>
        <w:tc>
          <w:tcPr>
            <w:tcW w:w="4819" w:type="dxa"/>
          </w:tcPr>
          <w:p w14:paraId="1EAC5D52" w14:textId="77C00C0A" w:rsidR="00C836AF" w:rsidRDefault="00C836AF" w:rsidP="00C836AF">
            <w:pPr>
              <w:pStyle w:val="Retraitcorpsdetexte"/>
              <w:ind w:left="0"/>
              <w:jc w:val="left"/>
            </w:pPr>
            <w:r>
              <w:t xml:space="preserve">Classe pour le tetriminos en forme de </w:t>
            </w:r>
            <w:r>
              <w:t>T</w:t>
            </w:r>
          </w:p>
        </w:tc>
        <w:tc>
          <w:tcPr>
            <w:tcW w:w="1244" w:type="dxa"/>
          </w:tcPr>
          <w:p w14:paraId="5584C331" w14:textId="3D67BC14" w:rsidR="00C836AF" w:rsidRDefault="00F83B59" w:rsidP="00C836AF">
            <w:pPr>
              <w:pStyle w:val="Retraitcorpsdetexte"/>
              <w:ind w:left="0"/>
              <w:jc w:val="left"/>
            </w:pPr>
            <w:r>
              <w:t>Non</w:t>
            </w:r>
          </w:p>
        </w:tc>
      </w:tr>
      <w:tr w:rsidR="00C836AF" w14:paraId="78B8BACA" w14:textId="77777777" w:rsidTr="00C836AF">
        <w:trPr>
          <w:trHeight w:val="380"/>
        </w:trPr>
        <w:tc>
          <w:tcPr>
            <w:tcW w:w="2519" w:type="dxa"/>
          </w:tcPr>
          <w:p w14:paraId="18E976C0" w14:textId="34ADA988" w:rsidR="00C836AF" w:rsidRDefault="00C836AF" w:rsidP="00C836AF">
            <w:pPr>
              <w:pStyle w:val="Retraitcorpsdetexte"/>
              <w:ind w:left="0"/>
              <w:jc w:val="left"/>
            </w:pPr>
            <w:r>
              <w:t>Tetriminos</w:t>
            </w:r>
          </w:p>
        </w:tc>
        <w:tc>
          <w:tcPr>
            <w:tcW w:w="4819" w:type="dxa"/>
          </w:tcPr>
          <w:p w14:paraId="4F7D629D" w14:textId="630CCE85" w:rsidR="00C836AF" w:rsidRDefault="00AF64C7" w:rsidP="00C836AF">
            <w:pPr>
              <w:pStyle w:val="Retraitcorpsdetexte"/>
              <w:ind w:left="0"/>
              <w:jc w:val="left"/>
            </w:pPr>
            <w:r>
              <w:t>Classe parent pour les tetriminos</w:t>
            </w:r>
          </w:p>
        </w:tc>
        <w:tc>
          <w:tcPr>
            <w:tcW w:w="1244" w:type="dxa"/>
          </w:tcPr>
          <w:p w14:paraId="183D0A16" w14:textId="5FAD404A" w:rsidR="00C836AF" w:rsidRDefault="00F83B59" w:rsidP="00C836AF">
            <w:pPr>
              <w:pStyle w:val="Retraitcorpsdetexte"/>
              <w:ind w:left="0"/>
              <w:jc w:val="left"/>
            </w:pPr>
            <w:r>
              <w:t>Non</w:t>
            </w:r>
          </w:p>
        </w:tc>
      </w:tr>
      <w:tr w:rsidR="00C836AF" w14:paraId="6363C463" w14:textId="77777777" w:rsidTr="00C836AF">
        <w:trPr>
          <w:trHeight w:val="380"/>
        </w:trPr>
        <w:tc>
          <w:tcPr>
            <w:tcW w:w="2519" w:type="dxa"/>
          </w:tcPr>
          <w:p w14:paraId="61E2DE8D" w14:textId="4593405B" w:rsidR="00C836AF" w:rsidRDefault="00C836AF" w:rsidP="00C836AF">
            <w:pPr>
              <w:pStyle w:val="Retraitcorpsdetexte"/>
              <w:ind w:left="0"/>
              <w:jc w:val="left"/>
            </w:pPr>
            <w:r>
              <w:t>TetriminosManager</w:t>
            </w:r>
          </w:p>
        </w:tc>
        <w:tc>
          <w:tcPr>
            <w:tcW w:w="4819" w:type="dxa"/>
          </w:tcPr>
          <w:p w14:paraId="5780BB23" w14:textId="6681C543" w:rsidR="00C836AF" w:rsidRDefault="00AF64C7" w:rsidP="00C836AF">
            <w:pPr>
              <w:pStyle w:val="Retraitcorpsdetexte"/>
              <w:ind w:left="0"/>
              <w:jc w:val="left"/>
            </w:pPr>
            <w:r>
              <w:t>Gère les tetriminos en jeu</w:t>
            </w:r>
          </w:p>
        </w:tc>
        <w:tc>
          <w:tcPr>
            <w:tcW w:w="1244" w:type="dxa"/>
          </w:tcPr>
          <w:p w14:paraId="0098077C" w14:textId="0C047336" w:rsidR="00C836AF" w:rsidRDefault="00F83B59" w:rsidP="00C836AF">
            <w:pPr>
              <w:pStyle w:val="Retraitcorpsdetexte"/>
              <w:ind w:left="0"/>
              <w:jc w:val="left"/>
            </w:pPr>
            <w:r>
              <w:t>Oui</w:t>
            </w:r>
          </w:p>
        </w:tc>
      </w:tr>
      <w:tr w:rsidR="00C836AF" w14:paraId="72B7B463" w14:textId="77777777" w:rsidTr="00C836AF">
        <w:trPr>
          <w:trHeight w:val="380"/>
        </w:trPr>
        <w:tc>
          <w:tcPr>
            <w:tcW w:w="2519" w:type="dxa"/>
          </w:tcPr>
          <w:p w14:paraId="010160C8" w14:textId="2568AD69" w:rsidR="00C836AF" w:rsidRDefault="00C836AF" w:rsidP="00C836AF">
            <w:pPr>
              <w:pStyle w:val="Retraitcorpsdetexte"/>
              <w:ind w:left="0"/>
              <w:jc w:val="left"/>
            </w:pPr>
            <w:r>
              <w:t>VisualManager</w:t>
            </w:r>
          </w:p>
        </w:tc>
        <w:tc>
          <w:tcPr>
            <w:tcW w:w="4819" w:type="dxa"/>
          </w:tcPr>
          <w:p w14:paraId="2CEA94D3" w14:textId="6E841E9E" w:rsidR="00C836AF" w:rsidRDefault="00AF64C7" w:rsidP="00C836AF">
            <w:pPr>
              <w:pStyle w:val="Retraitcorpsdetexte"/>
              <w:ind w:left="0"/>
              <w:jc w:val="left"/>
            </w:pPr>
            <w:r>
              <w:t>Gère des éléments visuels comme la couleur du texte ou de l’arrière-plan</w:t>
            </w:r>
          </w:p>
        </w:tc>
        <w:tc>
          <w:tcPr>
            <w:tcW w:w="1244" w:type="dxa"/>
          </w:tcPr>
          <w:p w14:paraId="3E5C3706" w14:textId="0FFF1511" w:rsidR="00C836AF" w:rsidRDefault="00F83B59" w:rsidP="00C836AF">
            <w:pPr>
              <w:pStyle w:val="Retraitcorpsdetexte"/>
              <w:ind w:left="0"/>
              <w:jc w:val="left"/>
            </w:pPr>
            <w:r>
              <w:t>Oui</w:t>
            </w:r>
          </w:p>
        </w:tc>
      </w:tr>
      <w:tr w:rsidR="00C836AF" w14:paraId="06BEB4BB" w14:textId="77777777" w:rsidTr="00C836AF">
        <w:trPr>
          <w:trHeight w:val="380"/>
        </w:trPr>
        <w:tc>
          <w:tcPr>
            <w:tcW w:w="2519" w:type="dxa"/>
          </w:tcPr>
          <w:p w14:paraId="0C901BF9" w14:textId="27ED8F47" w:rsidR="00C836AF" w:rsidRDefault="00C836AF" w:rsidP="00C836AF">
            <w:pPr>
              <w:pStyle w:val="Retraitcorpsdetexte"/>
              <w:ind w:left="0"/>
              <w:jc w:val="left"/>
            </w:pPr>
            <w:r>
              <w:t>WindowUtility</w:t>
            </w:r>
          </w:p>
        </w:tc>
        <w:tc>
          <w:tcPr>
            <w:tcW w:w="4819" w:type="dxa"/>
          </w:tcPr>
          <w:p w14:paraId="0F8DE96A" w14:textId="14B684A9" w:rsidR="00C836AF" w:rsidRDefault="00AF64C7" w:rsidP="00C836AF">
            <w:pPr>
              <w:pStyle w:val="Retraitcorpsdetexte"/>
              <w:ind w:left="0"/>
              <w:jc w:val="left"/>
            </w:pPr>
            <w:r>
              <w:t xml:space="preserve">(StackOverflow) Déplace la console au centre de l’écran après qu’elle ait été agrandie à la taille </w:t>
            </w:r>
            <w:r w:rsidR="00B341B5">
              <w:t>maximum</w:t>
            </w:r>
          </w:p>
        </w:tc>
        <w:tc>
          <w:tcPr>
            <w:tcW w:w="1244" w:type="dxa"/>
          </w:tcPr>
          <w:p w14:paraId="524045B3" w14:textId="55CBFAB5" w:rsidR="00C836AF" w:rsidRDefault="00F83B59" w:rsidP="00C836AF">
            <w:pPr>
              <w:pStyle w:val="Retraitcorpsdetexte"/>
              <w:ind w:left="0"/>
              <w:jc w:val="left"/>
            </w:pPr>
            <w:r>
              <w:t>Oui</w:t>
            </w:r>
          </w:p>
        </w:tc>
      </w:tr>
      <w:tr w:rsidR="00C836AF" w14:paraId="7BB4D9FF" w14:textId="77777777" w:rsidTr="00C836AF">
        <w:trPr>
          <w:trHeight w:val="380"/>
        </w:trPr>
        <w:tc>
          <w:tcPr>
            <w:tcW w:w="2519" w:type="dxa"/>
          </w:tcPr>
          <w:p w14:paraId="328AFFEC" w14:textId="52D4B3DF" w:rsidR="00C836AF" w:rsidRDefault="00C836AF" w:rsidP="00C836AF">
            <w:pPr>
              <w:pStyle w:val="Retraitcorpsdetexte"/>
              <w:ind w:left="0"/>
              <w:jc w:val="left"/>
            </w:pPr>
            <w:r>
              <w:t>ZBlock</w:t>
            </w:r>
          </w:p>
        </w:tc>
        <w:tc>
          <w:tcPr>
            <w:tcW w:w="4819" w:type="dxa"/>
          </w:tcPr>
          <w:p w14:paraId="1988E0F2" w14:textId="383CF4C6" w:rsidR="00C836AF" w:rsidRDefault="00C836AF" w:rsidP="00C836AF">
            <w:pPr>
              <w:pStyle w:val="Retraitcorpsdetexte"/>
              <w:ind w:left="0"/>
              <w:jc w:val="left"/>
            </w:pPr>
            <w:r>
              <w:t xml:space="preserve">Classe pour le tetriminos en forme de </w:t>
            </w:r>
            <w:r>
              <w:t>Z</w:t>
            </w:r>
          </w:p>
        </w:tc>
        <w:tc>
          <w:tcPr>
            <w:tcW w:w="1244" w:type="dxa"/>
          </w:tcPr>
          <w:p w14:paraId="332A6015" w14:textId="6315CE3D" w:rsidR="00C836AF" w:rsidRDefault="00F83B59" w:rsidP="00C836AF">
            <w:pPr>
              <w:pStyle w:val="Retraitcorpsdetexte"/>
              <w:ind w:left="0"/>
              <w:jc w:val="left"/>
            </w:pPr>
            <w:r>
              <w:t>Non</w:t>
            </w:r>
          </w:p>
        </w:tc>
      </w:tr>
    </w:tbl>
    <w:p w14:paraId="50673C92" w14:textId="77777777" w:rsidR="00D21E1A" w:rsidRDefault="00D21E1A" w:rsidP="00204992">
      <w:pPr>
        <w:pStyle w:val="Retraitcorpsdetexte"/>
      </w:pPr>
    </w:p>
    <w:p w14:paraId="6EB4D75B" w14:textId="2F7EEF92" w:rsidR="00D140B1" w:rsidRDefault="000209E6" w:rsidP="00F94744">
      <w:pPr>
        <w:pStyle w:val="Titre3"/>
      </w:pPr>
      <w:r>
        <w:t xml:space="preserve"> </w:t>
      </w:r>
      <w:bookmarkStart w:id="121" w:name="_Toc167881504"/>
      <w:r w:rsidR="00BB2181">
        <w:t>Explications</w:t>
      </w:r>
      <w:r w:rsidR="00D140B1">
        <w:t xml:space="preserve"> sur les classes statiques (static)</w:t>
      </w:r>
      <w:bookmarkEnd w:id="121"/>
    </w:p>
    <w:p w14:paraId="75B1DB84" w14:textId="64B550E4" w:rsidR="00BB2181" w:rsidRDefault="00BB2181" w:rsidP="00BB2181">
      <w:pPr>
        <w:pStyle w:val="Retraitcorpsdetexte"/>
        <w:spacing w:line="276" w:lineRule="auto"/>
        <w:ind w:left="708"/>
      </w:pPr>
      <w:r>
        <w:t>Plusieurs classes du projet ont été définies comme statiques. Une classe statique (ou static) est une classe qui ne peut pas être instanciée et dont les membres sont eux aussi statiques. Cela permet de directement appeler la classe ou un de ses membres (pour autant qu’il soit public). C’est très pratique surtout lorsqu’il faut appeler la classe dans différentes autres classes tout en gardant la valeur pour les variables.</w:t>
      </w:r>
    </w:p>
    <w:p w14:paraId="3A752E32" w14:textId="5956804E" w:rsidR="00A30086" w:rsidRPr="00BB2181" w:rsidRDefault="00A30086" w:rsidP="00BB2181">
      <w:pPr>
        <w:pStyle w:val="Retraitcorpsdetexte"/>
        <w:spacing w:line="276" w:lineRule="auto"/>
        <w:ind w:left="708"/>
      </w:pPr>
      <w:r>
        <w:t xml:space="preserve">Bien qu’un Singleton aurait pu être utilisé dans le même but, cela aurait représenter une perte de temps sur le projet en plus d’une mise en œuvre d’un niveau trop complexe pour le but visé. </w:t>
      </w:r>
    </w:p>
    <w:p w14:paraId="173AE58A" w14:textId="77777777" w:rsidR="00204992" w:rsidRPr="00204992" w:rsidRDefault="00204992" w:rsidP="00BB2181">
      <w:pPr>
        <w:pStyle w:val="Retraitcorpsdetexte"/>
        <w:spacing w:line="276" w:lineRule="auto"/>
        <w:ind w:left="708"/>
      </w:pPr>
    </w:p>
    <w:p w14:paraId="28C7C43A" w14:textId="77777777" w:rsidR="00204992" w:rsidRPr="0035335D" w:rsidRDefault="00204992" w:rsidP="00BB2181">
      <w:pPr>
        <w:pStyle w:val="Retraitcorpsdetexte"/>
        <w:spacing w:line="276" w:lineRule="auto"/>
        <w:ind w:left="708"/>
      </w:pPr>
    </w:p>
    <w:p w14:paraId="5938B276" w14:textId="75C0C738" w:rsidR="00634BCF" w:rsidRPr="00D15EE8" w:rsidRDefault="002543FE" w:rsidP="003C4C1F">
      <w:pPr>
        <w:pStyle w:val="Retraitcorpsdetexte"/>
        <w:spacing w:line="276" w:lineRule="auto"/>
        <w:ind w:left="708"/>
      </w:pPr>
      <w:r>
        <w:t>//</w:t>
      </w:r>
      <w:r w:rsidR="00634BCF" w:rsidRPr="00D15EE8">
        <w:t>Qu’est</w:t>
      </w:r>
      <w:r>
        <w:t>-ce</w:t>
      </w:r>
      <w:r w:rsidR="00634BCF" w:rsidRPr="00D15EE8">
        <w:t xml:space="preserve"> qui a finalement été fait en comparaison avec la conception</w:t>
      </w:r>
    </w:p>
    <w:p w14:paraId="1A6FA327" w14:textId="4BF6B9E2" w:rsidR="007E579B" w:rsidRPr="00D15EE8" w:rsidRDefault="007E579B" w:rsidP="003C4C1F">
      <w:pPr>
        <w:pStyle w:val="Retraitcorpsdetexte"/>
        <w:spacing w:line="276" w:lineRule="auto"/>
        <w:ind w:left="708"/>
      </w:pPr>
      <w:r w:rsidRPr="00D15EE8">
        <w:lastRenderedPageBreak/>
        <w:t xml:space="preserve">Utilisation de classe Static (pourquoi pas singleton ? =&gt; perte de temps sur le projet pour des détails mineurs qui apportent peu. </w:t>
      </w:r>
      <w:r w:rsidR="00FA36BB" w:rsidRPr="00D15EE8">
        <w:t>Aucuns problèmes liés</w:t>
      </w:r>
      <w:r w:rsidRPr="00D15EE8">
        <w:t xml:space="preserve"> à une multiple instance de certaines classe). Citer les classes non-static et pourquoi elles ne sont pas static</w:t>
      </w:r>
    </w:p>
    <w:p w14:paraId="3F64CFE7" w14:textId="6C55BC3B" w:rsidR="007047FA" w:rsidRPr="00D15EE8" w:rsidRDefault="007047FA" w:rsidP="003C4C1F">
      <w:pPr>
        <w:pStyle w:val="Retraitcorpsdetexte"/>
        <w:spacing w:line="276" w:lineRule="auto"/>
      </w:pPr>
    </w:p>
    <w:p w14:paraId="6BEFEC4C" w14:textId="77777777" w:rsidR="000365D5" w:rsidRPr="00D15EE8" w:rsidRDefault="000365D5" w:rsidP="003C4C1F">
      <w:pPr>
        <w:pStyle w:val="Retraitcorpsdetexte"/>
        <w:spacing w:line="276" w:lineRule="auto"/>
        <w:ind w:left="0"/>
      </w:pPr>
    </w:p>
    <w:p w14:paraId="3D6A0B09" w14:textId="61EB6961" w:rsidR="00505421" w:rsidRPr="00D15EE8" w:rsidRDefault="00C35E71" w:rsidP="003C4C1F">
      <w:pPr>
        <w:pStyle w:val="Titre2"/>
      </w:pPr>
      <w:r>
        <w:t xml:space="preserve"> </w:t>
      </w:r>
      <w:bookmarkStart w:id="122" w:name="_Toc167881505"/>
      <w:r w:rsidR="00D42F9C" w:rsidRPr="00D15EE8">
        <w:t>Points supplémentaires</w:t>
      </w:r>
      <w:bookmarkEnd w:id="122"/>
    </w:p>
    <w:p w14:paraId="170B5ED3" w14:textId="668A62A0" w:rsidR="006854FB" w:rsidRPr="00D15EE8" w:rsidRDefault="001303A2" w:rsidP="003C4C1F">
      <w:pPr>
        <w:pStyle w:val="Corpsdetexte"/>
        <w:spacing w:line="276" w:lineRule="auto"/>
      </w:pPr>
      <w:r w:rsidRPr="00D15EE8">
        <w:t xml:space="preserve">Cette partie présentera les ajouts supplémentaires fait au jeu ainsi </w:t>
      </w:r>
      <w:r w:rsidR="00C36C33" w:rsidRPr="00D15EE8">
        <w:t>qu’une éventuelle description détaillée</w:t>
      </w:r>
      <w:r w:rsidRPr="00D15EE8">
        <w:t xml:space="preserve"> de la manière utilisée</w:t>
      </w:r>
      <w:r w:rsidR="00FC7608">
        <w:t>.</w:t>
      </w:r>
    </w:p>
    <w:p w14:paraId="199EF32D" w14:textId="77777777" w:rsidR="00C36C33" w:rsidRPr="00D15EE8" w:rsidRDefault="00C36C33" w:rsidP="003C4C1F">
      <w:pPr>
        <w:pStyle w:val="Retraitcorpsdetexte"/>
        <w:spacing w:line="276" w:lineRule="auto"/>
      </w:pPr>
    </w:p>
    <w:tbl>
      <w:tblPr>
        <w:tblStyle w:val="Grilledutableau"/>
        <w:tblW w:w="9072" w:type="dxa"/>
        <w:tblInd w:w="-5" w:type="dxa"/>
        <w:tblLook w:val="04A0" w:firstRow="1" w:lastRow="0" w:firstColumn="1" w:lastColumn="0" w:noHBand="0" w:noVBand="1"/>
      </w:tblPr>
      <w:tblGrid>
        <w:gridCol w:w="3119"/>
        <w:gridCol w:w="1843"/>
        <w:gridCol w:w="4110"/>
      </w:tblGrid>
      <w:tr w:rsidR="00553159" w:rsidRPr="00D15EE8" w14:paraId="4B958DE9" w14:textId="77777777" w:rsidTr="00553159">
        <w:tc>
          <w:tcPr>
            <w:tcW w:w="3119" w:type="dxa"/>
          </w:tcPr>
          <w:p w14:paraId="3DF9D839" w14:textId="45E65D7F" w:rsidR="00553159" w:rsidRPr="00D15EE8" w:rsidRDefault="00553159" w:rsidP="001C447A">
            <w:pPr>
              <w:pStyle w:val="Retraitcorpsdetexte"/>
              <w:ind w:left="0"/>
              <w:jc w:val="left"/>
              <w:rPr>
                <w:b/>
                <w:bCs/>
                <w:sz w:val="22"/>
                <w:szCs w:val="22"/>
              </w:rPr>
            </w:pPr>
            <w:r w:rsidRPr="00D15EE8">
              <w:rPr>
                <w:b/>
                <w:bCs/>
                <w:sz w:val="22"/>
                <w:szCs w:val="22"/>
              </w:rPr>
              <w:t>Ajout supplémentaire</w:t>
            </w:r>
          </w:p>
        </w:tc>
        <w:tc>
          <w:tcPr>
            <w:tcW w:w="1843" w:type="dxa"/>
          </w:tcPr>
          <w:p w14:paraId="34E8C638" w14:textId="0CE30885" w:rsidR="00553159" w:rsidRPr="00D15EE8" w:rsidRDefault="00553159" w:rsidP="001C447A">
            <w:pPr>
              <w:pStyle w:val="Retraitcorpsdetexte"/>
              <w:ind w:left="0"/>
              <w:jc w:val="left"/>
              <w:rPr>
                <w:b/>
                <w:bCs/>
                <w:sz w:val="22"/>
                <w:szCs w:val="22"/>
              </w:rPr>
            </w:pPr>
            <w:r w:rsidRPr="00D15EE8">
              <w:rPr>
                <w:b/>
                <w:bCs/>
                <w:sz w:val="22"/>
                <w:szCs w:val="22"/>
              </w:rPr>
              <w:t>Date</w:t>
            </w:r>
          </w:p>
        </w:tc>
        <w:tc>
          <w:tcPr>
            <w:tcW w:w="4110" w:type="dxa"/>
          </w:tcPr>
          <w:p w14:paraId="35F9CF61" w14:textId="0E2F96AA" w:rsidR="00553159" w:rsidRPr="00D15EE8" w:rsidRDefault="00553159" w:rsidP="001C447A">
            <w:pPr>
              <w:pStyle w:val="Retraitcorpsdetexte"/>
              <w:ind w:left="0"/>
              <w:jc w:val="left"/>
              <w:rPr>
                <w:b/>
                <w:bCs/>
                <w:sz w:val="22"/>
                <w:szCs w:val="22"/>
              </w:rPr>
            </w:pPr>
            <w:r w:rsidRPr="00D15EE8">
              <w:rPr>
                <w:b/>
                <w:bCs/>
                <w:sz w:val="22"/>
                <w:szCs w:val="22"/>
              </w:rPr>
              <w:t>Description</w:t>
            </w:r>
          </w:p>
        </w:tc>
      </w:tr>
      <w:tr w:rsidR="00553159" w:rsidRPr="00D15EE8" w14:paraId="731C18B7" w14:textId="77777777" w:rsidTr="00553159">
        <w:tc>
          <w:tcPr>
            <w:tcW w:w="3119" w:type="dxa"/>
          </w:tcPr>
          <w:p w14:paraId="4371FD09" w14:textId="79FE8CAC" w:rsidR="00553159" w:rsidRPr="00D15EE8" w:rsidRDefault="00EE6C8E" w:rsidP="00036286">
            <w:pPr>
              <w:pStyle w:val="Retraitcorpsdetexte"/>
              <w:ind w:left="0"/>
            </w:pPr>
            <w:r>
              <w:t>Musique</w:t>
            </w:r>
          </w:p>
        </w:tc>
        <w:tc>
          <w:tcPr>
            <w:tcW w:w="1843" w:type="dxa"/>
          </w:tcPr>
          <w:p w14:paraId="07051080" w14:textId="12648FDE" w:rsidR="00553159" w:rsidRPr="00D15EE8" w:rsidRDefault="007E579B" w:rsidP="00036286">
            <w:pPr>
              <w:pStyle w:val="Retraitcorpsdetexte"/>
              <w:ind w:left="0"/>
            </w:pPr>
            <w:r w:rsidRPr="00D15EE8">
              <w:t>02.05.2024</w:t>
            </w:r>
          </w:p>
        </w:tc>
        <w:tc>
          <w:tcPr>
            <w:tcW w:w="4110" w:type="dxa"/>
          </w:tcPr>
          <w:p w14:paraId="5EDA2DCE" w14:textId="713CD9A3" w:rsidR="00553159" w:rsidRPr="00D15EE8" w:rsidRDefault="007E579B" w:rsidP="00036286">
            <w:pPr>
              <w:pStyle w:val="Retraitcorpsdetexte"/>
              <w:ind w:left="0"/>
            </w:pPr>
            <w:r w:rsidRPr="00D15EE8">
              <w:t>Ajout de musique dans le menu. Gestion de la musique (on/off) dans les options</w:t>
            </w:r>
          </w:p>
        </w:tc>
      </w:tr>
      <w:tr w:rsidR="00553159" w:rsidRPr="00D15EE8" w14:paraId="61C34DC0" w14:textId="77777777" w:rsidTr="00553159">
        <w:tc>
          <w:tcPr>
            <w:tcW w:w="3119" w:type="dxa"/>
          </w:tcPr>
          <w:p w14:paraId="38CC39A0" w14:textId="52F10556" w:rsidR="00553159" w:rsidRPr="00D15EE8" w:rsidRDefault="001303A2" w:rsidP="00036286">
            <w:pPr>
              <w:pStyle w:val="Retraitcorpsdetexte"/>
              <w:ind w:left="0"/>
            </w:pPr>
            <w:r w:rsidRPr="00D15EE8">
              <w:t>Prévisualisation du prochain tetriminos</w:t>
            </w:r>
          </w:p>
        </w:tc>
        <w:tc>
          <w:tcPr>
            <w:tcW w:w="1843" w:type="dxa"/>
          </w:tcPr>
          <w:p w14:paraId="0DCB7C28" w14:textId="72B29BA7" w:rsidR="00553159" w:rsidRPr="00D15EE8" w:rsidRDefault="001303A2" w:rsidP="00036286">
            <w:pPr>
              <w:pStyle w:val="Retraitcorpsdetexte"/>
              <w:ind w:left="0"/>
            </w:pPr>
            <w:r w:rsidRPr="00D15EE8">
              <w:t>15.05.2024</w:t>
            </w:r>
          </w:p>
        </w:tc>
        <w:tc>
          <w:tcPr>
            <w:tcW w:w="4110" w:type="dxa"/>
          </w:tcPr>
          <w:p w14:paraId="4901B681" w14:textId="7838C42D" w:rsidR="00553159" w:rsidRPr="00D15EE8" w:rsidRDefault="001303A2" w:rsidP="00036286">
            <w:pPr>
              <w:pStyle w:val="Retraitcorpsdetexte"/>
              <w:ind w:left="0"/>
            </w:pPr>
            <w:r w:rsidRPr="00D15EE8">
              <w:t>Désormais, on peut voir quel tetriminos viendra une fois celui en jeu posé</w:t>
            </w:r>
          </w:p>
        </w:tc>
      </w:tr>
      <w:tr w:rsidR="002A5A2D" w:rsidRPr="00D15EE8" w14:paraId="2D9070B6" w14:textId="77777777" w:rsidTr="00553159">
        <w:tc>
          <w:tcPr>
            <w:tcW w:w="3119" w:type="dxa"/>
          </w:tcPr>
          <w:p w14:paraId="2ABBB76D" w14:textId="281654C2" w:rsidR="002A5A2D" w:rsidRPr="00D15EE8" w:rsidRDefault="002A5A2D" w:rsidP="00036286">
            <w:pPr>
              <w:pStyle w:val="Retraitcorpsdetexte"/>
              <w:ind w:left="0"/>
            </w:pPr>
            <w:r>
              <w:t>Possibilité de quitter le jeu</w:t>
            </w:r>
          </w:p>
        </w:tc>
        <w:tc>
          <w:tcPr>
            <w:tcW w:w="1843" w:type="dxa"/>
          </w:tcPr>
          <w:p w14:paraId="7E78A93C" w14:textId="3BCE67A3" w:rsidR="002A5A2D" w:rsidRPr="00D15EE8" w:rsidRDefault="002A5A2D" w:rsidP="00036286">
            <w:pPr>
              <w:pStyle w:val="Retraitcorpsdetexte"/>
              <w:ind w:left="0"/>
            </w:pPr>
            <w:r>
              <w:t>22.05.2024</w:t>
            </w:r>
          </w:p>
        </w:tc>
        <w:tc>
          <w:tcPr>
            <w:tcW w:w="4110" w:type="dxa"/>
          </w:tcPr>
          <w:p w14:paraId="76015E6D" w14:textId="6F92E757" w:rsidR="002A5A2D" w:rsidRPr="00D15EE8" w:rsidRDefault="002A5A2D" w:rsidP="00036286">
            <w:pPr>
              <w:pStyle w:val="Retraitcorpsdetexte"/>
              <w:ind w:left="0"/>
            </w:pPr>
            <w:r>
              <w:t>Le joueur peut quitter le jeu pour revenir au menu principal à tout instant</w:t>
            </w:r>
          </w:p>
        </w:tc>
      </w:tr>
    </w:tbl>
    <w:p w14:paraId="3CF2F9F2" w14:textId="0F07FC22" w:rsidR="002A5A2D" w:rsidRDefault="00F94744" w:rsidP="002A5A2D">
      <w:pPr>
        <w:pStyle w:val="Titre3"/>
      </w:pPr>
      <w:r>
        <w:t xml:space="preserve"> </w:t>
      </w:r>
      <w:bookmarkStart w:id="123" w:name="_Toc167881506"/>
      <w:r>
        <w:t>Réalisation de points supplémentaires</w:t>
      </w:r>
      <w:bookmarkEnd w:id="123"/>
      <w:r>
        <w:t xml:space="preserve"> </w:t>
      </w:r>
    </w:p>
    <w:p w14:paraId="51DBAC93" w14:textId="1416AC37" w:rsidR="00AC5624" w:rsidRPr="00AC5624" w:rsidRDefault="00AC5624" w:rsidP="003C4C1F">
      <w:pPr>
        <w:pStyle w:val="Retraitcorpsdetexte"/>
        <w:spacing w:line="276" w:lineRule="auto"/>
        <w:ind w:left="708"/>
      </w:pPr>
      <w:r>
        <w:t>Cette partie décrit la mise en place des points supplémentaires cités au-dessus</w:t>
      </w:r>
    </w:p>
    <w:p w14:paraId="506B9B98" w14:textId="77777777" w:rsidR="002A5A2D" w:rsidRDefault="002A5A2D" w:rsidP="00A90ECA">
      <w:pPr>
        <w:pStyle w:val="Titre4"/>
        <w:ind w:left="1769" w:hanging="862"/>
      </w:pPr>
      <w:r>
        <w:t>Musiques et sons</w:t>
      </w:r>
    </w:p>
    <w:p w14:paraId="33091DE6" w14:textId="4BA1CEE3" w:rsidR="004E5DCC" w:rsidRDefault="004E5DCC" w:rsidP="003C4C1F">
      <w:pPr>
        <w:spacing w:line="276" w:lineRule="auto"/>
        <w:ind w:left="946"/>
      </w:pPr>
      <w:r>
        <w:t>Pour la gestion des sons, l’utilisation du using System.Media permet de lancer depuis le programme la lecture de fichier .wav. Pour gérer ça, le SoundManager a été mis en place. La classe est statique et contient les chemins relatifs jusqu’aux fichiers. Ensuite, une méthode pour chaque musique a été créée et elle permet de démarrer la lecture du son. Dans ces méthodes, les musiques jouer en boucle. C’est pourquoi u</w:t>
      </w:r>
      <w:r>
        <w:t xml:space="preserve">ne méthode permettant d’arrêter la musique est également présente. </w:t>
      </w:r>
    </w:p>
    <w:p w14:paraId="3EF9A48F" w14:textId="77777777" w:rsidR="00DA25E8" w:rsidRDefault="00DA25E8" w:rsidP="003C4C1F">
      <w:pPr>
        <w:pStyle w:val="Retraitcorpsdetexte"/>
        <w:spacing w:line="276" w:lineRule="auto"/>
      </w:pPr>
    </w:p>
    <w:p w14:paraId="792DD94B" w14:textId="39F010BF" w:rsidR="002A5A2D" w:rsidRPr="00EC47AE" w:rsidRDefault="00DA25E8" w:rsidP="00DA25E8">
      <w:pPr>
        <w:pStyle w:val="Retraitcorpsdetexte"/>
      </w:pPr>
      <w:r>
        <w:rPr>
          <w:noProof/>
        </w:rPr>
        <w:lastRenderedPageBreak/>
        <mc:AlternateContent>
          <mc:Choice Requires="wpg">
            <w:drawing>
              <wp:inline distT="0" distB="0" distL="0" distR="0" wp14:anchorId="1E6DC7C4" wp14:editId="2DA0C19A">
                <wp:extent cx="3525520" cy="4378325"/>
                <wp:effectExtent l="0" t="0" r="0" b="3175"/>
                <wp:docPr id="106" name="Groupe 106"/>
                <wp:cNvGraphicFramePr/>
                <a:graphic xmlns:a="http://schemas.openxmlformats.org/drawingml/2006/main">
                  <a:graphicData uri="http://schemas.microsoft.com/office/word/2010/wordprocessingGroup">
                    <wpg:wgp>
                      <wpg:cNvGrpSpPr/>
                      <wpg:grpSpPr>
                        <a:xfrm>
                          <a:off x="0" y="0"/>
                          <a:ext cx="3525520" cy="4378325"/>
                          <a:chOff x="0" y="0"/>
                          <a:chExt cx="3525520" cy="4378325"/>
                        </a:xfrm>
                      </wpg:grpSpPr>
                      <pic:pic xmlns:pic="http://schemas.openxmlformats.org/drawingml/2006/picture">
                        <pic:nvPicPr>
                          <pic:cNvPr id="104" name="Image 10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525520" cy="4050665"/>
                          </a:xfrm>
                          <a:prstGeom prst="rect">
                            <a:avLst/>
                          </a:prstGeom>
                        </pic:spPr>
                      </pic:pic>
                      <wps:wsp>
                        <wps:cNvPr id="105" name="Zone de texte 105"/>
                        <wps:cNvSpPr txBox="1"/>
                        <wps:spPr>
                          <a:xfrm>
                            <a:off x="0" y="4110990"/>
                            <a:ext cx="3525520" cy="267335"/>
                          </a:xfrm>
                          <a:prstGeom prst="rect">
                            <a:avLst/>
                          </a:prstGeom>
                          <a:solidFill>
                            <a:prstClr val="white"/>
                          </a:solidFill>
                          <a:ln>
                            <a:noFill/>
                          </a:ln>
                        </wps:spPr>
                        <wps:txbx>
                          <w:txbxContent>
                            <w:p w14:paraId="725DCDCB" w14:textId="013DD441" w:rsidR="00DA25E8" w:rsidRPr="00262439" w:rsidRDefault="00DA25E8" w:rsidP="00DA25E8">
                              <w:pPr>
                                <w:pStyle w:val="Lgende"/>
                                <w:rPr>
                                  <w:sz w:val="20"/>
                                  <w:szCs w:val="20"/>
                                </w:rPr>
                              </w:pPr>
                              <w:r>
                                <w:t xml:space="preserve">Figure </w:t>
                              </w:r>
                              <w:r>
                                <w:fldChar w:fldCharType="begin"/>
                              </w:r>
                              <w:r>
                                <w:instrText xml:space="preserve"> SEQ Figure \* ARABIC </w:instrText>
                              </w:r>
                              <w:r>
                                <w:fldChar w:fldCharType="separate"/>
                              </w:r>
                              <w:r w:rsidR="00BA70AE">
                                <w:rPr>
                                  <w:noProof/>
                                </w:rPr>
                                <w:t>40</w:t>
                              </w:r>
                              <w:r>
                                <w:fldChar w:fldCharType="end"/>
                              </w:r>
                              <w:r>
                                <w:t xml:space="preserve"> : Gestion de la musique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E6DC7C4" id="Groupe 106" o:spid="_x0000_s1138" style="width:277.6pt;height:344.75pt;mso-position-horizontal-relative:char;mso-position-vertical-relative:line" coordsize="35255,43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">
                <v:shape id="Image 104" o:spid="_x0000_s1139" type="#_x0000_t75" style="position:absolute;width:35255;height:40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">
                  <v:imagedata r:id="rId89" o:title=""/>
                </v:shape>
                <v:shape id="Zone de texte 105" o:spid="_x0000_s1140" type="#_x0000_t202" style="position:absolute;top:41109;width:35255;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725DCDCB" w14:textId="013DD441" w:rsidR="00DA25E8" w:rsidRPr="00262439" w:rsidRDefault="00DA25E8" w:rsidP="00DA25E8">
                        <w:pPr>
                          <w:pStyle w:val="Lgende"/>
                          <w:rPr>
                            <w:sz w:val="20"/>
                            <w:szCs w:val="20"/>
                          </w:rPr>
                        </w:pPr>
                        <w:r>
                          <w:t xml:space="preserve">Figure </w:t>
                        </w:r>
                        <w:r>
                          <w:fldChar w:fldCharType="begin"/>
                        </w:r>
                        <w:r>
                          <w:instrText xml:space="preserve"> SEQ Figure \* ARABIC </w:instrText>
                        </w:r>
                        <w:r>
                          <w:fldChar w:fldCharType="separate"/>
                        </w:r>
                        <w:r w:rsidR="00BA70AE">
                          <w:rPr>
                            <w:noProof/>
                          </w:rPr>
                          <w:t>40</w:t>
                        </w:r>
                        <w:r>
                          <w:fldChar w:fldCharType="end"/>
                        </w:r>
                        <w:r>
                          <w:t xml:space="preserve"> : Gestion de la musique</w:t>
                        </w:r>
                      </w:p>
                    </w:txbxContent>
                  </v:textbox>
                </v:shape>
                <w10:anchorlock/>
              </v:group>
            </w:pict>
          </mc:Fallback>
        </mc:AlternateContent>
      </w:r>
    </w:p>
    <w:p w14:paraId="6EF60AF4" w14:textId="77777777" w:rsidR="002A5A2D" w:rsidRPr="00E939AC" w:rsidRDefault="002A5A2D" w:rsidP="00A90ECA">
      <w:pPr>
        <w:pStyle w:val="Titre4"/>
        <w:ind w:left="1769" w:hanging="862"/>
      </w:pPr>
      <w:r>
        <w:t>Visualisation de la prochaine pièce</w:t>
      </w:r>
    </w:p>
    <w:p w14:paraId="64AF396D" w14:textId="77777777" w:rsidR="00577C52" w:rsidRPr="00D15EE8" w:rsidRDefault="00577C52" w:rsidP="00A90ECA">
      <w:pPr>
        <w:spacing w:line="276" w:lineRule="auto"/>
        <w:ind w:left="946"/>
      </w:pPr>
      <w:r w:rsidRPr="00D15EE8">
        <w:t xml:space="preserve">Afin d’aider le joueur, on peut lui montrer quel tetriminos lui sera donné une fois le tetriminos actuel posé. </w:t>
      </w:r>
    </w:p>
    <w:p w14:paraId="2A0BCDA3" w14:textId="77777777" w:rsidR="00320CB3" w:rsidRDefault="00577C52" w:rsidP="00A90ECA">
      <w:pPr>
        <w:spacing w:line="276" w:lineRule="auto"/>
        <w:ind w:left="946"/>
      </w:pPr>
      <w:r w:rsidRPr="00D15EE8">
        <w:t>Pour cela, dans le Tetr</w:t>
      </w:r>
      <w:r w:rsidR="00BC3CCB">
        <w:t>i</w:t>
      </w:r>
      <w:r w:rsidRPr="00D15EE8">
        <w:t xml:space="preserve">minosManager, une deuxième variable de type Tetriminos a été créée (nextTetriminos). Lorsqu’un </w:t>
      </w:r>
      <w:r w:rsidR="00BC3CCB">
        <w:t>nouveau</w:t>
      </w:r>
      <w:r w:rsidRPr="00D15EE8">
        <w:t xml:space="preserve"> tetriminos est demandé, le tetr</w:t>
      </w:r>
      <w:r w:rsidR="00BC3CCB">
        <w:t>i</w:t>
      </w:r>
      <w:r w:rsidRPr="00D15EE8">
        <w:t xml:space="preserve">minos actuel devient celui prévu au préalable et nextTetriminos est redéfini via un random. Pour éviter tout problème au lancement du jeu (dû au fait qu’il n’y pas de </w:t>
      </w:r>
      <w:r w:rsidR="00DA25E8">
        <w:t>nextT</w:t>
      </w:r>
      <w:r w:rsidRPr="00D15EE8">
        <w:t xml:space="preserve">etriminos défini </w:t>
      </w:r>
      <w:r w:rsidR="00DA25E8">
        <w:t>a</w:t>
      </w:r>
      <w:r w:rsidRPr="00D15EE8">
        <w:t xml:space="preserve">u début) le programme vérifie que nextTetriminos n’est pas null. Concernant l’affichage du </w:t>
      </w:r>
      <w:r w:rsidR="00DA25E8">
        <w:t>nextT</w:t>
      </w:r>
      <w:r w:rsidRPr="00D15EE8">
        <w:t>etriminos (visuellement), une zone dédiée a été ajoutée à côté de la zone de jeu.</w:t>
      </w:r>
      <w:r w:rsidR="00320CB3">
        <w:t xml:space="preserve"> </w:t>
      </w:r>
    </w:p>
    <w:p w14:paraId="2A84B8DB" w14:textId="21DCC274" w:rsidR="00577C52" w:rsidRDefault="00320CB3" w:rsidP="00320CB3">
      <w:pPr>
        <w:pStyle w:val="Retraitcorpsdetexte"/>
        <w:ind w:left="0"/>
      </w:pPr>
      <w:r w:rsidRPr="00320CB3">
        <w:rPr>
          <w:noProof/>
        </w:rPr>
        <w:lastRenderedPageBreak/>
        <w:t xml:space="preserve"> </w:t>
      </w:r>
      <w:r w:rsidRPr="00D15EE8">
        <w:rPr>
          <w:noProof/>
        </w:rPr>
        <mc:AlternateContent>
          <mc:Choice Requires="wpg">
            <w:drawing>
              <wp:inline distT="0" distB="0" distL="0" distR="0" wp14:anchorId="7393256F" wp14:editId="3DA07DCE">
                <wp:extent cx="5759450" cy="2573020"/>
                <wp:effectExtent l="0" t="0" r="0" b="0"/>
                <wp:docPr id="6" name="Groupe 6"/>
                <wp:cNvGraphicFramePr/>
                <a:graphic xmlns:a="http://schemas.openxmlformats.org/drawingml/2006/main">
                  <a:graphicData uri="http://schemas.microsoft.com/office/word/2010/wordprocessingGroup">
                    <wpg:wgp>
                      <wpg:cNvGrpSpPr/>
                      <wpg:grpSpPr>
                        <a:xfrm>
                          <a:off x="0" y="0"/>
                          <a:ext cx="5759450" cy="2573020"/>
                          <a:chOff x="0" y="0"/>
                          <a:chExt cx="5759450" cy="2573020"/>
                        </a:xfrm>
                      </wpg:grpSpPr>
                      <pic:pic xmlns:pic="http://schemas.openxmlformats.org/drawingml/2006/picture">
                        <pic:nvPicPr>
                          <pic:cNvPr id="4" name="Image 4"/>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59450" cy="2248535"/>
                          </a:xfrm>
                          <a:prstGeom prst="rect">
                            <a:avLst/>
                          </a:prstGeom>
                        </pic:spPr>
                      </pic:pic>
                      <wps:wsp>
                        <wps:cNvPr id="5" name="Zone de texte 5"/>
                        <wps:cNvSpPr txBox="1"/>
                        <wps:spPr>
                          <a:xfrm>
                            <a:off x="0" y="2305685"/>
                            <a:ext cx="5759450" cy="267335"/>
                          </a:xfrm>
                          <a:prstGeom prst="rect">
                            <a:avLst/>
                          </a:prstGeom>
                          <a:solidFill>
                            <a:prstClr val="white"/>
                          </a:solidFill>
                          <a:ln>
                            <a:noFill/>
                          </a:ln>
                        </wps:spPr>
                        <wps:txbx>
                          <w:txbxContent>
                            <w:p w14:paraId="7C312F8F" w14:textId="10DD893F" w:rsidR="00320CB3" w:rsidRPr="00160583" w:rsidRDefault="00320CB3" w:rsidP="00320CB3">
                              <w:pPr>
                                <w:pStyle w:val="Lgende"/>
                                <w:rPr>
                                  <w:noProof/>
                                  <w:sz w:val="20"/>
                                  <w:szCs w:val="16"/>
                                </w:rPr>
                              </w:pPr>
                              <w:bookmarkStart w:id="124" w:name="_Toc167704117"/>
                              <w:r>
                                <w:t xml:space="preserve">Figure </w:t>
                              </w:r>
                              <w:r>
                                <w:fldChar w:fldCharType="begin"/>
                              </w:r>
                              <w:r>
                                <w:instrText xml:space="preserve"> SEQ Figure \* ARABIC </w:instrText>
                              </w:r>
                              <w:r>
                                <w:fldChar w:fldCharType="separate"/>
                              </w:r>
                              <w:r w:rsidR="00BA70AE">
                                <w:rPr>
                                  <w:noProof/>
                                </w:rPr>
                                <w:t>41</w:t>
                              </w:r>
                              <w:r>
                                <w:rPr>
                                  <w:noProof/>
                                </w:rPr>
                                <w:fldChar w:fldCharType="end"/>
                              </w:r>
                              <w:r>
                                <w:t xml:space="preserve"> : Zone de prévisualisation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393256F" id="Groupe 6" o:spid="_x0000_s1141" style="width:453.5pt;height:202.6pt;mso-position-horizontal-relative:char;mso-position-vertical-relative:line" coordsize="57594,25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">
                <v:shape id="Image 4" o:spid="_x0000_s1142" type="#_x0000_t75" style="position:absolute;width:57594;height:22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">
                  <v:imagedata r:id="rId91" o:title=""/>
                </v:shape>
                <v:shape id="Zone de texte 5" o:spid="_x0000_s1143" type="#_x0000_t202" style="position:absolute;top:23056;width:57594;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7C312F8F" w14:textId="10DD893F" w:rsidR="00320CB3" w:rsidRPr="00160583" w:rsidRDefault="00320CB3" w:rsidP="00320CB3">
                        <w:pPr>
                          <w:pStyle w:val="Lgende"/>
                          <w:rPr>
                            <w:noProof/>
                            <w:sz w:val="20"/>
                            <w:szCs w:val="16"/>
                          </w:rPr>
                        </w:pPr>
                        <w:bookmarkStart w:id="125" w:name="_Toc167704117"/>
                        <w:r>
                          <w:t xml:space="preserve">Figure </w:t>
                        </w:r>
                        <w:r>
                          <w:fldChar w:fldCharType="begin"/>
                        </w:r>
                        <w:r>
                          <w:instrText xml:space="preserve"> SEQ Figure \* ARABIC </w:instrText>
                        </w:r>
                        <w:r>
                          <w:fldChar w:fldCharType="separate"/>
                        </w:r>
                        <w:r w:rsidR="00BA70AE">
                          <w:rPr>
                            <w:noProof/>
                          </w:rPr>
                          <w:t>41</w:t>
                        </w:r>
                        <w:r>
                          <w:rPr>
                            <w:noProof/>
                          </w:rPr>
                          <w:fldChar w:fldCharType="end"/>
                        </w:r>
                        <w:r>
                          <w:t xml:space="preserve"> : Zone de prévisualisation</w:t>
                        </w:r>
                        <w:bookmarkEnd w:id="125"/>
                      </w:p>
                    </w:txbxContent>
                  </v:textbox>
                </v:shape>
                <w10:anchorlock/>
              </v:group>
            </w:pict>
          </mc:Fallback>
        </mc:AlternateContent>
      </w:r>
    </w:p>
    <w:p w14:paraId="02660D38" w14:textId="77777777" w:rsidR="00320CB3" w:rsidRDefault="00320CB3" w:rsidP="00320CB3">
      <w:pPr>
        <w:pStyle w:val="Titre4"/>
        <w:numPr>
          <w:ilvl w:val="0"/>
          <w:numId w:val="0"/>
        </w:numPr>
        <w:ind w:left="1771"/>
      </w:pPr>
    </w:p>
    <w:p w14:paraId="0FF6730D" w14:textId="19B2B32E" w:rsidR="002A5A2D" w:rsidRDefault="002A5A2D" w:rsidP="00A90ECA">
      <w:pPr>
        <w:pStyle w:val="Titre4"/>
        <w:ind w:left="1769" w:hanging="862"/>
      </w:pPr>
      <w:r>
        <w:t>Menu pause (</w:t>
      </w:r>
      <w:r w:rsidR="00320CB3">
        <w:t>simplifié</w:t>
      </w:r>
      <w:r>
        <w:t>)</w:t>
      </w:r>
    </w:p>
    <w:p w14:paraId="7E5CBA75" w14:textId="325D6E30" w:rsidR="00DA25E8" w:rsidRDefault="00DA25E8" w:rsidP="00A90ECA">
      <w:pPr>
        <w:spacing w:line="276" w:lineRule="auto"/>
        <w:ind w:left="946"/>
      </w:pPr>
      <w:r>
        <w:t xml:space="preserve">Pour permettre au joueur de quitter la partie sans avoir à faire exprès de perdre, la touche escape est désormais détectée </w:t>
      </w:r>
      <w:r w:rsidR="000D0BDD">
        <w:t>dans la partie et lorsque le joueur répond aux questions. En appuyant sur la touche, il revient directement au menu principal.</w:t>
      </w:r>
    </w:p>
    <w:p w14:paraId="0CF92DFE" w14:textId="41EADFFD" w:rsidR="000D0BDD" w:rsidRDefault="000D0BDD" w:rsidP="00A90ECA">
      <w:pPr>
        <w:spacing w:line="276" w:lineRule="auto"/>
        <w:ind w:left="946"/>
      </w:pPr>
      <w:r>
        <w:t xml:space="preserve">Pour savoir s’il le joueur appuie, on va utiliser les méthodes de gestion des inputs utilisateur déjà existantes. Bien qu’un thread aurait pu être mis en place uniquement pour </w:t>
      </w:r>
      <w:r w:rsidR="00320CB3">
        <w:t>revenir au menu</w:t>
      </w:r>
      <w:r>
        <w:t xml:space="preserve">, cela n’aurait pas été très optimisé. </w:t>
      </w:r>
    </w:p>
    <w:p w14:paraId="402CC86D" w14:textId="77777777" w:rsidR="000D0BDD" w:rsidRDefault="000D0BDD" w:rsidP="00A90ECA">
      <w:pPr>
        <w:pStyle w:val="Retraitcorpsdetexte"/>
        <w:spacing w:line="276" w:lineRule="auto"/>
      </w:pPr>
    </w:p>
    <w:p w14:paraId="7E43041F" w14:textId="1A72B6F4" w:rsidR="000D0BDD" w:rsidRDefault="000D0BDD" w:rsidP="00A90ECA">
      <w:pPr>
        <w:spacing w:line="276" w:lineRule="auto"/>
        <w:ind w:left="946"/>
      </w:pPr>
      <w:r>
        <w:t xml:space="preserve">L’idée serait ensuite de faire un menu « pause » qui lui permettrait de reprendre sa partie ou de revenir au menu. </w:t>
      </w:r>
    </w:p>
    <w:p w14:paraId="1977D08A" w14:textId="77777777" w:rsidR="00127FE0" w:rsidRDefault="00127FE0" w:rsidP="002A5A2D">
      <w:pPr>
        <w:pStyle w:val="Retraitcorpsdetexte"/>
      </w:pPr>
    </w:p>
    <w:p w14:paraId="2D4EF052" w14:textId="77777777" w:rsidR="007F30AE" w:rsidRDefault="007F30AE" w:rsidP="00C474EF">
      <w:pPr>
        <w:pStyle w:val="Titre1"/>
      </w:pPr>
      <w:bookmarkStart w:id="126" w:name="_Tests"/>
      <w:bookmarkStart w:id="127" w:name="_Toc532179966"/>
      <w:bookmarkStart w:id="128" w:name="_Toc165969650"/>
      <w:bookmarkStart w:id="129" w:name="_Toc167881507"/>
      <w:bookmarkEnd w:id="126"/>
      <w:r w:rsidRPr="00D15EE8">
        <w:t>Tests</w:t>
      </w:r>
      <w:bookmarkEnd w:id="127"/>
      <w:bookmarkEnd w:id="128"/>
      <w:bookmarkEnd w:id="129"/>
    </w:p>
    <w:p w14:paraId="4AB9C22C" w14:textId="3D7FEAC7" w:rsidR="00976261" w:rsidRPr="00976261" w:rsidRDefault="00976261" w:rsidP="00A90ECA">
      <w:pPr>
        <w:pStyle w:val="Corpsdetexte"/>
        <w:spacing w:line="276" w:lineRule="auto"/>
      </w:pPr>
      <w:r>
        <w:t>Cette partie décrit la mise en place et l’exécution des tests</w:t>
      </w:r>
    </w:p>
    <w:p w14:paraId="4866520E" w14:textId="77777777" w:rsidR="007F30AE" w:rsidRPr="00D15EE8" w:rsidRDefault="007F30AE" w:rsidP="003C4C1F">
      <w:pPr>
        <w:pStyle w:val="Titre2"/>
      </w:pPr>
      <w:bookmarkStart w:id="130" w:name="_Toc532179968"/>
      <w:bookmarkStart w:id="131" w:name="_Toc165969652"/>
      <w:bookmarkStart w:id="132" w:name="_Ref308525868"/>
      <w:bookmarkStart w:id="133" w:name="_Toc167881508"/>
      <w:r w:rsidRPr="00D15EE8">
        <w:t>Dossier des tests</w:t>
      </w:r>
      <w:bookmarkEnd w:id="130"/>
      <w:bookmarkEnd w:id="131"/>
      <w:bookmarkEnd w:id="132"/>
      <w:bookmarkEnd w:id="133"/>
    </w:p>
    <w:p w14:paraId="588D19C3" w14:textId="0E64EA6C" w:rsidR="00F2381F" w:rsidRPr="00D15EE8" w:rsidRDefault="00F2381F" w:rsidP="00F2381F">
      <w:pPr>
        <w:pStyle w:val="Titre3"/>
      </w:pPr>
      <w:bookmarkStart w:id="134" w:name="_Toc167881509"/>
      <w:r w:rsidRPr="00D15EE8">
        <w:t>Procédure</w:t>
      </w:r>
      <w:bookmarkEnd w:id="134"/>
      <w:r w:rsidRPr="00D15EE8">
        <w:t xml:space="preserve"> </w:t>
      </w:r>
    </w:p>
    <w:p w14:paraId="78C8E434" w14:textId="6113B78A" w:rsidR="00F2381F" w:rsidRPr="00D15EE8" w:rsidRDefault="00F2381F" w:rsidP="00A90ECA">
      <w:pPr>
        <w:pStyle w:val="Retraitcorpsdetexte"/>
        <w:spacing w:line="276" w:lineRule="auto"/>
        <w:ind w:left="708"/>
      </w:pPr>
      <w:r w:rsidRPr="00D15EE8">
        <w:t>La procédure des tests est expliqué</w:t>
      </w:r>
      <w:r w:rsidR="00BC3CCB">
        <w:t>e</w:t>
      </w:r>
      <w:r w:rsidRPr="00D15EE8">
        <w:t xml:space="preserve"> afin de comprendre la bonne démarche à effectuer.</w:t>
      </w:r>
    </w:p>
    <w:p w14:paraId="41D91ED3" w14:textId="5F162DB4" w:rsidR="00AB6108" w:rsidRPr="00D15EE8" w:rsidRDefault="00AB6108" w:rsidP="00BB2181">
      <w:pPr>
        <w:pStyle w:val="Titre4"/>
        <w:ind w:left="1769" w:hanging="862"/>
      </w:pPr>
      <w:r w:rsidRPr="00D15EE8">
        <w:t>Menu</w:t>
      </w:r>
    </w:p>
    <w:p w14:paraId="10D63070" w14:textId="3A37C10D" w:rsidR="00AB6108" w:rsidRPr="00D15EE8" w:rsidRDefault="00AB6108" w:rsidP="00A90ECA">
      <w:pPr>
        <w:spacing w:line="276" w:lineRule="auto"/>
        <w:ind w:left="946"/>
      </w:pPr>
      <w:r w:rsidRPr="00D15EE8">
        <w:t>Procédure de test pour le menu :</w:t>
      </w:r>
    </w:p>
    <w:p w14:paraId="7D8A27F3" w14:textId="30160411" w:rsidR="00AB6108" w:rsidRPr="00D15EE8" w:rsidRDefault="009E7D6D" w:rsidP="00A90ECA">
      <w:pPr>
        <w:pStyle w:val="Retraitcorpsdetexte"/>
        <w:numPr>
          <w:ilvl w:val="0"/>
          <w:numId w:val="18"/>
        </w:numPr>
        <w:spacing w:line="276" w:lineRule="auto"/>
      </w:pPr>
      <w:r w:rsidRPr="00D15EE8">
        <w:t>Tester de</w:t>
      </w:r>
      <w:r w:rsidR="00503786">
        <w:t xml:space="preserve"> se</w:t>
      </w:r>
      <w:r w:rsidRPr="00D15EE8">
        <w:t xml:space="preserve"> </w:t>
      </w:r>
      <w:r w:rsidR="00503786">
        <w:t xml:space="preserve">déplacer de </w:t>
      </w:r>
      <w:r w:rsidRPr="00D15EE8">
        <w:t>haut en bas avec les flèches</w:t>
      </w:r>
    </w:p>
    <w:p w14:paraId="17529127" w14:textId="3F72A5E9" w:rsidR="007D7917" w:rsidRPr="00D15EE8" w:rsidRDefault="009E7D6D" w:rsidP="00A90ECA">
      <w:pPr>
        <w:pStyle w:val="Retraitcorpsdetexte"/>
        <w:numPr>
          <w:ilvl w:val="0"/>
          <w:numId w:val="18"/>
        </w:numPr>
        <w:spacing w:line="276" w:lineRule="auto"/>
      </w:pPr>
      <w:r w:rsidRPr="00D15EE8">
        <w:t>Si la flèche est tout en bas ou tout en haut, elle revient au prochain choix possible (si tout en haut, revient tout en bas et inversement)</w:t>
      </w:r>
    </w:p>
    <w:p w14:paraId="401A07C0" w14:textId="40DC9BDA" w:rsidR="007D7917" w:rsidRPr="00D15EE8" w:rsidRDefault="009E7D6D" w:rsidP="00A90ECA">
      <w:pPr>
        <w:pStyle w:val="Retraitcorpsdetexte"/>
        <w:numPr>
          <w:ilvl w:val="0"/>
          <w:numId w:val="18"/>
        </w:numPr>
        <w:spacing w:line="276" w:lineRule="auto"/>
      </w:pPr>
      <w:r w:rsidRPr="00D15EE8">
        <w:t xml:space="preserve">La touche </w:t>
      </w:r>
      <w:r w:rsidR="004B63A9">
        <w:t>E</w:t>
      </w:r>
      <w:r w:rsidRPr="00D15EE8">
        <w:t xml:space="preserve">nter permet d’accéder au sous-menu </w:t>
      </w:r>
    </w:p>
    <w:p w14:paraId="1E674196" w14:textId="48121218" w:rsidR="007D7917" w:rsidRPr="00D15EE8" w:rsidRDefault="009E7D6D" w:rsidP="00A90ECA">
      <w:pPr>
        <w:pStyle w:val="Retraitcorpsdetexte"/>
        <w:numPr>
          <w:ilvl w:val="0"/>
          <w:numId w:val="18"/>
        </w:numPr>
        <w:spacing w:line="276" w:lineRule="auto"/>
      </w:pPr>
      <w:r w:rsidRPr="00D15EE8">
        <w:t>Le sous-menu est celui attendu</w:t>
      </w:r>
    </w:p>
    <w:p w14:paraId="2AE5EA4F" w14:textId="5E71F807" w:rsidR="007D7917" w:rsidRPr="00D15EE8" w:rsidRDefault="009E7D6D" w:rsidP="00A90ECA">
      <w:pPr>
        <w:pStyle w:val="Retraitcorpsdetexte"/>
        <w:numPr>
          <w:ilvl w:val="0"/>
          <w:numId w:val="18"/>
        </w:numPr>
        <w:spacing w:line="276" w:lineRule="auto"/>
      </w:pPr>
      <w:r w:rsidRPr="00D15EE8">
        <w:t>Il est possible de revenir en arrière</w:t>
      </w:r>
    </w:p>
    <w:p w14:paraId="7D5EFB25" w14:textId="76D155BB" w:rsidR="00AB6108" w:rsidRPr="00D15EE8" w:rsidRDefault="00AB6108" w:rsidP="00BB2181">
      <w:pPr>
        <w:pStyle w:val="Titre4"/>
        <w:ind w:left="1769" w:hanging="862"/>
      </w:pPr>
      <w:r w:rsidRPr="00D15EE8">
        <w:lastRenderedPageBreak/>
        <w:t>Options</w:t>
      </w:r>
    </w:p>
    <w:p w14:paraId="62D0B0C7" w14:textId="3F1E6534" w:rsidR="00AB6108" w:rsidRPr="00D15EE8" w:rsidRDefault="00AB6108" w:rsidP="00BB2181">
      <w:pPr>
        <w:spacing w:line="276" w:lineRule="auto"/>
        <w:ind w:left="946"/>
      </w:pPr>
      <w:r w:rsidRPr="00D15EE8">
        <w:t>Procédure de test pour les options:</w:t>
      </w:r>
    </w:p>
    <w:p w14:paraId="3FD12A73" w14:textId="61C3903D" w:rsidR="007D7917" w:rsidRPr="00D15EE8" w:rsidRDefault="009E7D6D" w:rsidP="00A90ECA">
      <w:pPr>
        <w:pStyle w:val="Retraitcorpsdetexte"/>
        <w:numPr>
          <w:ilvl w:val="0"/>
          <w:numId w:val="20"/>
        </w:numPr>
        <w:spacing w:line="276" w:lineRule="auto"/>
      </w:pPr>
      <w:r w:rsidRPr="00D15EE8">
        <w:t xml:space="preserve">La touche </w:t>
      </w:r>
      <w:r w:rsidR="0013521E">
        <w:t>E</w:t>
      </w:r>
      <w:r w:rsidRPr="00D15EE8">
        <w:t xml:space="preserve">nter permet de changer l’option sélectionnée  </w:t>
      </w:r>
    </w:p>
    <w:p w14:paraId="40F3C4C6" w14:textId="4DE57F24" w:rsidR="00AB6108" w:rsidRPr="00D15EE8" w:rsidRDefault="009E7D6D" w:rsidP="00A90ECA">
      <w:pPr>
        <w:pStyle w:val="Retraitcorpsdetexte"/>
        <w:numPr>
          <w:ilvl w:val="0"/>
          <w:numId w:val="20"/>
        </w:numPr>
        <w:spacing w:line="276" w:lineRule="auto"/>
      </w:pPr>
      <w:r w:rsidRPr="00D15EE8">
        <w:t>L’option passe correctement au prochain choix (ON/OFF pour le son (voir couleur), autre possibilité pour les autres)</w:t>
      </w:r>
    </w:p>
    <w:p w14:paraId="01794935" w14:textId="24775281" w:rsidR="009E7D6D" w:rsidRPr="00D15EE8" w:rsidRDefault="009E7D6D" w:rsidP="00A90ECA">
      <w:pPr>
        <w:pStyle w:val="Retraitcorpsdetexte"/>
        <w:numPr>
          <w:ilvl w:val="0"/>
          <w:numId w:val="20"/>
        </w:numPr>
        <w:spacing w:line="276" w:lineRule="auto"/>
      </w:pPr>
      <w:r w:rsidRPr="00D15EE8">
        <w:t>Les options choisies sont les bonnes une fois en jeu. (La musique s’active directement, les touches sont les bonnes. Pour la difficulté, voir vitesse du jeu ou questions (voir DB))</w:t>
      </w:r>
    </w:p>
    <w:p w14:paraId="4D8D42FB" w14:textId="41C0B4CC" w:rsidR="00AB6108" w:rsidRPr="00D15EE8" w:rsidRDefault="00AB6108" w:rsidP="00BB2181">
      <w:pPr>
        <w:pStyle w:val="Titre4"/>
        <w:ind w:left="1769" w:hanging="862"/>
      </w:pPr>
      <w:r w:rsidRPr="00D15EE8">
        <w:t>Pseudo</w:t>
      </w:r>
    </w:p>
    <w:p w14:paraId="553ADB37" w14:textId="63EFFA62" w:rsidR="00AB6108" w:rsidRPr="00D15EE8" w:rsidRDefault="00AB6108" w:rsidP="00BB2181">
      <w:pPr>
        <w:pStyle w:val="Retraitcorpsdetexte"/>
        <w:spacing w:line="276" w:lineRule="auto"/>
        <w:ind w:left="907"/>
      </w:pPr>
      <w:r w:rsidRPr="00D15EE8">
        <w:t>Procédure de test pour le pseudo :</w:t>
      </w:r>
    </w:p>
    <w:p w14:paraId="6D131F54" w14:textId="6F06045F" w:rsidR="009E7D6D" w:rsidRPr="00D15EE8" w:rsidRDefault="009E7D6D" w:rsidP="00BB2181">
      <w:pPr>
        <w:pStyle w:val="Retraitcorpsdetexte"/>
        <w:numPr>
          <w:ilvl w:val="0"/>
          <w:numId w:val="22"/>
        </w:numPr>
        <w:spacing w:line="276" w:lineRule="auto"/>
        <w:ind w:left="1267"/>
      </w:pPr>
      <w:r w:rsidRPr="00D15EE8">
        <w:t xml:space="preserve">Un pseudo aléatoire est attribué lors du premier lancement </w:t>
      </w:r>
    </w:p>
    <w:p w14:paraId="6EAFE2BC" w14:textId="20AFCFD6" w:rsidR="007D7917" w:rsidRPr="00D15EE8" w:rsidRDefault="009E7D6D" w:rsidP="00BB2181">
      <w:pPr>
        <w:pStyle w:val="Retraitcorpsdetexte"/>
        <w:numPr>
          <w:ilvl w:val="0"/>
          <w:numId w:val="22"/>
        </w:numPr>
        <w:spacing w:line="276" w:lineRule="auto"/>
        <w:ind w:left="1267"/>
      </w:pPr>
      <w:r w:rsidRPr="00D15EE8">
        <w:t xml:space="preserve">Il est unique (voir en DB) </w:t>
      </w:r>
    </w:p>
    <w:p w14:paraId="0A681002" w14:textId="54E29298" w:rsidR="00AB6108" w:rsidRPr="00D15EE8" w:rsidRDefault="009E7D6D" w:rsidP="00BB2181">
      <w:pPr>
        <w:pStyle w:val="Retraitcorpsdetexte"/>
        <w:numPr>
          <w:ilvl w:val="0"/>
          <w:numId w:val="22"/>
        </w:numPr>
        <w:spacing w:line="276" w:lineRule="auto"/>
        <w:ind w:left="1267"/>
      </w:pPr>
      <w:r w:rsidRPr="00D15EE8">
        <w:t>Il reste le même tant qu’il n’est pas modifié dans le param.txt</w:t>
      </w:r>
    </w:p>
    <w:p w14:paraId="1B330429" w14:textId="0DDEB403" w:rsidR="00AB6108" w:rsidRPr="00D15EE8" w:rsidRDefault="00AB6108" w:rsidP="00BB2181">
      <w:pPr>
        <w:pStyle w:val="Titre4"/>
        <w:ind w:left="1769" w:hanging="862"/>
      </w:pPr>
      <w:r w:rsidRPr="00D15EE8">
        <w:t>Déplacement des pièces</w:t>
      </w:r>
    </w:p>
    <w:p w14:paraId="38F2612C" w14:textId="5647719F" w:rsidR="00AB6108" w:rsidRPr="00D15EE8" w:rsidRDefault="00AB6108" w:rsidP="00BB2181">
      <w:pPr>
        <w:pStyle w:val="Retraitcorpsdetexte"/>
        <w:spacing w:line="276" w:lineRule="auto"/>
        <w:ind w:left="907"/>
      </w:pPr>
      <w:r w:rsidRPr="00D15EE8">
        <w:t xml:space="preserve">Procédure de test pour le </w:t>
      </w:r>
      <w:r w:rsidR="001D62DF" w:rsidRPr="00D15EE8">
        <w:t xml:space="preserve">déplacement des </w:t>
      </w:r>
      <w:r w:rsidRPr="00D15EE8">
        <w:t>pièces :</w:t>
      </w:r>
    </w:p>
    <w:p w14:paraId="63BF321D" w14:textId="2FBBD36F" w:rsidR="00AB6108" w:rsidRPr="00D15EE8" w:rsidRDefault="001D0C2A" w:rsidP="00BB2181">
      <w:pPr>
        <w:pStyle w:val="Retraitcorpsdetexte"/>
        <w:numPr>
          <w:ilvl w:val="0"/>
          <w:numId w:val="23"/>
        </w:numPr>
        <w:spacing w:line="276" w:lineRule="auto"/>
        <w:ind w:left="1267"/>
      </w:pPr>
      <w:r w:rsidRPr="00D15EE8">
        <w:t>Les pièces peuvent se déplacer grâce aux touches choisies dans les options</w:t>
      </w:r>
    </w:p>
    <w:p w14:paraId="65D2E68D" w14:textId="77EBBAB3" w:rsidR="001D0C2A" w:rsidRPr="00D15EE8" w:rsidRDefault="001D0C2A" w:rsidP="00BB2181">
      <w:pPr>
        <w:pStyle w:val="Retraitcorpsdetexte"/>
        <w:numPr>
          <w:ilvl w:val="0"/>
          <w:numId w:val="23"/>
        </w:numPr>
        <w:spacing w:line="276" w:lineRule="auto"/>
        <w:ind w:left="1267"/>
      </w:pPr>
      <w:r w:rsidRPr="00D15EE8">
        <w:t xml:space="preserve">Elles ne sortent pas de la zone de jeu </w:t>
      </w:r>
    </w:p>
    <w:p w14:paraId="59CA68CC" w14:textId="4058FBAF" w:rsidR="001D0C2A" w:rsidRPr="00D15EE8" w:rsidRDefault="001D0C2A" w:rsidP="00BB2181">
      <w:pPr>
        <w:pStyle w:val="Retraitcorpsdetexte"/>
        <w:numPr>
          <w:ilvl w:val="0"/>
          <w:numId w:val="23"/>
        </w:numPr>
        <w:spacing w:line="276" w:lineRule="auto"/>
        <w:ind w:left="1267"/>
      </w:pPr>
      <w:r w:rsidRPr="00D15EE8">
        <w:t>Elles descendent naturellement toutes seules</w:t>
      </w:r>
    </w:p>
    <w:p w14:paraId="3FDCBEBC" w14:textId="46B9400E" w:rsidR="001D0C2A" w:rsidRPr="00D15EE8" w:rsidRDefault="001D0C2A" w:rsidP="00BB2181">
      <w:pPr>
        <w:pStyle w:val="Retraitcorpsdetexte"/>
        <w:numPr>
          <w:ilvl w:val="0"/>
          <w:numId w:val="23"/>
        </w:numPr>
        <w:spacing w:line="276" w:lineRule="auto"/>
        <w:ind w:left="1267"/>
      </w:pPr>
      <w:r w:rsidRPr="00D15EE8">
        <w:t>Elles s’empilent correctement</w:t>
      </w:r>
    </w:p>
    <w:p w14:paraId="35F2409A" w14:textId="0D64B775" w:rsidR="001D0C2A" w:rsidRPr="00D15EE8" w:rsidRDefault="001D0C2A" w:rsidP="00BB2181">
      <w:pPr>
        <w:pStyle w:val="Retraitcorpsdetexte"/>
        <w:numPr>
          <w:ilvl w:val="0"/>
          <w:numId w:val="23"/>
        </w:numPr>
        <w:spacing w:line="276" w:lineRule="auto"/>
        <w:ind w:left="1267"/>
      </w:pPr>
      <w:r w:rsidRPr="00D15EE8">
        <w:t>Elles peuvent tourner sur elles-mêmes</w:t>
      </w:r>
    </w:p>
    <w:p w14:paraId="5192CC8F" w14:textId="4A27D54E" w:rsidR="00AB6108" w:rsidRPr="00D15EE8" w:rsidRDefault="00AB6108" w:rsidP="00BB2181">
      <w:pPr>
        <w:pStyle w:val="Titre4"/>
        <w:ind w:left="1769" w:hanging="862"/>
      </w:pPr>
      <w:r w:rsidRPr="00D15EE8">
        <w:t>Questions</w:t>
      </w:r>
    </w:p>
    <w:p w14:paraId="71DFF356" w14:textId="4D88844B" w:rsidR="00AB6108" w:rsidRPr="00D15EE8" w:rsidRDefault="00AB6108" w:rsidP="00BB2181">
      <w:pPr>
        <w:pStyle w:val="Retraitcorpsdetexte"/>
        <w:spacing w:line="276" w:lineRule="auto"/>
        <w:ind w:left="907"/>
      </w:pPr>
      <w:r w:rsidRPr="00D15EE8">
        <w:t>Procédure de test pour l</w:t>
      </w:r>
      <w:r w:rsidR="001D62DF" w:rsidRPr="00D15EE8">
        <w:t>es questions</w:t>
      </w:r>
      <w:r w:rsidRPr="00D15EE8">
        <w:t>:</w:t>
      </w:r>
    </w:p>
    <w:p w14:paraId="3D5E9DFE" w14:textId="2F592136" w:rsidR="00AB6108" w:rsidRPr="00D15EE8" w:rsidRDefault="000847D9" w:rsidP="00BB2181">
      <w:pPr>
        <w:pStyle w:val="Retraitcorpsdetexte"/>
        <w:numPr>
          <w:ilvl w:val="0"/>
          <w:numId w:val="24"/>
        </w:numPr>
        <w:spacing w:line="276" w:lineRule="auto"/>
        <w:ind w:left="1267"/>
      </w:pPr>
      <w:r w:rsidRPr="00D15EE8">
        <w:t>Lors de la complétion d’une ligne, une question est posée</w:t>
      </w:r>
    </w:p>
    <w:p w14:paraId="275C0A3B" w14:textId="7E9065A4" w:rsidR="000847D9" w:rsidRPr="00D15EE8" w:rsidRDefault="000847D9" w:rsidP="00BB2181">
      <w:pPr>
        <w:pStyle w:val="Retraitcorpsdetexte"/>
        <w:numPr>
          <w:ilvl w:val="0"/>
          <w:numId w:val="24"/>
        </w:numPr>
        <w:spacing w:line="276" w:lineRule="auto"/>
        <w:ind w:left="1267"/>
      </w:pPr>
      <w:r w:rsidRPr="00D15EE8">
        <w:t>Elle provient de la DB (voir DB)</w:t>
      </w:r>
    </w:p>
    <w:p w14:paraId="40CC3A12" w14:textId="6D678E09" w:rsidR="000847D9" w:rsidRPr="00D15EE8" w:rsidRDefault="000847D9" w:rsidP="00BB2181">
      <w:pPr>
        <w:pStyle w:val="Retraitcorpsdetexte"/>
        <w:numPr>
          <w:ilvl w:val="0"/>
          <w:numId w:val="24"/>
        </w:numPr>
        <w:spacing w:line="276" w:lineRule="auto"/>
        <w:ind w:left="1267"/>
      </w:pPr>
      <w:r w:rsidRPr="00D15EE8">
        <w:t>Elle est du bon niveau de difficulté (voir DB)</w:t>
      </w:r>
    </w:p>
    <w:p w14:paraId="6054413F" w14:textId="74B31E2E" w:rsidR="000847D9" w:rsidRPr="00D15EE8" w:rsidRDefault="000847D9" w:rsidP="00BB2181">
      <w:pPr>
        <w:pStyle w:val="Retraitcorpsdetexte"/>
        <w:numPr>
          <w:ilvl w:val="0"/>
          <w:numId w:val="24"/>
        </w:numPr>
        <w:spacing w:line="276" w:lineRule="auto"/>
        <w:ind w:left="1267"/>
      </w:pPr>
      <w:r w:rsidRPr="00D15EE8">
        <w:t>Le joueur peut y répondre</w:t>
      </w:r>
    </w:p>
    <w:p w14:paraId="22FF1C4B" w14:textId="5DB2FF9F" w:rsidR="000847D9" w:rsidRPr="00D15EE8" w:rsidRDefault="000847D9" w:rsidP="00BB2181">
      <w:pPr>
        <w:pStyle w:val="Retraitcorpsdetexte"/>
        <w:numPr>
          <w:ilvl w:val="0"/>
          <w:numId w:val="24"/>
        </w:numPr>
        <w:spacing w:line="276" w:lineRule="auto"/>
        <w:ind w:left="1267"/>
      </w:pPr>
      <w:r w:rsidRPr="00D15EE8">
        <w:t>En cas de bonne réponse, elle devient verte et des points sont attribués</w:t>
      </w:r>
    </w:p>
    <w:p w14:paraId="631FC809" w14:textId="1589596A" w:rsidR="000847D9" w:rsidRPr="00D15EE8" w:rsidRDefault="000847D9" w:rsidP="00BB2181">
      <w:pPr>
        <w:pStyle w:val="Retraitcorpsdetexte"/>
        <w:numPr>
          <w:ilvl w:val="0"/>
          <w:numId w:val="24"/>
        </w:numPr>
        <w:spacing w:line="276" w:lineRule="auto"/>
        <w:ind w:left="1267"/>
      </w:pPr>
      <w:r w:rsidRPr="00D15EE8">
        <w:t>En cas de mauvaise réponse, elle devient rouge, la bonne réponse s’affiche et une ligne se bloque</w:t>
      </w:r>
    </w:p>
    <w:p w14:paraId="69E54FB7" w14:textId="5F517BA6" w:rsidR="000847D9" w:rsidRPr="00D15EE8" w:rsidRDefault="000847D9" w:rsidP="00BB2181">
      <w:pPr>
        <w:pStyle w:val="Retraitcorpsdetexte"/>
        <w:numPr>
          <w:ilvl w:val="0"/>
          <w:numId w:val="24"/>
        </w:numPr>
        <w:spacing w:line="276" w:lineRule="auto"/>
        <w:ind w:left="1267"/>
      </w:pPr>
      <w:r w:rsidRPr="00D15EE8">
        <w:t xml:space="preserve">Une marge d’erreur est accordée au joueur selon la longueur de la réponse attendue (min 12 caractères) </w:t>
      </w:r>
    </w:p>
    <w:p w14:paraId="2490A88E" w14:textId="689FAC81" w:rsidR="00AB6108" w:rsidRPr="00D15EE8" w:rsidRDefault="00AB6108" w:rsidP="00BB2181">
      <w:pPr>
        <w:pStyle w:val="Titre4"/>
        <w:ind w:left="1769" w:hanging="862"/>
      </w:pPr>
      <w:r w:rsidRPr="00D15EE8">
        <w:t>Score</w:t>
      </w:r>
    </w:p>
    <w:p w14:paraId="231D4C99" w14:textId="3263BCAE" w:rsidR="00AB6108" w:rsidRPr="00D15EE8" w:rsidRDefault="00AB6108" w:rsidP="00BB2181">
      <w:pPr>
        <w:pStyle w:val="Retraitcorpsdetexte"/>
        <w:spacing w:line="276" w:lineRule="auto"/>
        <w:ind w:left="907"/>
      </w:pPr>
      <w:r w:rsidRPr="00D15EE8">
        <w:t xml:space="preserve">Procédure de test pour le </w:t>
      </w:r>
      <w:r w:rsidR="001D62DF" w:rsidRPr="00D15EE8">
        <w:t>score</w:t>
      </w:r>
      <w:r w:rsidRPr="00D15EE8">
        <w:t> :</w:t>
      </w:r>
    </w:p>
    <w:p w14:paraId="0EC47DDD" w14:textId="66C7200D" w:rsidR="00AB6108" w:rsidRPr="00D15EE8" w:rsidRDefault="00C337AF" w:rsidP="00BB2181">
      <w:pPr>
        <w:pStyle w:val="Retraitcorpsdetexte"/>
        <w:numPr>
          <w:ilvl w:val="0"/>
          <w:numId w:val="25"/>
        </w:numPr>
        <w:spacing w:line="276" w:lineRule="auto"/>
        <w:ind w:left="1267"/>
      </w:pPr>
      <w:r w:rsidRPr="00D15EE8">
        <w:t>Lancer une partie (avec et/ou sans DB)</w:t>
      </w:r>
    </w:p>
    <w:p w14:paraId="0ED58806" w14:textId="6A9999AA" w:rsidR="00C337AF" w:rsidRPr="00D15EE8" w:rsidRDefault="00C337AF" w:rsidP="00BB2181">
      <w:pPr>
        <w:pStyle w:val="Retraitcorpsdetexte"/>
        <w:numPr>
          <w:ilvl w:val="0"/>
          <w:numId w:val="25"/>
        </w:numPr>
        <w:spacing w:line="276" w:lineRule="auto"/>
        <w:ind w:left="1267"/>
      </w:pPr>
      <w:r w:rsidRPr="00D15EE8">
        <w:t>Compléter une ligne</w:t>
      </w:r>
    </w:p>
    <w:p w14:paraId="3C03E576" w14:textId="50338DDB" w:rsidR="00C337AF" w:rsidRPr="00D15EE8" w:rsidRDefault="00C337AF" w:rsidP="00BB2181">
      <w:pPr>
        <w:pStyle w:val="Retraitcorpsdetexte"/>
        <w:numPr>
          <w:ilvl w:val="0"/>
          <w:numId w:val="25"/>
        </w:numPr>
        <w:spacing w:line="276" w:lineRule="auto"/>
        <w:ind w:left="1267"/>
      </w:pPr>
      <w:r w:rsidRPr="00D15EE8">
        <w:t>Si DB active, répondre correctement à la question (voir DB pour réponse)</w:t>
      </w:r>
    </w:p>
    <w:p w14:paraId="0C514BED" w14:textId="1E64E060" w:rsidR="00C337AF" w:rsidRPr="00D15EE8" w:rsidRDefault="00C337AF" w:rsidP="00BB2181">
      <w:pPr>
        <w:pStyle w:val="Retraitcorpsdetexte"/>
        <w:numPr>
          <w:ilvl w:val="0"/>
          <w:numId w:val="25"/>
        </w:numPr>
        <w:spacing w:line="276" w:lineRule="auto"/>
        <w:ind w:left="1267"/>
        <w:jc w:val="left"/>
      </w:pPr>
      <w:r w:rsidRPr="00D15EE8">
        <w:t>Voir si le score à gauche augmente</w:t>
      </w:r>
      <w:r w:rsidR="00565E78">
        <w:t xml:space="preserve"> </w:t>
      </w:r>
      <w:r w:rsidRPr="00D15EE8">
        <w:t>(doit augmenter en fonctionner de la difficulté et du nombre de lignes compléter à la fois)</w:t>
      </w:r>
    </w:p>
    <w:p w14:paraId="3926FA40" w14:textId="635A4D83" w:rsidR="00C337AF" w:rsidRPr="00D15EE8" w:rsidRDefault="00C337AF" w:rsidP="00BB2181">
      <w:pPr>
        <w:pStyle w:val="Retraitcorpsdetexte"/>
        <w:numPr>
          <w:ilvl w:val="0"/>
          <w:numId w:val="25"/>
        </w:numPr>
        <w:spacing w:line="276" w:lineRule="auto"/>
        <w:ind w:left="1267"/>
      </w:pPr>
      <w:r w:rsidRPr="00D15EE8">
        <w:t>Faire un Game over</w:t>
      </w:r>
    </w:p>
    <w:p w14:paraId="6CDF1899" w14:textId="4014332A" w:rsidR="00C337AF" w:rsidRPr="00D15EE8" w:rsidRDefault="00C337AF" w:rsidP="00BB2181">
      <w:pPr>
        <w:pStyle w:val="Retraitcorpsdetexte"/>
        <w:numPr>
          <w:ilvl w:val="0"/>
          <w:numId w:val="25"/>
        </w:numPr>
        <w:spacing w:line="276" w:lineRule="auto"/>
        <w:ind w:left="1267"/>
      </w:pPr>
      <w:r w:rsidRPr="00D15EE8">
        <w:t>Voir si le score final s’affiche</w:t>
      </w:r>
    </w:p>
    <w:p w14:paraId="19A19A92" w14:textId="1311C99D" w:rsidR="00AB6108" w:rsidRPr="00D15EE8" w:rsidRDefault="00AB6108" w:rsidP="00BB2181">
      <w:pPr>
        <w:pStyle w:val="Titre4"/>
        <w:ind w:left="1769" w:hanging="862"/>
      </w:pPr>
      <w:r w:rsidRPr="00D15EE8">
        <w:t>Game Over</w:t>
      </w:r>
    </w:p>
    <w:p w14:paraId="65FEE02A" w14:textId="53DE1756" w:rsidR="00AB6108" w:rsidRPr="00D15EE8" w:rsidRDefault="00AB6108" w:rsidP="00BB2181">
      <w:pPr>
        <w:pStyle w:val="Retraitcorpsdetexte"/>
        <w:spacing w:line="276" w:lineRule="auto"/>
        <w:ind w:left="907"/>
      </w:pPr>
      <w:r w:rsidRPr="00D15EE8">
        <w:t xml:space="preserve">Procédure de test pour le </w:t>
      </w:r>
      <w:r w:rsidR="001D62DF" w:rsidRPr="00D15EE8">
        <w:t>Game Over</w:t>
      </w:r>
      <w:r w:rsidRPr="00D15EE8">
        <w:t> :</w:t>
      </w:r>
    </w:p>
    <w:p w14:paraId="4DAFA2A1" w14:textId="05C0BBB9" w:rsidR="00AB6108" w:rsidRPr="00D15EE8" w:rsidRDefault="00C337AF" w:rsidP="00BB2181">
      <w:pPr>
        <w:pStyle w:val="Retraitcorpsdetexte"/>
        <w:numPr>
          <w:ilvl w:val="0"/>
          <w:numId w:val="26"/>
        </w:numPr>
        <w:spacing w:line="276" w:lineRule="auto"/>
        <w:ind w:left="1267"/>
      </w:pPr>
      <w:r w:rsidRPr="00D15EE8">
        <w:t>Lancer une partie</w:t>
      </w:r>
    </w:p>
    <w:p w14:paraId="4988798B" w14:textId="36C52B90" w:rsidR="00C337AF" w:rsidRPr="00D15EE8" w:rsidRDefault="00C337AF" w:rsidP="00BB2181">
      <w:pPr>
        <w:pStyle w:val="Retraitcorpsdetexte"/>
        <w:numPr>
          <w:ilvl w:val="0"/>
          <w:numId w:val="26"/>
        </w:numPr>
        <w:spacing w:line="276" w:lineRule="auto"/>
        <w:ind w:left="1267"/>
      </w:pPr>
      <w:r w:rsidRPr="00D15EE8">
        <w:lastRenderedPageBreak/>
        <w:t>Empiler les pièces jusqu’à la ligne rouge (doit dépasser cette dernière)</w:t>
      </w:r>
    </w:p>
    <w:p w14:paraId="3568B187" w14:textId="339C3D6E" w:rsidR="00C337AF" w:rsidRPr="00D15EE8" w:rsidRDefault="00C337AF" w:rsidP="00BB2181">
      <w:pPr>
        <w:pStyle w:val="Retraitcorpsdetexte"/>
        <w:numPr>
          <w:ilvl w:val="0"/>
          <w:numId w:val="26"/>
        </w:numPr>
        <w:spacing w:line="276" w:lineRule="auto"/>
        <w:ind w:left="1267"/>
      </w:pPr>
      <w:r w:rsidRPr="00D15EE8">
        <w:t>L’écran de Game Over doit s’afficher</w:t>
      </w:r>
    </w:p>
    <w:p w14:paraId="31F266F7" w14:textId="77237CA1" w:rsidR="00C337AF" w:rsidRPr="00D15EE8" w:rsidRDefault="00C337AF" w:rsidP="00BB2181">
      <w:pPr>
        <w:pStyle w:val="Retraitcorpsdetexte"/>
        <w:numPr>
          <w:ilvl w:val="0"/>
          <w:numId w:val="26"/>
        </w:numPr>
        <w:spacing w:line="276" w:lineRule="auto"/>
        <w:ind w:left="1267"/>
      </w:pPr>
      <w:r w:rsidRPr="00D15EE8">
        <w:t>(</w:t>
      </w:r>
      <w:r w:rsidR="001A0D6D" w:rsidRPr="00D15EE8">
        <w:t>Si</w:t>
      </w:r>
      <w:r w:rsidRPr="00D15EE8">
        <w:t xml:space="preserve"> des questions ont été posées, les nombre de bonnes et mauvaises réponses doit être juste. Pour vérifier, lancer la partie avec la DB, compléter des lignes, vérifier les réponses à la fin)</w:t>
      </w:r>
    </w:p>
    <w:p w14:paraId="65EF2878" w14:textId="033CBE68" w:rsidR="002324D4" w:rsidRPr="00D15EE8" w:rsidRDefault="002324D4" w:rsidP="00BB2181">
      <w:pPr>
        <w:pStyle w:val="Retraitcorpsdetexte"/>
        <w:numPr>
          <w:ilvl w:val="0"/>
          <w:numId w:val="26"/>
        </w:numPr>
        <w:spacing w:line="276" w:lineRule="auto"/>
        <w:ind w:left="1267"/>
      </w:pPr>
      <w:r w:rsidRPr="00D15EE8">
        <w:t>Le score doit s’afficher</w:t>
      </w:r>
    </w:p>
    <w:p w14:paraId="4B9D8EFD" w14:textId="1F007F0B" w:rsidR="002324D4" w:rsidRPr="00D15EE8" w:rsidRDefault="002324D4" w:rsidP="00BB2181">
      <w:pPr>
        <w:pStyle w:val="Retraitcorpsdetexte"/>
        <w:numPr>
          <w:ilvl w:val="0"/>
          <w:numId w:val="26"/>
        </w:numPr>
        <w:spacing w:line="276" w:lineRule="auto"/>
        <w:ind w:left="1267"/>
      </w:pPr>
      <w:r w:rsidRPr="00D15EE8">
        <w:t>Si le joueur appui</w:t>
      </w:r>
      <w:r w:rsidR="00565E78">
        <w:t>e</w:t>
      </w:r>
      <w:r w:rsidRPr="00D15EE8">
        <w:t xml:space="preserve"> sur une touche il doit retourner au menu principal</w:t>
      </w:r>
    </w:p>
    <w:p w14:paraId="6A274BEA" w14:textId="1530056C" w:rsidR="00AB6108" w:rsidRPr="00D15EE8" w:rsidRDefault="00AB6108" w:rsidP="00BB2181">
      <w:pPr>
        <w:pStyle w:val="Titre4"/>
        <w:ind w:left="1769" w:hanging="862"/>
      </w:pPr>
      <w:r w:rsidRPr="00D15EE8">
        <w:t>DB</w:t>
      </w:r>
    </w:p>
    <w:p w14:paraId="16E70E1A" w14:textId="4F2F8AC1" w:rsidR="00AB6108" w:rsidRPr="00D15EE8" w:rsidRDefault="00AB6108" w:rsidP="00BB2181">
      <w:pPr>
        <w:pStyle w:val="Retraitcorpsdetexte"/>
        <w:spacing w:line="276" w:lineRule="auto"/>
        <w:ind w:left="907"/>
      </w:pPr>
      <w:r w:rsidRPr="00D15EE8">
        <w:t xml:space="preserve">Procédure de test pour </w:t>
      </w:r>
      <w:r w:rsidR="001D62DF" w:rsidRPr="00D15EE8">
        <w:t>la DB</w:t>
      </w:r>
      <w:r w:rsidRPr="00D15EE8">
        <w:t>:</w:t>
      </w:r>
    </w:p>
    <w:p w14:paraId="3DC0576F" w14:textId="675FFA3E" w:rsidR="00AB6108" w:rsidRPr="00D15EE8" w:rsidRDefault="009D76C0" w:rsidP="00BB2181">
      <w:pPr>
        <w:pStyle w:val="Retraitcorpsdetexte"/>
        <w:numPr>
          <w:ilvl w:val="0"/>
          <w:numId w:val="27"/>
        </w:numPr>
        <w:spacing w:line="276" w:lineRule="auto"/>
        <w:ind w:left="1267"/>
      </w:pPr>
      <w:r w:rsidRPr="00D15EE8">
        <w:t>Utiliser les scripts de création et de remplissage de la DB</w:t>
      </w:r>
    </w:p>
    <w:p w14:paraId="47F51940" w14:textId="65F35843" w:rsidR="009D76C0" w:rsidRPr="00D15EE8" w:rsidRDefault="009D76C0" w:rsidP="00BB2181">
      <w:pPr>
        <w:pStyle w:val="Retraitcorpsdetexte"/>
        <w:numPr>
          <w:ilvl w:val="0"/>
          <w:numId w:val="27"/>
        </w:numPr>
        <w:spacing w:line="276" w:lineRule="auto"/>
        <w:ind w:left="1267"/>
      </w:pPr>
      <w:r w:rsidRPr="00D15EE8">
        <w:t>Configurer le config.ini</w:t>
      </w:r>
    </w:p>
    <w:p w14:paraId="3938495A" w14:textId="4B19AD00" w:rsidR="009D76C0" w:rsidRPr="00D15EE8" w:rsidRDefault="009D76C0" w:rsidP="00BB2181">
      <w:pPr>
        <w:pStyle w:val="Retraitcorpsdetexte"/>
        <w:numPr>
          <w:ilvl w:val="0"/>
          <w:numId w:val="27"/>
        </w:numPr>
        <w:spacing w:line="276" w:lineRule="auto"/>
        <w:ind w:left="1267"/>
      </w:pPr>
      <w:r w:rsidRPr="00D15EE8">
        <w:t>Lancer le jeu, si le « DB » en haut à gauche est vert, OK</w:t>
      </w:r>
    </w:p>
    <w:p w14:paraId="546E9092" w14:textId="392E6582" w:rsidR="009D76C0" w:rsidRPr="00D15EE8" w:rsidRDefault="009D76C0" w:rsidP="00BB2181">
      <w:pPr>
        <w:pStyle w:val="Retraitcorpsdetexte"/>
        <w:numPr>
          <w:ilvl w:val="0"/>
          <w:numId w:val="27"/>
        </w:numPr>
        <w:spacing w:line="276" w:lineRule="auto"/>
        <w:ind w:left="1267"/>
      </w:pPr>
      <w:r w:rsidRPr="00D15EE8">
        <w:t>Faire une partie</w:t>
      </w:r>
    </w:p>
    <w:p w14:paraId="300792F8" w14:textId="210380F9" w:rsidR="00DD0202" w:rsidRPr="00D15EE8" w:rsidRDefault="00DD0202" w:rsidP="00BB2181">
      <w:pPr>
        <w:pStyle w:val="Retraitcorpsdetexte"/>
        <w:numPr>
          <w:ilvl w:val="0"/>
          <w:numId w:val="27"/>
        </w:numPr>
        <w:spacing w:line="276" w:lineRule="auto"/>
        <w:ind w:left="1267"/>
      </w:pPr>
      <w:r w:rsidRPr="00D15EE8">
        <w:t>Les questions doivent provenir de la DB (voir DB)</w:t>
      </w:r>
    </w:p>
    <w:p w14:paraId="44C37C54" w14:textId="66D7C079" w:rsidR="009D76C0" w:rsidRPr="00D15EE8" w:rsidRDefault="009D76C0" w:rsidP="00BB2181">
      <w:pPr>
        <w:pStyle w:val="Retraitcorpsdetexte"/>
        <w:numPr>
          <w:ilvl w:val="0"/>
          <w:numId w:val="27"/>
        </w:numPr>
        <w:spacing w:line="276" w:lineRule="auto"/>
        <w:ind w:left="1267"/>
      </w:pPr>
      <w:r w:rsidRPr="00D15EE8">
        <w:t>Voir les highscores pour la difficulté de la partie qui vient d’être faite</w:t>
      </w:r>
    </w:p>
    <w:p w14:paraId="5835E2DF" w14:textId="44D2B445" w:rsidR="009D76C0" w:rsidRPr="00D15EE8" w:rsidRDefault="009D76C0" w:rsidP="00BB2181">
      <w:pPr>
        <w:pStyle w:val="Retraitcorpsdetexte"/>
        <w:numPr>
          <w:ilvl w:val="0"/>
          <w:numId w:val="27"/>
        </w:numPr>
        <w:spacing w:line="276" w:lineRule="auto"/>
        <w:ind w:left="1267"/>
      </w:pPr>
      <w:r w:rsidRPr="00D15EE8">
        <w:t>La partie doit s’afficher</w:t>
      </w:r>
    </w:p>
    <w:p w14:paraId="4F3AF81F" w14:textId="77777777" w:rsidR="00F2381F" w:rsidRPr="00D15EE8" w:rsidRDefault="00F2381F" w:rsidP="00F2381F">
      <w:pPr>
        <w:pStyle w:val="Retraitcorpsdetexte3"/>
      </w:pPr>
    </w:p>
    <w:p w14:paraId="24E4ACA0" w14:textId="3DAFDFDE" w:rsidR="00F2381F" w:rsidRPr="00D15EE8" w:rsidRDefault="00F2381F" w:rsidP="00F2381F">
      <w:pPr>
        <w:pStyle w:val="Titre3"/>
      </w:pPr>
      <w:bookmarkStart w:id="135" w:name="_Toc167881510"/>
      <w:r w:rsidRPr="00D15EE8">
        <w:t>Résumé des tests</w:t>
      </w:r>
      <w:bookmarkEnd w:id="135"/>
    </w:p>
    <w:p w14:paraId="5B8E3503" w14:textId="17AE5BFF" w:rsidR="00C774E7" w:rsidRPr="00D15EE8" w:rsidRDefault="00C774E7" w:rsidP="00A90ECA">
      <w:pPr>
        <w:pStyle w:val="Retraitcorpsdetexte"/>
        <w:spacing w:line="276" w:lineRule="auto"/>
        <w:ind w:left="708"/>
      </w:pPr>
      <w:r w:rsidRPr="00D15EE8">
        <w:t xml:space="preserve">Cette partie résumera les tests effectués et permettra d’effectuer un bilan </w:t>
      </w:r>
      <w:r w:rsidR="001303A2" w:rsidRPr="00D15EE8">
        <w:t>de ceux</w:t>
      </w:r>
      <w:r w:rsidRPr="00D15EE8">
        <w:t>-ci.</w:t>
      </w:r>
    </w:p>
    <w:p w14:paraId="3B3F8CF5" w14:textId="77777777" w:rsidR="00C774E7" w:rsidRPr="00D15EE8" w:rsidRDefault="00C774E7" w:rsidP="00C774E7">
      <w:pPr>
        <w:pStyle w:val="Retraitcorpsdetexte"/>
      </w:pPr>
    </w:p>
    <w:tbl>
      <w:tblPr>
        <w:tblStyle w:val="Grilledutableau"/>
        <w:tblW w:w="0" w:type="auto"/>
        <w:tblInd w:w="-5" w:type="dxa"/>
        <w:tblLook w:val="04A0" w:firstRow="1" w:lastRow="0" w:firstColumn="1" w:lastColumn="0" w:noHBand="0" w:noVBand="1"/>
      </w:tblPr>
      <w:tblGrid>
        <w:gridCol w:w="1575"/>
        <w:gridCol w:w="1536"/>
        <w:gridCol w:w="1215"/>
        <w:gridCol w:w="4739"/>
      </w:tblGrid>
      <w:tr w:rsidR="00C774E7" w:rsidRPr="00D15EE8" w14:paraId="007FA02F" w14:textId="77777777" w:rsidTr="0063211C">
        <w:tc>
          <w:tcPr>
            <w:tcW w:w="1575" w:type="dxa"/>
          </w:tcPr>
          <w:p w14:paraId="66062F74" w14:textId="17144ECB" w:rsidR="00C774E7" w:rsidRPr="00D15EE8" w:rsidRDefault="00C774E7" w:rsidP="0063211C">
            <w:pPr>
              <w:pStyle w:val="Retraitcorpsdetexte"/>
              <w:ind w:left="0"/>
              <w:jc w:val="left"/>
              <w:rPr>
                <w:b/>
                <w:bCs/>
                <w:sz w:val="22"/>
                <w:szCs w:val="22"/>
              </w:rPr>
            </w:pPr>
            <w:r w:rsidRPr="00D15EE8">
              <w:rPr>
                <w:b/>
                <w:bCs/>
                <w:sz w:val="22"/>
                <w:szCs w:val="22"/>
              </w:rPr>
              <w:t>Nom du test</w:t>
            </w:r>
          </w:p>
        </w:tc>
        <w:tc>
          <w:tcPr>
            <w:tcW w:w="1544" w:type="dxa"/>
          </w:tcPr>
          <w:p w14:paraId="16576157" w14:textId="58D58C49" w:rsidR="00C774E7" w:rsidRPr="00D15EE8" w:rsidRDefault="00C774E7" w:rsidP="0063211C">
            <w:pPr>
              <w:pStyle w:val="Retraitcorpsdetexte"/>
              <w:ind w:left="0"/>
              <w:jc w:val="left"/>
              <w:rPr>
                <w:b/>
                <w:bCs/>
                <w:sz w:val="22"/>
                <w:szCs w:val="22"/>
              </w:rPr>
            </w:pPr>
            <w:r w:rsidRPr="00D15EE8">
              <w:rPr>
                <w:b/>
                <w:bCs/>
                <w:sz w:val="22"/>
                <w:szCs w:val="22"/>
              </w:rPr>
              <w:t>Date du test</w:t>
            </w:r>
          </w:p>
        </w:tc>
        <w:tc>
          <w:tcPr>
            <w:tcW w:w="1134" w:type="dxa"/>
          </w:tcPr>
          <w:p w14:paraId="313E052C" w14:textId="52ED47B8" w:rsidR="00C774E7" w:rsidRPr="00D15EE8" w:rsidRDefault="00C774E7" w:rsidP="0063211C">
            <w:pPr>
              <w:pStyle w:val="Retraitcorpsdetexte"/>
              <w:ind w:left="0"/>
              <w:jc w:val="left"/>
              <w:rPr>
                <w:b/>
                <w:bCs/>
                <w:sz w:val="22"/>
                <w:szCs w:val="22"/>
              </w:rPr>
            </w:pPr>
            <w:r w:rsidRPr="00D15EE8">
              <w:rPr>
                <w:b/>
                <w:bCs/>
                <w:sz w:val="22"/>
                <w:szCs w:val="22"/>
              </w:rPr>
              <w:t>Passation</w:t>
            </w:r>
          </w:p>
        </w:tc>
        <w:tc>
          <w:tcPr>
            <w:tcW w:w="4812" w:type="dxa"/>
          </w:tcPr>
          <w:p w14:paraId="33593629" w14:textId="72D06BA1" w:rsidR="00C774E7" w:rsidRPr="00D15EE8" w:rsidRDefault="00C774E7" w:rsidP="0063211C">
            <w:pPr>
              <w:pStyle w:val="Retraitcorpsdetexte"/>
              <w:ind w:left="0"/>
              <w:jc w:val="left"/>
              <w:rPr>
                <w:b/>
                <w:bCs/>
                <w:sz w:val="22"/>
                <w:szCs w:val="22"/>
              </w:rPr>
            </w:pPr>
            <w:r w:rsidRPr="00D15EE8">
              <w:rPr>
                <w:b/>
                <w:bCs/>
                <w:sz w:val="22"/>
                <w:szCs w:val="22"/>
              </w:rPr>
              <w:t>Commentaire</w:t>
            </w:r>
          </w:p>
        </w:tc>
      </w:tr>
      <w:tr w:rsidR="001303A2" w:rsidRPr="00D15EE8" w14:paraId="38D76E05" w14:textId="77777777" w:rsidTr="0063211C">
        <w:tc>
          <w:tcPr>
            <w:tcW w:w="1575" w:type="dxa"/>
          </w:tcPr>
          <w:p w14:paraId="3B30E405" w14:textId="6304E0AD" w:rsidR="001303A2" w:rsidRPr="00D15EE8" w:rsidRDefault="001303A2" w:rsidP="001303A2">
            <w:pPr>
              <w:pStyle w:val="Retraitcorpsdetexte"/>
              <w:ind w:left="0"/>
              <w:jc w:val="left"/>
            </w:pPr>
            <w:r w:rsidRPr="00D15EE8">
              <w:t>Menu</w:t>
            </w:r>
          </w:p>
        </w:tc>
        <w:tc>
          <w:tcPr>
            <w:tcW w:w="1544" w:type="dxa"/>
          </w:tcPr>
          <w:p w14:paraId="5DA86F74" w14:textId="2D08B444" w:rsidR="001303A2" w:rsidRPr="00D15EE8" w:rsidRDefault="0051453B" w:rsidP="001303A2">
            <w:pPr>
              <w:pStyle w:val="Retraitcorpsdetexte"/>
              <w:ind w:left="0"/>
              <w:jc w:val="center"/>
            </w:pPr>
            <w:r w:rsidRPr="00D15EE8">
              <w:t>1</w:t>
            </w:r>
            <w:r w:rsidR="00CE3C03" w:rsidRPr="00D15EE8">
              <w:t>3</w:t>
            </w:r>
            <w:r w:rsidRPr="00D15EE8">
              <w:t>.05.2024</w:t>
            </w:r>
          </w:p>
        </w:tc>
        <w:tc>
          <w:tcPr>
            <w:tcW w:w="1134" w:type="dxa"/>
          </w:tcPr>
          <w:p w14:paraId="21C8A011" w14:textId="757731B5" w:rsidR="001303A2" w:rsidRPr="00D15EE8" w:rsidRDefault="00F2381F" w:rsidP="001303A2">
            <w:pPr>
              <w:pStyle w:val="Retraitcorpsdetexte"/>
              <w:ind w:left="0"/>
              <w:jc w:val="center"/>
            </w:pPr>
            <w:r w:rsidRPr="00D15EE8">
              <w:t>OK</w:t>
            </w:r>
          </w:p>
        </w:tc>
        <w:tc>
          <w:tcPr>
            <w:tcW w:w="4812" w:type="dxa"/>
          </w:tcPr>
          <w:p w14:paraId="28B1675F" w14:textId="2BBBB018" w:rsidR="001303A2" w:rsidRPr="00D15EE8" w:rsidRDefault="00F2381F" w:rsidP="001303A2">
            <w:pPr>
              <w:pStyle w:val="Retraitcorpsdetexte"/>
              <w:ind w:left="0"/>
              <w:jc w:val="left"/>
            </w:pPr>
            <w:r w:rsidRPr="00D15EE8">
              <w:t>Il est possible de parcourir tout le menu et de de revenir en arrière. Le sous-menu « score » est plus lent si la DB n’est pas accessible mais reste fonctionnel.</w:t>
            </w:r>
          </w:p>
        </w:tc>
      </w:tr>
      <w:tr w:rsidR="001303A2" w:rsidRPr="00D15EE8" w14:paraId="5685C857" w14:textId="77777777" w:rsidTr="0063211C">
        <w:tc>
          <w:tcPr>
            <w:tcW w:w="1575" w:type="dxa"/>
          </w:tcPr>
          <w:p w14:paraId="71E580E5" w14:textId="34366431" w:rsidR="001303A2" w:rsidRPr="00D15EE8" w:rsidRDefault="001303A2" w:rsidP="001303A2">
            <w:pPr>
              <w:pStyle w:val="Retraitcorpsdetexte"/>
              <w:ind w:left="0"/>
              <w:jc w:val="left"/>
            </w:pPr>
            <w:r w:rsidRPr="00D15EE8">
              <w:t>Options</w:t>
            </w:r>
          </w:p>
        </w:tc>
        <w:tc>
          <w:tcPr>
            <w:tcW w:w="1544" w:type="dxa"/>
          </w:tcPr>
          <w:p w14:paraId="0C8ED093" w14:textId="6F266529" w:rsidR="001303A2" w:rsidRPr="00D15EE8" w:rsidRDefault="0051453B" w:rsidP="001303A2">
            <w:pPr>
              <w:pStyle w:val="Retraitcorpsdetexte"/>
              <w:ind w:left="0"/>
              <w:jc w:val="center"/>
            </w:pPr>
            <w:r w:rsidRPr="00D15EE8">
              <w:t>1</w:t>
            </w:r>
            <w:r w:rsidR="00CE3C03" w:rsidRPr="00D15EE8">
              <w:t>3</w:t>
            </w:r>
            <w:r w:rsidRPr="00D15EE8">
              <w:t>.05.2024</w:t>
            </w:r>
          </w:p>
        </w:tc>
        <w:tc>
          <w:tcPr>
            <w:tcW w:w="1134" w:type="dxa"/>
          </w:tcPr>
          <w:p w14:paraId="5DE442C9" w14:textId="1826DBB1" w:rsidR="001303A2" w:rsidRPr="00D15EE8" w:rsidRDefault="00F2381F" w:rsidP="001303A2">
            <w:pPr>
              <w:pStyle w:val="Retraitcorpsdetexte"/>
              <w:ind w:left="0"/>
              <w:jc w:val="center"/>
            </w:pPr>
            <w:r w:rsidRPr="00D15EE8">
              <w:t>OK</w:t>
            </w:r>
          </w:p>
        </w:tc>
        <w:tc>
          <w:tcPr>
            <w:tcW w:w="4812" w:type="dxa"/>
          </w:tcPr>
          <w:p w14:paraId="18E2F961" w14:textId="5A733E65" w:rsidR="001303A2" w:rsidRPr="00D15EE8" w:rsidRDefault="00F2381F" w:rsidP="001303A2">
            <w:pPr>
              <w:pStyle w:val="Retraitcorpsdetexte"/>
              <w:ind w:left="0"/>
              <w:jc w:val="left"/>
            </w:pPr>
            <w:r w:rsidRPr="00D15EE8">
              <w:t>Il est possible de modifier chacune des options. Celle-ci est directement enregistrée dans le fichier de paramètre</w:t>
            </w:r>
            <w:r w:rsidR="00A8221D">
              <w:t>s</w:t>
            </w:r>
            <w:r w:rsidRPr="00D15EE8">
              <w:t xml:space="preserve"> et prend effet immédiatement (pour le son par exemple). </w:t>
            </w:r>
          </w:p>
        </w:tc>
      </w:tr>
      <w:tr w:rsidR="001303A2" w:rsidRPr="00D15EE8" w14:paraId="1DCB26A9" w14:textId="77777777" w:rsidTr="0063211C">
        <w:tc>
          <w:tcPr>
            <w:tcW w:w="1575" w:type="dxa"/>
          </w:tcPr>
          <w:p w14:paraId="19D6A1A3" w14:textId="3485E806" w:rsidR="001303A2" w:rsidRPr="00D15EE8" w:rsidRDefault="001303A2" w:rsidP="001303A2">
            <w:pPr>
              <w:pStyle w:val="Retraitcorpsdetexte"/>
              <w:ind w:left="0"/>
              <w:jc w:val="left"/>
            </w:pPr>
            <w:r w:rsidRPr="00D15EE8">
              <w:t>Pseudo</w:t>
            </w:r>
          </w:p>
        </w:tc>
        <w:tc>
          <w:tcPr>
            <w:tcW w:w="1544" w:type="dxa"/>
          </w:tcPr>
          <w:p w14:paraId="5A03A316" w14:textId="77A3B8BE" w:rsidR="001303A2" w:rsidRPr="00D15EE8" w:rsidRDefault="00CE3C03" w:rsidP="001303A2">
            <w:pPr>
              <w:pStyle w:val="Retraitcorpsdetexte"/>
              <w:ind w:left="0"/>
              <w:jc w:val="center"/>
            </w:pPr>
            <w:r w:rsidRPr="00D15EE8">
              <w:t>17.05.2024</w:t>
            </w:r>
          </w:p>
        </w:tc>
        <w:tc>
          <w:tcPr>
            <w:tcW w:w="1134" w:type="dxa"/>
          </w:tcPr>
          <w:p w14:paraId="589457A9" w14:textId="33D9B9ED" w:rsidR="001303A2" w:rsidRPr="00D15EE8" w:rsidRDefault="00CE3C03" w:rsidP="001303A2">
            <w:pPr>
              <w:pStyle w:val="Retraitcorpsdetexte"/>
              <w:ind w:left="0"/>
              <w:jc w:val="center"/>
            </w:pPr>
            <w:r w:rsidRPr="00D15EE8">
              <w:t>OK</w:t>
            </w:r>
          </w:p>
        </w:tc>
        <w:tc>
          <w:tcPr>
            <w:tcW w:w="4812" w:type="dxa"/>
          </w:tcPr>
          <w:p w14:paraId="4DF3D1F9" w14:textId="07C8B929" w:rsidR="001303A2" w:rsidRPr="00D15EE8" w:rsidRDefault="00CE3C03" w:rsidP="001303A2">
            <w:pPr>
              <w:pStyle w:val="Retraitcorpsdetexte"/>
              <w:ind w:left="0"/>
              <w:jc w:val="left"/>
            </w:pPr>
            <w:r w:rsidRPr="00D15EE8">
              <w:t>(Peut être amélioré) Un pseudo aléatoire est attribué au joueur. Le joueur ne peut pas encore le modifi</w:t>
            </w:r>
            <w:r w:rsidR="007D7B60">
              <w:t>er</w:t>
            </w:r>
            <w:r w:rsidRPr="00D15EE8">
              <w:t>.</w:t>
            </w:r>
          </w:p>
        </w:tc>
      </w:tr>
      <w:tr w:rsidR="001303A2" w:rsidRPr="00D15EE8" w14:paraId="694B4344" w14:textId="77777777" w:rsidTr="0063211C">
        <w:tc>
          <w:tcPr>
            <w:tcW w:w="1575" w:type="dxa"/>
          </w:tcPr>
          <w:p w14:paraId="51AFEE55" w14:textId="2BF46E1C" w:rsidR="001303A2" w:rsidRPr="00D15EE8" w:rsidRDefault="001303A2" w:rsidP="001303A2">
            <w:pPr>
              <w:pStyle w:val="Retraitcorpsdetexte"/>
              <w:ind w:left="0"/>
              <w:jc w:val="left"/>
            </w:pPr>
            <w:r w:rsidRPr="00D15EE8">
              <w:t>Déplacement des pièces</w:t>
            </w:r>
          </w:p>
        </w:tc>
        <w:tc>
          <w:tcPr>
            <w:tcW w:w="1544" w:type="dxa"/>
          </w:tcPr>
          <w:p w14:paraId="655703E0" w14:textId="020B457D" w:rsidR="001303A2" w:rsidRPr="00D15EE8" w:rsidRDefault="00CE3C03" w:rsidP="001303A2">
            <w:pPr>
              <w:pStyle w:val="Retraitcorpsdetexte"/>
              <w:ind w:left="0"/>
              <w:jc w:val="center"/>
            </w:pPr>
            <w:r w:rsidRPr="00D15EE8">
              <w:t>17.05.2024</w:t>
            </w:r>
          </w:p>
        </w:tc>
        <w:tc>
          <w:tcPr>
            <w:tcW w:w="1134" w:type="dxa"/>
          </w:tcPr>
          <w:p w14:paraId="563C8FC6" w14:textId="06EBE253" w:rsidR="001303A2" w:rsidRPr="00D15EE8" w:rsidRDefault="00CE3C03" w:rsidP="001303A2">
            <w:pPr>
              <w:pStyle w:val="Retraitcorpsdetexte"/>
              <w:ind w:left="0"/>
              <w:jc w:val="center"/>
            </w:pPr>
            <w:r w:rsidRPr="00D15EE8">
              <w:t>OK</w:t>
            </w:r>
          </w:p>
        </w:tc>
        <w:tc>
          <w:tcPr>
            <w:tcW w:w="4812" w:type="dxa"/>
          </w:tcPr>
          <w:p w14:paraId="6C64923E" w14:textId="5EDDE829" w:rsidR="001303A2" w:rsidRPr="00D15EE8" w:rsidRDefault="00CE3C03" w:rsidP="001303A2">
            <w:pPr>
              <w:pStyle w:val="Retraitcorpsdetexte"/>
              <w:ind w:left="0"/>
              <w:jc w:val="left"/>
            </w:pPr>
            <w:r w:rsidRPr="00D15EE8">
              <w:t>Les pièces peuvent être déplacées horizontalement et vers le bas (touche du bas ou espace pour faire descendre directement). Elles ne sortent pas de la zone de jeu. Elles peuvent également tourner (il reste un bug si la pièce est tout en bas, elle sort de la zone si on la tourne, le jeu ne crash pas)</w:t>
            </w:r>
          </w:p>
        </w:tc>
      </w:tr>
      <w:tr w:rsidR="001303A2" w:rsidRPr="00D15EE8" w14:paraId="5AA79989" w14:textId="77777777" w:rsidTr="0063211C">
        <w:tc>
          <w:tcPr>
            <w:tcW w:w="1575" w:type="dxa"/>
          </w:tcPr>
          <w:p w14:paraId="7091103B" w14:textId="7F7ADD8A" w:rsidR="001303A2" w:rsidRPr="00D15EE8" w:rsidRDefault="001303A2" w:rsidP="001303A2">
            <w:pPr>
              <w:pStyle w:val="Retraitcorpsdetexte"/>
              <w:ind w:left="0"/>
              <w:jc w:val="left"/>
            </w:pPr>
            <w:r w:rsidRPr="00D15EE8">
              <w:t>Questions</w:t>
            </w:r>
          </w:p>
        </w:tc>
        <w:tc>
          <w:tcPr>
            <w:tcW w:w="1544" w:type="dxa"/>
          </w:tcPr>
          <w:p w14:paraId="0828A3E5" w14:textId="542C55F0" w:rsidR="001303A2" w:rsidRPr="00D15EE8" w:rsidRDefault="00CE3C03" w:rsidP="001303A2">
            <w:pPr>
              <w:pStyle w:val="Retraitcorpsdetexte"/>
              <w:ind w:left="0"/>
              <w:jc w:val="center"/>
            </w:pPr>
            <w:r w:rsidRPr="00D15EE8">
              <w:t>17.05.2024</w:t>
            </w:r>
          </w:p>
        </w:tc>
        <w:tc>
          <w:tcPr>
            <w:tcW w:w="1134" w:type="dxa"/>
          </w:tcPr>
          <w:p w14:paraId="1A24306E" w14:textId="75F55882" w:rsidR="001303A2" w:rsidRPr="00D15EE8" w:rsidRDefault="00CE3C03" w:rsidP="001303A2">
            <w:pPr>
              <w:pStyle w:val="Retraitcorpsdetexte"/>
              <w:ind w:left="0"/>
              <w:jc w:val="center"/>
            </w:pPr>
            <w:r w:rsidRPr="00D15EE8">
              <w:t>OK</w:t>
            </w:r>
          </w:p>
        </w:tc>
        <w:tc>
          <w:tcPr>
            <w:tcW w:w="4812" w:type="dxa"/>
          </w:tcPr>
          <w:p w14:paraId="7962B430" w14:textId="6837BB82" w:rsidR="001303A2" w:rsidRPr="00D15EE8" w:rsidRDefault="00CE3C03" w:rsidP="001303A2">
            <w:pPr>
              <w:pStyle w:val="Retraitcorpsdetexte"/>
              <w:ind w:left="0"/>
              <w:jc w:val="left"/>
            </w:pPr>
            <w:r w:rsidRPr="00D15EE8">
              <w:t>Les questions sont prises depuis la BD. Elles sont ensuite choisies en fonction de leur niveau de difficulté. Une question aléatoire est posée au joueur.</w:t>
            </w:r>
          </w:p>
        </w:tc>
      </w:tr>
      <w:tr w:rsidR="001303A2" w:rsidRPr="00D15EE8" w14:paraId="4C754854" w14:textId="77777777" w:rsidTr="0063211C">
        <w:tc>
          <w:tcPr>
            <w:tcW w:w="1575" w:type="dxa"/>
          </w:tcPr>
          <w:p w14:paraId="54DD9A17" w14:textId="233B0D7A" w:rsidR="001303A2" w:rsidRPr="00D15EE8" w:rsidRDefault="001303A2" w:rsidP="001303A2">
            <w:pPr>
              <w:pStyle w:val="Retraitcorpsdetexte"/>
              <w:ind w:left="0"/>
              <w:jc w:val="left"/>
            </w:pPr>
            <w:r w:rsidRPr="00D15EE8">
              <w:lastRenderedPageBreak/>
              <w:t>Score</w:t>
            </w:r>
          </w:p>
        </w:tc>
        <w:tc>
          <w:tcPr>
            <w:tcW w:w="1544" w:type="dxa"/>
          </w:tcPr>
          <w:p w14:paraId="546D404B" w14:textId="5A095CA9" w:rsidR="001303A2" w:rsidRPr="00D15EE8" w:rsidRDefault="00CE3C03" w:rsidP="001303A2">
            <w:pPr>
              <w:pStyle w:val="Retraitcorpsdetexte"/>
              <w:ind w:left="0"/>
              <w:jc w:val="center"/>
            </w:pPr>
            <w:r w:rsidRPr="00D15EE8">
              <w:t>17.05.2024</w:t>
            </w:r>
          </w:p>
        </w:tc>
        <w:tc>
          <w:tcPr>
            <w:tcW w:w="1134" w:type="dxa"/>
          </w:tcPr>
          <w:p w14:paraId="7E485236" w14:textId="62C76EDF" w:rsidR="001303A2" w:rsidRPr="00D15EE8" w:rsidRDefault="00CE3C03" w:rsidP="001303A2">
            <w:pPr>
              <w:pStyle w:val="Retraitcorpsdetexte"/>
              <w:ind w:left="0"/>
              <w:jc w:val="center"/>
            </w:pPr>
            <w:r w:rsidRPr="00D15EE8">
              <w:t>OK</w:t>
            </w:r>
          </w:p>
        </w:tc>
        <w:tc>
          <w:tcPr>
            <w:tcW w:w="4812" w:type="dxa"/>
          </w:tcPr>
          <w:p w14:paraId="3786E112" w14:textId="54206286" w:rsidR="001303A2" w:rsidRPr="00D15EE8" w:rsidRDefault="00CE3C03" w:rsidP="001303A2">
            <w:pPr>
              <w:pStyle w:val="Retraitcorpsdetexte"/>
              <w:ind w:left="0"/>
              <w:jc w:val="left"/>
            </w:pPr>
            <w:r w:rsidRPr="00D15EE8">
              <w:t>Le score augmente si le joueur répond correctement à une question. Plus la question est dure, plus le joueur gagne de points</w:t>
            </w:r>
          </w:p>
        </w:tc>
      </w:tr>
      <w:tr w:rsidR="001303A2" w:rsidRPr="00D15EE8" w14:paraId="0BF1592E" w14:textId="77777777" w:rsidTr="0063211C">
        <w:tc>
          <w:tcPr>
            <w:tcW w:w="1575" w:type="dxa"/>
          </w:tcPr>
          <w:p w14:paraId="486F8A7A" w14:textId="2474B37F" w:rsidR="001303A2" w:rsidRPr="00D15EE8" w:rsidRDefault="001303A2" w:rsidP="001303A2">
            <w:pPr>
              <w:pStyle w:val="Retraitcorpsdetexte"/>
              <w:ind w:left="0"/>
              <w:jc w:val="left"/>
            </w:pPr>
            <w:r w:rsidRPr="00D15EE8">
              <w:t xml:space="preserve">Game </w:t>
            </w:r>
            <w:r w:rsidR="00B04401">
              <w:t>O</w:t>
            </w:r>
            <w:r w:rsidRPr="00D15EE8">
              <w:t>ver</w:t>
            </w:r>
          </w:p>
        </w:tc>
        <w:tc>
          <w:tcPr>
            <w:tcW w:w="1544" w:type="dxa"/>
          </w:tcPr>
          <w:p w14:paraId="7A20389E" w14:textId="7CD7BD2B" w:rsidR="001303A2" w:rsidRPr="00D15EE8" w:rsidRDefault="00CE3C03" w:rsidP="001303A2">
            <w:pPr>
              <w:pStyle w:val="Retraitcorpsdetexte"/>
              <w:ind w:left="0"/>
              <w:jc w:val="center"/>
            </w:pPr>
            <w:r w:rsidRPr="00D15EE8">
              <w:t>17.05.2024</w:t>
            </w:r>
          </w:p>
        </w:tc>
        <w:tc>
          <w:tcPr>
            <w:tcW w:w="1134" w:type="dxa"/>
          </w:tcPr>
          <w:p w14:paraId="4128FE7C" w14:textId="7D79D828" w:rsidR="001303A2" w:rsidRPr="00D15EE8" w:rsidRDefault="00CE3C03" w:rsidP="001303A2">
            <w:pPr>
              <w:pStyle w:val="Retraitcorpsdetexte"/>
              <w:ind w:left="0"/>
              <w:jc w:val="center"/>
            </w:pPr>
            <w:r w:rsidRPr="00D15EE8">
              <w:t>OK</w:t>
            </w:r>
          </w:p>
        </w:tc>
        <w:tc>
          <w:tcPr>
            <w:tcW w:w="4812" w:type="dxa"/>
          </w:tcPr>
          <w:p w14:paraId="5CB7A2E7" w14:textId="7C9D0F34" w:rsidR="001303A2" w:rsidRPr="00D15EE8" w:rsidRDefault="00CE3C03" w:rsidP="001303A2">
            <w:pPr>
              <w:pStyle w:val="Retraitcorpsdetexte"/>
              <w:ind w:left="0"/>
              <w:jc w:val="left"/>
            </w:pPr>
            <w:r w:rsidRPr="00D15EE8">
              <w:t>Si une pièce dépasse la ligne rouge, l’écran de fin est affiché avec le score final, le nombre de bonnes et de mauvaises réponses et la possibilité de retourner au menu principal</w:t>
            </w:r>
          </w:p>
        </w:tc>
      </w:tr>
      <w:tr w:rsidR="001303A2" w:rsidRPr="00D15EE8" w14:paraId="7736FD57" w14:textId="77777777" w:rsidTr="0063211C">
        <w:tc>
          <w:tcPr>
            <w:tcW w:w="1575" w:type="dxa"/>
          </w:tcPr>
          <w:p w14:paraId="44F6E458" w14:textId="07733BF2" w:rsidR="001303A2" w:rsidRPr="00D15EE8" w:rsidRDefault="001303A2" w:rsidP="001303A2">
            <w:pPr>
              <w:pStyle w:val="Retraitcorpsdetexte"/>
              <w:ind w:left="0"/>
              <w:jc w:val="left"/>
            </w:pPr>
            <w:r w:rsidRPr="00D15EE8">
              <w:t>DB</w:t>
            </w:r>
          </w:p>
        </w:tc>
        <w:tc>
          <w:tcPr>
            <w:tcW w:w="1544" w:type="dxa"/>
          </w:tcPr>
          <w:p w14:paraId="4EA2EB5F" w14:textId="71F3B80F" w:rsidR="001303A2" w:rsidRPr="00D15EE8" w:rsidRDefault="00CE3C03" w:rsidP="001303A2">
            <w:pPr>
              <w:pStyle w:val="Retraitcorpsdetexte"/>
              <w:ind w:left="0"/>
              <w:jc w:val="center"/>
            </w:pPr>
            <w:r w:rsidRPr="00D15EE8">
              <w:t>17.05.2024</w:t>
            </w:r>
          </w:p>
        </w:tc>
        <w:tc>
          <w:tcPr>
            <w:tcW w:w="1134" w:type="dxa"/>
          </w:tcPr>
          <w:p w14:paraId="5B2C6876" w14:textId="6314C9CA" w:rsidR="001303A2" w:rsidRPr="00D15EE8" w:rsidRDefault="00CE3C03" w:rsidP="001303A2">
            <w:pPr>
              <w:pStyle w:val="Retraitcorpsdetexte"/>
              <w:ind w:left="0"/>
              <w:jc w:val="center"/>
            </w:pPr>
            <w:r w:rsidRPr="00D15EE8">
              <w:t>OK</w:t>
            </w:r>
          </w:p>
        </w:tc>
        <w:tc>
          <w:tcPr>
            <w:tcW w:w="4812" w:type="dxa"/>
          </w:tcPr>
          <w:p w14:paraId="51B0659C" w14:textId="45630D8B" w:rsidR="001303A2" w:rsidRPr="00D15EE8" w:rsidRDefault="00CE3C03" w:rsidP="001303A2">
            <w:pPr>
              <w:pStyle w:val="Retraitcorpsdetexte"/>
              <w:ind w:left="0"/>
              <w:jc w:val="left"/>
            </w:pPr>
            <w:r w:rsidRPr="00D15EE8">
              <w:t>Les informations sont bien récupérées depuis la DB. Les parties sont enregistrées en DB. En cas d’erreur avec celle-ci, le jeu ne crash pas et l’erreur est notée dans un fichier de log</w:t>
            </w:r>
            <w:r w:rsidR="00AB6108" w:rsidRPr="00D15EE8">
              <w:t>.</w:t>
            </w:r>
          </w:p>
        </w:tc>
      </w:tr>
    </w:tbl>
    <w:p w14:paraId="1137E13D" w14:textId="1FB8782E" w:rsidR="00F2381F" w:rsidRDefault="00F2381F" w:rsidP="00F2381F">
      <w:pPr>
        <w:pStyle w:val="Retraitcorpsdetexte"/>
        <w:ind w:left="0"/>
      </w:pPr>
    </w:p>
    <w:p w14:paraId="6DFAA829" w14:textId="77777777" w:rsidR="00047430" w:rsidRDefault="00047430" w:rsidP="00A90ECA">
      <w:pPr>
        <w:pStyle w:val="Retraitcorpsdetexte"/>
        <w:spacing w:line="276" w:lineRule="auto"/>
        <w:ind w:left="708"/>
      </w:pPr>
      <w:r>
        <w:t>Des tests fonctionnels ont été effectués par les personnes suivantes :</w:t>
      </w:r>
    </w:p>
    <w:p w14:paraId="02E74B2A" w14:textId="1F82F00F" w:rsidR="00047430" w:rsidRDefault="00047430" w:rsidP="00A90ECA">
      <w:pPr>
        <w:pStyle w:val="Retraitcorpsdetexte"/>
        <w:numPr>
          <w:ilvl w:val="0"/>
          <w:numId w:val="44"/>
        </w:numPr>
        <w:spacing w:line="276" w:lineRule="auto"/>
      </w:pPr>
      <w:r>
        <w:t>Alexandre King (développeur du projet)</w:t>
      </w:r>
    </w:p>
    <w:p w14:paraId="7D4030DC" w14:textId="61942A19" w:rsidR="00047430" w:rsidRPr="00D15EE8" w:rsidRDefault="00047430" w:rsidP="00A90ECA">
      <w:pPr>
        <w:pStyle w:val="Retraitcorpsdetexte"/>
        <w:numPr>
          <w:ilvl w:val="0"/>
          <w:numId w:val="44"/>
        </w:numPr>
        <w:spacing w:line="276" w:lineRule="auto"/>
      </w:pPr>
      <w:r>
        <w:t>Aurélie Curchod (CDP)</w:t>
      </w:r>
    </w:p>
    <w:p w14:paraId="07B53FBA" w14:textId="77777777" w:rsidR="007F30AE" w:rsidRDefault="007F30AE" w:rsidP="00C474EF">
      <w:pPr>
        <w:pStyle w:val="Titre1"/>
      </w:pPr>
      <w:bookmarkStart w:id="136" w:name="_Toc165969653"/>
      <w:bookmarkStart w:id="137" w:name="_Toc167881511"/>
      <w:r w:rsidRPr="00D15EE8">
        <w:t>Conclusion</w:t>
      </w:r>
      <w:bookmarkEnd w:id="136"/>
      <w:bookmarkEnd w:id="137"/>
    </w:p>
    <w:p w14:paraId="3B8943E3" w14:textId="7F4228FA" w:rsidR="00765E21" w:rsidRPr="00765E21" w:rsidRDefault="00765E21" w:rsidP="00A90ECA">
      <w:pPr>
        <w:pStyle w:val="Corpsdetexte"/>
        <w:spacing w:line="276" w:lineRule="auto"/>
      </w:pPr>
      <w:r>
        <w:t>Cette conclusion permet de faire une rétrospective du projet pour comparer ce qui s’est bien passé et ce qui a posé problème</w:t>
      </w:r>
      <w:r w:rsidR="00A90ECA">
        <w:t>.</w:t>
      </w:r>
    </w:p>
    <w:p w14:paraId="4F5A893A" w14:textId="77777777" w:rsidR="007F30AE" w:rsidRPr="00D15EE8" w:rsidRDefault="007F30AE" w:rsidP="003C4C1F">
      <w:pPr>
        <w:pStyle w:val="Titre2"/>
      </w:pPr>
      <w:bookmarkStart w:id="138" w:name="_Toc165969654"/>
      <w:bookmarkStart w:id="139" w:name="_Toc167881512"/>
      <w:r w:rsidRPr="00D15EE8">
        <w:t xml:space="preserve">Bilan des </w:t>
      </w:r>
      <w:bookmarkEnd w:id="138"/>
      <w:r w:rsidR="008E53F9" w:rsidRPr="00D15EE8">
        <w:t>fonctionnalités demandées</w:t>
      </w:r>
      <w:bookmarkEnd w:id="139"/>
    </w:p>
    <w:p w14:paraId="3AB0A96F" w14:textId="6426858B" w:rsidR="00036049" w:rsidRDefault="00036049" w:rsidP="00A90ECA">
      <w:pPr>
        <w:pStyle w:val="Corpsdetexte"/>
        <w:spacing w:line="276" w:lineRule="auto"/>
      </w:pPr>
      <w:r>
        <w:t>Un bilan final des fonctionnalités permet de voir quelles tâches demandées ont pu être effectuée</w:t>
      </w:r>
      <w:r w:rsidR="005D161F">
        <w:t>s</w:t>
      </w:r>
      <w:r>
        <w:t>/complétée</w:t>
      </w:r>
      <w:r w:rsidR="005D161F">
        <w:t>s</w:t>
      </w:r>
      <w:r>
        <w:t xml:space="preserve"> ainsi que d’estimer les temps qu’il faudrait pour compléter celle</w:t>
      </w:r>
      <w:r w:rsidR="00803E81">
        <w:t>s</w:t>
      </w:r>
      <w:r>
        <w:t xml:space="preserve"> qui ne le serai</w:t>
      </w:r>
      <w:r w:rsidR="005607D8">
        <w:t>en</w:t>
      </w:r>
      <w:r>
        <w:t>t pas.</w:t>
      </w:r>
    </w:p>
    <w:p w14:paraId="5A06F685" w14:textId="77777777" w:rsidR="00036049" w:rsidRDefault="00036049" w:rsidP="006854FB">
      <w:pPr>
        <w:pStyle w:val="Retraitcorpsdetexte"/>
      </w:pPr>
    </w:p>
    <w:tbl>
      <w:tblPr>
        <w:tblStyle w:val="Grilledutableau"/>
        <w:tblW w:w="9323" w:type="dxa"/>
        <w:tblInd w:w="595" w:type="dxa"/>
        <w:tblLook w:val="04A0" w:firstRow="1" w:lastRow="0" w:firstColumn="1" w:lastColumn="0" w:noHBand="0" w:noVBand="1"/>
      </w:tblPr>
      <w:tblGrid>
        <w:gridCol w:w="1951"/>
        <w:gridCol w:w="1466"/>
        <w:gridCol w:w="2646"/>
        <w:gridCol w:w="3260"/>
      </w:tblGrid>
      <w:tr w:rsidR="00036049" w14:paraId="7A04B95E" w14:textId="77777777" w:rsidTr="00F64EBC">
        <w:trPr>
          <w:trHeight w:val="411"/>
        </w:trPr>
        <w:tc>
          <w:tcPr>
            <w:tcW w:w="1951" w:type="dxa"/>
          </w:tcPr>
          <w:p w14:paraId="2E853B3C" w14:textId="6B36DB00" w:rsidR="00036049" w:rsidRPr="00036049" w:rsidRDefault="00036049" w:rsidP="00F64EBC">
            <w:pPr>
              <w:pStyle w:val="Retraitcorpsdetexte"/>
              <w:ind w:left="0"/>
              <w:jc w:val="left"/>
              <w:rPr>
                <w:b/>
                <w:bCs/>
                <w:sz w:val="22"/>
                <w:szCs w:val="22"/>
              </w:rPr>
            </w:pPr>
            <w:r>
              <w:rPr>
                <w:b/>
                <w:bCs/>
                <w:sz w:val="22"/>
                <w:szCs w:val="22"/>
              </w:rPr>
              <w:t>Fonctionnalité</w:t>
            </w:r>
          </w:p>
        </w:tc>
        <w:tc>
          <w:tcPr>
            <w:tcW w:w="1466" w:type="dxa"/>
          </w:tcPr>
          <w:p w14:paraId="483E28D0" w14:textId="220EA6FD" w:rsidR="00036049" w:rsidRPr="00036049" w:rsidRDefault="00036049" w:rsidP="00F64EBC">
            <w:pPr>
              <w:pStyle w:val="Retraitcorpsdetexte"/>
              <w:ind w:left="0"/>
              <w:jc w:val="left"/>
              <w:rPr>
                <w:b/>
                <w:bCs/>
                <w:sz w:val="22"/>
                <w:szCs w:val="22"/>
              </w:rPr>
            </w:pPr>
            <w:r>
              <w:rPr>
                <w:b/>
                <w:bCs/>
                <w:sz w:val="22"/>
                <w:szCs w:val="22"/>
              </w:rPr>
              <w:t>Complétion</w:t>
            </w:r>
          </w:p>
        </w:tc>
        <w:tc>
          <w:tcPr>
            <w:tcW w:w="2646" w:type="dxa"/>
          </w:tcPr>
          <w:p w14:paraId="4F03659A" w14:textId="306F0F1B" w:rsidR="00036049" w:rsidRDefault="00036049" w:rsidP="00F64EBC">
            <w:pPr>
              <w:pStyle w:val="Retraitcorpsdetexte"/>
              <w:ind w:left="0"/>
              <w:jc w:val="left"/>
              <w:rPr>
                <w:b/>
                <w:bCs/>
                <w:sz w:val="22"/>
                <w:szCs w:val="22"/>
              </w:rPr>
            </w:pPr>
            <w:r>
              <w:rPr>
                <w:b/>
                <w:bCs/>
                <w:sz w:val="22"/>
                <w:szCs w:val="22"/>
              </w:rPr>
              <w:t>Temps supplémentaire nécessaire</w:t>
            </w:r>
          </w:p>
        </w:tc>
        <w:tc>
          <w:tcPr>
            <w:tcW w:w="3260" w:type="dxa"/>
          </w:tcPr>
          <w:p w14:paraId="13B0A05D" w14:textId="7F007131" w:rsidR="00036049" w:rsidRPr="00036049" w:rsidRDefault="00036049" w:rsidP="00F64EBC">
            <w:pPr>
              <w:pStyle w:val="Retraitcorpsdetexte"/>
              <w:ind w:left="0"/>
              <w:jc w:val="left"/>
              <w:rPr>
                <w:b/>
                <w:bCs/>
                <w:sz w:val="22"/>
                <w:szCs w:val="22"/>
              </w:rPr>
            </w:pPr>
            <w:r>
              <w:rPr>
                <w:b/>
                <w:bCs/>
                <w:sz w:val="22"/>
                <w:szCs w:val="22"/>
              </w:rPr>
              <w:t>Commentaires</w:t>
            </w:r>
          </w:p>
        </w:tc>
      </w:tr>
      <w:tr w:rsidR="00036049" w14:paraId="6C457478" w14:textId="77777777" w:rsidTr="00F64EBC">
        <w:trPr>
          <w:trHeight w:val="517"/>
        </w:trPr>
        <w:tc>
          <w:tcPr>
            <w:tcW w:w="1951" w:type="dxa"/>
          </w:tcPr>
          <w:p w14:paraId="22484416" w14:textId="4783EE24" w:rsidR="00036049" w:rsidRDefault="00036049" w:rsidP="00036049">
            <w:pPr>
              <w:pStyle w:val="Retraitcorpsdetexte"/>
              <w:ind w:left="0"/>
              <w:jc w:val="left"/>
            </w:pPr>
            <w:r>
              <w:t>Déplacements des pièces</w:t>
            </w:r>
          </w:p>
        </w:tc>
        <w:tc>
          <w:tcPr>
            <w:tcW w:w="1466" w:type="dxa"/>
          </w:tcPr>
          <w:p w14:paraId="4968BA10" w14:textId="69FDD0AE" w:rsidR="00036049" w:rsidRDefault="00036049" w:rsidP="00036049">
            <w:pPr>
              <w:pStyle w:val="Retraitcorpsdetexte"/>
              <w:ind w:left="0"/>
              <w:jc w:val="left"/>
            </w:pPr>
            <w:r>
              <w:t>95%</w:t>
            </w:r>
          </w:p>
        </w:tc>
        <w:tc>
          <w:tcPr>
            <w:tcW w:w="2646" w:type="dxa"/>
          </w:tcPr>
          <w:p w14:paraId="3405C6A8" w14:textId="656508D5" w:rsidR="00036049" w:rsidRDefault="00036049" w:rsidP="00036049">
            <w:pPr>
              <w:pStyle w:val="Retraitcorpsdetexte"/>
              <w:ind w:left="0"/>
              <w:jc w:val="left"/>
            </w:pPr>
            <w:r>
              <w:t>10h</w:t>
            </w:r>
          </w:p>
        </w:tc>
        <w:tc>
          <w:tcPr>
            <w:tcW w:w="3260" w:type="dxa"/>
          </w:tcPr>
          <w:p w14:paraId="51B6C8E2" w14:textId="350B944B" w:rsidR="00036049" w:rsidRDefault="00036049" w:rsidP="00036049">
            <w:pPr>
              <w:pStyle w:val="Retraitcorpsdetexte"/>
              <w:ind w:left="0"/>
              <w:jc w:val="left"/>
            </w:pPr>
            <w:r>
              <w:t>Bien qu’il reste des petits bugs, la fonctionnalité est présente</w:t>
            </w:r>
            <w:r w:rsidR="00D52324">
              <w:t>. (Principe de pareto pour les 5% restant)</w:t>
            </w:r>
          </w:p>
        </w:tc>
      </w:tr>
      <w:tr w:rsidR="00036049" w14:paraId="15581C8F" w14:textId="77777777" w:rsidTr="00F64EBC">
        <w:trPr>
          <w:trHeight w:val="384"/>
        </w:trPr>
        <w:tc>
          <w:tcPr>
            <w:tcW w:w="1951" w:type="dxa"/>
          </w:tcPr>
          <w:p w14:paraId="3F920ECA" w14:textId="2FAF071E" w:rsidR="00036049" w:rsidRDefault="00036049" w:rsidP="00036049">
            <w:pPr>
              <w:pStyle w:val="Retraitcorpsdetexte"/>
              <w:ind w:left="0"/>
              <w:jc w:val="left"/>
            </w:pPr>
            <w:r>
              <w:t>Game Over</w:t>
            </w:r>
          </w:p>
        </w:tc>
        <w:tc>
          <w:tcPr>
            <w:tcW w:w="1466" w:type="dxa"/>
          </w:tcPr>
          <w:p w14:paraId="614E2423" w14:textId="03242ED1" w:rsidR="00036049" w:rsidRDefault="00036049" w:rsidP="00036049">
            <w:pPr>
              <w:pStyle w:val="Retraitcorpsdetexte"/>
              <w:ind w:left="0"/>
              <w:jc w:val="left"/>
            </w:pPr>
            <w:r>
              <w:t>100%</w:t>
            </w:r>
          </w:p>
        </w:tc>
        <w:tc>
          <w:tcPr>
            <w:tcW w:w="2646" w:type="dxa"/>
          </w:tcPr>
          <w:p w14:paraId="70B036AB" w14:textId="1E24B4F6" w:rsidR="00036049" w:rsidRDefault="00036049" w:rsidP="00036049">
            <w:pPr>
              <w:pStyle w:val="Retraitcorpsdetexte"/>
              <w:ind w:left="0"/>
              <w:jc w:val="left"/>
            </w:pPr>
            <w:r>
              <w:t>-</w:t>
            </w:r>
          </w:p>
        </w:tc>
        <w:tc>
          <w:tcPr>
            <w:tcW w:w="3260" w:type="dxa"/>
          </w:tcPr>
          <w:p w14:paraId="0DCD3ADE" w14:textId="5CA2E822" w:rsidR="00036049" w:rsidRDefault="00036049" w:rsidP="00036049">
            <w:pPr>
              <w:pStyle w:val="Retraitcorpsdetexte"/>
              <w:ind w:left="0"/>
              <w:jc w:val="left"/>
            </w:pPr>
          </w:p>
        </w:tc>
      </w:tr>
      <w:tr w:rsidR="00036049" w14:paraId="2BD94778" w14:textId="77777777" w:rsidTr="00F64EBC">
        <w:trPr>
          <w:trHeight w:val="384"/>
        </w:trPr>
        <w:tc>
          <w:tcPr>
            <w:tcW w:w="1951" w:type="dxa"/>
          </w:tcPr>
          <w:p w14:paraId="704C5F7B" w14:textId="240ED5F1" w:rsidR="00036049" w:rsidRDefault="00036049" w:rsidP="00036049">
            <w:pPr>
              <w:pStyle w:val="Retraitcorpsdetexte"/>
              <w:ind w:left="0"/>
              <w:jc w:val="left"/>
            </w:pPr>
            <w:r>
              <w:t>Complétion des lignes</w:t>
            </w:r>
          </w:p>
        </w:tc>
        <w:tc>
          <w:tcPr>
            <w:tcW w:w="1466" w:type="dxa"/>
          </w:tcPr>
          <w:p w14:paraId="3CF7E11A" w14:textId="6521A0E8" w:rsidR="00036049" w:rsidRDefault="00036049" w:rsidP="00036049">
            <w:pPr>
              <w:pStyle w:val="Retraitcorpsdetexte"/>
              <w:ind w:left="0"/>
              <w:jc w:val="left"/>
            </w:pPr>
            <w:r>
              <w:t>100%</w:t>
            </w:r>
          </w:p>
        </w:tc>
        <w:tc>
          <w:tcPr>
            <w:tcW w:w="2646" w:type="dxa"/>
          </w:tcPr>
          <w:p w14:paraId="0BC9F990" w14:textId="5EBC120E" w:rsidR="00036049" w:rsidRDefault="00036049" w:rsidP="00036049">
            <w:pPr>
              <w:pStyle w:val="Retraitcorpsdetexte"/>
              <w:ind w:left="0"/>
              <w:jc w:val="left"/>
            </w:pPr>
            <w:r>
              <w:t>-</w:t>
            </w:r>
          </w:p>
        </w:tc>
        <w:tc>
          <w:tcPr>
            <w:tcW w:w="3260" w:type="dxa"/>
          </w:tcPr>
          <w:p w14:paraId="0C83802F" w14:textId="332E218D" w:rsidR="00036049" w:rsidRDefault="00036049" w:rsidP="00036049">
            <w:pPr>
              <w:pStyle w:val="Retraitcorpsdetexte"/>
              <w:ind w:left="0"/>
              <w:jc w:val="left"/>
            </w:pPr>
          </w:p>
        </w:tc>
      </w:tr>
      <w:tr w:rsidR="00036049" w14:paraId="39BF37B9" w14:textId="77777777" w:rsidTr="00F64EBC">
        <w:trPr>
          <w:trHeight w:val="384"/>
        </w:trPr>
        <w:tc>
          <w:tcPr>
            <w:tcW w:w="1951" w:type="dxa"/>
          </w:tcPr>
          <w:p w14:paraId="49978981" w14:textId="0CEBC690" w:rsidR="00036049" w:rsidRDefault="00036049" w:rsidP="00036049">
            <w:pPr>
              <w:pStyle w:val="Retraitcorpsdetexte"/>
              <w:ind w:left="0"/>
              <w:jc w:val="left"/>
            </w:pPr>
            <w:r>
              <w:t>Questions</w:t>
            </w:r>
          </w:p>
        </w:tc>
        <w:tc>
          <w:tcPr>
            <w:tcW w:w="1466" w:type="dxa"/>
          </w:tcPr>
          <w:p w14:paraId="5582FB92" w14:textId="222B23F1" w:rsidR="00036049" w:rsidRDefault="00036049" w:rsidP="00036049">
            <w:pPr>
              <w:pStyle w:val="Retraitcorpsdetexte"/>
              <w:ind w:left="0"/>
              <w:jc w:val="left"/>
            </w:pPr>
            <w:r>
              <w:t>100%</w:t>
            </w:r>
          </w:p>
        </w:tc>
        <w:tc>
          <w:tcPr>
            <w:tcW w:w="2646" w:type="dxa"/>
          </w:tcPr>
          <w:p w14:paraId="34FC6740" w14:textId="6C0E8ED8" w:rsidR="00036049" w:rsidRDefault="00036049" w:rsidP="00036049">
            <w:pPr>
              <w:pStyle w:val="Retraitcorpsdetexte"/>
              <w:ind w:left="0"/>
              <w:jc w:val="left"/>
            </w:pPr>
            <w:r>
              <w:t>-</w:t>
            </w:r>
          </w:p>
        </w:tc>
        <w:tc>
          <w:tcPr>
            <w:tcW w:w="3260" w:type="dxa"/>
          </w:tcPr>
          <w:p w14:paraId="1CF9E47C" w14:textId="72508063" w:rsidR="00036049" w:rsidRDefault="00036049" w:rsidP="00036049">
            <w:pPr>
              <w:pStyle w:val="Retraitcorpsdetexte"/>
              <w:ind w:left="0"/>
              <w:jc w:val="left"/>
            </w:pPr>
            <w:r>
              <w:t xml:space="preserve">Les questions </w:t>
            </w:r>
            <w:r w:rsidR="00D52324">
              <w:t>sont prises depuis la DB. Si celle-ci n’est pas active, le jeu fonctionne tout de même</w:t>
            </w:r>
          </w:p>
        </w:tc>
      </w:tr>
      <w:tr w:rsidR="00036049" w14:paraId="73A5E50A" w14:textId="77777777" w:rsidTr="00F64EBC">
        <w:trPr>
          <w:trHeight w:val="384"/>
        </w:trPr>
        <w:tc>
          <w:tcPr>
            <w:tcW w:w="1951" w:type="dxa"/>
          </w:tcPr>
          <w:p w14:paraId="77C98367" w14:textId="2976486B" w:rsidR="00036049" w:rsidRDefault="00D52324" w:rsidP="00036049">
            <w:pPr>
              <w:pStyle w:val="Retraitcorpsdetexte"/>
              <w:ind w:left="0"/>
              <w:jc w:val="left"/>
            </w:pPr>
            <w:r>
              <w:t>Menus</w:t>
            </w:r>
          </w:p>
        </w:tc>
        <w:tc>
          <w:tcPr>
            <w:tcW w:w="1466" w:type="dxa"/>
          </w:tcPr>
          <w:p w14:paraId="08C30666" w14:textId="6910A8BA" w:rsidR="00036049" w:rsidRDefault="00D52324" w:rsidP="00036049">
            <w:pPr>
              <w:pStyle w:val="Retraitcorpsdetexte"/>
              <w:ind w:left="0"/>
              <w:jc w:val="left"/>
            </w:pPr>
            <w:r>
              <w:t>100%</w:t>
            </w:r>
          </w:p>
        </w:tc>
        <w:tc>
          <w:tcPr>
            <w:tcW w:w="2646" w:type="dxa"/>
          </w:tcPr>
          <w:p w14:paraId="11971725" w14:textId="3F25D557" w:rsidR="00036049" w:rsidRDefault="00D52324" w:rsidP="00036049">
            <w:pPr>
              <w:pStyle w:val="Retraitcorpsdetexte"/>
              <w:ind w:left="0"/>
              <w:jc w:val="left"/>
            </w:pPr>
            <w:r>
              <w:t>-</w:t>
            </w:r>
          </w:p>
        </w:tc>
        <w:tc>
          <w:tcPr>
            <w:tcW w:w="3260" w:type="dxa"/>
          </w:tcPr>
          <w:p w14:paraId="3CD933D2" w14:textId="5211D7F8" w:rsidR="00036049" w:rsidRDefault="00036049" w:rsidP="00036049">
            <w:pPr>
              <w:pStyle w:val="Retraitcorpsdetexte"/>
              <w:ind w:left="0"/>
              <w:jc w:val="left"/>
            </w:pPr>
          </w:p>
        </w:tc>
      </w:tr>
      <w:tr w:rsidR="00036049" w14:paraId="1DE30734" w14:textId="77777777" w:rsidTr="00F64EBC">
        <w:trPr>
          <w:trHeight w:val="384"/>
        </w:trPr>
        <w:tc>
          <w:tcPr>
            <w:tcW w:w="1951" w:type="dxa"/>
          </w:tcPr>
          <w:p w14:paraId="3E50A419" w14:textId="4501C5AF" w:rsidR="00036049" w:rsidRDefault="00D52324" w:rsidP="00036049">
            <w:pPr>
              <w:pStyle w:val="Retraitcorpsdetexte"/>
              <w:ind w:left="0"/>
              <w:jc w:val="left"/>
            </w:pPr>
            <w:r>
              <w:t>Score</w:t>
            </w:r>
          </w:p>
        </w:tc>
        <w:tc>
          <w:tcPr>
            <w:tcW w:w="1466" w:type="dxa"/>
          </w:tcPr>
          <w:p w14:paraId="36B4297A" w14:textId="1D860384" w:rsidR="00036049" w:rsidRDefault="00D52324" w:rsidP="00036049">
            <w:pPr>
              <w:pStyle w:val="Retraitcorpsdetexte"/>
              <w:ind w:left="0"/>
              <w:jc w:val="left"/>
            </w:pPr>
            <w:r>
              <w:t>100%</w:t>
            </w:r>
          </w:p>
        </w:tc>
        <w:tc>
          <w:tcPr>
            <w:tcW w:w="2646" w:type="dxa"/>
          </w:tcPr>
          <w:p w14:paraId="2A0844E6" w14:textId="3941A05E" w:rsidR="00036049" w:rsidRDefault="00D52324" w:rsidP="00036049">
            <w:pPr>
              <w:pStyle w:val="Retraitcorpsdetexte"/>
              <w:ind w:left="0"/>
              <w:jc w:val="left"/>
            </w:pPr>
            <w:r>
              <w:t>-</w:t>
            </w:r>
          </w:p>
        </w:tc>
        <w:tc>
          <w:tcPr>
            <w:tcW w:w="3260" w:type="dxa"/>
          </w:tcPr>
          <w:p w14:paraId="38A7F15B" w14:textId="06BFC675" w:rsidR="00036049" w:rsidRDefault="00D52324" w:rsidP="00036049">
            <w:pPr>
              <w:pStyle w:val="Retraitcorpsdetexte"/>
              <w:ind w:left="0"/>
              <w:jc w:val="left"/>
            </w:pPr>
            <w:r>
              <w:t>Le score est incrémenté par les questions correctement répondu</w:t>
            </w:r>
            <w:r w:rsidR="00BA0860">
              <w:t>e</w:t>
            </w:r>
            <w:r>
              <w:t>s ou bien la complétion de ligne (sans DB)</w:t>
            </w:r>
          </w:p>
        </w:tc>
      </w:tr>
      <w:tr w:rsidR="00036049" w14:paraId="30CCA430" w14:textId="77777777" w:rsidTr="00F64EBC">
        <w:trPr>
          <w:trHeight w:val="372"/>
        </w:trPr>
        <w:tc>
          <w:tcPr>
            <w:tcW w:w="1951" w:type="dxa"/>
          </w:tcPr>
          <w:p w14:paraId="299812E2" w14:textId="74E6D188" w:rsidR="00036049" w:rsidRDefault="00D52324" w:rsidP="00036049">
            <w:pPr>
              <w:pStyle w:val="Retraitcorpsdetexte"/>
              <w:ind w:left="0"/>
              <w:jc w:val="left"/>
            </w:pPr>
            <w:r>
              <w:t>Options</w:t>
            </w:r>
          </w:p>
        </w:tc>
        <w:tc>
          <w:tcPr>
            <w:tcW w:w="1466" w:type="dxa"/>
          </w:tcPr>
          <w:p w14:paraId="4A193C65" w14:textId="2B764FF3" w:rsidR="00036049" w:rsidRDefault="00D52324" w:rsidP="00036049">
            <w:pPr>
              <w:pStyle w:val="Retraitcorpsdetexte"/>
              <w:ind w:left="0"/>
              <w:jc w:val="left"/>
            </w:pPr>
            <w:r>
              <w:t>100%</w:t>
            </w:r>
          </w:p>
        </w:tc>
        <w:tc>
          <w:tcPr>
            <w:tcW w:w="2646" w:type="dxa"/>
          </w:tcPr>
          <w:p w14:paraId="56321A50" w14:textId="74E5D505" w:rsidR="00036049" w:rsidRDefault="00D52324" w:rsidP="00036049">
            <w:pPr>
              <w:pStyle w:val="Retraitcorpsdetexte"/>
              <w:ind w:left="0"/>
              <w:jc w:val="left"/>
            </w:pPr>
            <w:r>
              <w:t>-</w:t>
            </w:r>
          </w:p>
        </w:tc>
        <w:tc>
          <w:tcPr>
            <w:tcW w:w="3260" w:type="dxa"/>
          </w:tcPr>
          <w:p w14:paraId="452ED5CB" w14:textId="1A47F942" w:rsidR="00036049" w:rsidRDefault="00036049" w:rsidP="00036049">
            <w:pPr>
              <w:pStyle w:val="Retraitcorpsdetexte"/>
              <w:ind w:left="0"/>
              <w:jc w:val="left"/>
            </w:pPr>
          </w:p>
        </w:tc>
      </w:tr>
    </w:tbl>
    <w:p w14:paraId="025FFC4F" w14:textId="20AA79CD" w:rsidR="007F30AE" w:rsidRDefault="007F30AE" w:rsidP="00D52324">
      <w:pPr>
        <w:pStyle w:val="Informations"/>
        <w:ind w:left="0"/>
      </w:pPr>
    </w:p>
    <w:p w14:paraId="36C75C44" w14:textId="77777777" w:rsidR="00D52324" w:rsidRPr="00D15EE8" w:rsidRDefault="00D52324" w:rsidP="00D52324">
      <w:pPr>
        <w:pStyle w:val="Informations"/>
        <w:ind w:left="0"/>
      </w:pPr>
    </w:p>
    <w:p w14:paraId="375F1DBE" w14:textId="77777777" w:rsidR="007F30AE" w:rsidRPr="00D15EE8" w:rsidRDefault="007F30AE" w:rsidP="003C4C1F">
      <w:pPr>
        <w:pStyle w:val="Titre2"/>
      </w:pPr>
      <w:bookmarkStart w:id="140" w:name="_Toc165969655"/>
      <w:bookmarkStart w:id="141" w:name="_Toc167881513"/>
      <w:r w:rsidRPr="00D15EE8">
        <w:lastRenderedPageBreak/>
        <w:t>Bilan de la planification</w:t>
      </w:r>
      <w:bookmarkEnd w:id="140"/>
      <w:bookmarkEnd w:id="141"/>
    </w:p>
    <w:p w14:paraId="3189BA06" w14:textId="454E7A43" w:rsidR="00D52324" w:rsidRDefault="00D52324" w:rsidP="00A90ECA">
      <w:pPr>
        <w:pStyle w:val="Corpsdetexte"/>
        <w:spacing w:line="276" w:lineRule="auto"/>
      </w:pPr>
      <w:r>
        <w:t xml:space="preserve">La planification a été plutôt juste. La réalisation se rapproche beaucoup de ce qui a été planifié et il n’y a pas de deltas importants. </w:t>
      </w:r>
    </w:p>
    <w:p w14:paraId="128CACBA" w14:textId="61BBCE71" w:rsidR="00D52324" w:rsidRDefault="00D52324" w:rsidP="00A90ECA">
      <w:pPr>
        <w:pStyle w:val="Corpsdetexte"/>
        <w:spacing w:line="276" w:lineRule="auto"/>
      </w:pPr>
      <w:r>
        <w:t>Les petits deltas sont les suivants :</w:t>
      </w:r>
    </w:p>
    <w:p w14:paraId="75F6659A" w14:textId="0858B5D0" w:rsidR="00D52324" w:rsidRDefault="00D52324" w:rsidP="00A90ECA">
      <w:pPr>
        <w:pStyle w:val="Retraitcorpsdetexte"/>
        <w:numPr>
          <w:ilvl w:val="0"/>
          <w:numId w:val="42"/>
        </w:numPr>
        <w:spacing w:line="276" w:lineRule="auto"/>
      </w:pPr>
      <w:r>
        <w:t>Gestion de la DB. En effet, grâce à un pré</w:t>
      </w:r>
      <w:r w:rsidR="00AD11EA">
        <w:t>-</w:t>
      </w:r>
      <w:r>
        <w:t>TPI, la plupart de la DB</w:t>
      </w:r>
      <w:r w:rsidR="00293E9C">
        <w:t xml:space="preserve"> été déjà prête (commande SQL, méthode de base, etc…)</w:t>
      </w:r>
    </w:p>
    <w:p w14:paraId="7C3E74DC" w14:textId="74E912FB" w:rsidR="00293E9C" w:rsidRDefault="00293E9C" w:rsidP="00A90ECA">
      <w:pPr>
        <w:pStyle w:val="Retraitcorpsdetexte"/>
        <w:numPr>
          <w:ilvl w:val="0"/>
          <w:numId w:val="42"/>
        </w:numPr>
        <w:spacing w:line="276" w:lineRule="auto"/>
      </w:pPr>
      <w:r>
        <w:t xml:space="preserve">Correction de bugs/Amélioration/Optimisation. Cette tâche permettait de laisser une marge lors du projet. </w:t>
      </w:r>
      <w:r w:rsidR="00CE3C3F">
        <w:t>Le</w:t>
      </w:r>
      <w:r>
        <w:t xml:space="preserve"> projet s’étant mieux passé que prévu, les marges étaient un peu trop larges finalement. Mais il est préférable d’avoir trop de marge que pas assez.</w:t>
      </w:r>
    </w:p>
    <w:p w14:paraId="4557D67F" w14:textId="25C6217E" w:rsidR="00293E9C" w:rsidRDefault="00293E9C" w:rsidP="00A90ECA">
      <w:pPr>
        <w:pStyle w:val="Retraitcorpsdetexte"/>
        <w:numPr>
          <w:ilvl w:val="0"/>
          <w:numId w:val="42"/>
        </w:numPr>
        <w:spacing w:line="276" w:lineRule="auto"/>
      </w:pPr>
      <w:r>
        <w:t>Test. Les tests ne prennent pas en compte des tests fonctionnels par des personnes extérieur</w:t>
      </w:r>
      <w:r w:rsidR="001F2AA5">
        <w:t>e</w:t>
      </w:r>
      <w:r>
        <w:t>s au projet comme la CDP.</w:t>
      </w:r>
    </w:p>
    <w:p w14:paraId="4E4031D6" w14:textId="77777777" w:rsidR="00293E9C" w:rsidRDefault="00293E9C" w:rsidP="00A90ECA">
      <w:pPr>
        <w:pStyle w:val="Retraitcorpsdetexte"/>
        <w:spacing w:line="276" w:lineRule="auto"/>
      </w:pPr>
    </w:p>
    <w:p w14:paraId="111CDEDF" w14:textId="21F9308F" w:rsidR="00447701" w:rsidRDefault="00447701" w:rsidP="00447701">
      <w:pPr>
        <w:pStyle w:val="Corpsdetexte"/>
        <w:spacing w:line="276" w:lineRule="auto"/>
      </w:pPr>
      <w:r>
        <w:t>Il y a également une différence entre ce qui a été planifiée et ce qui a été réalisé pour le rapport. Étant donné qu’une certaine marge a été prévue, toute la marge non utilisée a été utilisée pour la documentation.</w:t>
      </w:r>
    </w:p>
    <w:p w14:paraId="6386439C" w14:textId="77777777" w:rsidR="009B7C7C" w:rsidRDefault="009B7C7C" w:rsidP="00A90ECA">
      <w:pPr>
        <w:pStyle w:val="Retraitcorpsdetexte"/>
        <w:spacing w:line="276" w:lineRule="auto"/>
      </w:pPr>
    </w:p>
    <w:p w14:paraId="19203C41" w14:textId="0978728B" w:rsidR="009B7C7C" w:rsidRDefault="009B7C7C" w:rsidP="00A90ECA">
      <w:pPr>
        <w:pStyle w:val="Corpsdetexte"/>
        <w:spacing w:line="276" w:lineRule="auto"/>
      </w:pPr>
      <w:r>
        <w:t>Malgré une absence en début de projet et un traitement intense en lien avec cette absence, il n’y pas eu de répercussions réelles sur le projet.</w:t>
      </w:r>
    </w:p>
    <w:p w14:paraId="5BFD19EB" w14:textId="77777777" w:rsidR="009B7C7C" w:rsidRDefault="009B7C7C" w:rsidP="006854FB">
      <w:pPr>
        <w:pStyle w:val="Retraitcorpsdetexte"/>
      </w:pPr>
    </w:p>
    <w:p w14:paraId="7E3E5DE7" w14:textId="303F43C1" w:rsidR="00293E9C" w:rsidRDefault="004B16FF" w:rsidP="004B16FF">
      <w:pPr>
        <w:pStyle w:val="Retraitcorpsdetexte"/>
        <w:ind w:left="0"/>
      </w:pPr>
      <w:r>
        <w:rPr>
          <w:noProof/>
        </w:rPr>
        <mc:AlternateContent>
          <mc:Choice Requires="wpg">
            <w:drawing>
              <wp:inline distT="0" distB="0" distL="0" distR="0" wp14:anchorId="68875AFA" wp14:editId="5D1A9F04">
                <wp:extent cx="6527654" cy="2732629"/>
                <wp:effectExtent l="0" t="0" r="6985" b="0"/>
                <wp:docPr id="85" name="Groupe 85"/>
                <wp:cNvGraphicFramePr/>
                <a:graphic xmlns:a="http://schemas.openxmlformats.org/drawingml/2006/main">
                  <a:graphicData uri="http://schemas.microsoft.com/office/word/2010/wordprocessingGroup">
                    <wpg:wgp>
                      <wpg:cNvGrpSpPr/>
                      <wpg:grpSpPr>
                        <a:xfrm>
                          <a:off x="0" y="0"/>
                          <a:ext cx="6527654" cy="2732629"/>
                          <a:chOff x="-200851" y="21141"/>
                          <a:chExt cx="6261291" cy="2265494"/>
                        </a:xfrm>
                      </wpg:grpSpPr>
                      <pic:pic xmlns:pic="http://schemas.openxmlformats.org/drawingml/2006/picture">
                        <pic:nvPicPr>
                          <pic:cNvPr id="83" name="Image 83"/>
                          <pic:cNvPicPr>
                            <a:picLocks noChangeAspect="1"/>
                          </pic:cNvPicPr>
                        </pic:nvPicPr>
                        <pic:blipFill rotWithShape="1">
                          <a:blip r:embed="rId92">
                            <a:extLst>
                              <a:ext uri="{28A0092B-C50C-407E-A947-70E740481C1C}">
                                <a14:useLocalDpi xmlns:a14="http://schemas.microsoft.com/office/drawing/2010/main" val="0"/>
                              </a:ext>
                            </a:extLst>
                          </a:blip>
                          <a:srcRect l="699" t="1346" b="1"/>
                          <a:stretch/>
                        </pic:blipFill>
                        <pic:spPr>
                          <a:xfrm>
                            <a:off x="-200851" y="21141"/>
                            <a:ext cx="6018155" cy="1936976"/>
                          </a:xfrm>
                          <a:prstGeom prst="rect">
                            <a:avLst/>
                          </a:prstGeom>
                        </pic:spPr>
                      </pic:pic>
                      <wps:wsp>
                        <wps:cNvPr id="84" name="Zone de texte 84"/>
                        <wps:cNvSpPr txBox="1"/>
                        <wps:spPr>
                          <a:xfrm>
                            <a:off x="0" y="2019300"/>
                            <a:ext cx="6060440" cy="267335"/>
                          </a:xfrm>
                          <a:prstGeom prst="rect">
                            <a:avLst/>
                          </a:prstGeom>
                          <a:solidFill>
                            <a:prstClr val="white"/>
                          </a:solidFill>
                          <a:ln>
                            <a:noFill/>
                          </a:ln>
                        </wps:spPr>
                        <wps:txbx>
                          <w:txbxContent>
                            <w:p w14:paraId="7D2ECC93" w14:textId="7C37810D" w:rsidR="004B16FF" w:rsidRPr="00596567" w:rsidRDefault="004B16FF" w:rsidP="004B16FF">
                              <w:pPr>
                                <w:pStyle w:val="Lgende"/>
                                <w:rPr>
                                  <w:sz w:val="20"/>
                                  <w:szCs w:val="20"/>
                                </w:rPr>
                              </w:pPr>
                              <w:r>
                                <w:t xml:space="preserve">Figure </w:t>
                              </w:r>
                              <w:r>
                                <w:fldChar w:fldCharType="begin"/>
                              </w:r>
                              <w:r>
                                <w:instrText xml:space="preserve"> SEQ Figure \* ARABIC </w:instrText>
                              </w:r>
                              <w:r>
                                <w:fldChar w:fldCharType="separate"/>
                              </w:r>
                              <w:r w:rsidR="00BA70AE">
                                <w:rPr>
                                  <w:noProof/>
                                </w:rPr>
                                <w:t>42</w:t>
                              </w:r>
                              <w:r>
                                <w:fldChar w:fldCharType="end"/>
                              </w:r>
                              <w:r>
                                <w:t xml:space="preserve"> : Bilan graphique de la planification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8875AFA" id="Groupe 85" o:spid="_x0000_s1144" style="width:514pt;height:215.15pt;mso-position-horizontal-relative:char;mso-position-vertical-relative:line" coordorigin="-2008,211" coordsize="62612,22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">
                <v:shape id="Image 83" o:spid="_x0000_s1145" type="#_x0000_t75" style="position:absolute;left:-2008;top:211;width:60181;height:19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">
                  <v:imagedata r:id="rId93" o:title="" croptop="882f" cropbottom="1f" cropleft="458f"/>
                </v:shape>
                <v:shape id="Zone de texte 84" o:spid="_x0000_s1146" type="#_x0000_t202" style="position:absolute;top:20193;width:60604;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14:paraId="7D2ECC93" w14:textId="7C37810D" w:rsidR="004B16FF" w:rsidRPr="00596567" w:rsidRDefault="004B16FF" w:rsidP="004B16FF">
                        <w:pPr>
                          <w:pStyle w:val="Lgende"/>
                          <w:rPr>
                            <w:sz w:val="20"/>
                            <w:szCs w:val="20"/>
                          </w:rPr>
                        </w:pPr>
                        <w:r>
                          <w:t xml:space="preserve">Figure </w:t>
                        </w:r>
                        <w:r>
                          <w:fldChar w:fldCharType="begin"/>
                        </w:r>
                        <w:r>
                          <w:instrText xml:space="preserve"> SEQ Figure \* ARABIC </w:instrText>
                        </w:r>
                        <w:r>
                          <w:fldChar w:fldCharType="separate"/>
                        </w:r>
                        <w:r w:rsidR="00BA70AE">
                          <w:rPr>
                            <w:noProof/>
                          </w:rPr>
                          <w:t>42</w:t>
                        </w:r>
                        <w:r>
                          <w:fldChar w:fldCharType="end"/>
                        </w:r>
                        <w:r>
                          <w:t xml:space="preserve"> : Bilan graphique de la planification</w:t>
                        </w:r>
                      </w:p>
                    </w:txbxContent>
                  </v:textbox>
                </v:shape>
                <w10:anchorlock/>
              </v:group>
            </w:pict>
          </mc:Fallback>
        </mc:AlternateContent>
      </w:r>
    </w:p>
    <w:p w14:paraId="728D94E5" w14:textId="6AEB52BC" w:rsidR="009B7C7C" w:rsidRDefault="006D0B7A" w:rsidP="004B16FF">
      <w:pPr>
        <w:pStyle w:val="Retraitcorpsdetexte"/>
        <w:ind w:left="567"/>
      </w:pPr>
      <w:r>
        <w:t>Le bilan graphique est disponible en plus grand dans les annexes</w:t>
      </w:r>
      <w:r w:rsidR="000D34C7">
        <w:t>.</w:t>
      </w:r>
    </w:p>
    <w:p w14:paraId="5704E0F5" w14:textId="0359BE16" w:rsidR="007F30AE" w:rsidRPr="00D15EE8" w:rsidRDefault="007F30AE" w:rsidP="009B7C7C">
      <w:pPr>
        <w:pStyle w:val="Retraitcorpsdetexte"/>
        <w:ind w:left="0"/>
      </w:pPr>
    </w:p>
    <w:p w14:paraId="2B6331E4" w14:textId="0AA68F81" w:rsidR="00EB25EF" w:rsidRDefault="00EB25EF" w:rsidP="003C4C1F">
      <w:pPr>
        <w:pStyle w:val="Titre2"/>
      </w:pPr>
      <w:bookmarkStart w:id="142" w:name="_Toc165969656"/>
      <w:bookmarkStart w:id="143" w:name="_Toc167881514"/>
      <w:r>
        <w:t>Analyse post-projet</w:t>
      </w:r>
      <w:bookmarkEnd w:id="143"/>
    </w:p>
    <w:p w14:paraId="23C58E7E" w14:textId="584CF75C" w:rsidR="003E6B90" w:rsidRDefault="003E6B90" w:rsidP="00A90ECA">
      <w:pPr>
        <w:pStyle w:val="Corpsdetexte"/>
        <w:spacing w:line="276" w:lineRule="auto"/>
      </w:pPr>
      <w:r>
        <w:t>Une analyse à froid sur le programme permet de revenir dessus et voir le projet avec un œil nouveau.</w:t>
      </w:r>
    </w:p>
    <w:p w14:paraId="5BDB12AD" w14:textId="03515143" w:rsidR="003E6B90" w:rsidRDefault="003E6B90" w:rsidP="00A90ECA">
      <w:pPr>
        <w:pStyle w:val="Corpsdetexte"/>
        <w:spacing w:line="276" w:lineRule="auto"/>
      </w:pPr>
      <w:r>
        <w:t xml:space="preserve">Si l’on compare la conception et la réalisation, l’idée d’un tableau bidimensionnel en backend paraissait évidente pour la gestion des pièces. Une bonne implémentation a permis un rendu final plus que correct ainsi qu’une certaine optimisation non négligeable. A contrario, </w:t>
      </w:r>
      <w:r w:rsidR="008C7B73">
        <w:t>l’idée de pouvoir exécut</w:t>
      </w:r>
      <w:r w:rsidR="00850A87">
        <w:t>er</w:t>
      </w:r>
      <w:r w:rsidR="008C7B73">
        <w:t xml:space="preserve"> le jeu de manière séquentiel</w:t>
      </w:r>
      <w:r w:rsidR="00391195">
        <w:t>le</w:t>
      </w:r>
      <w:r w:rsidR="008C7B73">
        <w:t xml:space="preserve"> était </w:t>
      </w:r>
      <w:r w:rsidR="008C7B73">
        <w:lastRenderedPageBreak/>
        <w:t>une erreur lors de l’analyse</w:t>
      </w:r>
      <w:r w:rsidR="00E74D0D">
        <w:t xml:space="preserve"> </w:t>
      </w:r>
      <w:r w:rsidR="009131D7">
        <w:t>du projet</w:t>
      </w:r>
      <w:r w:rsidR="008C7B73">
        <w:t xml:space="preserve">. Mais une fois le développement du programme commencé, on se rend vite compte du problème et on n’est pas pénalisé par la suite. </w:t>
      </w:r>
    </w:p>
    <w:p w14:paraId="347C85C3" w14:textId="448D415C" w:rsidR="008C7B73" w:rsidRDefault="008C7B73" w:rsidP="00A90ECA">
      <w:pPr>
        <w:pStyle w:val="Corpsdetexte"/>
        <w:spacing w:line="276" w:lineRule="auto"/>
      </w:pPr>
      <w:r>
        <w:t>Pour revenir en bref sur les problèmes « majeurs » du projet, le git n’était effectivement pas implément</w:t>
      </w:r>
      <w:r w:rsidR="00D80653">
        <w:t>é</w:t>
      </w:r>
      <w:r>
        <w:t xml:space="preserve"> comme il le faudrait mais les répercussions étant moindres, il ne semblait pas nécessaire d’y passer plus de temps. Cette décision n’a pas engendré de complications par la suite. En revanche, il est vrai que dans le cas </w:t>
      </w:r>
      <w:r w:rsidR="009F6C4A">
        <w:t>où</w:t>
      </w:r>
      <w:r>
        <w:t xml:space="preserve"> le projet aurait été un travail de groupe, il aurait été judicieux d’y consacr</w:t>
      </w:r>
      <w:r w:rsidR="009B2544">
        <w:t>er</w:t>
      </w:r>
      <w:r>
        <w:t xml:space="preserve"> plus de temps. Un autre problème notable est la gestion des collisions. En effet, les collisions étant compliqué</w:t>
      </w:r>
      <w:r w:rsidR="00B85687">
        <w:t>es</w:t>
      </w:r>
      <w:r>
        <w:t xml:space="preserve"> à gérer de base, la console n’aide pas. C’est pourquoi il serait intéressant de recréer le jeu avec une technologie plus adaptée (comme un moteur de jeu</w:t>
      </w:r>
      <w:r w:rsidR="007C3DB6">
        <w:t xml:space="preserve"> (</w:t>
      </w:r>
      <w:r>
        <w:t>Unity, Unreal Engine, etc…)</w:t>
      </w:r>
      <w:r w:rsidR="007C3DB6">
        <w:t>)</w:t>
      </w:r>
      <w:r>
        <w:t xml:space="preserve"> afin de voir la différence.</w:t>
      </w:r>
    </w:p>
    <w:p w14:paraId="53F8624B" w14:textId="77777777" w:rsidR="008C7B73" w:rsidRDefault="008C7B73" w:rsidP="008C7B73">
      <w:pPr>
        <w:pStyle w:val="Retraitcorpsdetexte"/>
      </w:pPr>
    </w:p>
    <w:p w14:paraId="71370D2A" w14:textId="14B97FA9" w:rsidR="007F30AE" w:rsidRDefault="007F30AE" w:rsidP="003C4C1F">
      <w:pPr>
        <w:pStyle w:val="Titre2"/>
      </w:pPr>
      <w:bookmarkStart w:id="144" w:name="_Toc167881515"/>
      <w:r w:rsidRPr="00D15EE8">
        <w:t>Bilan personnel</w:t>
      </w:r>
      <w:bookmarkEnd w:id="142"/>
      <w:bookmarkEnd w:id="144"/>
    </w:p>
    <w:p w14:paraId="1A80371E" w14:textId="71D24973" w:rsidR="00A1168D" w:rsidRDefault="00293E9C" w:rsidP="00A90ECA">
      <w:pPr>
        <w:pStyle w:val="Corpsdetexte"/>
        <w:spacing w:line="276" w:lineRule="auto"/>
        <w:jc w:val="left"/>
      </w:pPr>
      <w:r>
        <w:t xml:space="preserve">J’ai beaucoup aimé travailler sur CodeTris. Cette application avait des problématiques intéressantes à résoudre et une grosse partie d’algorithmie. Étant quelqu’un qui </w:t>
      </w:r>
      <w:r w:rsidR="00740775">
        <w:t>prend du plaisir</w:t>
      </w:r>
      <w:r>
        <w:t xml:space="preserve"> </w:t>
      </w:r>
      <w:r w:rsidR="00740775">
        <w:t xml:space="preserve">à </w:t>
      </w:r>
      <w:r>
        <w:t xml:space="preserve">résoudre des problèmes de code, j’ai apprécié me creuser la tête pour trouver des solutions. </w:t>
      </w:r>
      <w:r w:rsidR="00C743E5">
        <w:br/>
      </w:r>
      <w:r w:rsidR="00A1168D">
        <w:t>Bien qu’étant arrivé prépar</w:t>
      </w:r>
      <w:r w:rsidR="00D943D3">
        <w:t>é</w:t>
      </w:r>
      <w:r w:rsidR="00A1168D">
        <w:t xml:space="preserve"> grâce </w:t>
      </w:r>
      <w:r w:rsidR="00D52288">
        <w:t xml:space="preserve">à </w:t>
      </w:r>
      <w:r w:rsidR="00A1168D">
        <w:t>un pré-TPI, j’étais quand même nerveux à l’idée de ne pas réussir à implémenter certaines fonctionnalités. De plus, le projet étant sur une durée de 88h, il est également compliqué de ne pas y penser en dehors des heures prévues et cela empêche parfois de se reposer lorsqu</w:t>
      </w:r>
      <w:r w:rsidR="00832625">
        <w:t>’on</w:t>
      </w:r>
      <w:r w:rsidR="00A1168D">
        <w:t xml:space="preserve"> est chez soi. </w:t>
      </w:r>
    </w:p>
    <w:p w14:paraId="25958F86" w14:textId="761701B8" w:rsidR="00293E9C" w:rsidRDefault="00293E9C" w:rsidP="00A90ECA">
      <w:pPr>
        <w:pStyle w:val="Corpsdetexte"/>
        <w:spacing w:line="276" w:lineRule="auto"/>
        <w:jc w:val="left"/>
      </w:pPr>
      <w:r>
        <w:t xml:space="preserve">Si ce projet était à refaire, ce serait avec grand plaisir. Les fonctionnalités demandées sont bonnes et réalisables après une formation de 4 ans. Cependant, il </w:t>
      </w:r>
      <w:r w:rsidR="001B302B">
        <w:t xml:space="preserve">est </w:t>
      </w:r>
      <w:r>
        <w:t xml:space="preserve">vrai que l’utilisation de la console complique beaucoup les choses et qu’il existe sûrement des technologies plus adaptées.  </w:t>
      </w:r>
      <w:r w:rsidR="00C743E5">
        <w:br/>
      </w:r>
      <w:r w:rsidR="001B302B">
        <w:t>Si j’avais eu plus de temps</w:t>
      </w:r>
      <w:r>
        <w:t xml:space="preserve">, j’aurais aimé ajouter des fonctionnalités en plus ainsi que corriger les bugs de collisions. </w:t>
      </w:r>
    </w:p>
    <w:p w14:paraId="1D4D6750" w14:textId="06BBAF02" w:rsidR="00293E9C" w:rsidRDefault="00293E9C" w:rsidP="00A90ECA">
      <w:pPr>
        <w:pStyle w:val="Corpsdetexte"/>
        <w:spacing w:line="276" w:lineRule="auto"/>
      </w:pPr>
      <w:r>
        <w:t xml:space="preserve">Je remercie </w:t>
      </w:r>
      <w:r w:rsidR="00A1168D">
        <w:t xml:space="preserve">Madame Curchod pour son soutien lors de ce projet. </w:t>
      </w:r>
    </w:p>
    <w:p w14:paraId="53B16F09" w14:textId="77777777" w:rsidR="00A1168D" w:rsidRPr="00293E9C" w:rsidRDefault="00A1168D" w:rsidP="00293E9C">
      <w:pPr>
        <w:pStyle w:val="Retraitcorpsdetexte"/>
      </w:pPr>
    </w:p>
    <w:p w14:paraId="21BC1FE2" w14:textId="02EF00CE" w:rsidR="003A38E7" w:rsidRPr="00D15EE8" w:rsidRDefault="007F30AE" w:rsidP="003A38E7">
      <w:pPr>
        <w:pStyle w:val="Titre1"/>
      </w:pPr>
      <w:bookmarkStart w:id="145" w:name="_Toc532179971"/>
      <w:bookmarkStart w:id="146" w:name="_Toc165969657"/>
      <w:bookmarkStart w:id="147" w:name="_Toc167881516"/>
      <w:r w:rsidRPr="00D15EE8">
        <w:t>Divers</w:t>
      </w:r>
      <w:bookmarkEnd w:id="145"/>
      <w:bookmarkEnd w:id="146"/>
      <w:bookmarkEnd w:id="147"/>
    </w:p>
    <w:p w14:paraId="145CEAE7" w14:textId="2C998AF0" w:rsidR="003A38E7" w:rsidRPr="00D15EE8" w:rsidRDefault="003A38E7" w:rsidP="003C4C1F">
      <w:pPr>
        <w:pStyle w:val="Titre2"/>
      </w:pPr>
      <w:bookmarkStart w:id="148" w:name="_Toc167881517"/>
      <w:r w:rsidRPr="00D15EE8">
        <w:t>Table des illustrations</w:t>
      </w:r>
      <w:bookmarkEnd w:id="148"/>
    </w:p>
    <w:p w14:paraId="52B12C3F" w14:textId="2679CD39" w:rsidR="009F6C4A" w:rsidRDefault="003A38E7">
      <w:pPr>
        <w:pStyle w:val="Tabledesillustrations"/>
        <w:tabs>
          <w:tab w:val="right" w:leader="dot" w:pos="9060"/>
        </w:tabs>
        <w:rPr>
          <w:rFonts w:eastAsiaTheme="minorEastAsia" w:cstheme="minorBidi"/>
          <w:noProof/>
          <w:kern w:val="2"/>
          <w:sz w:val="22"/>
          <w:szCs w:val="22"/>
          <w14:ligatures w14:val="standardContextual"/>
        </w:rPr>
      </w:pPr>
      <w:r w:rsidRPr="00D15EE8">
        <w:fldChar w:fldCharType="begin"/>
      </w:r>
      <w:r w:rsidRPr="00D15EE8">
        <w:instrText xml:space="preserve"> TOC \h \z \c "Figure" </w:instrText>
      </w:r>
      <w:r w:rsidRPr="00D15EE8">
        <w:fldChar w:fldCharType="separate"/>
      </w:r>
      <w:hyperlink w:anchor="_Toc167704089" w:history="1">
        <w:r w:rsidR="009F6C4A" w:rsidRPr="000306CF">
          <w:rPr>
            <w:rStyle w:val="Lienhypertexte"/>
            <w:noProof/>
          </w:rPr>
          <w:t>Figure 1 : Image représentant le projet</w:t>
        </w:r>
        <w:r w:rsidR="009F6C4A">
          <w:rPr>
            <w:noProof/>
            <w:webHidden/>
          </w:rPr>
          <w:tab/>
        </w:r>
        <w:r w:rsidR="009F6C4A">
          <w:rPr>
            <w:noProof/>
            <w:webHidden/>
          </w:rPr>
          <w:fldChar w:fldCharType="begin"/>
        </w:r>
        <w:r w:rsidR="009F6C4A">
          <w:rPr>
            <w:noProof/>
            <w:webHidden/>
          </w:rPr>
          <w:instrText xml:space="preserve"> PAGEREF _Toc167704089 \h </w:instrText>
        </w:r>
        <w:r w:rsidR="009F6C4A">
          <w:rPr>
            <w:noProof/>
            <w:webHidden/>
          </w:rPr>
        </w:r>
        <w:r w:rsidR="009F6C4A">
          <w:rPr>
            <w:noProof/>
            <w:webHidden/>
          </w:rPr>
          <w:fldChar w:fldCharType="separate"/>
        </w:r>
        <w:r w:rsidR="005A3957">
          <w:rPr>
            <w:noProof/>
            <w:webHidden/>
          </w:rPr>
          <w:t>1</w:t>
        </w:r>
        <w:r w:rsidR="009F6C4A">
          <w:rPr>
            <w:noProof/>
            <w:webHidden/>
          </w:rPr>
          <w:fldChar w:fldCharType="end"/>
        </w:r>
      </w:hyperlink>
    </w:p>
    <w:p w14:paraId="71FB6046" w14:textId="2FDA6226"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94" w:anchor="_Toc167704090" w:history="1">
        <w:r w:rsidR="009F6C4A" w:rsidRPr="000306CF">
          <w:rPr>
            <w:rStyle w:val="Lienhypertexte"/>
            <w:noProof/>
          </w:rPr>
          <w:t>Figure 2 : Maquette du menu principal</w:t>
        </w:r>
        <w:r w:rsidR="009F6C4A">
          <w:rPr>
            <w:noProof/>
            <w:webHidden/>
          </w:rPr>
          <w:tab/>
        </w:r>
        <w:r w:rsidR="009F6C4A">
          <w:rPr>
            <w:noProof/>
            <w:webHidden/>
          </w:rPr>
          <w:fldChar w:fldCharType="begin"/>
        </w:r>
        <w:r w:rsidR="009F6C4A">
          <w:rPr>
            <w:noProof/>
            <w:webHidden/>
          </w:rPr>
          <w:instrText xml:space="preserve"> PAGEREF _Toc167704090 \h </w:instrText>
        </w:r>
        <w:r w:rsidR="009F6C4A">
          <w:rPr>
            <w:noProof/>
            <w:webHidden/>
          </w:rPr>
        </w:r>
        <w:r w:rsidR="009F6C4A">
          <w:rPr>
            <w:noProof/>
            <w:webHidden/>
          </w:rPr>
          <w:fldChar w:fldCharType="separate"/>
        </w:r>
        <w:r w:rsidR="005A3957">
          <w:rPr>
            <w:noProof/>
            <w:webHidden/>
          </w:rPr>
          <w:t>9</w:t>
        </w:r>
        <w:r w:rsidR="009F6C4A">
          <w:rPr>
            <w:noProof/>
            <w:webHidden/>
          </w:rPr>
          <w:fldChar w:fldCharType="end"/>
        </w:r>
      </w:hyperlink>
    </w:p>
    <w:p w14:paraId="53A95324" w14:textId="1C9CD962"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95" w:anchor="_Toc167704091" w:history="1">
        <w:r w:rsidR="009F6C4A" w:rsidRPr="000306CF">
          <w:rPr>
            <w:rStyle w:val="Lienhypertexte"/>
            <w:noProof/>
          </w:rPr>
          <w:t>Figure 3 : Maquette des autres menus</w:t>
        </w:r>
        <w:r w:rsidR="009F6C4A">
          <w:rPr>
            <w:noProof/>
            <w:webHidden/>
          </w:rPr>
          <w:tab/>
        </w:r>
        <w:r w:rsidR="009F6C4A">
          <w:rPr>
            <w:noProof/>
            <w:webHidden/>
          </w:rPr>
          <w:fldChar w:fldCharType="begin"/>
        </w:r>
        <w:r w:rsidR="009F6C4A">
          <w:rPr>
            <w:noProof/>
            <w:webHidden/>
          </w:rPr>
          <w:instrText xml:space="preserve"> PAGEREF _Toc167704091 \h </w:instrText>
        </w:r>
        <w:r w:rsidR="009F6C4A">
          <w:rPr>
            <w:noProof/>
            <w:webHidden/>
          </w:rPr>
        </w:r>
        <w:r w:rsidR="009F6C4A">
          <w:rPr>
            <w:noProof/>
            <w:webHidden/>
          </w:rPr>
          <w:fldChar w:fldCharType="separate"/>
        </w:r>
        <w:r w:rsidR="005A3957">
          <w:rPr>
            <w:noProof/>
            <w:webHidden/>
          </w:rPr>
          <w:t>10</w:t>
        </w:r>
        <w:r w:rsidR="009F6C4A">
          <w:rPr>
            <w:noProof/>
            <w:webHidden/>
          </w:rPr>
          <w:fldChar w:fldCharType="end"/>
        </w:r>
      </w:hyperlink>
    </w:p>
    <w:p w14:paraId="21E773B5" w14:textId="30CDB4E5"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96" w:anchor="_Toc167704092" w:history="1">
        <w:r w:rsidR="009F6C4A" w:rsidRPr="000306CF">
          <w:rPr>
            <w:rStyle w:val="Lienhypertexte"/>
            <w:noProof/>
          </w:rPr>
          <w:t>Figure 4 : Maquette du jeu</w:t>
        </w:r>
        <w:r w:rsidR="009F6C4A">
          <w:rPr>
            <w:noProof/>
            <w:webHidden/>
          </w:rPr>
          <w:tab/>
        </w:r>
        <w:r w:rsidR="009F6C4A">
          <w:rPr>
            <w:noProof/>
            <w:webHidden/>
          </w:rPr>
          <w:fldChar w:fldCharType="begin"/>
        </w:r>
        <w:r w:rsidR="009F6C4A">
          <w:rPr>
            <w:noProof/>
            <w:webHidden/>
          </w:rPr>
          <w:instrText xml:space="preserve"> PAGEREF _Toc167704092 \h </w:instrText>
        </w:r>
        <w:r w:rsidR="009F6C4A">
          <w:rPr>
            <w:noProof/>
            <w:webHidden/>
          </w:rPr>
        </w:r>
        <w:r w:rsidR="009F6C4A">
          <w:rPr>
            <w:noProof/>
            <w:webHidden/>
          </w:rPr>
          <w:fldChar w:fldCharType="separate"/>
        </w:r>
        <w:r w:rsidR="005A3957">
          <w:rPr>
            <w:noProof/>
            <w:webHidden/>
          </w:rPr>
          <w:t>10</w:t>
        </w:r>
        <w:r w:rsidR="009F6C4A">
          <w:rPr>
            <w:noProof/>
            <w:webHidden/>
          </w:rPr>
          <w:fldChar w:fldCharType="end"/>
        </w:r>
      </w:hyperlink>
    </w:p>
    <w:p w14:paraId="474EA23F" w14:textId="732A836B"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97" w:anchor="_Toc167704093" w:history="1">
        <w:r w:rsidR="009F6C4A" w:rsidRPr="000306CF">
          <w:rPr>
            <w:rStyle w:val="Lienhypertexte"/>
            <w:noProof/>
          </w:rPr>
          <w:t>Figure 5 : MCD de la DB</w:t>
        </w:r>
        <w:r w:rsidR="009F6C4A">
          <w:rPr>
            <w:noProof/>
            <w:webHidden/>
          </w:rPr>
          <w:tab/>
        </w:r>
        <w:r w:rsidR="009F6C4A">
          <w:rPr>
            <w:noProof/>
            <w:webHidden/>
          </w:rPr>
          <w:fldChar w:fldCharType="begin"/>
        </w:r>
        <w:r w:rsidR="009F6C4A">
          <w:rPr>
            <w:noProof/>
            <w:webHidden/>
          </w:rPr>
          <w:instrText xml:space="preserve"> PAGEREF _Toc167704093 \h </w:instrText>
        </w:r>
        <w:r w:rsidR="009F6C4A">
          <w:rPr>
            <w:noProof/>
            <w:webHidden/>
          </w:rPr>
        </w:r>
        <w:r w:rsidR="009F6C4A">
          <w:rPr>
            <w:noProof/>
            <w:webHidden/>
          </w:rPr>
          <w:fldChar w:fldCharType="separate"/>
        </w:r>
        <w:r w:rsidR="005A3957">
          <w:rPr>
            <w:noProof/>
            <w:webHidden/>
          </w:rPr>
          <w:t>12</w:t>
        </w:r>
        <w:r w:rsidR="009F6C4A">
          <w:rPr>
            <w:noProof/>
            <w:webHidden/>
          </w:rPr>
          <w:fldChar w:fldCharType="end"/>
        </w:r>
      </w:hyperlink>
    </w:p>
    <w:p w14:paraId="2EB32D45" w14:textId="4C9D122B"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98" w:anchor="_Toc167704094" w:history="1">
        <w:r w:rsidR="009F6C4A" w:rsidRPr="000306CF">
          <w:rPr>
            <w:rStyle w:val="Lienhypertexte"/>
            <w:noProof/>
          </w:rPr>
          <w:t>Figure 6 : MLD de la DB</w:t>
        </w:r>
        <w:r w:rsidR="009F6C4A">
          <w:rPr>
            <w:noProof/>
            <w:webHidden/>
          </w:rPr>
          <w:tab/>
        </w:r>
        <w:r w:rsidR="009F6C4A">
          <w:rPr>
            <w:noProof/>
            <w:webHidden/>
          </w:rPr>
          <w:fldChar w:fldCharType="begin"/>
        </w:r>
        <w:r w:rsidR="009F6C4A">
          <w:rPr>
            <w:noProof/>
            <w:webHidden/>
          </w:rPr>
          <w:instrText xml:space="preserve"> PAGEREF _Toc167704094 \h </w:instrText>
        </w:r>
        <w:r w:rsidR="009F6C4A">
          <w:rPr>
            <w:noProof/>
            <w:webHidden/>
          </w:rPr>
        </w:r>
        <w:r w:rsidR="009F6C4A">
          <w:rPr>
            <w:noProof/>
            <w:webHidden/>
          </w:rPr>
          <w:fldChar w:fldCharType="separate"/>
        </w:r>
        <w:r w:rsidR="005A3957">
          <w:rPr>
            <w:noProof/>
            <w:webHidden/>
          </w:rPr>
          <w:t>12</w:t>
        </w:r>
        <w:r w:rsidR="009F6C4A">
          <w:rPr>
            <w:noProof/>
            <w:webHidden/>
          </w:rPr>
          <w:fldChar w:fldCharType="end"/>
        </w:r>
      </w:hyperlink>
    </w:p>
    <w:p w14:paraId="2ADC7680" w14:textId="5A8979E8"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99" w:anchor="_Toc167704095" w:history="1">
        <w:r w:rsidR="009F6C4A" w:rsidRPr="000306CF">
          <w:rPr>
            <w:rStyle w:val="Lienhypertexte"/>
            <w:noProof/>
          </w:rPr>
          <w:t>Figure 7 : Configuration dans Visual Studio</w:t>
        </w:r>
        <w:r w:rsidR="009F6C4A">
          <w:rPr>
            <w:noProof/>
            <w:webHidden/>
          </w:rPr>
          <w:tab/>
        </w:r>
        <w:r w:rsidR="009F6C4A">
          <w:rPr>
            <w:noProof/>
            <w:webHidden/>
          </w:rPr>
          <w:fldChar w:fldCharType="begin"/>
        </w:r>
        <w:r w:rsidR="009F6C4A">
          <w:rPr>
            <w:noProof/>
            <w:webHidden/>
          </w:rPr>
          <w:instrText xml:space="preserve"> PAGEREF _Toc167704095 \h </w:instrText>
        </w:r>
        <w:r w:rsidR="009F6C4A">
          <w:rPr>
            <w:noProof/>
            <w:webHidden/>
          </w:rPr>
        </w:r>
        <w:r w:rsidR="009F6C4A">
          <w:rPr>
            <w:noProof/>
            <w:webHidden/>
          </w:rPr>
          <w:fldChar w:fldCharType="separate"/>
        </w:r>
        <w:r w:rsidR="005A3957">
          <w:rPr>
            <w:noProof/>
            <w:webHidden/>
          </w:rPr>
          <w:t>16</w:t>
        </w:r>
        <w:r w:rsidR="009F6C4A">
          <w:rPr>
            <w:noProof/>
            <w:webHidden/>
          </w:rPr>
          <w:fldChar w:fldCharType="end"/>
        </w:r>
      </w:hyperlink>
    </w:p>
    <w:p w14:paraId="66BADC72" w14:textId="6BD412DE"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100" w:anchor="_Toc167704096" w:history="1">
        <w:r w:rsidR="009F6C4A" w:rsidRPr="000306CF">
          <w:rPr>
            <w:rStyle w:val="Lienhypertexte"/>
            <w:noProof/>
          </w:rPr>
          <w:t>Figure 8 : Onglet Git dans Visual Studio</w:t>
        </w:r>
        <w:r w:rsidR="009F6C4A">
          <w:rPr>
            <w:noProof/>
            <w:webHidden/>
          </w:rPr>
          <w:tab/>
        </w:r>
        <w:r w:rsidR="009F6C4A">
          <w:rPr>
            <w:noProof/>
            <w:webHidden/>
          </w:rPr>
          <w:fldChar w:fldCharType="begin"/>
        </w:r>
        <w:r w:rsidR="009F6C4A">
          <w:rPr>
            <w:noProof/>
            <w:webHidden/>
          </w:rPr>
          <w:instrText xml:space="preserve"> PAGEREF _Toc167704096 \h </w:instrText>
        </w:r>
        <w:r w:rsidR="009F6C4A">
          <w:rPr>
            <w:noProof/>
            <w:webHidden/>
          </w:rPr>
        </w:r>
        <w:r w:rsidR="009F6C4A">
          <w:rPr>
            <w:noProof/>
            <w:webHidden/>
          </w:rPr>
          <w:fldChar w:fldCharType="separate"/>
        </w:r>
        <w:r w:rsidR="005A3957">
          <w:rPr>
            <w:noProof/>
            <w:webHidden/>
          </w:rPr>
          <w:t>17</w:t>
        </w:r>
        <w:r w:rsidR="009F6C4A">
          <w:rPr>
            <w:noProof/>
            <w:webHidden/>
          </w:rPr>
          <w:fldChar w:fldCharType="end"/>
        </w:r>
      </w:hyperlink>
    </w:p>
    <w:p w14:paraId="29A7FA5A" w14:textId="7D5FA6E0"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101" w:anchor="_Toc167704097" w:history="1">
        <w:r w:rsidR="009F6C4A" w:rsidRPr="000306CF">
          <w:rPr>
            <w:rStyle w:val="Lienhypertexte"/>
            <w:noProof/>
          </w:rPr>
          <w:t>Figure 9 : Outil Git dans Visual Studio</w:t>
        </w:r>
        <w:r w:rsidR="009F6C4A">
          <w:rPr>
            <w:noProof/>
            <w:webHidden/>
          </w:rPr>
          <w:tab/>
        </w:r>
        <w:r w:rsidR="009F6C4A">
          <w:rPr>
            <w:noProof/>
            <w:webHidden/>
          </w:rPr>
          <w:fldChar w:fldCharType="begin"/>
        </w:r>
        <w:r w:rsidR="009F6C4A">
          <w:rPr>
            <w:noProof/>
            <w:webHidden/>
          </w:rPr>
          <w:instrText xml:space="preserve"> PAGEREF _Toc167704097 \h </w:instrText>
        </w:r>
        <w:r w:rsidR="009F6C4A">
          <w:rPr>
            <w:noProof/>
            <w:webHidden/>
          </w:rPr>
        </w:r>
        <w:r w:rsidR="009F6C4A">
          <w:rPr>
            <w:noProof/>
            <w:webHidden/>
          </w:rPr>
          <w:fldChar w:fldCharType="separate"/>
        </w:r>
        <w:r w:rsidR="005A3957">
          <w:rPr>
            <w:noProof/>
            <w:webHidden/>
          </w:rPr>
          <w:t>17</w:t>
        </w:r>
        <w:r w:rsidR="009F6C4A">
          <w:rPr>
            <w:noProof/>
            <w:webHidden/>
          </w:rPr>
          <w:fldChar w:fldCharType="end"/>
        </w:r>
      </w:hyperlink>
    </w:p>
    <w:p w14:paraId="2C3C089E" w14:textId="48F0C87B"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102" w:anchor="_Toc167704098" w:history="1">
        <w:r w:rsidR="009F6C4A" w:rsidRPr="000306CF">
          <w:rPr>
            <w:rStyle w:val="Lienhypertexte"/>
            <w:noProof/>
          </w:rPr>
          <w:t>Figure 10 : MPD de la DB</w:t>
        </w:r>
        <w:r w:rsidR="009F6C4A">
          <w:rPr>
            <w:noProof/>
            <w:webHidden/>
          </w:rPr>
          <w:tab/>
        </w:r>
        <w:r w:rsidR="009F6C4A">
          <w:rPr>
            <w:noProof/>
            <w:webHidden/>
          </w:rPr>
          <w:fldChar w:fldCharType="begin"/>
        </w:r>
        <w:r w:rsidR="009F6C4A">
          <w:rPr>
            <w:noProof/>
            <w:webHidden/>
          </w:rPr>
          <w:instrText xml:space="preserve"> PAGEREF _Toc167704098 \h </w:instrText>
        </w:r>
        <w:r w:rsidR="009F6C4A">
          <w:rPr>
            <w:noProof/>
            <w:webHidden/>
          </w:rPr>
        </w:r>
        <w:r w:rsidR="009F6C4A">
          <w:rPr>
            <w:noProof/>
            <w:webHidden/>
          </w:rPr>
          <w:fldChar w:fldCharType="separate"/>
        </w:r>
        <w:r w:rsidR="005A3957">
          <w:rPr>
            <w:noProof/>
            <w:webHidden/>
          </w:rPr>
          <w:t>18</w:t>
        </w:r>
        <w:r w:rsidR="009F6C4A">
          <w:rPr>
            <w:noProof/>
            <w:webHidden/>
          </w:rPr>
          <w:fldChar w:fldCharType="end"/>
        </w:r>
      </w:hyperlink>
    </w:p>
    <w:p w14:paraId="16235889" w14:textId="59E341DC"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103" w:anchor="_Toc167704099" w:history="1">
        <w:r w:rsidR="009F6C4A" w:rsidRPr="000306CF">
          <w:rPr>
            <w:rStyle w:val="Lienhypertexte"/>
            <w:noProof/>
          </w:rPr>
          <w:t>Figure 11 : Premières lignes du program.cs</w:t>
        </w:r>
        <w:r w:rsidR="009F6C4A">
          <w:rPr>
            <w:noProof/>
            <w:webHidden/>
          </w:rPr>
          <w:tab/>
        </w:r>
        <w:r w:rsidR="009F6C4A">
          <w:rPr>
            <w:noProof/>
            <w:webHidden/>
          </w:rPr>
          <w:fldChar w:fldCharType="begin"/>
        </w:r>
        <w:r w:rsidR="009F6C4A">
          <w:rPr>
            <w:noProof/>
            <w:webHidden/>
          </w:rPr>
          <w:instrText xml:space="preserve"> PAGEREF _Toc167704099 \h </w:instrText>
        </w:r>
        <w:r w:rsidR="009F6C4A">
          <w:rPr>
            <w:noProof/>
            <w:webHidden/>
          </w:rPr>
        </w:r>
        <w:r w:rsidR="009F6C4A">
          <w:rPr>
            <w:noProof/>
            <w:webHidden/>
          </w:rPr>
          <w:fldChar w:fldCharType="separate"/>
        </w:r>
        <w:r w:rsidR="005A3957">
          <w:rPr>
            <w:noProof/>
            <w:webHidden/>
          </w:rPr>
          <w:t>19</w:t>
        </w:r>
        <w:r w:rsidR="009F6C4A">
          <w:rPr>
            <w:noProof/>
            <w:webHidden/>
          </w:rPr>
          <w:fldChar w:fldCharType="end"/>
        </w:r>
      </w:hyperlink>
    </w:p>
    <w:p w14:paraId="65085004" w14:textId="2467BC2C"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104" w:anchor="_Toc167704100" w:history="1">
        <w:r w:rsidR="009F6C4A" w:rsidRPr="000306CF">
          <w:rPr>
            <w:rStyle w:val="Lienhypertexte"/>
            <w:noProof/>
          </w:rPr>
          <w:t>Figure 12 : Exemple de pseudo code fait avant de commencer certaines fonctionnalités</w:t>
        </w:r>
        <w:r w:rsidR="009F6C4A">
          <w:rPr>
            <w:noProof/>
            <w:webHidden/>
          </w:rPr>
          <w:tab/>
        </w:r>
        <w:r w:rsidR="009F6C4A">
          <w:rPr>
            <w:noProof/>
            <w:webHidden/>
          </w:rPr>
          <w:fldChar w:fldCharType="begin"/>
        </w:r>
        <w:r w:rsidR="009F6C4A">
          <w:rPr>
            <w:noProof/>
            <w:webHidden/>
          </w:rPr>
          <w:instrText xml:space="preserve"> PAGEREF _Toc167704100 \h </w:instrText>
        </w:r>
        <w:r w:rsidR="009F6C4A">
          <w:rPr>
            <w:noProof/>
            <w:webHidden/>
          </w:rPr>
        </w:r>
        <w:r w:rsidR="009F6C4A">
          <w:rPr>
            <w:noProof/>
            <w:webHidden/>
          </w:rPr>
          <w:fldChar w:fldCharType="separate"/>
        </w:r>
        <w:r w:rsidR="005A3957">
          <w:rPr>
            <w:noProof/>
            <w:webHidden/>
          </w:rPr>
          <w:t>20</w:t>
        </w:r>
        <w:r w:rsidR="009F6C4A">
          <w:rPr>
            <w:noProof/>
            <w:webHidden/>
          </w:rPr>
          <w:fldChar w:fldCharType="end"/>
        </w:r>
      </w:hyperlink>
    </w:p>
    <w:p w14:paraId="0AF297E7" w14:textId="4221A642"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105" w:anchor="_Toc167704101" w:history="1">
        <w:r w:rsidR="009F6C4A" w:rsidRPr="000306CF">
          <w:rPr>
            <w:rStyle w:val="Lienhypertexte"/>
            <w:noProof/>
          </w:rPr>
          <w:t>Figure 13 : Code de connexion à la DB</w:t>
        </w:r>
        <w:r w:rsidR="009F6C4A">
          <w:rPr>
            <w:noProof/>
            <w:webHidden/>
          </w:rPr>
          <w:tab/>
        </w:r>
        <w:r w:rsidR="009F6C4A">
          <w:rPr>
            <w:noProof/>
            <w:webHidden/>
          </w:rPr>
          <w:fldChar w:fldCharType="begin"/>
        </w:r>
        <w:r w:rsidR="009F6C4A">
          <w:rPr>
            <w:noProof/>
            <w:webHidden/>
          </w:rPr>
          <w:instrText xml:space="preserve"> PAGEREF _Toc167704101 \h </w:instrText>
        </w:r>
        <w:r w:rsidR="009F6C4A">
          <w:rPr>
            <w:noProof/>
            <w:webHidden/>
          </w:rPr>
        </w:r>
        <w:r w:rsidR="009F6C4A">
          <w:rPr>
            <w:noProof/>
            <w:webHidden/>
          </w:rPr>
          <w:fldChar w:fldCharType="separate"/>
        </w:r>
        <w:r w:rsidR="005A3957">
          <w:rPr>
            <w:noProof/>
            <w:webHidden/>
          </w:rPr>
          <w:t>20</w:t>
        </w:r>
        <w:r w:rsidR="009F6C4A">
          <w:rPr>
            <w:noProof/>
            <w:webHidden/>
          </w:rPr>
          <w:fldChar w:fldCharType="end"/>
        </w:r>
      </w:hyperlink>
    </w:p>
    <w:p w14:paraId="17BA225B" w14:textId="6EE97471"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106" w:anchor="_Toc167704102" w:history="1">
        <w:r w:rsidR="009F6C4A" w:rsidRPr="000306CF">
          <w:rPr>
            <w:rStyle w:val="Lienhypertexte"/>
            <w:noProof/>
          </w:rPr>
          <w:t>Figure 14 : Méthodes d'écriture des logs</w:t>
        </w:r>
        <w:r w:rsidR="009F6C4A">
          <w:rPr>
            <w:noProof/>
            <w:webHidden/>
          </w:rPr>
          <w:tab/>
        </w:r>
        <w:r w:rsidR="009F6C4A">
          <w:rPr>
            <w:noProof/>
            <w:webHidden/>
          </w:rPr>
          <w:fldChar w:fldCharType="begin"/>
        </w:r>
        <w:r w:rsidR="009F6C4A">
          <w:rPr>
            <w:noProof/>
            <w:webHidden/>
          </w:rPr>
          <w:instrText xml:space="preserve"> PAGEREF _Toc167704102 \h </w:instrText>
        </w:r>
        <w:r w:rsidR="009F6C4A">
          <w:rPr>
            <w:noProof/>
            <w:webHidden/>
          </w:rPr>
        </w:r>
        <w:r w:rsidR="009F6C4A">
          <w:rPr>
            <w:noProof/>
            <w:webHidden/>
          </w:rPr>
          <w:fldChar w:fldCharType="separate"/>
        </w:r>
        <w:r w:rsidR="005A3957">
          <w:rPr>
            <w:noProof/>
            <w:webHidden/>
          </w:rPr>
          <w:t>22</w:t>
        </w:r>
        <w:r w:rsidR="009F6C4A">
          <w:rPr>
            <w:noProof/>
            <w:webHidden/>
          </w:rPr>
          <w:fldChar w:fldCharType="end"/>
        </w:r>
      </w:hyperlink>
    </w:p>
    <w:p w14:paraId="5AC4C1B1" w14:textId="614C82C6"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107" w:anchor="_Toc167704103" w:history="1">
        <w:r w:rsidR="009F6C4A" w:rsidRPr="000306CF">
          <w:rPr>
            <w:rStyle w:val="Lienhypertexte"/>
            <w:noProof/>
          </w:rPr>
          <w:t>Figure 15 : Ajout de choix possibles pour le menu des options</w:t>
        </w:r>
        <w:r w:rsidR="009F6C4A">
          <w:rPr>
            <w:noProof/>
            <w:webHidden/>
          </w:rPr>
          <w:tab/>
        </w:r>
        <w:r w:rsidR="009F6C4A">
          <w:rPr>
            <w:noProof/>
            <w:webHidden/>
          </w:rPr>
          <w:fldChar w:fldCharType="begin"/>
        </w:r>
        <w:r w:rsidR="009F6C4A">
          <w:rPr>
            <w:noProof/>
            <w:webHidden/>
          </w:rPr>
          <w:instrText xml:space="preserve"> PAGEREF _Toc167704103 \h </w:instrText>
        </w:r>
        <w:r w:rsidR="009F6C4A">
          <w:rPr>
            <w:noProof/>
            <w:webHidden/>
          </w:rPr>
        </w:r>
        <w:r w:rsidR="009F6C4A">
          <w:rPr>
            <w:noProof/>
            <w:webHidden/>
          </w:rPr>
          <w:fldChar w:fldCharType="separate"/>
        </w:r>
        <w:r w:rsidR="005A3957">
          <w:rPr>
            <w:noProof/>
            <w:webHidden/>
          </w:rPr>
          <w:t>22</w:t>
        </w:r>
        <w:r w:rsidR="009F6C4A">
          <w:rPr>
            <w:noProof/>
            <w:webHidden/>
          </w:rPr>
          <w:fldChar w:fldCharType="end"/>
        </w:r>
      </w:hyperlink>
    </w:p>
    <w:p w14:paraId="49478BD3" w14:textId="2B2CBA4C"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108" w:anchor="_Toc167704104" w:history="1">
        <w:r w:rsidR="009F6C4A" w:rsidRPr="000306CF">
          <w:rPr>
            <w:rStyle w:val="Lienhypertexte"/>
            <w:noProof/>
          </w:rPr>
          <w:t>Figure 16 : Code pour déplacer le curseur dans le menu</w:t>
        </w:r>
        <w:r w:rsidR="009F6C4A">
          <w:rPr>
            <w:noProof/>
            <w:webHidden/>
          </w:rPr>
          <w:tab/>
        </w:r>
        <w:r w:rsidR="009F6C4A">
          <w:rPr>
            <w:noProof/>
            <w:webHidden/>
          </w:rPr>
          <w:fldChar w:fldCharType="begin"/>
        </w:r>
        <w:r w:rsidR="009F6C4A">
          <w:rPr>
            <w:noProof/>
            <w:webHidden/>
          </w:rPr>
          <w:instrText xml:space="preserve"> PAGEREF _Toc167704104 \h </w:instrText>
        </w:r>
        <w:r w:rsidR="009F6C4A">
          <w:rPr>
            <w:noProof/>
            <w:webHidden/>
          </w:rPr>
        </w:r>
        <w:r w:rsidR="009F6C4A">
          <w:rPr>
            <w:noProof/>
            <w:webHidden/>
          </w:rPr>
          <w:fldChar w:fldCharType="separate"/>
        </w:r>
        <w:r w:rsidR="005A3957">
          <w:rPr>
            <w:noProof/>
            <w:webHidden/>
          </w:rPr>
          <w:t>23</w:t>
        </w:r>
        <w:r w:rsidR="009F6C4A">
          <w:rPr>
            <w:noProof/>
            <w:webHidden/>
          </w:rPr>
          <w:fldChar w:fldCharType="end"/>
        </w:r>
      </w:hyperlink>
    </w:p>
    <w:p w14:paraId="58CC0667" w14:textId="3A484488"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109" w:anchor="_Toc167704105" w:history="1">
        <w:r w:rsidR="009F6C4A" w:rsidRPr="000306CF">
          <w:rPr>
            <w:rStyle w:val="Lienhypertexte"/>
            <w:noProof/>
          </w:rPr>
          <w:t>Figure 17 : Code pour la gestion du ENTER et en cas d'input invalide</w:t>
        </w:r>
        <w:r w:rsidR="009F6C4A">
          <w:rPr>
            <w:noProof/>
            <w:webHidden/>
          </w:rPr>
          <w:tab/>
        </w:r>
        <w:r w:rsidR="009F6C4A">
          <w:rPr>
            <w:noProof/>
            <w:webHidden/>
          </w:rPr>
          <w:fldChar w:fldCharType="begin"/>
        </w:r>
        <w:r w:rsidR="009F6C4A">
          <w:rPr>
            <w:noProof/>
            <w:webHidden/>
          </w:rPr>
          <w:instrText xml:space="preserve"> PAGEREF _Toc167704105 \h </w:instrText>
        </w:r>
        <w:r w:rsidR="009F6C4A">
          <w:rPr>
            <w:noProof/>
            <w:webHidden/>
          </w:rPr>
        </w:r>
        <w:r w:rsidR="009F6C4A">
          <w:rPr>
            <w:noProof/>
            <w:webHidden/>
          </w:rPr>
          <w:fldChar w:fldCharType="separate"/>
        </w:r>
        <w:r w:rsidR="005A3957">
          <w:rPr>
            <w:noProof/>
            <w:webHidden/>
          </w:rPr>
          <w:t>24</w:t>
        </w:r>
        <w:r w:rsidR="009F6C4A">
          <w:rPr>
            <w:noProof/>
            <w:webHidden/>
          </w:rPr>
          <w:fldChar w:fldCharType="end"/>
        </w:r>
      </w:hyperlink>
    </w:p>
    <w:p w14:paraId="261E74B6" w14:textId="3DA29825"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110" w:anchor="_Toc167704106" w:history="1">
        <w:r w:rsidR="009F6C4A" w:rsidRPr="000306CF">
          <w:rPr>
            <w:rStyle w:val="Lienhypertexte"/>
            <w:noProof/>
          </w:rPr>
          <w:t>Figure 18 : Code pour le menu tutoriel</w:t>
        </w:r>
        <w:r w:rsidR="009F6C4A">
          <w:rPr>
            <w:noProof/>
            <w:webHidden/>
          </w:rPr>
          <w:tab/>
        </w:r>
        <w:r w:rsidR="009F6C4A">
          <w:rPr>
            <w:noProof/>
            <w:webHidden/>
          </w:rPr>
          <w:fldChar w:fldCharType="begin"/>
        </w:r>
        <w:r w:rsidR="009F6C4A">
          <w:rPr>
            <w:noProof/>
            <w:webHidden/>
          </w:rPr>
          <w:instrText xml:space="preserve"> PAGEREF _Toc167704106 \h </w:instrText>
        </w:r>
        <w:r w:rsidR="009F6C4A">
          <w:rPr>
            <w:noProof/>
            <w:webHidden/>
          </w:rPr>
        </w:r>
        <w:r w:rsidR="009F6C4A">
          <w:rPr>
            <w:noProof/>
            <w:webHidden/>
          </w:rPr>
          <w:fldChar w:fldCharType="separate"/>
        </w:r>
        <w:r w:rsidR="005A3957">
          <w:rPr>
            <w:noProof/>
            <w:webHidden/>
          </w:rPr>
          <w:t>24</w:t>
        </w:r>
        <w:r w:rsidR="009F6C4A">
          <w:rPr>
            <w:noProof/>
            <w:webHidden/>
          </w:rPr>
          <w:fldChar w:fldCharType="end"/>
        </w:r>
      </w:hyperlink>
    </w:p>
    <w:p w14:paraId="7970350B" w14:textId="036EE73E"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111" w:anchor="_Toc167704107" w:history="1">
        <w:r w:rsidR="009F6C4A" w:rsidRPr="000306CF">
          <w:rPr>
            <w:rStyle w:val="Lienhypertexte"/>
            <w:noProof/>
          </w:rPr>
          <w:t>Figure 19 : Zone de Jeu</w:t>
        </w:r>
        <w:r w:rsidR="009F6C4A">
          <w:rPr>
            <w:noProof/>
            <w:webHidden/>
          </w:rPr>
          <w:tab/>
        </w:r>
        <w:r w:rsidR="009F6C4A">
          <w:rPr>
            <w:noProof/>
            <w:webHidden/>
          </w:rPr>
          <w:fldChar w:fldCharType="begin"/>
        </w:r>
        <w:r w:rsidR="009F6C4A">
          <w:rPr>
            <w:noProof/>
            <w:webHidden/>
          </w:rPr>
          <w:instrText xml:space="preserve"> PAGEREF _Toc167704107 \h </w:instrText>
        </w:r>
        <w:r w:rsidR="009F6C4A">
          <w:rPr>
            <w:noProof/>
            <w:webHidden/>
          </w:rPr>
        </w:r>
        <w:r w:rsidR="009F6C4A">
          <w:rPr>
            <w:noProof/>
            <w:webHidden/>
          </w:rPr>
          <w:fldChar w:fldCharType="separate"/>
        </w:r>
        <w:r w:rsidR="005A3957">
          <w:rPr>
            <w:noProof/>
            <w:webHidden/>
          </w:rPr>
          <w:t>25</w:t>
        </w:r>
        <w:r w:rsidR="009F6C4A">
          <w:rPr>
            <w:noProof/>
            <w:webHidden/>
          </w:rPr>
          <w:fldChar w:fldCharType="end"/>
        </w:r>
      </w:hyperlink>
    </w:p>
    <w:p w14:paraId="60AFD969" w14:textId="22DAC579"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112" w:anchor="_Toc167704108" w:history="1">
        <w:r w:rsidR="009F6C4A" w:rsidRPr="000306CF">
          <w:rPr>
            <w:rStyle w:val="Lienhypertexte"/>
            <w:noProof/>
          </w:rPr>
          <w:t>Figure 20 : Méthode virtuelle du parent Tetriminos</w:t>
        </w:r>
        <w:r w:rsidR="009F6C4A">
          <w:rPr>
            <w:noProof/>
            <w:webHidden/>
          </w:rPr>
          <w:tab/>
        </w:r>
        <w:r w:rsidR="009F6C4A">
          <w:rPr>
            <w:noProof/>
            <w:webHidden/>
          </w:rPr>
          <w:fldChar w:fldCharType="begin"/>
        </w:r>
        <w:r w:rsidR="009F6C4A">
          <w:rPr>
            <w:noProof/>
            <w:webHidden/>
          </w:rPr>
          <w:instrText xml:space="preserve"> PAGEREF _Toc167704108 \h </w:instrText>
        </w:r>
        <w:r w:rsidR="009F6C4A">
          <w:rPr>
            <w:noProof/>
            <w:webHidden/>
          </w:rPr>
        </w:r>
        <w:r w:rsidR="009F6C4A">
          <w:rPr>
            <w:noProof/>
            <w:webHidden/>
          </w:rPr>
          <w:fldChar w:fldCharType="separate"/>
        </w:r>
        <w:r w:rsidR="005A3957">
          <w:rPr>
            <w:noProof/>
            <w:webHidden/>
          </w:rPr>
          <w:t>27</w:t>
        </w:r>
        <w:r w:rsidR="009F6C4A">
          <w:rPr>
            <w:noProof/>
            <w:webHidden/>
          </w:rPr>
          <w:fldChar w:fldCharType="end"/>
        </w:r>
      </w:hyperlink>
    </w:p>
    <w:p w14:paraId="55347912" w14:textId="692C7391"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113" w:anchor="_Toc167704109" w:history="1">
        <w:r w:rsidR="009F6C4A" w:rsidRPr="000306CF">
          <w:rPr>
            <w:rStyle w:val="Lienhypertexte"/>
            <w:noProof/>
          </w:rPr>
          <w:t>Figure 21 : Méthode virtuelle dans les enfants Tetriminos</w:t>
        </w:r>
        <w:r w:rsidR="009F6C4A">
          <w:rPr>
            <w:noProof/>
            <w:webHidden/>
          </w:rPr>
          <w:tab/>
        </w:r>
        <w:r w:rsidR="009F6C4A">
          <w:rPr>
            <w:noProof/>
            <w:webHidden/>
          </w:rPr>
          <w:fldChar w:fldCharType="begin"/>
        </w:r>
        <w:r w:rsidR="009F6C4A">
          <w:rPr>
            <w:noProof/>
            <w:webHidden/>
          </w:rPr>
          <w:instrText xml:space="preserve"> PAGEREF _Toc167704109 \h </w:instrText>
        </w:r>
        <w:r w:rsidR="009F6C4A">
          <w:rPr>
            <w:noProof/>
            <w:webHidden/>
          </w:rPr>
        </w:r>
        <w:r w:rsidR="009F6C4A">
          <w:rPr>
            <w:noProof/>
            <w:webHidden/>
          </w:rPr>
          <w:fldChar w:fldCharType="separate"/>
        </w:r>
        <w:r w:rsidR="005A3957">
          <w:rPr>
            <w:noProof/>
            <w:webHidden/>
          </w:rPr>
          <w:t>27</w:t>
        </w:r>
        <w:r w:rsidR="009F6C4A">
          <w:rPr>
            <w:noProof/>
            <w:webHidden/>
          </w:rPr>
          <w:fldChar w:fldCharType="end"/>
        </w:r>
      </w:hyperlink>
    </w:p>
    <w:p w14:paraId="59157EE7" w14:textId="4CE56C90"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114" w:anchor="_Toc167704110" w:history="1">
        <w:r w:rsidR="009F6C4A" w:rsidRPr="000306CF">
          <w:rPr>
            <w:rStyle w:val="Lienhypertexte"/>
            <w:noProof/>
          </w:rPr>
          <w:t>Figure 22 : Exemple d'espace sur les pièces</w:t>
        </w:r>
        <w:r w:rsidR="009F6C4A">
          <w:rPr>
            <w:noProof/>
            <w:webHidden/>
          </w:rPr>
          <w:tab/>
        </w:r>
        <w:r w:rsidR="009F6C4A">
          <w:rPr>
            <w:noProof/>
            <w:webHidden/>
          </w:rPr>
          <w:fldChar w:fldCharType="begin"/>
        </w:r>
        <w:r w:rsidR="009F6C4A">
          <w:rPr>
            <w:noProof/>
            <w:webHidden/>
          </w:rPr>
          <w:instrText xml:space="preserve"> PAGEREF _Toc167704110 \h </w:instrText>
        </w:r>
        <w:r w:rsidR="009F6C4A">
          <w:rPr>
            <w:noProof/>
            <w:webHidden/>
          </w:rPr>
        </w:r>
        <w:r w:rsidR="009F6C4A">
          <w:rPr>
            <w:noProof/>
            <w:webHidden/>
          </w:rPr>
          <w:fldChar w:fldCharType="separate"/>
        </w:r>
        <w:r w:rsidR="005A3957">
          <w:rPr>
            <w:noProof/>
            <w:webHidden/>
          </w:rPr>
          <w:t>28</w:t>
        </w:r>
        <w:r w:rsidR="009F6C4A">
          <w:rPr>
            <w:noProof/>
            <w:webHidden/>
          </w:rPr>
          <w:fldChar w:fldCharType="end"/>
        </w:r>
      </w:hyperlink>
    </w:p>
    <w:p w14:paraId="28B25C2E" w14:textId="65EC212D"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115" w:anchor="_Toc167704111" w:history="1">
        <w:r w:rsidR="009F6C4A" w:rsidRPr="000306CF">
          <w:rPr>
            <w:rStyle w:val="Lienhypertexte"/>
            <w:noProof/>
          </w:rPr>
          <w:t>Figure 23 : Dessins des états de rotation possible pour le T-Block</w:t>
        </w:r>
        <w:r w:rsidR="009F6C4A">
          <w:rPr>
            <w:noProof/>
            <w:webHidden/>
          </w:rPr>
          <w:tab/>
        </w:r>
        <w:r w:rsidR="009F6C4A">
          <w:rPr>
            <w:noProof/>
            <w:webHidden/>
          </w:rPr>
          <w:fldChar w:fldCharType="begin"/>
        </w:r>
        <w:r w:rsidR="009F6C4A">
          <w:rPr>
            <w:noProof/>
            <w:webHidden/>
          </w:rPr>
          <w:instrText xml:space="preserve"> PAGEREF _Toc167704111 \h </w:instrText>
        </w:r>
        <w:r w:rsidR="009F6C4A">
          <w:rPr>
            <w:noProof/>
            <w:webHidden/>
          </w:rPr>
        </w:r>
        <w:r w:rsidR="009F6C4A">
          <w:rPr>
            <w:noProof/>
            <w:webHidden/>
          </w:rPr>
          <w:fldChar w:fldCharType="separate"/>
        </w:r>
        <w:r w:rsidR="005A3957">
          <w:rPr>
            <w:noProof/>
            <w:webHidden/>
          </w:rPr>
          <w:t>29</w:t>
        </w:r>
        <w:r w:rsidR="009F6C4A">
          <w:rPr>
            <w:noProof/>
            <w:webHidden/>
          </w:rPr>
          <w:fldChar w:fldCharType="end"/>
        </w:r>
      </w:hyperlink>
    </w:p>
    <w:p w14:paraId="5D8718A4" w14:textId="579E54E7"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116" w:anchor="_Toc167704112" w:history="1">
        <w:r w:rsidR="009F6C4A" w:rsidRPr="000306CF">
          <w:rPr>
            <w:rStyle w:val="Lienhypertexte"/>
            <w:noProof/>
          </w:rPr>
          <w:t>Figure 24 : Définition de l'occupation selon l'état de rotation du tetriminos</w:t>
        </w:r>
        <w:r w:rsidR="009F6C4A">
          <w:rPr>
            <w:noProof/>
            <w:webHidden/>
          </w:rPr>
          <w:tab/>
        </w:r>
        <w:r w:rsidR="009F6C4A">
          <w:rPr>
            <w:noProof/>
            <w:webHidden/>
          </w:rPr>
          <w:fldChar w:fldCharType="begin"/>
        </w:r>
        <w:r w:rsidR="009F6C4A">
          <w:rPr>
            <w:noProof/>
            <w:webHidden/>
          </w:rPr>
          <w:instrText xml:space="preserve"> PAGEREF _Toc167704112 \h </w:instrText>
        </w:r>
        <w:r w:rsidR="009F6C4A">
          <w:rPr>
            <w:noProof/>
            <w:webHidden/>
          </w:rPr>
        </w:r>
        <w:r w:rsidR="009F6C4A">
          <w:rPr>
            <w:noProof/>
            <w:webHidden/>
          </w:rPr>
          <w:fldChar w:fldCharType="separate"/>
        </w:r>
        <w:r w:rsidR="005A3957">
          <w:rPr>
            <w:noProof/>
            <w:webHidden/>
          </w:rPr>
          <w:t>29</w:t>
        </w:r>
        <w:r w:rsidR="009F6C4A">
          <w:rPr>
            <w:noProof/>
            <w:webHidden/>
          </w:rPr>
          <w:fldChar w:fldCharType="end"/>
        </w:r>
      </w:hyperlink>
    </w:p>
    <w:p w14:paraId="22C933CE" w14:textId="66E0FF8C"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117" w:anchor="_Toc167704113" w:history="1">
        <w:r w:rsidR="009F6C4A" w:rsidRPr="000306CF">
          <w:rPr>
            <w:rStyle w:val="Lienhypertexte"/>
            <w:noProof/>
          </w:rPr>
          <w:t>Figure 25 :  Exemple de décalage lors de la rotation</w:t>
        </w:r>
        <w:r w:rsidR="009F6C4A">
          <w:rPr>
            <w:noProof/>
            <w:webHidden/>
          </w:rPr>
          <w:tab/>
        </w:r>
        <w:r w:rsidR="009F6C4A">
          <w:rPr>
            <w:noProof/>
            <w:webHidden/>
          </w:rPr>
          <w:fldChar w:fldCharType="begin"/>
        </w:r>
        <w:r w:rsidR="009F6C4A">
          <w:rPr>
            <w:noProof/>
            <w:webHidden/>
          </w:rPr>
          <w:instrText xml:space="preserve"> PAGEREF _Toc167704113 \h </w:instrText>
        </w:r>
        <w:r w:rsidR="009F6C4A">
          <w:rPr>
            <w:noProof/>
            <w:webHidden/>
          </w:rPr>
        </w:r>
        <w:r w:rsidR="009F6C4A">
          <w:rPr>
            <w:noProof/>
            <w:webHidden/>
          </w:rPr>
          <w:fldChar w:fldCharType="separate"/>
        </w:r>
        <w:r w:rsidR="005A3957">
          <w:rPr>
            <w:noProof/>
            <w:webHidden/>
          </w:rPr>
          <w:t>30</w:t>
        </w:r>
        <w:r w:rsidR="009F6C4A">
          <w:rPr>
            <w:noProof/>
            <w:webHidden/>
          </w:rPr>
          <w:fldChar w:fldCharType="end"/>
        </w:r>
      </w:hyperlink>
    </w:p>
    <w:p w14:paraId="1BD532B7" w14:textId="2092972A"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118" w:anchor="_Toc167704114" w:history="1">
        <w:r w:rsidR="009F6C4A" w:rsidRPr="000306CF">
          <w:rPr>
            <w:rStyle w:val="Lienhypertexte"/>
            <w:noProof/>
          </w:rPr>
          <w:t>Figure 26 : Gestion des inputs pour les déplacements</w:t>
        </w:r>
        <w:r w:rsidR="009F6C4A">
          <w:rPr>
            <w:noProof/>
            <w:webHidden/>
          </w:rPr>
          <w:tab/>
        </w:r>
        <w:r w:rsidR="009F6C4A">
          <w:rPr>
            <w:noProof/>
            <w:webHidden/>
          </w:rPr>
          <w:fldChar w:fldCharType="begin"/>
        </w:r>
        <w:r w:rsidR="009F6C4A">
          <w:rPr>
            <w:noProof/>
            <w:webHidden/>
          </w:rPr>
          <w:instrText xml:space="preserve"> PAGEREF _Toc167704114 \h </w:instrText>
        </w:r>
        <w:r w:rsidR="009F6C4A">
          <w:rPr>
            <w:noProof/>
            <w:webHidden/>
          </w:rPr>
        </w:r>
        <w:r w:rsidR="009F6C4A">
          <w:rPr>
            <w:noProof/>
            <w:webHidden/>
          </w:rPr>
          <w:fldChar w:fldCharType="separate"/>
        </w:r>
        <w:r w:rsidR="005A3957">
          <w:rPr>
            <w:noProof/>
            <w:webHidden/>
          </w:rPr>
          <w:t>31</w:t>
        </w:r>
        <w:r w:rsidR="009F6C4A">
          <w:rPr>
            <w:noProof/>
            <w:webHidden/>
          </w:rPr>
          <w:fldChar w:fldCharType="end"/>
        </w:r>
      </w:hyperlink>
    </w:p>
    <w:p w14:paraId="5D0757E4" w14:textId="3D81177B"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119" w:anchor="_Toc167704115" w:history="1">
        <w:r w:rsidR="009F6C4A" w:rsidRPr="000306CF">
          <w:rPr>
            <w:rStyle w:val="Lienhypertexte"/>
            <w:noProof/>
          </w:rPr>
          <w:t>Figure 27 : Gestion de la touche espace</w:t>
        </w:r>
        <w:r w:rsidR="009F6C4A">
          <w:rPr>
            <w:noProof/>
            <w:webHidden/>
          </w:rPr>
          <w:tab/>
        </w:r>
        <w:r w:rsidR="009F6C4A">
          <w:rPr>
            <w:noProof/>
            <w:webHidden/>
          </w:rPr>
          <w:fldChar w:fldCharType="begin"/>
        </w:r>
        <w:r w:rsidR="009F6C4A">
          <w:rPr>
            <w:noProof/>
            <w:webHidden/>
          </w:rPr>
          <w:instrText xml:space="preserve"> PAGEREF _Toc167704115 \h </w:instrText>
        </w:r>
        <w:r w:rsidR="009F6C4A">
          <w:rPr>
            <w:noProof/>
            <w:webHidden/>
          </w:rPr>
        </w:r>
        <w:r w:rsidR="009F6C4A">
          <w:rPr>
            <w:noProof/>
            <w:webHidden/>
          </w:rPr>
          <w:fldChar w:fldCharType="separate"/>
        </w:r>
        <w:r w:rsidR="005A3957">
          <w:rPr>
            <w:noProof/>
            <w:webHidden/>
          </w:rPr>
          <w:t>31</w:t>
        </w:r>
        <w:r w:rsidR="009F6C4A">
          <w:rPr>
            <w:noProof/>
            <w:webHidden/>
          </w:rPr>
          <w:fldChar w:fldCharType="end"/>
        </w:r>
      </w:hyperlink>
    </w:p>
    <w:p w14:paraId="7DC3B59E" w14:textId="5911798B"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120" w:anchor="_Toc167704116" w:history="1">
        <w:r w:rsidR="009F6C4A" w:rsidRPr="000306CF">
          <w:rPr>
            <w:rStyle w:val="Lienhypertexte"/>
            <w:noProof/>
          </w:rPr>
          <w:t>Figure 28 :  Boucle principale du jeu</w:t>
        </w:r>
        <w:r w:rsidR="009F6C4A">
          <w:rPr>
            <w:noProof/>
            <w:webHidden/>
          </w:rPr>
          <w:tab/>
        </w:r>
        <w:r w:rsidR="009F6C4A">
          <w:rPr>
            <w:noProof/>
            <w:webHidden/>
          </w:rPr>
          <w:fldChar w:fldCharType="begin"/>
        </w:r>
        <w:r w:rsidR="009F6C4A">
          <w:rPr>
            <w:noProof/>
            <w:webHidden/>
          </w:rPr>
          <w:instrText xml:space="preserve"> PAGEREF _Toc167704116 \h </w:instrText>
        </w:r>
        <w:r w:rsidR="009F6C4A">
          <w:rPr>
            <w:noProof/>
            <w:webHidden/>
          </w:rPr>
        </w:r>
        <w:r w:rsidR="009F6C4A">
          <w:rPr>
            <w:noProof/>
            <w:webHidden/>
          </w:rPr>
          <w:fldChar w:fldCharType="separate"/>
        </w:r>
        <w:r w:rsidR="005A3957">
          <w:rPr>
            <w:noProof/>
            <w:webHidden/>
          </w:rPr>
          <w:t>33</w:t>
        </w:r>
        <w:r w:rsidR="009F6C4A">
          <w:rPr>
            <w:noProof/>
            <w:webHidden/>
          </w:rPr>
          <w:fldChar w:fldCharType="end"/>
        </w:r>
      </w:hyperlink>
    </w:p>
    <w:p w14:paraId="581B6EE6" w14:textId="148CD104" w:rsidR="009F6C4A" w:rsidRDefault="00000000">
      <w:pPr>
        <w:pStyle w:val="Tabledesillustrations"/>
        <w:tabs>
          <w:tab w:val="right" w:leader="dot" w:pos="9060"/>
        </w:tabs>
        <w:rPr>
          <w:rFonts w:eastAsiaTheme="minorEastAsia" w:cstheme="minorBidi"/>
          <w:noProof/>
          <w:kern w:val="2"/>
          <w:sz w:val="22"/>
          <w:szCs w:val="22"/>
          <w14:ligatures w14:val="standardContextual"/>
        </w:rPr>
      </w:pPr>
      <w:hyperlink r:id="rId121" w:anchor="_Toc167704117" w:history="1">
        <w:r w:rsidR="009F6C4A" w:rsidRPr="000306CF">
          <w:rPr>
            <w:rStyle w:val="Lienhypertexte"/>
            <w:noProof/>
          </w:rPr>
          <w:t>Figure 29 : Zone de prévisualisation</w:t>
        </w:r>
        <w:r w:rsidR="009F6C4A">
          <w:rPr>
            <w:noProof/>
            <w:webHidden/>
          </w:rPr>
          <w:tab/>
        </w:r>
        <w:r w:rsidR="009F6C4A">
          <w:rPr>
            <w:noProof/>
            <w:webHidden/>
          </w:rPr>
          <w:fldChar w:fldCharType="begin"/>
        </w:r>
        <w:r w:rsidR="009F6C4A">
          <w:rPr>
            <w:noProof/>
            <w:webHidden/>
          </w:rPr>
          <w:instrText xml:space="preserve"> PAGEREF _Toc167704117 \h </w:instrText>
        </w:r>
        <w:r w:rsidR="009F6C4A">
          <w:rPr>
            <w:noProof/>
            <w:webHidden/>
          </w:rPr>
        </w:r>
        <w:r w:rsidR="009F6C4A">
          <w:rPr>
            <w:noProof/>
            <w:webHidden/>
          </w:rPr>
          <w:fldChar w:fldCharType="separate"/>
        </w:r>
        <w:r w:rsidR="005A3957">
          <w:rPr>
            <w:noProof/>
            <w:webHidden/>
          </w:rPr>
          <w:t>40</w:t>
        </w:r>
        <w:r w:rsidR="009F6C4A">
          <w:rPr>
            <w:noProof/>
            <w:webHidden/>
          </w:rPr>
          <w:fldChar w:fldCharType="end"/>
        </w:r>
      </w:hyperlink>
    </w:p>
    <w:p w14:paraId="0F5A6812" w14:textId="2F7A5B2D" w:rsidR="003A38E7" w:rsidRPr="00D15EE8" w:rsidRDefault="003A38E7" w:rsidP="003A38E7">
      <w:pPr>
        <w:pStyle w:val="Retraitcorpsdetexte"/>
      </w:pPr>
      <w:r w:rsidRPr="00D15EE8">
        <w:fldChar w:fldCharType="end"/>
      </w:r>
    </w:p>
    <w:p w14:paraId="69F4337A" w14:textId="77777777" w:rsidR="003A38E7" w:rsidRPr="00D15EE8" w:rsidRDefault="003A38E7" w:rsidP="003C4C1F">
      <w:pPr>
        <w:pStyle w:val="Titre2"/>
      </w:pPr>
      <w:bookmarkStart w:id="149" w:name="_Toc532179972"/>
      <w:bookmarkStart w:id="150" w:name="_Toc165969658"/>
      <w:bookmarkStart w:id="151" w:name="_Toc167881518"/>
      <w:r w:rsidRPr="00D15EE8">
        <w:t>Journal de travail</w:t>
      </w:r>
      <w:bookmarkEnd w:id="149"/>
      <w:bookmarkEnd w:id="150"/>
      <w:bookmarkEnd w:id="151"/>
    </w:p>
    <w:p w14:paraId="2A7220DC" w14:textId="3CE4F974" w:rsidR="009F6C4A" w:rsidRPr="009F6C4A" w:rsidRDefault="009F6C4A" w:rsidP="00A90ECA">
      <w:pPr>
        <w:pStyle w:val="Corpsdetexte"/>
        <w:spacing w:line="276" w:lineRule="auto"/>
        <w:jc w:val="left"/>
      </w:pPr>
      <w:r>
        <w:t>Le journal de travail est disponible en annexe.</w:t>
      </w:r>
    </w:p>
    <w:p w14:paraId="59A4B02E" w14:textId="77777777" w:rsidR="009F6C4A" w:rsidRPr="009F6C4A" w:rsidRDefault="009F6C4A" w:rsidP="009F6C4A">
      <w:pPr>
        <w:pStyle w:val="Retraitcorpsdetexte"/>
      </w:pPr>
    </w:p>
    <w:p w14:paraId="4AD9E28B" w14:textId="6C72B418" w:rsidR="00903FEF" w:rsidRPr="00D15EE8" w:rsidRDefault="00903FEF" w:rsidP="003C4C1F">
      <w:pPr>
        <w:pStyle w:val="Titre2"/>
      </w:pPr>
      <w:bookmarkStart w:id="152" w:name="_Toc167881519"/>
      <w:r w:rsidRPr="00D15EE8">
        <w:t>Webographie</w:t>
      </w:r>
      <w:bookmarkEnd w:id="152"/>
    </w:p>
    <w:p w14:paraId="1F6842A9" w14:textId="56010C7A" w:rsidR="006854FB" w:rsidRDefault="006854FB" w:rsidP="00C743E5">
      <w:pPr>
        <w:pStyle w:val="Corpsdetexte"/>
        <w:jc w:val="left"/>
      </w:pPr>
      <w:r w:rsidRPr="00D15EE8">
        <w:t>//tableau avec nom du site et lien de la page concernée</w:t>
      </w:r>
    </w:p>
    <w:p w14:paraId="10E2F75F" w14:textId="36E43DA3" w:rsidR="007837CC" w:rsidRDefault="007837CC" w:rsidP="006854FB">
      <w:pPr>
        <w:pStyle w:val="Retraitcorpsdetexte"/>
      </w:pPr>
    </w:p>
    <w:p w14:paraId="235D51DD" w14:textId="728C64C8" w:rsidR="008C710E" w:rsidRDefault="008C710E" w:rsidP="00A90ECA">
      <w:pPr>
        <w:pStyle w:val="Corpsdetexte"/>
        <w:spacing w:line="276" w:lineRule="auto"/>
        <w:jc w:val="left"/>
      </w:pPr>
      <w:r>
        <w:t>GitHub :</w:t>
      </w:r>
    </w:p>
    <w:p w14:paraId="60200DEC" w14:textId="40F2B82E" w:rsidR="008C710E" w:rsidRDefault="008C710E" w:rsidP="00A90ECA">
      <w:pPr>
        <w:pStyle w:val="Corpsdetexte"/>
        <w:spacing w:line="276" w:lineRule="auto"/>
        <w:jc w:val="left"/>
      </w:pPr>
      <w:r w:rsidRPr="008C710E">
        <w:t>https://github.com/Xale2111/CodeTris</w:t>
      </w:r>
    </w:p>
    <w:p w14:paraId="14CDB343" w14:textId="4107D478" w:rsidR="008C710E" w:rsidRDefault="008C710E" w:rsidP="00A90ECA">
      <w:pPr>
        <w:pStyle w:val="Corpsdetexte"/>
        <w:spacing w:line="276" w:lineRule="auto"/>
        <w:jc w:val="left"/>
      </w:pPr>
      <w:r>
        <w:t>Text to ascii :</w:t>
      </w:r>
    </w:p>
    <w:p w14:paraId="13C904B8" w14:textId="5DDCAB6A" w:rsidR="008C710E" w:rsidRDefault="008C710E" w:rsidP="00A90ECA">
      <w:pPr>
        <w:pStyle w:val="Corpsdetexte"/>
        <w:spacing w:line="276" w:lineRule="auto"/>
        <w:jc w:val="left"/>
      </w:pPr>
      <w:r w:rsidRPr="008C710E">
        <w:t>https://patorjk.com/software/taag/#p=display&amp;f=Graffiti&amp;t=Type%20Something%20</w:t>
      </w:r>
    </w:p>
    <w:p w14:paraId="581A69C2" w14:textId="27EFD068" w:rsidR="008C710E" w:rsidRDefault="008C710E" w:rsidP="00A90ECA">
      <w:pPr>
        <w:pStyle w:val="Corpsdetexte"/>
        <w:spacing w:line="276" w:lineRule="auto"/>
        <w:jc w:val="left"/>
      </w:pPr>
      <w:r>
        <w:t>Stackoverflow :</w:t>
      </w:r>
    </w:p>
    <w:p w14:paraId="3E61AE1C" w14:textId="75A8F32C" w:rsidR="008C710E" w:rsidRPr="00C743E5" w:rsidRDefault="00000000" w:rsidP="00A90ECA">
      <w:pPr>
        <w:pStyle w:val="Corpsdetexte"/>
        <w:spacing w:line="276" w:lineRule="auto"/>
        <w:jc w:val="left"/>
      </w:pPr>
      <w:hyperlink r:id="rId122" w:history="1">
        <w:r w:rsidR="008C710E" w:rsidRPr="00C743E5">
          <w:t>https://stackoverflow.com/questions/2344320/comparing-strings-with-tolerance</w:t>
        </w:r>
      </w:hyperlink>
    </w:p>
    <w:p w14:paraId="613709E2" w14:textId="6D85CDE0" w:rsidR="008C710E" w:rsidRPr="00C743E5" w:rsidRDefault="00000000" w:rsidP="00A90ECA">
      <w:pPr>
        <w:pStyle w:val="Corpsdetexte"/>
        <w:spacing w:line="276" w:lineRule="auto"/>
        <w:jc w:val="left"/>
      </w:pPr>
      <w:hyperlink r:id="rId123" w:history="1">
        <w:r w:rsidR="008C710E" w:rsidRPr="00C743E5">
          <w:t>https://stackoverflow.com/questions/68265841/c-sharp-override-with-different-child-parameters-same-parent</w:t>
        </w:r>
      </w:hyperlink>
    </w:p>
    <w:p w14:paraId="187BEC39" w14:textId="413803FC" w:rsidR="008C710E" w:rsidRPr="00C743E5" w:rsidRDefault="00000000" w:rsidP="00A90ECA">
      <w:pPr>
        <w:pStyle w:val="Corpsdetexte"/>
        <w:spacing w:line="276" w:lineRule="auto"/>
        <w:jc w:val="left"/>
      </w:pPr>
      <w:hyperlink r:id="rId124" w:history="1">
        <w:r w:rsidR="008C710E" w:rsidRPr="00C743E5">
          <w:t>https://stackoverflow.com/questions/38426338/c-sharp-console-disable-resize</w:t>
        </w:r>
      </w:hyperlink>
    </w:p>
    <w:p w14:paraId="3E09315C" w14:textId="1CFDACE5" w:rsidR="008C710E" w:rsidRPr="00C743E5" w:rsidRDefault="00000000" w:rsidP="00A90ECA">
      <w:pPr>
        <w:pStyle w:val="Corpsdetexte"/>
        <w:spacing w:line="276" w:lineRule="auto"/>
        <w:jc w:val="left"/>
      </w:pPr>
      <w:hyperlink r:id="rId125" w:history="1">
        <w:r w:rsidR="008C710E" w:rsidRPr="00C743E5">
          <w:t>https://stackoverflow.com/questions/67008500/how-to-move-c-sharp-console-application-window-to-the-center-of-the-screen</w:t>
        </w:r>
      </w:hyperlink>
    </w:p>
    <w:p w14:paraId="4B23D6D1" w14:textId="6EFD66DF" w:rsidR="008C710E" w:rsidRPr="00C743E5" w:rsidRDefault="008C710E" w:rsidP="00A90ECA">
      <w:pPr>
        <w:pStyle w:val="Corpsdetexte"/>
        <w:spacing w:line="276" w:lineRule="auto"/>
        <w:jc w:val="left"/>
      </w:pPr>
      <w:r w:rsidRPr="00C743E5">
        <w:t>LucidChart (Schéma UML) :</w:t>
      </w:r>
    </w:p>
    <w:p w14:paraId="4C876FCA" w14:textId="4ADE9892" w:rsidR="008C710E" w:rsidRDefault="00000000" w:rsidP="00A90ECA">
      <w:pPr>
        <w:pStyle w:val="Corpsdetexte"/>
        <w:spacing w:line="276" w:lineRule="auto"/>
        <w:jc w:val="left"/>
      </w:pPr>
      <w:hyperlink r:id="rId126" w:history="1">
        <w:r w:rsidR="008C710E" w:rsidRPr="00C743E5">
          <w:t>https://www.lucidchart.com/pages</w:t>
        </w:r>
      </w:hyperlink>
    </w:p>
    <w:p w14:paraId="3B291AA7" w14:textId="11283A69" w:rsidR="008C710E" w:rsidRDefault="008C710E" w:rsidP="00A90ECA">
      <w:pPr>
        <w:pStyle w:val="Corpsdetexte"/>
        <w:spacing w:line="276" w:lineRule="auto"/>
        <w:jc w:val="left"/>
      </w:pPr>
      <w:r>
        <w:t xml:space="preserve">Figma : </w:t>
      </w:r>
    </w:p>
    <w:p w14:paraId="39999430" w14:textId="588FE889" w:rsidR="008C710E" w:rsidRDefault="008C710E" w:rsidP="00A90ECA">
      <w:pPr>
        <w:pStyle w:val="Corpsdetexte"/>
        <w:spacing w:line="276" w:lineRule="auto"/>
        <w:jc w:val="left"/>
      </w:pPr>
      <w:r w:rsidRPr="008C710E">
        <w:t>https://www.figma.com/</w:t>
      </w:r>
    </w:p>
    <w:p w14:paraId="3EF57660" w14:textId="2DED905F" w:rsidR="008C710E" w:rsidRDefault="008C710E" w:rsidP="00A90ECA">
      <w:pPr>
        <w:pStyle w:val="Corpsdetexte"/>
        <w:spacing w:line="276" w:lineRule="auto"/>
        <w:jc w:val="left"/>
      </w:pPr>
      <w:r>
        <w:t>Convertisseur Youtube to Wav :</w:t>
      </w:r>
    </w:p>
    <w:p w14:paraId="35C84F14" w14:textId="23D8C542" w:rsidR="007837CC" w:rsidRDefault="008C710E" w:rsidP="00A90ECA">
      <w:pPr>
        <w:pStyle w:val="Corpsdetexte"/>
        <w:spacing w:line="276" w:lineRule="auto"/>
        <w:jc w:val="left"/>
      </w:pPr>
      <w:r w:rsidRPr="008C710E">
        <w:t>https://youtubetowav.com/</w:t>
      </w:r>
    </w:p>
    <w:p w14:paraId="1A421844" w14:textId="222DA345" w:rsidR="008C710E" w:rsidRDefault="008C710E" w:rsidP="00A90ECA">
      <w:pPr>
        <w:pStyle w:val="Corpsdetexte"/>
        <w:spacing w:line="276" w:lineRule="auto"/>
        <w:jc w:val="left"/>
      </w:pPr>
      <w:r>
        <w:t>Musique Tetris :</w:t>
      </w:r>
    </w:p>
    <w:p w14:paraId="2901CC15" w14:textId="4E14479F" w:rsidR="008C710E" w:rsidRDefault="008C710E" w:rsidP="00A90ECA">
      <w:pPr>
        <w:pStyle w:val="Corpsdetexte"/>
        <w:spacing w:line="276" w:lineRule="auto"/>
        <w:jc w:val="left"/>
      </w:pPr>
      <w:r w:rsidRPr="008C710E">
        <w:t>https://www.youtube.com/watch?v=7TqGvfx1Xvs</w:t>
      </w:r>
    </w:p>
    <w:p w14:paraId="2FDD4E62" w14:textId="0D64678F" w:rsidR="007837CC" w:rsidRDefault="007837CC" w:rsidP="00A90ECA">
      <w:pPr>
        <w:pStyle w:val="Corpsdetexte"/>
        <w:spacing w:line="276" w:lineRule="auto"/>
        <w:jc w:val="left"/>
      </w:pPr>
      <w:r>
        <w:lastRenderedPageBreak/>
        <w:t>Musique suspense :</w:t>
      </w:r>
    </w:p>
    <w:p w14:paraId="34025E50" w14:textId="4BFCD8C7" w:rsidR="007837CC" w:rsidRDefault="007837CC" w:rsidP="00A90ECA">
      <w:pPr>
        <w:pStyle w:val="Corpsdetexte"/>
        <w:spacing w:line="276" w:lineRule="auto"/>
        <w:jc w:val="left"/>
      </w:pPr>
      <w:r w:rsidRPr="007837CC">
        <w:t>https://www.youtube.com/watch?v=xjSRwF0pHtc&amp;list=PLo1hNEB444aUfipwqyi6V5JAdjJ8c72Su&amp;index=4</w:t>
      </w:r>
    </w:p>
    <w:p w14:paraId="2A7E0678" w14:textId="77777777" w:rsidR="00C743E5" w:rsidRPr="00D15EE8" w:rsidRDefault="00C743E5" w:rsidP="00C743E5">
      <w:pPr>
        <w:pStyle w:val="Corpsdetexte"/>
        <w:jc w:val="left"/>
      </w:pPr>
    </w:p>
    <w:p w14:paraId="32F4357D" w14:textId="77777777" w:rsidR="00903FEF" w:rsidRPr="00D15EE8" w:rsidRDefault="00903FEF" w:rsidP="00C474EF">
      <w:pPr>
        <w:pStyle w:val="Titre1"/>
      </w:pPr>
      <w:bookmarkStart w:id="153" w:name="_Toc167881520"/>
      <w:r w:rsidRPr="00D15EE8">
        <w:t>Annexes</w:t>
      </w:r>
      <w:bookmarkEnd w:id="153"/>
    </w:p>
    <w:p w14:paraId="561C910E" w14:textId="376BA27F" w:rsidR="006854FB" w:rsidRPr="00D15EE8" w:rsidRDefault="006854FB" w:rsidP="006854FB">
      <w:pPr>
        <w:pStyle w:val="Corpsdetexte"/>
      </w:pPr>
      <w:r w:rsidRPr="00D15EE8">
        <w:t>//git hub (public), JRNLTRV, DB</w:t>
      </w:r>
      <w:r w:rsidR="008C710E">
        <w:t xml:space="preserve"> (script + readMe pour setup)</w:t>
      </w:r>
      <w:r w:rsidRPr="00D15EE8">
        <w:t>,</w:t>
      </w:r>
      <w:r w:rsidR="00EB25EF">
        <w:t xml:space="preserve">Glossaire, GANTT de la planif (en A3 ?), CDC, </w:t>
      </w:r>
    </w:p>
    <w:p w14:paraId="5DB4BF2B" w14:textId="77777777" w:rsidR="00903FEF" w:rsidRPr="00D15EE8" w:rsidRDefault="00B64C66" w:rsidP="000A310F">
      <w:pPr>
        <w:pStyle w:val="Informations"/>
        <w:numPr>
          <w:ilvl w:val="5"/>
          <w:numId w:val="12"/>
        </w:numPr>
      </w:pPr>
      <w:r w:rsidRPr="00D15EE8">
        <w:t>Listing du code source (partiel ou, plus rarement complet)</w:t>
      </w:r>
    </w:p>
    <w:p w14:paraId="7A16CEC0" w14:textId="77777777" w:rsidR="00903FEF" w:rsidRPr="00D15EE8" w:rsidRDefault="00903FEF" w:rsidP="000A310F">
      <w:pPr>
        <w:pStyle w:val="Informations"/>
        <w:numPr>
          <w:ilvl w:val="5"/>
          <w:numId w:val="12"/>
        </w:numPr>
      </w:pPr>
      <w:r w:rsidRPr="00D15EE8">
        <w:t>Guide</w:t>
      </w:r>
      <w:r w:rsidR="00ED6F46" w:rsidRPr="00D15EE8">
        <w:t>(s)</w:t>
      </w:r>
      <w:r w:rsidR="00B64C66" w:rsidRPr="00D15EE8">
        <w:t xml:space="preserve"> d’utilisation et/ou guide de l’administrateur</w:t>
      </w:r>
    </w:p>
    <w:p w14:paraId="58069ECC" w14:textId="77777777" w:rsidR="00903FEF" w:rsidRPr="00D15EE8" w:rsidRDefault="00ED6F46" w:rsidP="000A310F">
      <w:pPr>
        <w:pStyle w:val="Informations"/>
        <w:numPr>
          <w:ilvl w:val="5"/>
          <w:numId w:val="12"/>
        </w:numPr>
      </w:pPr>
      <w:r w:rsidRPr="00D15EE8">
        <w:t>Etat ou</w:t>
      </w:r>
      <w:r w:rsidR="00903FEF" w:rsidRPr="00D15EE8">
        <w:t xml:space="preserve"> « dump » </w:t>
      </w:r>
      <w:r w:rsidRPr="00D15EE8">
        <w:t xml:space="preserve">de la configuration </w:t>
      </w:r>
      <w:r w:rsidR="00903FEF" w:rsidRPr="00D15EE8">
        <w:t>des équipements</w:t>
      </w:r>
      <w:r w:rsidRPr="00D15EE8">
        <w:t xml:space="preserve"> (routeur, switch, robot, etc.).</w:t>
      </w:r>
    </w:p>
    <w:p w14:paraId="1106EC7A" w14:textId="06E7F29D" w:rsidR="007F30AE" w:rsidRPr="00D15EE8" w:rsidRDefault="00903FEF" w:rsidP="000A310F">
      <w:pPr>
        <w:pStyle w:val="Informations"/>
        <w:numPr>
          <w:ilvl w:val="5"/>
          <w:numId w:val="12"/>
        </w:numPr>
      </w:pPr>
      <w:r w:rsidRPr="00D15EE8">
        <w:t>Extraits</w:t>
      </w:r>
      <w:r w:rsidR="00ED6F46" w:rsidRPr="00D15EE8">
        <w:t xml:space="preserve"> de catalogue, documentation de fabricant</w:t>
      </w:r>
      <w:r w:rsidRPr="00D15EE8">
        <w:t>, etc.</w:t>
      </w:r>
    </w:p>
    <w:sectPr w:rsidR="007F30AE" w:rsidRPr="00D15EE8" w:rsidSect="004775AC">
      <w:headerReference w:type="default" r:id="rId127"/>
      <w:footerReference w:type="default" r:id="rId128"/>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6A907F" w14:textId="77777777" w:rsidR="00CF525F" w:rsidRDefault="00CF525F">
      <w:r>
        <w:separator/>
      </w:r>
    </w:p>
  </w:endnote>
  <w:endnote w:type="continuationSeparator" w:id="0">
    <w:p w14:paraId="18BBDF78" w14:textId="77777777" w:rsidR="00CF525F" w:rsidRDefault="00CF52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TML L">
    <w:altName w:val="Calibri"/>
    <w:panose1 w:val="020B06030503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8"/>
      <w:gridCol w:w="2612"/>
      <w:gridCol w:w="3030"/>
    </w:tblGrid>
    <w:tr w:rsidR="00771CF1" w:rsidRPr="00000197" w14:paraId="5E213D16" w14:textId="77777777" w:rsidTr="00E52B61">
      <w:trPr>
        <w:trHeight w:hRule="exact" w:val="227"/>
        <w:jc w:val="center"/>
      </w:trPr>
      <w:tc>
        <w:tcPr>
          <w:tcW w:w="3510" w:type="dxa"/>
          <w:vAlign w:val="center"/>
        </w:tcPr>
        <w:p w14:paraId="6A61186E" w14:textId="283B63AF" w:rsidR="00771CF1" w:rsidRDefault="00771CF1" w:rsidP="00742484">
          <w:pPr>
            <w:pStyle w:val="-Pieddepage"/>
          </w:pPr>
          <w:r w:rsidRPr="00742484">
            <w:t>Auteur</w:t>
          </w:r>
          <w:r w:rsidRPr="00000197">
            <w:rPr>
              <w:rFonts w:cs="Arial"/>
              <w:szCs w:val="16"/>
            </w:rPr>
            <w:t> :</w:t>
          </w:r>
          <w:r>
            <w:rPr>
              <w:rFonts w:cs="Arial"/>
              <w:szCs w:val="16"/>
            </w:rPr>
            <w:t xml:space="preserve"> </w:t>
          </w:r>
          <w:fldSimple w:instr=" AUTHOR   \* MERGEFORMAT ">
            <w:r w:rsidR="005A3957" w:rsidRPr="005A3957">
              <w:rPr>
                <w:rFonts w:cs="Arial"/>
                <w:noProof/>
                <w:szCs w:val="16"/>
              </w:rPr>
              <w:t>Alexandre Samuel</w:t>
            </w:r>
            <w:r w:rsidR="005A3957">
              <w:rPr>
                <w:noProof/>
              </w:rPr>
              <w:t xml:space="preserve"> King</w:t>
            </w:r>
          </w:fldSimple>
        </w:p>
        <w:p w14:paraId="29F3270D" w14:textId="77777777" w:rsidR="00771CF1" w:rsidRPr="00000197" w:rsidRDefault="00771CF1" w:rsidP="002D7D46">
          <w:pPr>
            <w:pStyle w:val="-Pieddepage"/>
            <w:rPr>
              <w:rFonts w:cs="Arial"/>
              <w:szCs w:val="16"/>
            </w:rPr>
          </w:pPr>
        </w:p>
      </w:tc>
      <w:tc>
        <w:tcPr>
          <w:tcW w:w="2680" w:type="dxa"/>
          <w:vAlign w:val="center"/>
        </w:tcPr>
        <w:p w14:paraId="702DF78F" w14:textId="77777777" w:rsidR="00771CF1" w:rsidRPr="00000197" w:rsidRDefault="00771CF1" w:rsidP="00955930">
          <w:pPr>
            <w:pStyle w:val="-Pieddepage"/>
            <w:jc w:val="center"/>
            <w:rPr>
              <w:rFonts w:cs="Arial"/>
              <w:szCs w:val="16"/>
            </w:rPr>
          </w:pPr>
        </w:p>
      </w:tc>
      <w:tc>
        <w:tcPr>
          <w:tcW w:w="3096" w:type="dxa"/>
          <w:vAlign w:val="center"/>
        </w:tcPr>
        <w:p w14:paraId="2E7F20FC" w14:textId="16E4D13A" w:rsidR="00771CF1" w:rsidRPr="00000197" w:rsidRDefault="00771CF1" w:rsidP="001764CE">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5A3957">
            <w:rPr>
              <w:rFonts w:cs="Arial"/>
              <w:noProof/>
              <w:szCs w:val="16"/>
            </w:rPr>
            <w:t>11.03.2024</w:t>
          </w:r>
          <w:r>
            <w:rPr>
              <w:rFonts w:cs="Arial"/>
              <w:szCs w:val="16"/>
            </w:rPr>
            <w:fldChar w:fldCharType="end"/>
          </w:r>
        </w:p>
      </w:tc>
    </w:tr>
    <w:tr w:rsidR="00771CF1" w:rsidRPr="00000197" w14:paraId="6486E40B" w14:textId="77777777" w:rsidTr="00E52B61">
      <w:trPr>
        <w:jc w:val="center"/>
      </w:trPr>
      <w:tc>
        <w:tcPr>
          <w:tcW w:w="3510" w:type="dxa"/>
          <w:vAlign w:val="center"/>
        </w:tcPr>
        <w:p w14:paraId="3C315128" w14:textId="78FE73A3" w:rsidR="00771CF1" w:rsidRPr="00000197" w:rsidRDefault="00771CF1" w:rsidP="002D7D46">
          <w:pPr>
            <w:pStyle w:val="-Pieddepage"/>
            <w:rPr>
              <w:rFonts w:cs="Arial"/>
              <w:szCs w:val="16"/>
            </w:rPr>
          </w:pPr>
          <w:r>
            <w:rPr>
              <w:rFonts w:cs="Arial"/>
              <w:szCs w:val="16"/>
            </w:rPr>
            <w:t xml:space="preserve">Modifié par : </w:t>
          </w:r>
          <w:fldSimple w:instr=" LASTSAVEDBY   \* MERGEFORMAT ">
            <w:r w:rsidR="005A3957">
              <w:rPr>
                <w:noProof/>
              </w:rPr>
              <w:t>Alexandre Samuel King</w:t>
            </w:r>
          </w:fldSimple>
          <w:r w:rsidRPr="00000197">
            <w:rPr>
              <w:rFonts w:cs="Arial"/>
              <w:szCs w:val="16"/>
            </w:rPr>
            <w:t xml:space="preserve"> </w:t>
          </w:r>
        </w:p>
      </w:tc>
      <w:tc>
        <w:tcPr>
          <w:tcW w:w="2680" w:type="dxa"/>
          <w:vAlign w:val="center"/>
        </w:tcPr>
        <w:p w14:paraId="4B032F0B" w14:textId="77777777" w:rsidR="00771CF1" w:rsidRPr="00000197" w:rsidRDefault="00771CF1" w:rsidP="00955930">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Pr>
              <w:rStyle w:val="Numrodepage"/>
              <w:rFonts w:cs="Arial"/>
              <w:noProof/>
              <w:szCs w:val="16"/>
            </w:rPr>
            <w:t>6</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Pr>
              <w:rStyle w:val="Numrodepage"/>
              <w:rFonts w:cs="Arial"/>
              <w:noProof/>
              <w:szCs w:val="16"/>
            </w:rPr>
            <w:t>6</w:t>
          </w:r>
          <w:r w:rsidRPr="00000197">
            <w:rPr>
              <w:rStyle w:val="Numrodepage"/>
              <w:rFonts w:cs="Arial"/>
              <w:szCs w:val="16"/>
            </w:rPr>
            <w:fldChar w:fldCharType="end"/>
          </w:r>
        </w:p>
      </w:tc>
      <w:tc>
        <w:tcPr>
          <w:tcW w:w="3096" w:type="dxa"/>
          <w:vAlign w:val="center"/>
        </w:tcPr>
        <w:p w14:paraId="543085B9" w14:textId="742AAB18" w:rsidR="00771CF1" w:rsidRPr="00000197" w:rsidRDefault="00771CF1" w:rsidP="001764CE">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5A3957">
            <w:rPr>
              <w:rFonts w:cs="Arial"/>
              <w:noProof/>
              <w:szCs w:val="16"/>
            </w:rPr>
            <w:t>29.05.2024 08:05</w:t>
          </w:r>
          <w:r>
            <w:rPr>
              <w:rFonts w:cs="Arial"/>
              <w:szCs w:val="16"/>
            </w:rPr>
            <w:fldChar w:fldCharType="end"/>
          </w:r>
        </w:p>
      </w:tc>
    </w:tr>
    <w:tr w:rsidR="00771CF1" w:rsidRPr="00000197" w14:paraId="34DD0FD6" w14:textId="77777777" w:rsidTr="00E52B61">
      <w:trPr>
        <w:jc w:val="center"/>
      </w:trPr>
      <w:tc>
        <w:tcPr>
          <w:tcW w:w="3510" w:type="dxa"/>
          <w:vAlign w:val="center"/>
        </w:tcPr>
        <w:p w14:paraId="25E77208" w14:textId="04AB480C" w:rsidR="00771CF1" w:rsidRPr="00000197" w:rsidRDefault="00771CF1" w:rsidP="001764CE">
          <w:pPr>
            <w:pStyle w:val="-Pieddepage"/>
            <w:rPr>
              <w:rFonts w:cs="Arial"/>
              <w:szCs w:val="16"/>
            </w:rPr>
          </w:pPr>
          <w:r w:rsidRPr="00000197">
            <w:rPr>
              <w:rFonts w:cs="Arial"/>
              <w:szCs w:val="16"/>
            </w:rPr>
            <w:t xml:space="preserve">Version: </w:t>
          </w:r>
          <w:fldSimple w:instr=" REVNUM   \* MERGEFORMAT ">
            <w:r w:rsidR="003C4C1F" w:rsidRPr="003C4C1F">
              <w:rPr>
                <w:rFonts w:cs="Arial"/>
                <w:noProof/>
                <w:szCs w:val="16"/>
              </w:rPr>
              <w:t>245</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3C4C1F">
            <w:rPr>
              <w:rFonts w:cs="Arial"/>
              <w:noProof/>
              <w:szCs w:val="16"/>
            </w:rPr>
            <w:t>29.05.2024 13:23</w:t>
          </w:r>
          <w:r>
            <w:rPr>
              <w:rFonts w:cs="Arial"/>
              <w:szCs w:val="16"/>
            </w:rPr>
            <w:fldChar w:fldCharType="end"/>
          </w:r>
        </w:p>
      </w:tc>
      <w:tc>
        <w:tcPr>
          <w:tcW w:w="5776" w:type="dxa"/>
          <w:gridSpan w:val="2"/>
          <w:vAlign w:val="center"/>
        </w:tcPr>
        <w:p w14:paraId="3B0E764C" w14:textId="6D3D169E" w:rsidR="00771CF1" w:rsidRPr="00000197" w:rsidRDefault="00000000" w:rsidP="00955930">
          <w:pPr>
            <w:pStyle w:val="-Pieddepage"/>
            <w:jc w:val="right"/>
            <w:rPr>
              <w:rFonts w:cs="Arial"/>
              <w:szCs w:val="16"/>
            </w:rPr>
          </w:pPr>
          <w:fldSimple w:instr=" FILENAME  \* FirstCap  \* MERGEFORMAT ">
            <w:r w:rsidR="005A3957" w:rsidRPr="005A3957">
              <w:rPr>
                <w:rFonts w:cs="Arial"/>
                <w:noProof/>
                <w:szCs w:val="16"/>
              </w:rPr>
              <w:t>X-CodeTris-Rapport-Alexandre</w:t>
            </w:r>
            <w:r w:rsidR="005A3957">
              <w:rPr>
                <w:noProof/>
              </w:rPr>
              <w:t xml:space="preserve"> King.docx</w:t>
            </w:r>
          </w:fldSimple>
        </w:p>
      </w:tc>
    </w:tr>
  </w:tbl>
  <w:p w14:paraId="1FB5507F" w14:textId="77777777" w:rsidR="00771CF1" w:rsidRPr="00000197" w:rsidRDefault="00771CF1" w:rsidP="00000197">
    <w:pPr>
      <w:pStyle w:val="Pieddepage"/>
      <w:rPr>
        <w:sz w:val="2"/>
        <w:szCs w:val="2"/>
      </w:rPr>
    </w:pPr>
  </w:p>
  <w:p w14:paraId="365897EC" w14:textId="77777777" w:rsidR="00771CF1" w:rsidRDefault="00771CF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31EDC" w14:textId="77777777" w:rsidR="00CF525F" w:rsidRDefault="00CF525F">
      <w:r>
        <w:separator/>
      </w:r>
    </w:p>
  </w:footnote>
  <w:footnote w:type="continuationSeparator" w:id="0">
    <w:p w14:paraId="1673C1A3" w14:textId="77777777" w:rsidR="00CF525F" w:rsidRDefault="00CF52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5"/>
      <w:gridCol w:w="4410"/>
      <w:gridCol w:w="2265"/>
    </w:tblGrid>
    <w:tr w:rsidR="00771CF1" w14:paraId="65C7960F" w14:textId="77777777">
      <w:trPr>
        <w:trHeight w:val="536"/>
        <w:jc w:val="center"/>
      </w:trPr>
      <w:tc>
        <w:tcPr>
          <w:tcW w:w="2445" w:type="dxa"/>
          <w:vAlign w:val="center"/>
        </w:tcPr>
        <w:p w14:paraId="6BD07A48" w14:textId="20C3F722" w:rsidR="00771CF1" w:rsidRDefault="00771CF1" w:rsidP="00E12AE5">
          <w:pPr>
            <w:pStyle w:val="ETML"/>
          </w:pPr>
          <w:r w:rsidRPr="00B4738A">
            <w:t>ETML</w:t>
          </w:r>
        </w:p>
      </w:tc>
      <w:tc>
        <w:tcPr>
          <w:tcW w:w="4560" w:type="dxa"/>
          <w:vAlign w:val="center"/>
        </w:tcPr>
        <w:p w14:paraId="37F0086E" w14:textId="48D42827" w:rsidR="00771CF1" w:rsidRPr="00B4738A" w:rsidRDefault="00771CF1" w:rsidP="003A6DA7">
          <w:pPr>
            <w:jc w:val="center"/>
          </w:pPr>
          <w:r>
            <w:t>CodeTris</w:t>
          </w:r>
        </w:p>
      </w:tc>
      <w:tc>
        <w:tcPr>
          <w:tcW w:w="2283" w:type="dxa"/>
          <w:vAlign w:val="center"/>
        </w:tcPr>
        <w:p w14:paraId="0E802993" w14:textId="77777777" w:rsidR="00771CF1" w:rsidRDefault="00771CF1" w:rsidP="001D72BA">
          <w:pPr>
            <w:pStyle w:val="En-tte"/>
            <w:jc w:val="right"/>
          </w:pPr>
          <w:r>
            <w:rPr>
              <w:noProof/>
            </w:rPr>
            <w:drawing>
              <wp:inline distT="0" distB="0" distL="0" distR="0" wp14:anchorId="2B609664" wp14:editId="33764FF9">
                <wp:extent cx="1046480" cy="315680"/>
                <wp:effectExtent l="0" t="0" r="1270" b="8255"/>
                <wp:docPr id="2" name="Image 2"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34D4BD5A" w14:textId="77777777" w:rsidR="00771CF1" w:rsidRDefault="00771CF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41" type="#_x0000_t75" style="width:11.25pt;height:11.25pt" o:bullet="t">
        <v:imagedata r:id="rId1" o:title="BD10263_"/>
      </v:shape>
    </w:pict>
  </w:numPicBullet>
  <w:abstractNum w:abstractNumId="0" w15:restartNumberingAfterBreak="0">
    <w:nsid w:val="00045A22"/>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2" w15:restartNumberingAfterBreak="0">
    <w:nsid w:val="062D183A"/>
    <w:multiLevelType w:val="hybridMultilevel"/>
    <w:tmpl w:val="4F028934"/>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3" w15:restartNumberingAfterBreak="0">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5" w15:restartNumberingAfterBreak="0">
    <w:nsid w:val="0BAB5866"/>
    <w:multiLevelType w:val="hybridMultilevel"/>
    <w:tmpl w:val="F162BB92"/>
    <w:lvl w:ilvl="0" w:tplc="100C0001">
      <w:start w:val="1"/>
      <w:numFmt w:val="bullet"/>
      <w:lvlText w:val=""/>
      <w:lvlJc w:val="left"/>
      <w:pPr>
        <w:ind w:left="1068" w:hanging="360"/>
      </w:pPr>
      <w:rPr>
        <w:rFonts w:ascii="Symbol" w:hAnsi="Symbol"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6" w15:restartNumberingAfterBreak="0">
    <w:nsid w:val="0E370D54"/>
    <w:multiLevelType w:val="hybridMultilevel"/>
    <w:tmpl w:val="1C4271AA"/>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7" w15:restartNumberingAfterBreak="0">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4E54240"/>
    <w:multiLevelType w:val="hybridMultilevel"/>
    <w:tmpl w:val="92043822"/>
    <w:lvl w:ilvl="0" w:tplc="100C000F">
      <w:start w:val="1"/>
      <w:numFmt w:val="decimal"/>
      <w:lvlText w:val="%1."/>
      <w:lvlJc w:val="left"/>
      <w:pPr>
        <w:ind w:left="2484" w:hanging="360"/>
      </w:pPr>
    </w:lvl>
    <w:lvl w:ilvl="1" w:tplc="100C0019">
      <w:start w:val="1"/>
      <w:numFmt w:val="lowerLetter"/>
      <w:lvlText w:val="%2."/>
      <w:lvlJc w:val="left"/>
      <w:pPr>
        <w:ind w:left="2070" w:hanging="360"/>
      </w:pPr>
    </w:lvl>
    <w:lvl w:ilvl="2" w:tplc="100C001B">
      <w:start w:val="1"/>
      <w:numFmt w:val="lowerRoman"/>
      <w:lvlText w:val="%3."/>
      <w:lvlJc w:val="right"/>
      <w:pPr>
        <w:ind w:left="2790" w:hanging="180"/>
      </w:pPr>
    </w:lvl>
    <w:lvl w:ilvl="3" w:tplc="100C000F" w:tentative="1">
      <w:start w:val="1"/>
      <w:numFmt w:val="decimal"/>
      <w:lvlText w:val="%4."/>
      <w:lvlJc w:val="left"/>
      <w:pPr>
        <w:ind w:left="3510" w:hanging="360"/>
      </w:pPr>
    </w:lvl>
    <w:lvl w:ilvl="4" w:tplc="100C0019" w:tentative="1">
      <w:start w:val="1"/>
      <w:numFmt w:val="lowerLetter"/>
      <w:lvlText w:val="%5."/>
      <w:lvlJc w:val="left"/>
      <w:pPr>
        <w:ind w:left="4230" w:hanging="360"/>
      </w:pPr>
    </w:lvl>
    <w:lvl w:ilvl="5" w:tplc="100C001B" w:tentative="1">
      <w:start w:val="1"/>
      <w:numFmt w:val="lowerRoman"/>
      <w:lvlText w:val="%6."/>
      <w:lvlJc w:val="right"/>
      <w:pPr>
        <w:ind w:left="4950" w:hanging="180"/>
      </w:pPr>
    </w:lvl>
    <w:lvl w:ilvl="6" w:tplc="100C000F" w:tentative="1">
      <w:start w:val="1"/>
      <w:numFmt w:val="decimal"/>
      <w:lvlText w:val="%7."/>
      <w:lvlJc w:val="left"/>
      <w:pPr>
        <w:ind w:left="5670" w:hanging="360"/>
      </w:pPr>
    </w:lvl>
    <w:lvl w:ilvl="7" w:tplc="100C0019" w:tentative="1">
      <w:start w:val="1"/>
      <w:numFmt w:val="lowerLetter"/>
      <w:lvlText w:val="%8."/>
      <w:lvlJc w:val="left"/>
      <w:pPr>
        <w:ind w:left="6390" w:hanging="360"/>
      </w:pPr>
    </w:lvl>
    <w:lvl w:ilvl="8" w:tplc="100C001B" w:tentative="1">
      <w:start w:val="1"/>
      <w:numFmt w:val="lowerRoman"/>
      <w:lvlText w:val="%9."/>
      <w:lvlJc w:val="right"/>
      <w:pPr>
        <w:ind w:left="7110" w:hanging="180"/>
      </w:pPr>
    </w:lvl>
  </w:abstractNum>
  <w:abstractNum w:abstractNumId="10" w15:restartNumberingAfterBreak="0">
    <w:nsid w:val="16E9100F"/>
    <w:multiLevelType w:val="hybridMultilevel"/>
    <w:tmpl w:val="4F028934"/>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1" w15:restartNumberingAfterBreak="0">
    <w:nsid w:val="185E05F9"/>
    <w:multiLevelType w:val="hybridMultilevel"/>
    <w:tmpl w:val="E09C7D48"/>
    <w:lvl w:ilvl="0" w:tplc="A326724A">
      <w:start w:val="2"/>
      <w:numFmt w:val="bullet"/>
      <w:lvlText w:val="-"/>
      <w:lvlJc w:val="left"/>
      <w:pPr>
        <w:ind w:left="2174" w:hanging="360"/>
      </w:pPr>
      <w:rPr>
        <w:rFonts w:ascii="Century Gothic" w:eastAsia="Times New Roman" w:hAnsi="Century Gothic" w:cs="Times New Roman" w:hint="default"/>
      </w:rPr>
    </w:lvl>
    <w:lvl w:ilvl="1" w:tplc="100C0003" w:tentative="1">
      <w:start w:val="1"/>
      <w:numFmt w:val="bullet"/>
      <w:lvlText w:val="o"/>
      <w:lvlJc w:val="left"/>
      <w:pPr>
        <w:ind w:left="2894" w:hanging="360"/>
      </w:pPr>
      <w:rPr>
        <w:rFonts w:ascii="Courier New" w:hAnsi="Courier New" w:cs="Courier New" w:hint="default"/>
      </w:rPr>
    </w:lvl>
    <w:lvl w:ilvl="2" w:tplc="100C0005" w:tentative="1">
      <w:start w:val="1"/>
      <w:numFmt w:val="bullet"/>
      <w:lvlText w:val=""/>
      <w:lvlJc w:val="left"/>
      <w:pPr>
        <w:ind w:left="3614" w:hanging="360"/>
      </w:pPr>
      <w:rPr>
        <w:rFonts w:ascii="Wingdings" w:hAnsi="Wingdings" w:hint="default"/>
      </w:rPr>
    </w:lvl>
    <w:lvl w:ilvl="3" w:tplc="100C0001" w:tentative="1">
      <w:start w:val="1"/>
      <w:numFmt w:val="bullet"/>
      <w:lvlText w:val=""/>
      <w:lvlJc w:val="left"/>
      <w:pPr>
        <w:ind w:left="4334" w:hanging="360"/>
      </w:pPr>
      <w:rPr>
        <w:rFonts w:ascii="Symbol" w:hAnsi="Symbol" w:hint="default"/>
      </w:rPr>
    </w:lvl>
    <w:lvl w:ilvl="4" w:tplc="100C0003" w:tentative="1">
      <w:start w:val="1"/>
      <w:numFmt w:val="bullet"/>
      <w:lvlText w:val="o"/>
      <w:lvlJc w:val="left"/>
      <w:pPr>
        <w:ind w:left="5054" w:hanging="360"/>
      </w:pPr>
      <w:rPr>
        <w:rFonts w:ascii="Courier New" w:hAnsi="Courier New" w:cs="Courier New" w:hint="default"/>
      </w:rPr>
    </w:lvl>
    <w:lvl w:ilvl="5" w:tplc="100C0005" w:tentative="1">
      <w:start w:val="1"/>
      <w:numFmt w:val="bullet"/>
      <w:lvlText w:val=""/>
      <w:lvlJc w:val="left"/>
      <w:pPr>
        <w:ind w:left="5774" w:hanging="360"/>
      </w:pPr>
      <w:rPr>
        <w:rFonts w:ascii="Wingdings" w:hAnsi="Wingdings" w:hint="default"/>
      </w:rPr>
    </w:lvl>
    <w:lvl w:ilvl="6" w:tplc="100C0001" w:tentative="1">
      <w:start w:val="1"/>
      <w:numFmt w:val="bullet"/>
      <w:lvlText w:val=""/>
      <w:lvlJc w:val="left"/>
      <w:pPr>
        <w:ind w:left="6494" w:hanging="360"/>
      </w:pPr>
      <w:rPr>
        <w:rFonts w:ascii="Symbol" w:hAnsi="Symbol" w:hint="default"/>
      </w:rPr>
    </w:lvl>
    <w:lvl w:ilvl="7" w:tplc="100C0003" w:tentative="1">
      <w:start w:val="1"/>
      <w:numFmt w:val="bullet"/>
      <w:lvlText w:val="o"/>
      <w:lvlJc w:val="left"/>
      <w:pPr>
        <w:ind w:left="7214" w:hanging="360"/>
      </w:pPr>
      <w:rPr>
        <w:rFonts w:ascii="Courier New" w:hAnsi="Courier New" w:cs="Courier New" w:hint="default"/>
      </w:rPr>
    </w:lvl>
    <w:lvl w:ilvl="8" w:tplc="100C0005" w:tentative="1">
      <w:start w:val="1"/>
      <w:numFmt w:val="bullet"/>
      <w:lvlText w:val=""/>
      <w:lvlJc w:val="left"/>
      <w:pPr>
        <w:ind w:left="7934" w:hanging="360"/>
      </w:pPr>
      <w:rPr>
        <w:rFonts w:ascii="Wingdings" w:hAnsi="Wingdings" w:hint="default"/>
      </w:rPr>
    </w:lvl>
  </w:abstractNum>
  <w:abstractNum w:abstractNumId="12" w15:restartNumberingAfterBreak="0">
    <w:nsid w:val="18885A63"/>
    <w:multiLevelType w:val="hybridMultilevel"/>
    <w:tmpl w:val="A4365150"/>
    <w:lvl w:ilvl="0" w:tplc="100C0001">
      <w:start w:val="1"/>
      <w:numFmt w:val="bullet"/>
      <w:lvlText w:val=""/>
      <w:lvlJc w:val="left"/>
      <w:pPr>
        <w:ind w:left="1068" w:hanging="360"/>
      </w:pPr>
      <w:rPr>
        <w:rFonts w:ascii="Symbol" w:hAnsi="Symbol"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3" w15:restartNumberingAfterBreak="0">
    <w:nsid w:val="190A560D"/>
    <w:multiLevelType w:val="hybridMultilevel"/>
    <w:tmpl w:val="4F028934"/>
    <w:lvl w:ilvl="0" w:tplc="FFFFFFFF">
      <w:start w:val="1"/>
      <w:numFmt w:val="decimal"/>
      <w:lvlText w:val="%1."/>
      <w:lvlJc w:val="left"/>
      <w:pPr>
        <w:ind w:left="1306" w:hanging="360"/>
      </w:pPr>
    </w:lvl>
    <w:lvl w:ilvl="1" w:tplc="FFFFFFFF" w:tentative="1">
      <w:start w:val="1"/>
      <w:numFmt w:val="lowerLetter"/>
      <w:lvlText w:val="%2."/>
      <w:lvlJc w:val="left"/>
      <w:pPr>
        <w:ind w:left="2026" w:hanging="360"/>
      </w:pPr>
    </w:lvl>
    <w:lvl w:ilvl="2" w:tplc="FFFFFFFF" w:tentative="1">
      <w:start w:val="1"/>
      <w:numFmt w:val="lowerRoman"/>
      <w:lvlText w:val="%3."/>
      <w:lvlJc w:val="right"/>
      <w:pPr>
        <w:ind w:left="2746" w:hanging="180"/>
      </w:pPr>
    </w:lvl>
    <w:lvl w:ilvl="3" w:tplc="FFFFFFFF" w:tentative="1">
      <w:start w:val="1"/>
      <w:numFmt w:val="decimal"/>
      <w:lvlText w:val="%4."/>
      <w:lvlJc w:val="left"/>
      <w:pPr>
        <w:ind w:left="3466" w:hanging="360"/>
      </w:pPr>
    </w:lvl>
    <w:lvl w:ilvl="4" w:tplc="FFFFFFFF" w:tentative="1">
      <w:start w:val="1"/>
      <w:numFmt w:val="lowerLetter"/>
      <w:lvlText w:val="%5."/>
      <w:lvlJc w:val="left"/>
      <w:pPr>
        <w:ind w:left="4186" w:hanging="360"/>
      </w:pPr>
    </w:lvl>
    <w:lvl w:ilvl="5" w:tplc="FFFFFFFF" w:tentative="1">
      <w:start w:val="1"/>
      <w:numFmt w:val="lowerRoman"/>
      <w:lvlText w:val="%6."/>
      <w:lvlJc w:val="right"/>
      <w:pPr>
        <w:ind w:left="4906" w:hanging="180"/>
      </w:pPr>
    </w:lvl>
    <w:lvl w:ilvl="6" w:tplc="FFFFFFFF" w:tentative="1">
      <w:start w:val="1"/>
      <w:numFmt w:val="decimal"/>
      <w:lvlText w:val="%7."/>
      <w:lvlJc w:val="left"/>
      <w:pPr>
        <w:ind w:left="5626" w:hanging="360"/>
      </w:pPr>
    </w:lvl>
    <w:lvl w:ilvl="7" w:tplc="FFFFFFFF" w:tentative="1">
      <w:start w:val="1"/>
      <w:numFmt w:val="lowerLetter"/>
      <w:lvlText w:val="%8."/>
      <w:lvlJc w:val="left"/>
      <w:pPr>
        <w:ind w:left="6346" w:hanging="360"/>
      </w:pPr>
    </w:lvl>
    <w:lvl w:ilvl="8" w:tplc="FFFFFFFF" w:tentative="1">
      <w:start w:val="1"/>
      <w:numFmt w:val="lowerRoman"/>
      <w:lvlText w:val="%9."/>
      <w:lvlJc w:val="right"/>
      <w:pPr>
        <w:ind w:left="7066" w:hanging="180"/>
      </w:pPr>
    </w:lvl>
  </w:abstractNum>
  <w:abstractNum w:abstractNumId="14" w15:restartNumberingAfterBreak="0">
    <w:nsid w:val="1E433449"/>
    <w:multiLevelType w:val="hybridMultilevel"/>
    <w:tmpl w:val="356844AC"/>
    <w:lvl w:ilvl="0" w:tplc="100C0001">
      <w:start w:val="1"/>
      <w:numFmt w:val="bullet"/>
      <w:lvlText w:val=""/>
      <w:lvlJc w:val="left"/>
      <w:pPr>
        <w:ind w:left="1068" w:hanging="360"/>
      </w:pPr>
      <w:rPr>
        <w:rFonts w:ascii="Symbol" w:hAnsi="Symbol"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5" w15:restartNumberingAfterBreak="0">
    <w:nsid w:val="1F5A051C"/>
    <w:multiLevelType w:val="hybridMultilevel"/>
    <w:tmpl w:val="F4445A48"/>
    <w:lvl w:ilvl="0" w:tplc="0ECC2044">
      <w:numFmt w:val="bullet"/>
      <w:suff w:val="space"/>
      <w:lvlText w:val="•"/>
      <w:lvlJc w:val="left"/>
      <w:pPr>
        <w:ind w:left="0" w:firstLine="1357"/>
      </w:pPr>
      <w:rPr>
        <w:rFonts w:ascii="Century Gothic" w:eastAsia="Times New Roman" w:hAnsi="Century Gothic" w:cs="Times New Roman" w:hint="default"/>
      </w:rPr>
    </w:lvl>
    <w:lvl w:ilvl="1" w:tplc="FFFFFFFF">
      <w:start w:val="1"/>
      <w:numFmt w:val="bullet"/>
      <w:lvlText w:val="o"/>
      <w:lvlJc w:val="left"/>
      <w:pPr>
        <w:ind w:left="544" w:hanging="360"/>
      </w:pPr>
      <w:rPr>
        <w:rFonts w:ascii="Courier New" w:hAnsi="Courier New" w:cs="Courier New" w:hint="default"/>
      </w:rPr>
    </w:lvl>
    <w:lvl w:ilvl="2" w:tplc="FFFFFFFF">
      <w:start w:val="1"/>
      <w:numFmt w:val="bullet"/>
      <w:lvlText w:val=""/>
      <w:lvlJc w:val="left"/>
      <w:pPr>
        <w:ind w:left="1264" w:hanging="360"/>
      </w:pPr>
      <w:rPr>
        <w:rFonts w:ascii="Wingdings" w:hAnsi="Wingdings" w:hint="default"/>
      </w:rPr>
    </w:lvl>
    <w:lvl w:ilvl="3" w:tplc="FFFFFFFF" w:tentative="1">
      <w:start w:val="1"/>
      <w:numFmt w:val="bullet"/>
      <w:lvlText w:val=""/>
      <w:lvlJc w:val="left"/>
      <w:pPr>
        <w:ind w:left="1984" w:hanging="360"/>
      </w:pPr>
      <w:rPr>
        <w:rFonts w:ascii="Symbol" w:hAnsi="Symbol" w:hint="default"/>
      </w:rPr>
    </w:lvl>
    <w:lvl w:ilvl="4" w:tplc="FFFFFFFF" w:tentative="1">
      <w:start w:val="1"/>
      <w:numFmt w:val="bullet"/>
      <w:lvlText w:val="o"/>
      <w:lvlJc w:val="left"/>
      <w:pPr>
        <w:ind w:left="2704" w:hanging="360"/>
      </w:pPr>
      <w:rPr>
        <w:rFonts w:ascii="Courier New" w:hAnsi="Courier New" w:cs="Courier New" w:hint="default"/>
      </w:rPr>
    </w:lvl>
    <w:lvl w:ilvl="5" w:tplc="FFFFFFFF" w:tentative="1">
      <w:start w:val="1"/>
      <w:numFmt w:val="bullet"/>
      <w:lvlText w:val=""/>
      <w:lvlJc w:val="left"/>
      <w:pPr>
        <w:ind w:left="3424" w:hanging="360"/>
      </w:pPr>
      <w:rPr>
        <w:rFonts w:ascii="Wingdings" w:hAnsi="Wingdings" w:hint="default"/>
      </w:rPr>
    </w:lvl>
    <w:lvl w:ilvl="6" w:tplc="FFFFFFFF" w:tentative="1">
      <w:start w:val="1"/>
      <w:numFmt w:val="bullet"/>
      <w:lvlText w:val=""/>
      <w:lvlJc w:val="left"/>
      <w:pPr>
        <w:ind w:left="4144" w:hanging="360"/>
      </w:pPr>
      <w:rPr>
        <w:rFonts w:ascii="Symbol" w:hAnsi="Symbol" w:hint="default"/>
      </w:rPr>
    </w:lvl>
    <w:lvl w:ilvl="7" w:tplc="FFFFFFFF" w:tentative="1">
      <w:start w:val="1"/>
      <w:numFmt w:val="bullet"/>
      <w:lvlText w:val="o"/>
      <w:lvlJc w:val="left"/>
      <w:pPr>
        <w:ind w:left="4864" w:hanging="360"/>
      </w:pPr>
      <w:rPr>
        <w:rFonts w:ascii="Courier New" w:hAnsi="Courier New" w:cs="Courier New" w:hint="default"/>
      </w:rPr>
    </w:lvl>
    <w:lvl w:ilvl="8" w:tplc="FFFFFFFF" w:tentative="1">
      <w:start w:val="1"/>
      <w:numFmt w:val="bullet"/>
      <w:lvlText w:val=""/>
      <w:lvlJc w:val="left"/>
      <w:pPr>
        <w:ind w:left="5584" w:hanging="360"/>
      </w:pPr>
      <w:rPr>
        <w:rFonts w:ascii="Wingdings" w:hAnsi="Wingdings" w:hint="default"/>
      </w:rPr>
    </w:lvl>
  </w:abstractNum>
  <w:abstractNum w:abstractNumId="16" w15:restartNumberingAfterBreak="0">
    <w:nsid w:val="20CB35C8"/>
    <w:multiLevelType w:val="hybridMultilevel"/>
    <w:tmpl w:val="2AA2EA56"/>
    <w:lvl w:ilvl="0" w:tplc="A058E9AC">
      <w:start w:val="1"/>
      <w:numFmt w:val="bullet"/>
      <w:lvlText w:val=""/>
      <w:lvlJc w:val="left"/>
      <w:pPr>
        <w:ind w:left="1388" w:hanging="680"/>
      </w:pPr>
      <w:rPr>
        <w:rFonts w:ascii="Symbol" w:hAnsi="Symbol" w:hint="default"/>
      </w:rPr>
    </w:lvl>
    <w:lvl w:ilvl="1" w:tplc="100C000B">
      <w:start w:val="1"/>
      <w:numFmt w:val="bullet"/>
      <w:lvlText w:val=""/>
      <w:lvlJc w:val="left"/>
      <w:pPr>
        <w:ind w:left="935" w:hanging="454"/>
      </w:pPr>
      <w:rPr>
        <w:rFonts w:ascii="Wingdings" w:hAnsi="Wingdings" w:hint="default"/>
      </w:rPr>
    </w:lvl>
    <w:lvl w:ilvl="2" w:tplc="100C0005" w:tentative="1">
      <w:start w:val="1"/>
      <w:numFmt w:val="bullet"/>
      <w:lvlText w:val=""/>
      <w:lvlJc w:val="left"/>
      <w:pPr>
        <w:ind w:left="2188" w:hanging="360"/>
      </w:pPr>
      <w:rPr>
        <w:rFonts w:ascii="Wingdings" w:hAnsi="Wingdings" w:hint="default"/>
      </w:rPr>
    </w:lvl>
    <w:lvl w:ilvl="3" w:tplc="100C0001" w:tentative="1">
      <w:start w:val="1"/>
      <w:numFmt w:val="bullet"/>
      <w:lvlText w:val=""/>
      <w:lvlJc w:val="left"/>
      <w:pPr>
        <w:ind w:left="2908" w:hanging="360"/>
      </w:pPr>
      <w:rPr>
        <w:rFonts w:ascii="Symbol" w:hAnsi="Symbol" w:hint="default"/>
      </w:rPr>
    </w:lvl>
    <w:lvl w:ilvl="4" w:tplc="100C0003" w:tentative="1">
      <w:start w:val="1"/>
      <w:numFmt w:val="bullet"/>
      <w:lvlText w:val="o"/>
      <w:lvlJc w:val="left"/>
      <w:pPr>
        <w:ind w:left="3628" w:hanging="360"/>
      </w:pPr>
      <w:rPr>
        <w:rFonts w:ascii="Courier New" w:hAnsi="Courier New" w:cs="Courier New" w:hint="default"/>
      </w:rPr>
    </w:lvl>
    <w:lvl w:ilvl="5" w:tplc="100C0005" w:tentative="1">
      <w:start w:val="1"/>
      <w:numFmt w:val="bullet"/>
      <w:lvlText w:val=""/>
      <w:lvlJc w:val="left"/>
      <w:pPr>
        <w:ind w:left="4348" w:hanging="360"/>
      </w:pPr>
      <w:rPr>
        <w:rFonts w:ascii="Wingdings" w:hAnsi="Wingdings" w:hint="default"/>
      </w:rPr>
    </w:lvl>
    <w:lvl w:ilvl="6" w:tplc="100C0001" w:tentative="1">
      <w:start w:val="1"/>
      <w:numFmt w:val="bullet"/>
      <w:lvlText w:val=""/>
      <w:lvlJc w:val="left"/>
      <w:pPr>
        <w:ind w:left="5068" w:hanging="360"/>
      </w:pPr>
      <w:rPr>
        <w:rFonts w:ascii="Symbol" w:hAnsi="Symbol" w:hint="default"/>
      </w:rPr>
    </w:lvl>
    <w:lvl w:ilvl="7" w:tplc="100C0003" w:tentative="1">
      <w:start w:val="1"/>
      <w:numFmt w:val="bullet"/>
      <w:lvlText w:val="o"/>
      <w:lvlJc w:val="left"/>
      <w:pPr>
        <w:ind w:left="5788" w:hanging="360"/>
      </w:pPr>
      <w:rPr>
        <w:rFonts w:ascii="Courier New" w:hAnsi="Courier New" w:cs="Courier New" w:hint="default"/>
      </w:rPr>
    </w:lvl>
    <w:lvl w:ilvl="8" w:tplc="100C0005" w:tentative="1">
      <w:start w:val="1"/>
      <w:numFmt w:val="bullet"/>
      <w:lvlText w:val=""/>
      <w:lvlJc w:val="left"/>
      <w:pPr>
        <w:ind w:left="6508" w:hanging="360"/>
      </w:pPr>
      <w:rPr>
        <w:rFonts w:ascii="Wingdings" w:hAnsi="Wingdings" w:hint="default"/>
      </w:rPr>
    </w:lvl>
  </w:abstractNum>
  <w:abstractNum w:abstractNumId="17" w15:restartNumberingAfterBreak="0">
    <w:nsid w:val="27B50DE0"/>
    <w:multiLevelType w:val="hybridMultilevel"/>
    <w:tmpl w:val="8DDCCB14"/>
    <w:lvl w:ilvl="0" w:tplc="3B1AD868">
      <w:numFmt w:val="bullet"/>
      <w:lvlText w:val="-"/>
      <w:lvlJc w:val="left"/>
      <w:pPr>
        <w:ind w:left="1068" w:hanging="360"/>
      </w:pPr>
      <w:rPr>
        <w:rFonts w:ascii="Century Gothic" w:eastAsia="Times New Roman" w:hAnsi="Century Gothic" w:cs="Times New Roman"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8" w15:restartNumberingAfterBreak="0">
    <w:nsid w:val="2A8F67FD"/>
    <w:multiLevelType w:val="multilevel"/>
    <w:tmpl w:val="5508775E"/>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lvl>
    <w:lvl w:ilvl="3">
      <w:start w:val="1"/>
      <w:numFmt w:val="decimal"/>
      <w:pStyle w:val="Titre4"/>
      <w:lvlText w:val="%1.%2.%3.%4"/>
      <w:lvlJc w:val="left"/>
      <w:pPr>
        <w:tabs>
          <w:tab w:val="num" w:pos="864"/>
        </w:tabs>
        <w:ind w:left="864" w:hanging="864"/>
      </w:p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32B6347C"/>
    <w:multiLevelType w:val="hybridMultilevel"/>
    <w:tmpl w:val="4F366132"/>
    <w:lvl w:ilvl="0" w:tplc="100C000F">
      <w:start w:val="1"/>
      <w:numFmt w:val="decimal"/>
      <w:lvlText w:val="%1."/>
      <w:lvlJc w:val="left"/>
      <w:pPr>
        <w:ind w:left="1494" w:hanging="360"/>
      </w:pPr>
    </w:lvl>
    <w:lvl w:ilvl="1" w:tplc="100C0019">
      <w:start w:val="1"/>
      <w:numFmt w:val="lowerLetter"/>
      <w:lvlText w:val="%2."/>
      <w:lvlJc w:val="left"/>
      <w:pPr>
        <w:ind w:left="2214" w:hanging="360"/>
      </w:pPr>
    </w:lvl>
    <w:lvl w:ilvl="2" w:tplc="100C001B" w:tentative="1">
      <w:start w:val="1"/>
      <w:numFmt w:val="lowerRoman"/>
      <w:lvlText w:val="%3."/>
      <w:lvlJc w:val="right"/>
      <w:pPr>
        <w:ind w:left="2934" w:hanging="180"/>
      </w:pPr>
    </w:lvl>
    <w:lvl w:ilvl="3" w:tplc="100C000F" w:tentative="1">
      <w:start w:val="1"/>
      <w:numFmt w:val="decimal"/>
      <w:lvlText w:val="%4."/>
      <w:lvlJc w:val="left"/>
      <w:pPr>
        <w:ind w:left="3654" w:hanging="360"/>
      </w:pPr>
    </w:lvl>
    <w:lvl w:ilvl="4" w:tplc="100C0019" w:tentative="1">
      <w:start w:val="1"/>
      <w:numFmt w:val="lowerLetter"/>
      <w:lvlText w:val="%5."/>
      <w:lvlJc w:val="left"/>
      <w:pPr>
        <w:ind w:left="4374" w:hanging="360"/>
      </w:pPr>
    </w:lvl>
    <w:lvl w:ilvl="5" w:tplc="100C001B" w:tentative="1">
      <w:start w:val="1"/>
      <w:numFmt w:val="lowerRoman"/>
      <w:lvlText w:val="%6."/>
      <w:lvlJc w:val="right"/>
      <w:pPr>
        <w:ind w:left="5094" w:hanging="180"/>
      </w:pPr>
    </w:lvl>
    <w:lvl w:ilvl="6" w:tplc="100C000F" w:tentative="1">
      <w:start w:val="1"/>
      <w:numFmt w:val="decimal"/>
      <w:lvlText w:val="%7."/>
      <w:lvlJc w:val="left"/>
      <w:pPr>
        <w:ind w:left="5814" w:hanging="360"/>
      </w:pPr>
    </w:lvl>
    <w:lvl w:ilvl="7" w:tplc="100C0019" w:tentative="1">
      <w:start w:val="1"/>
      <w:numFmt w:val="lowerLetter"/>
      <w:lvlText w:val="%8."/>
      <w:lvlJc w:val="left"/>
      <w:pPr>
        <w:ind w:left="6534" w:hanging="360"/>
      </w:pPr>
    </w:lvl>
    <w:lvl w:ilvl="8" w:tplc="100C001B" w:tentative="1">
      <w:start w:val="1"/>
      <w:numFmt w:val="lowerRoman"/>
      <w:lvlText w:val="%9."/>
      <w:lvlJc w:val="right"/>
      <w:pPr>
        <w:ind w:left="7254" w:hanging="180"/>
      </w:pPr>
    </w:lvl>
  </w:abstractNum>
  <w:abstractNum w:abstractNumId="20" w15:restartNumberingAfterBreak="0">
    <w:nsid w:val="32F2358D"/>
    <w:multiLevelType w:val="hybridMultilevel"/>
    <w:tmpl w:val="4CE09D08"/>
    <w:lvl w:ilvl="0" w:tplc="FFFFFFFF">
      <w:start w:val="1"/>
      <w:numFmt w:val="decimal"/>
      <w:lvlText w:val="%1."/>
      <w:lvlJc w:val="left"/>
      <w:pPr>
        <w:ind w:left="3552" w:hanging="360"/>
      </w:pPr>
    </w:lvl>
    <w:lvl w:ilvl="1" w:tplc="100C0019" w:tentative="1">
      <w:start w:val="1"/>
      <w:numFmt w:val="lowerLetter"/>
      <w:lvlText w:val="%2."/>
      <w:lvlJc w:val="left"/>
      <w:pPr>
        <w:ind w:left="2856" w:hanging="360"/>
      </w:pPr>
    </w:lvl>
    <w:lvl w:ilvl="2" w:tplc="100C001B">
      <w:start w:val="1"/>
      <w:numFmt w:val="lowerRoman"/>
      <w:lvlText w:val="%3."/>
      <w:lvlJc w:val="right"/>
      <w:pPr>
        <w:ind w:left="3576" w:hanging="180"/>
      </w:pPr>
    </w:lvl>
    <w:lvl w:ilvl="3" w:tplc="100C000F" w:tentative="1">
      <w:start w:val="1"/>
      <w:numFmt w:val="decimal"/>
      <w:lvlText w:val="%4."/>
      <w:lvlJc w:val="left"/>
      <w:pPr>
        <w:ind w:left="4296" w:hanging="360"/>
      </w:pPr>
    </w:lvl>
    <w:lvl w:ilvl="4" w:tplc="100C0019" w:tentative="1">
      <w:start w:val="1"/>
      <w:numFmt w:val="lowerLetter"/>
      <w:lvlText w:val="%5."/>
      <w:lvlJc w:val="left"/>
      <w:pPr>
        <w:ind w:left="5016" w:hanging="360"/>
      </w:pPr>
    </w:lvl>
    <w:lvl w:ilvl="5" w:tplc="100C001B" w:tentative="1">
      <w:start w:val="1"/>
      <w:numFmt w:val="lowerRoman"/>
      <w:lvlText w:val="%6."/>
      <w:lvlJc w:val="right"/>
      <w:pPr>
        <w:ind w:left="5736" w:hanging="180"/>
      </w:pPr>
    </w:lvl>
    <w:lvl w:ilvl="6" w:tplc="100C000F" w:tentative="1">
      <w:start w:val="1"/>
      <w:numFmt w:val="decimal"/>
      <w:lvlText w:val="%7."/>
      <w:lvlJc w:val="left"/>
      <w:pPr>
        <w:ind w:left="6456" w:hanging="360"/>
      </w:pPr>
    </w:lvl>
    <w:lvl w:ilvl="7" w:tplc="100C0019" w:tentative="1">
      <w:start w:val="1"/>
      <w:numFmt w:val="lowerLetter"/>
      <w:lvlText w:val="%8."/>
      <w:lvlJc w:val="left"/>
      <w:pPr>
        <w:ind w:left="7176" w:hanging="360"/>
      </w:pPr>
    </w:lvl>
    <w:lvl w:ilvl="8" w:tplc="100C001B" w:tentative="1">
      <w:start w:val="1"/>
      <w:numFmt w:val="lowerRoman"/>
      <w:lvlText w:val="%9."/>
      <w:lvlJc w:val="right"/>
      <w:pPr>
        <w:ind w:left="7896" w:hanging="180"/>
      </w:pPr>
    </w:lvl>
  </w:abstractNum>
  <w:abstractNum w:abstractNumId="21" w15:restartNumberingAfterBreak="0">
    <w:nsid w:val="3AA21CE6"/>
    <w:multiLevelType w:val="hybridMultilevel"/>
    <w:tmpl w:val="37727C6A"/>
    <w:lvl w:ilvl="0" w:tplc="436E4D72">
      <w:numFmt w:val="bullet"/>
      <w:lvlText w:val="•"/>
      <w:lvlJc w:val="left"/>
      <w:pPr>
        <w:ind w:left="486" w:firstLine="1357"/>
      </w:pPr>
      <w:rPr>
        <w:rFonts w:ascii="Century Gothic" w:eastAsia="Times New Roman" w:hAnsi="Century Gothic" w:cs="Times New Roman" w:hint="default"/>
      </w:rPr>
    </w:lvl>
    <w:lvl w:ilvl="1" w:tplc="100C0003">
      <w:start w:val="1"/>
      <w:numFmt w:val="bullet"/>
      <w:lvlText w:val="o"/>
      <w:lvlJc w:val="left"/>
      <w:pPr>
        <w:ind w:left="1361" w:hanging="360"/>
      </w:pPr>
      <w:rPr>
        <w:rFonts w:ascii="Courier New" w:hAnsi="Courier New" w:cs="Courier New" w:hint="default"/>
      </w:rPr>
    </w:lvl>
    <w:lvl w:ilvl="2" w:tplc="100C0005">
      <w:start w:val="1"/>
      <w:numFmt w:val="bullet"/>
      <w:lvlText w:val=""/>
      <w:lvlJc w:val="left"/>
      <w:pPr>
        <w:ind w:left="2081" w:hanging="360"/>
      </w:pPr>
      <w:rPr>
        <w:rFonts w:ascii="Wingdings" w:hAnsi="Wingdings" w:hint="default"/>
      </w:rPr>
    </w:lvl>
    <w:lvl w:ilvl="3" w:tplc="100C0001" w:tentative="1">
      <w:start w:val="1"/>
      <w:numFmt w:val="bullet"/>
      <w:lvlText w:val=""/>
      <w:lvlJc w:val="left"/>
      <w:pPr>
        <w:ind w:left="2801" w:hanging="360"/>
      </w:pPr>
      <w:rPr>
        <w:rFonts w:ascii="Symbol" w:hAnsi="Symbol" w:hint="default"/>
      </w:rPr>
    </w:lvl>
    <w:lvl w:ilvl="4" w:tplc="100C0003" w:tentative="1">
      <w:start w:val="1"/>
      <w:numFmt w:val="bullet"/>
      <w:lvlText w:val="o"/>
      <w:lvlJc w:val="left"/>
      <w:pPr>
        <w:ind w:left="3521" w:hanging="360"/>
      </w:pPr>
      <w:rPr>
        <w:rFonts w:ascii="Courier New" w:hAnsi="Courier New" w:cs="Courier New" w:hint="default"/>
      </w:rPr>
    </w:lvl>
    <w:lvl w:ilvl="5" w:tplc="100C0005" w:tentative="1">
      <w:start w:val="1"/>
      <w:numFmt w:val="bullet"/>
      <w:lvlText w:val=""/>
      <w:lvlJc w:val="left"/>
      <w:pPr>
        <w:ind w:left="4241" w:hanging="360"/>
      </w:pPr>
      <w:rPr>
        <w:rFonts w:ascii="Wingdings" w:hAnsi="Wingdings" w:hint="default"/>
      </w:rPr>
    </w:lvl>
    <w:lvl w:ilvl="6" w:tplc="100C0001" w:tentative="1">
      <w:start w:val="1"/>
      <w:numFmt w:val="bullet"/>
      <w:lvlText w:val=""/>
      <w:lvlJc w:val="left"/>
      <w:pPr>
        <w:ind w:left="4961" w:hanging="360"/>
      </w:pPr>
      <w:rPr>
        <w:rFonts w:ascii="Symbol" w:hAnsi="Symbol" w:hint="default"/>
      </w:rPr>
    </w:lvl>
    <w:lvl w:ilvl="7" w:tplc="100C0003" w:tentative="1">
      <w:start w:val="1"/>
      <w:numFmt w:val="bullet"/>
      <w:lvlText w:val="o"/>
      <w:lvlJc w:val="left"/>
      <w:pPr>
        <w:ind w:left="5681" w:hanging="360"/>
      </w:pPr>
      <w:rPr>
        <w:rFonts w:ascii="Courier New" w:hAnsi="Courier New" w:cs="Courier New" w:hint="default"/>
      </w:rPr>
    </w:lvl>
    <w:lvl w:ilvl="8" w:tplc="100C0005" w:tentative="1">
      <w:start w:val="1"/>
      <w:numFmt w:val="bullet"/>
      <w:lvlText w:val=""/>
      <w:lvlJc w:val="left"/>
      <w:pPr>
        <w:ind w:left="6401" w:hanging="360"/>
      </w:pPr>
      <w:rPr>
        <w:rFonts w:ascii="Wingdings" w:hAnsi="Wingdings" w:hint="default"/>
      </w:rPr>
    </w:lvl>
  </w:abstractNum>
  <w:abstractNum w:abstractNumId="22" w15:restartNumberingAfterBreak="0">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43D57714"/>
    <w:multiLevelType w:val="hybridMultilevel"/>
    <w:tmpl w:val="39502CAA"/>
    <w:lvl w:ilvl="0" w:tplc="100C0001">
      <w:start w:val="1"/>
      <w:numFmt w:val="bullet"/>
      <w:lvlText w:val=""/>
      <w:lvlJc w:val="left"/>
      <w:pPr>
        <w:ind w:left="1068" w:hanging="360"/>
      </w:pPr>
      <w:rPr>
        <w:rFonts w:ascii="Symbol" w:hAnsi="Symbol"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25" w15:restartNumberingAfterBreak="0">
    <w:nsid w:val="440D6BF3"/>
    <w:multiLevelType w:val="hybridMultilevel"/>
    <w:tmpl w:val="4F028934"/>
    <w:lvl w:ilvl="0" w:tplc="FFFFFFFF">
      <w:start w:val="1"/>
      <w:numFmt w:val="decimal"/>
      <w:lvlText w:val="%1."/>
      <w:lvlJc w:val="left"/>
      <w:pPr>
        <w:ind w:left="1068" w:hanging="360"/>
      </w:pPr>
    </w:lvl>
    <w:lvl w:ilvl="1" w:tplc="FFFFFFFF">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6" w15:restartNumberingAfterBreak="0">
    <w:nsid w:val="44110390"/>
    <w:multiLevelType w:val="hybridMultilevel"/>
    <w:tmpl w:val="A9C44D4E"/>
    <w:lvl w:ilvl="0" w:tplc="100C0001">
      <w:start w:val="1"/>
      <w:numFmt w:val="bullet"/>
      <w:lvlText w:val=""/>
      <w:lvlJc w:val="left"/>
      <w:pPr>
        <w:ind w:left="1068" w:hanging="360"/>
      </w:pPr>
      <w:rPr>
        <w:rFonts w:ascii="Symbol" w:hAnsi="Symbol"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27" w15:restartNumberingAfterBreak="0">
    <w:nsid w:val="45E47187"/>
    <w:multiLevelType w:val="hybridMultilevel"/>
    <w:tmpl w:val="2E840C58"/>
    <w:lvl w:ilvl="0" w:tplc="100C0001">
      <w:start w:val="1"/>
      <w:numFmt w:val="bullet"/>
      <w:lvlText w:val=""/>
      <w:lvlJc w:val="left"/>
      <w:pPr>
        <w:ind w:left="1068" w:hanging="360"/>
      </w:pPr>
      <w:rPr>
        <w:rFonts w:ascii="Symbol" w:hAnsi="Symbol"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28" w15:restartNumberingAfterBreak="0">
    <w:nsid w:val="45EC2266"/>
    <w:multiLevelType w:val="hybridMultilevel"/>
    <w:tmpl w:val="D9EE3C6E"/>
    <w:lvl w:ilvl="0" w:tplc="3B1AD868">
      <w:numFmt w:val="bullet"/>
      <w:lvlText w:val="-"/>
      <w:lvlJc w:val="left"/>
      <w:pPr>
        <w:ind w:left="1494" w:hanging="360"/>
      </w:pPr>
      <w:rPr>
        <w:rFonts w:ascii="Century Gothic" w:eastAsia="Times New Roman" w:hAnsi="Century Gothic" w:cs="Times New Roman"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486164F4"/>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48F239E2"/>
    <w:multiLevelType w:val="hybridMultilevel"/>
    <w:tmpl w:val="CB4EF370"/>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31" w15:restartNumberingAfterBreak="0">
    <w:nsid w:val="49395EAB"/>
    <w:multiLevelType w:val="hybridMultilevel"/>
    <w:tmpl w:val="BDE0E854"/>
    <w:lvl w:ilvl="0" w:tplc="9BA69490">
      <w:numFmt w:val="bullet"/>
      <w:lvlText w:val="-"/>
      <w:lvlJc w:val="left"/>
      <w:pPr>
        <w:ind w:left="1494" w:hanging="360"/>
      </w:pPr>
      <w:rPr>
        <w:rFonts w:ascii="Century Gothic" w:eastAsia="Times New Roman" w:hAnsi="Century Gothic" w:cs="Times New Roman" w:hint="default"/>
      </w:rPr>
    </w:lvl>
    <w:lvl w:ilvl="1" w:tplc="100C0003" w:tentative="1">
      <w:start w:val="1"/>
      <w:numFmt w:val="bullet"/>
      <w:lvlText w:val="o"/>
      <w:lvlJc w:val="left"/>
      <w:pPr>
        <w:ind w:left="2214" w:hanging="360"/>
      </w:pPr>
      <w:rPr>
        <w:rFonts w:ascii="Courier New" w:hAnsi="Courier New" w:cs="Courier New" w:hint="default"/>
      </w:rPr>
    </w:lvl>
    <w:lvl w:ilvl="2" w:tplc="100C0005" w:tentative="1">
      <w:start w:val="1"/>
      <w:numFmt w:val="bullet"/>
      <w:lvlText w:val=""/>
      <w:lvlJc w:val="left"/>
      <w:pPr>
        <w:ind w:left="2934" w:hanging="360"/>
      </w:pPr>
      <w:rPr>
        <w:rFonts w:ascii="Wingdings" w:hAnsi="Wingdings" w:hint="default"/>
      </w:rPr>
    </w:lvl>
    <w:lvl w:ilvl="3" w:tplc="100C0001" w:tentative="1">
      <w:start w:val="1"/>
      <w:numFmt w:val="bullet"/>
      <w:lvlText w:val=""/>
      <w:lvlJc w:val="left"/>
      <w:pPr>
        <w:ind w:left="3654" w:hanging="360"/>
      </w:pPr>
      <w:rPr>
        <w:rFonts w:ascii="Symbol" w:hAnsi="Symbol" w:hint="default"/>
      </w:rPr>
    </w:lvl>
    <w:lvl w:ilvl="4" w:tplc="100C0003" w:tentative="1">
      <w:start w:val="1"/>
      <w:numFmt w:val="bullet"/>
      <w:lvlText w:val="o"/>
      <w:lvlJc w:val="left"/>
      <w:pPr>
        <w:ind w:left="4374" w:hanging="360"/>
      </w:pPr>
      <w:rPr>
        <w:rFonts w:ascii="Courier New" w:hAnsi="Courier New" w:cs="Courier New" w:hint="default"/>
      </w:rPr>
    </w:lvl>
    <w:lvl w:ilvl="5" w:tplc="100C0005" w:tentative="1">
      <w:start w:val="1"/>
      <w:numFmt w:val="bullet"/>
      <w:lvlText w:val=""/>
      <w:lvlJc w:val="left"/>
      <w:pPr>
        <w:ind w:left="5094" w:hanging="360"/>
      </w:pPr>
      <w:rPr>
        <w:rFonts w:ascii="Wingdings" w:hAnsi="Wingdings" w:hint="default"/>
      </w:rPr>
    </w:lvl>
    <w:lvl w:ilvl="6" w:tplc="100C0001" w:tentative="1">
      <w:start w:val="1"/>
      <w:numFmt w:val="bullet"/>
      <w:lvlText w:val=""/>
      <w:lvlJc w:val="left"/>
      <w:pPr>
        <w:ind w:left="5814" w:hanging="360"/>
      </w:pPr>
      <w:rPr>
        <w:rFonts w:ascii="Symbol" w:hAnsi="Symbol" w:hint="default"/>
      </w:rPr>
    </w:lvl>
    <w:lvl w:ilvl="7" w:tplc="100C0003" w:tentative="1">
      <w:start w:val="1"/>
      <w:numFmt w:val="bullet"/>
      <w:lvlText w:val="o"/>
      <w:lvlJc w:val="left"/>
      <w:pPr>
        <w:ind w:left="6534" w:hanging="360"/>
      </w:pPr>
      <w:rPr>
        <w:rFonts w:ascii="Courier New" w:hAnsi="Courier New" w:cs="Courier New" w:hint="default"/>
      </w:rPr>
    </w:lvl>
    <w:lvl w:ilvl="8" w:tplc="100C0005" w:tentative="1">
      <w:start w:val="1"/>
      <w:numFmt w:val="bullet"/>
      <w:lvlText w:val=""/>
      <w:lvlJc w:val="left"/>
      <w:pPr>
        <w:ind w:left="7254" w:hanging="360"/>
      </w:pPr>
      <w:rPr>
        <w:rFonts w:ascii="Wingdings" w:hAnsi="Wingdings" w:hint="default"/>
      </w:rPr>
    </w:lvl>
  </w:abstractNum>
  <w:abstractNum w:abstractNumId="32" w15:restartNumberingAfterBreak="0">
    <w:nsid w:val="4DA16DCB"/>
    <w:multiLevelType w:val="hybridMultilevel"/>
    <w:tmpl w:val="9E9C4E40"/>
    <w:lvl w:ilvl="0" w:tplc="100C0001">
      <w:start w:val="1"/>
      <w:numFmt w:val="bullet"/>
      <w:lvlText w:val=""/>
      <w:lvlJc w:val="left"/>
      <w:pPr>
        <w:ind w:left="1068" w:hanging="360"/>
      </w:pPr>
      <w:rPr>
        <w:rFonts w:ascii="Symbol" w:hAnsi="Symbol"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33" w15:restartNumberingAfterBreak="0">
    <w:nsid w:val="509074D9"/>
    <w:multiLevelType w:val="hybridMultilevel"/>
    <w:tmpl w:val="01683FCA"/>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34" w15:restartNumberingAfterBreak="0">
    <w:nsid w:val="54A20C02"/>
    <w:multiLevelType w:val="hybridMultilevel"/>
    <w:tmpl w:val="9762243C"/>
    <w:lvl w:ilvl="0" w:tplc="0ECC2044">
      <w:numFmt w:val="bullet"/>
      <w:suff w:val="space"/>
      <w:lvlText w:val="•"/>
      <w:lvlJc w:val="left"/>
      <w:pPr>
        <w:ind w:left="0" w:firstLine="1357"/>
      </w:pPr>
      <w:rPr>
        <w:rFonts w:ascii="Century Gothic" w:eastAsia="Times New Roman" w:hAnsi="Century Gothic" w:cs="Times New Roman" w:hint="default"/>
      </w:rPr>
    </w:lvl>
    <w:lvl w:ilvl="1" w:tplc="100C0003" w:tentative="1">
      <w:start w:val="1"/>
      <w:numFmt w:val="bullet"/>
      <w:lvlText w:val="o"/>
      <w:lvlJc w:val="left"/>
      <w:pPr>
        <w:ind w:left="623" w:hanging="360"/>
      </w:pPr>
      <w:rPr>
        <w:rFonts w:ascii="Courier New" w:hAnsi="Courier New" w:cs="Courier New" w:hint="default"/>
      </w:rPr>
    </w:lvl>
    <w:lvl w:ilvl="2" w:tplc="100C0005" w:tentative="1">
      <w:start w:val="1"/>
      <w:numFmt w:val="bullet"/>
      <w:lvlText w:val=""/>
      <w:lvlJc w:val="left"/>
      <w:pPr>
        <w:ind w:left="1343" w:hanging="360"/>
      </w:pPr>
      <w:rPr>
        <w:rFonts w:ascii="Wingdings" w:hAnsi="Wingdings" w:hint="default"/>
      </w:rPr>
    </w:lvl>
    <w:lvl w:ilvl="3" w:tplc="100C0001" w:tentative="1">
      <w:start w:val="1"/>
      <w:numFmt w:val="bullet"/>
      <w:lvlText w:val=""/>
      <w:lvlJc w:val="left"/>
      <w:pPr>
        <w:ind w:left="2063" w:hanging="360"/>
      </w:pPr>
      <w:rPr>
        <w:rFonts w:ascii="Symbol" w:hAnsi="Symbol" w:hint="default"/>
      </w:rPr>
    </w:lvl>
    <w:lvl w:ilvl="4" w:tplc="100C0003" w:tentative="1">
      <w:start w:val="1"/>
      <w:numFmt w:val="bullet"/>
      <w:lvlText w:val="o"/>
      <w:lvlJc w:val="left"/>
      <w:pPr>
        <w:ind w:left="2783" w:hanging="360"/>
      </w:pPr>
      <w:rPr>
        <w:rFonts w:ascii="Courier New" w:hAnsi="Courier New" w:cs="Courier New" w:hint="default"/>
      </w:rPr>
    </w:lvl>
    <w:lvl w:ilvl="5" w:tplc="100C0005" w:tentative="1">
      <w:start w:val="1"/>
      <w:numFmt w:val="bullet"/>
      <w:lvlText w:val=""/>
      <w:lvlJc w:val="left"/>
      <w:pPr>
        <w:ind w:left="3503" w:hanging="360"/>
      </w:pPr>
      <w:rPr>
        <w:rFonts w:ascii="Wingdings" w:hAnsi="Wingdings" w:hint="default"/>
      </w:rPr>
    </w:lvl>
    <w:lvl w:ilvl="6" w:tplc="100C0001" w:tentative="1">
      <w:start w:val="1"/>
      <w:numFmt w:val="bullet"/>
      <w:lvlText w:val=""/>
      <w:lvlJc w:val="left"/>
      <w:pPr>
        <w:ind w:left="4223" w:hanging="360"/>
      </w:pPr>
      <w:rPr>
        <w:rFonts w:ascii="Symbol" w:hAnsi="Symbol" w:hint="default"/>
      </w:rPr>
    </w:lvl>
    <w:lvl w:ilvl="7" w:tplc="100C0003" w:tentative="1">
      <w:start w:val="1"/>
      <w:numFmt w:val="bullet"/>
      <w:lvlText w:val="o"/>
      <w:lvlJc w:val="left"/>
      <w:pPr>
        <w:ind w:left="4943" w:hanging="360"/>
      </w:pPr>
      <w:rPr>
        <w:rFonts w:ascii="Courier New" w:hAnsi="Courier New" w:cs="Courier New" w:hint="default"/>
      </w:rPr>
    </w:lvl>
    <w:lvl w:ilvl="8" w:tplc="100C0005" w:tentative="1">
      <w:start w:val="1"/>
      <w:numFmt w:val="bullet"/>
      <w:lvlText w:val=""/>
      <w:lvlJc w:val="left"/>
      <w:pPr>
        <w:ind w:left="5663" w:hanging="360"/>
      </w:pPr>
      <w:rPr>
        <w:rFonts w:ascii="Wingdings" w:hAnsi="Wingdings" w:hint="default"/>
      </w:rPr>
    </w:lvl>
  </w:abstractNum>
  <w:abstractNum w:abstractNumId="35" w15:restartNumberingAfterBreak="0">
    <w:nsid w:val="55AF711D"/>
    <w:multiLevelType w:val="hybridMultilevel"/>
    <w:tmpl w:val="72FA59AA"/>
    <w:lvl w:ilvl="0" w:tplc="100C0001">
      <w:start w:val="1"/>
      <w:numFmt w:val="bullet"/>
      <w:lvlText w:val=""/>
      <w:lvlJc w:val="left"/>
      <w:pPr>
        <w:ind w:left="1068" w:hanging="360"/>
      </w:pPr>
      <w:rPr>
        <w:rFonts w:ascii="Symbol" w:hAnsi="Symbol"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36" w15:restartNumberingAfterBreak="0">
    <w:nsid w:val="5FA223D5"/>
    <w:multiLevelType w:val="hybridMultilevel"/>
    <w:tmpl w:val="A2263A4E"/>
    <w:lvl w:ilvl="0" w:tplc="100C0001">
      <w:start w:val="1"/>
      <w:numFmt w:val="bullet"/>
      <w:lvlText w:val=""/>
      <w:lvlJc w:val="left"/>
      <w:pPr>
        <w:ind w:left="1068" w:hanging="360"/>
      </w:pPr>
      <w:rPr>
        <w:rFonts w:ascii="Symbol" w:hAnsi="Symbol"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37" w15:restartNumberingAfterBreak="0">
    <w:nsid w:val="643F096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65FA7621"/>
    <w:multiLevelType w:val="hybridMultilevel"/>
    <w:tmpl w:val="33628022"/>
    <w:lvl w:ilvl="0" w:tplc="100C0001">
      <w:start w:val="1"/>
      <w:numFmt w:val="bullet"/>
      <w:lvlText w:val=""/>
      <w:lvlJc w:val="left"/>
      <w:pPr>
        <w:ind w:left="1068" w:hanging="360"/>
      </w:pPr>
      <w:rPr>
        <w:rFonts w:ascii="Symbol" w:hAnsi="Symbol"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39" w15:restartNumberingAfterBreak="0">
    <w:nsid w:val="666200D9"/>
    <w:multiLevelType w:val="hybridMultilevel"/>
    <w:tmpl w:val="743EECC6"/>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abstractNum w:abstractNumId="40" w15:restartNumberingAfterBreak="0">
    <w:nsid w:val="69954BCD"/>
    <w:multiLevelType w:val="hybridMultilevel"/>
    <w:tmpl w:val="56C423A2"/>
    <w:lvl w:ilvl="0" w:tplc="100C0001">
      <w:start w:val="1"/>
      <w:numFmt w:val="bullet"/>
      <w:lvlText w:val=""/>
      <w:lvlJc w:val="left"/>
      <w:pPr>
        <w:ind w:left="1068" w:hanging="360"/>
      </w:pPr>
      <w:rPr>
        <w:rFonts w:ascii="Symbol" w:hAnsi="Symbol"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41" w15:restartNumberingAfterBreak="0">
    <w:nsid w:val="6C9F5E50"/>
    <w:multiLevelType w:val="hybridMultilevel"/>
    <w:tmpl w:val="4F028934"/>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2" w15:restartNumberingAfterBreak="0">
    <w:nsid w:val="6F5C6E19"/>
    <w:multiLevelType w:val="hybridMultilevel"/>
    <w:tmpl w:val="4F028934"/>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3" w15:restartNumberingAfterBreak="0">
    <w:nsid w:val="709A1EFA"/>
    <w:multiLevelType w:val="hybridMultilevel"/>
    <w:tmpl w:val="32D460B4"/>
    <w:lvl w:ilvl="0" w:tplc="100C0001">
      <w:start w:val="1"/>
      <w:numFmt w:val="bullet"/>
      <w:lvlText w:val=""/>
      <w:lvlJc w:val="left"/>
      <w:pPr>
        <w:ind w:left="2534" w:hanging="360"/>
      </w:pPr>
      <w:rPr>
        <w:rFonts w:ascii="Symbol" w:hAnsi="Symbol" w:hint="default"/>
      </w:rPr>
    </w:lvl>
    <w:lvl w:ilvl="1" w:tplc="100C0003">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abstractNum w:abstractNumId="44" w15:restartNumberingAfterBreak="0">
    <w:nsid w:val="70C15FDF"/>
    <w:multiLevelType w:val="hybridMultilevel"/>
    <w:tmpl w:val="671AEE70"/>
    <w:lvl w:ilvl="0" w:tplc="100C0001">
      <w:start w:val="1"/>
      <w:numFmt w:val="bullet"/>
      <w:lvlText w:val=""/>
      <w:lvlJc w:val="left"/>
      <w:pPr>
        <w:ind w:left="1068" w:hanging="360"/>
      </w:pPr>
      <w:rPr>
        <w:rFonts w:ascii="Symbol" w:hAnsi="Symbol"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45" w15:restartNumberingAfterBreak="0">
    <w:nsid w:val="719122AE"/>
    <w:multiLevelType w:val="hybridMultilevel"/>
    <w:tmpl w:val="4F028934"/>
    <w:lvl w:ilvl="0" w:tplc="100C000F">
      <w:start w:val="1"/>
      <w:numFmt w:val="decimal"/>
      <w:lvlText w:val="%1."/>
      <w:lvlJc w:val="left"/>
      <w:pPr>
        <w:ind w:left="1306" w:hanging="360"/>
      </w:pPr>
    </w:lvl>
    <w:lvl w:ilvl="1" w:tplc="100C0019" w:tentative="1">
      <w:start w:val="1"/>
      <w:numFmt w:val="lowerLetter"/>
      <w:lvlText w:val="%2."/>
      <w:lvlJc w:val="left"/>
      <w:pPr>
        <w:ind w:left="2026" w:hanging="360"/>
      </w:pPr>
    </w:lvl>
    <w:lvl w:ilvl="2" w:tplc="100C001B" w:tentative="1">
      <w:start w:val="1"/>
      <w:numFmt w:val="lowerRoman"/>
      <w:lvlText w:val="%3."/>
      <w:lvlJc w:val="right"/>
      <w:pPr>
        <w:ind w:left="2746" w:hanging="180"/>
      </w:pPr>
    </w:lvl>
    <w:lvl w:ilvl="3" w:tplc="100C000F" w:tentative="1">
      <w:start w:val="1"/>
      <w:numFmt w:val="decimal"/>
      <w:lvlText w:val="%4."/>
      <w:lvlJc w:val="left"/>
      <w:pPr>
        <w:ind w:left="3466" w:hanging="360"/>
      </w:pPr>
    </w:lvl>
    <w:lvl w:ilvl="4" w:tplc="100C0019" w:tentative="1">
      <w:start w:val="1"/>
      <w:numFmt w:val="lowerLetter"/>
      <w:lvlText w:val="%5."/>
      <w:lvlJc w:val="left"/>
      <w:pPr>
        <w:ind w:left="4186" w:hanging="360"/>
      </w:pPr>
    </w:lvl>
    <w:lvl w:ilvl="5" w:tplc="100C001B" w:tentative="1">
      <w:start w:val="1"/>
      <w:numFmt w:val="lowerRoman"/>
      <w:lvlText w:val="%6."/>
      <w:lvlJc w:val="right"/>
      <w:pPr>
        <w:ind w:left="4906" w:hanging="180"/>
      </w:pPr>
    </w:lvl>
    <w:lvl w:ilvl="6" w:tplc="100C000F" w:tentative="1">
      <w:start w:val="1"/>
      <w:numFmt w:val="decimal"/>
      <w:lvlText w:val="%7."/>
      <w:lvlJc w:val="left"/>
      <w:pPr>
        <w:ind w:left="5626" w:hanging="360"/>
      </w:pPr>
    </w:lvl>
    <w:lvl w:ilvl="7" w:tplc="100C0019" w:tentative="1">
      <w:start w:val="1"/>
      <w:numFmt w:val="lowerLetter"/>
      <w:lvlText w:val="%8."/>
      <w:lvlJc w:val="left"/>
      <w:pPr>
        <w:ind w:left="6346" w:hanging="360"/>
      </w:pPr>
    </w:lvl>
    <w:lvl w:ilvl="8" w:tplc="100C001B" w:tentative="1">
      <w:start w:val="1"/>
      <w:numFmt w:val="lowerRoman"/>
      <w:lvlText w:val="%9."/>
      <w:lvlJc w:val="right"/>
      <w:pPr>
        <w:ind w:left="7066" w:hanging="180"/>
      </w:pPr>
    </w:lvl>
  </w:abstractNum>
  <w:abstractNum w:abstractNumId="46" w15:restartNumberingAfterBreak="0">
    <w:nsid w:val="722966A6"/>
    <w:multiLevelType w:val="hybridMultilevel"/>
    <w:tmpl w:val="4F028934"/>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7" w15:restartNumberingAfterBreak="0">
    <w:nsid w:val="7CE07ED3"/>
    <w:multiLevelType w:val="hybridMultilevel"/>
    <w:tmpl w:val="7F00CAAC"/>
    <w:lvl w:ilvl="0" w:tplc="100C0001">
      <w:start w:val="1"/>
      <w:numFmt w:val="bullet"/>
      <w:lvlText w:val=""/>
      <w:lvlJc w:val="left"/>
      <w:pPr>
        <w:ind w:left="1776" w:hanging="360"/>
      </w:pPr>
      <w:rPr>
        <w:rFonts w:ascii="Symbol" w:hAnsi="Symbol"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num w:numId="1" w16cid:durableId="869532051">
    <w:abstractNumId w:val="1"/>
  </w:num>
  <w:num w:numId="2" w16cid:durableId="78719118">
    <w:abstractNumId w:val="8"/>
  </w:num>
  <w:num w:numId="3" w16cid:durableId="1529640630">
    <w:abstractNumId w:val="4"/>
  </w:num>
  <w:num w:numId="4" w16cid:durableId="1895236867">
    <w:abstractNumId w:val="18"/>
  </w:num>
  <w:num w:numId="5" w16cid:durableId="1504974433">
    <w:abstractNumId w:val="16"/>
  </w:num>
  <w:num w:numId="6" w16cid:durableId="1007682065">
    <w:abstractNumId w:val="29"/>
  </w:num>
  <w:num w:numId="7" w16cid:durableId="1905598301">
    <w:abstractNumId w:val="0"/>
  </w:num>
  <w:num w:numId="8" w16cid:durableId="1001202160">
    <w:abstractNumId w:val="37"/>
  </w:num>
  <w:num w:numId="9" w16cid:durableId="1758405113">
    <w:abstractNumId w:val="23"/>
  </w:num>
  <w:num w:numId="10" w16cid:durableId="2031952728">
    <w:abstractNumId w:val="22"/>
  </w:num>
  <w:num w:numId="11" w16cid:durableId="1083452150">
    <w:abstractNumId w:val="3"/>
  </w:num>
  <w:num w:numId="12" w16cid:durableId="24988560">
    <w:abstractNumId w:val="7"/>
  </w:num>
  <w:num w:numId="13" w16cid:durableId="1683777198">
    <w:abstractNumId w:val="33"/>
  </w:num>
  <w:num w:numId="14" w16cid:durableId="734009704">
    <w:abstractNumId w:val="5"/>
  </w:num>
  <w:num w:numId="15" w16cid:durableId="1156920460">
    <w:abstractNumId w:val="27"/>
  </w:num>
  <w:num w:numId="16" w16cid:durableId="946736955">
    <w:abstractNumId w:val="19"/>
  </w:num>
  <w:num w:numId="17" w16cid:durableId="197667067">
    <w:abstractNumId w:val="21"/>
  </w:num>
  <w:num w:numId="18" w16cid:durableId="1206258794">
    <w:abstractNumId w:val="45"/>
  </w:num>
  <w:num w:numId="19" w16cid:durableId="881942582">
    <w:abstractNumId w:val="9"/>
  </w:num>
  <w:num w:numId="20" w16cid:durableId="1875072385">
    <w:abstractNumId w:val="13"/>
  </w:num>
  <w:num w:numId="21" w16cid:durableId="206455682">
    <w:abstractNumId w:val="20"/>
  </w:num>
  <w:num w:numId="22" w16cid:durableId="950623434">
    <w:abstractNumId w:val="10"/>
  </w:num>
  <w:num w:numId="23" w16cid:durableId="713121440">
    <w:abstractNumId w:val="42"/>
  </w:num>
  <w:num w:numId="24" w16cid:durableId="266543437">
    <w:abstractNumId w:val="41"/>
  </w:num>
  <w:num w:numId="25" w16cid:durableId="1345324295">
    <w:abstractNumId w:val="25"/>
  </w:num>
  <w:num w:numId="26" w16cid:durableId="440606553">
    <w:abstractNumId w:val="46"/>
  </w:num>
  <w:num w:numId="27" w16cid:durableId="743645280">
    <w:abstractNumId w:val="2"/>
  </w:num>
  <w:num w:numId="28" w16cid:durableId="2099515216">
    <w:abstractNumId w:val="11"/>
  </w:num>
  <w:num w:numId="29" w16cid:durableId="1667632083">
    <w:abstractNumId w:val="47"/>
  </w:num>
  <w:num w:numId="30" w16cid:durableId="1880046880">
    <w:abstractNumId w:val="39"/>
  </w:num>
  <w:num w:numId="31" w16cid:durableId="119763420">
    <w:abstractNumId w:val="6"/>
  </w:num>
  <w:num w:numId="32" w16cid:durableId="1047606650">
    <w:abstractNumId w:val="31"/>
  </w:num>
  <w:num w:numId="33" w16cid:durableId="556204751">
    <w:abstractNumId w:val="17"/>
  </w:num>
  <w:num w:numId="34" w16cid:durableId="936208062">
    <w:abstractNumId w:val="28"/>
  </w:num>
  <w:num w:numId="35" w16cid:durableId="933899372">
    <w:abstractNumId w:val="38"/>
  </w:num>
  <w:num w:numId="36" w16cid:durableId="1916817269">
    <w:abstractNumId w:val="32"/>
  </w:num>
  <w:num w:numId="37" w16cid:durableId="613446091">
    <w:abstractNumId w:val="40"/>
  </w:num>
  <w:num w:numId="38" w16cid:durableId="1821537979">
    <w:abstractNumId w:val="30"/>
  </w:num>
  <w:num w:numId="39" w16cid:durableId="1272587431">
    <w:abstractNumId w:val="36"/>
  </w:num>
  <w:num w:numId="40" w16cid:durableId="2098285674">
    <w:abstractNumId w:val="14"/>
  </w:num>
  <w:num w:numId="41" w16cid:durableId="1085762428">
    <w:abstractNumId w:val="12"/>
  </w:num>
  <w:num w:numId="42" w16cid:durableId="1571038361">
    <w:abstractNumId w:val="35"/>
  </w:num>
  <w:num w:numId="43" w16cid:durableId="779490538">
    <w:abstractNumId w:val="44"/>
  </w:num>
  <w:num w:numId="44" w16cid:durableId="428933675">
    <w:abstractNumId w:val="26"/>
  </w:num>
  <w:num w:numId="45" w16cid:durableId="689843395">
    <w:abstractNumId w:val="43"/>
  </w:num>
  <w:num w:numId="46" w16cid:durableId="564997060">
    <w:abstractNumId w:val="24"/>
  </w:num>
  <w:num w:numId="47" w16cid:durableId="102192198">
    <w:abstractNumId w:val="18"/>
  </w:num>
  <w:num w:numId="48" w16cid:durableId="602498421">
    <w:abstractNumId w:val="15"/>
  </w:num>
  <w:num w:numId="49" w16cid:durableId="495457800">
    <w:abstractNumId w:val="18"/>
  </w:num>
  <w:num w:numId="50" w16cid:durableId="225646078">
    <w:abstractNumId w:val="34"/>
  </w:num>
  <w:num w:numId="51" w16cid:durableId="789712346">
    <w:abstractNumId w:val="18"/>
  </w:num>
  <w:num w:numId="52" w16cid:durableId="1658729075">
    <w:abstractNumId w:val="18"/>
  </w:num>
  <w:num w:numId="53" w16cid:durableId="1037925274">
    <w:abstractNumId w:val="18"/>
  </w:num>
  <w:num w:numId="54" w16cid:durableId="861481091">
    <w:abstractNumId w:val="18"/>
  </w:num>
  <w:num w:numId="55" w16cid:durableId="2023386162">
    <w:abstractNumId w:val="18"/>
  </w:num>
  <w:num w:numId="56" w16cid:durableId="607394984">
    <w:abstractNumId w:val="18"/>
  </w:num>
  <w:num w:numId="57" w16cid:durableId="592471086">
    <w:abstractNumId w:val="18"/>
  </w:num>
  <w:num w:numId="58" w16cid:durableId="2091265858">
    <w:abstractNumId w:val="18"/>
  </w:num>
  <w:num w:numId="59" w16cid:durableId="763838741">
    <w:abstractNumId w:val="18"/>
  </w:num>
  <w:num w:numId="60" w16cid:durableId="1718775864">
    <w:abstractNumId w:val="18"/>
  </w:num>
  <w:num w:numId="61" w16cid:durableId="1985501018">
    <w:abstractNumId w:val="18"/>
  </w:num>
  <w:num w:numId="62" w16cid:durableId="1630672988">
    <w:abstractNumId w:val="18"/>
  </w:num>
  <w:num w:numId="63" w16cid:durableId="1531534057">
    <w:abstractNumId w:val="18"/>
  </w:num>
  <w:num w:numId="64" w16cid:durableId="1439327571">
    <w:abstractNumId w:val="18"/>
  </w:num>
  <w:num w:numId="65" w16cid:durableId="1862081630">
    <w:abstractNumId w:val="18"/>
  </w:num>
  <w:num w:numId="66" w16cid:durableId="718631174">
    <w:abstractNumId w:val="18"/>
  </w:num>
  <w:num w:numId="67" w16cid:durableId="986667671">
    <w:abstractNumId w:val="1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7D1"/>
    <w:rsid w:val="00000197"/>
    <w:rsid w:val="00010B9A"/>
    <w:rsid w:val="0001209F"/>
    <w:rsid w:val="000121C3"/>
    <w:rsid w:val="00013CDD"/>
    <w:rsid w:val="000170A4"/>
    <w:rsid w:val="000209E6"/>
    <w:rsid w:val="00021D00"/>
    <w:rsid w:val="000237CB"/>
    <w:rsid w:val="00030A48"/>
    <w:rsid w:val="000316F0"/>
    <w:rsid w:val="00036049"/>
    <w:rsid w:val="00036286"/>
    <w:rsid w:val="000365D5"/>
    <w:rsid w:val="00044099"/>
    <w:rsid w:val="0004550C"/>
    <w:rsid w:val="00045A82"/>
    <w:rsid w:val="00047430"/>
    <w:rsid w:val="00053146"/>
    <w:rsid w:val="00055DB3"/>
    <w:rsid w:val="00063F97"/>
    <w:rsid w:val="00065971"/>
    <w:rsid w:val="00066FF0"/>
    <w:rsid w:val="00067419"/>
    <w:rsid w:val="00072F35"/>
    <w:rsid w:val="000847D9"/>
    <w:rsid w:val="000852D7"/>
    <w:rsid w:val="00086114"/>
    <w:rsid w:val="00093A47"/>
    <w:rsid w:val="000A0EAA"/>
    <w:rsid w:val="000A1B63"/>
    <w:rsid w:val="000A310F"/>
    <w:rsid w:val="000A5029"/>
    <w:rsid w:val="000A7B4A"/>
    <w:rsid w:val="000B0FE4"/>
    <w:rsid w:val="000B33CD"/>
    <w:rsid w:val="000B6801"/>
    <w:rsid w:val="000B6BE0"/>
    <w:rsid w:val="000C0ABA"/>
    <w:rsid w:val="000C633A"/>
    <w:rsid w:val="000D0BDD"/>
    <w:rsid w:val="000D34C7"/>
    <w:rsid w:val="000D53DD"/>
    <w:rsid w:val="000E7483"/>
    <w:rsid w:val="000E78C6"/>
    <w:rsid w:val="000F22B9"/>
    <w:rsid w:val="000F381C"/>
    <w:rsid w:val="0010420B"/>
    <w:rsid w:val="0010591C"/>
    <w:rsid w:val="00111811"/>
    <w:rsid w:val="00114120"/>
    <w:rsid w:val="00127FE0"/>
    <w:rsid w:val="001303A2"/>
    <w:rsid w:val="0013316E"/>
    <w:rsid w:val="0013521E"/>
    <w:rsid w:val="0015167D"/>
    <w:rsid w:val="00152A26"/>
    <w:rsid w:val="001764CE"/>
    <w:rsid w:val="00180C8A"/>
    <w:rsid w:val="00181C85"/>
    <w:rsid w:val="00183417"/>
    <w:rsid w:val="00184F0A"/>
    <w:rsid w:val="001A0959"/>
    <w:rsid w:val="001A0D6D"/>
    <w:rsid w:val="001A19B3"/>
    <w:rsid w:val="001B302B"/>
    <w:rsid w:val="001B7506"/>
    <w:rsid w:val="001C447A"/>
    <w:rsid w:val="001C454D"/>
    <w:rsid w:val="001D0C2A"/>
    <w:rsid w:val="001D4577"/>
    <w:rsid w:val="001D62DF"/>
    <w:rsid w:val="001D72BA"/>
    <w:rsid w:val="001F2420"/>
    <w:rsid w:val="001F2AA5"/>
    <w:rsid w:val="001F6EEB"/>
    <w:rsid w:val="002007AC"/>
    <w:rsid w:val="00204992"/>
    <w:rsid w:val="002066E5"/>
    <w:rsid w:val="00210C92"/>
    <w:rsid w:val="0021328F"/>
    <w:rsid w:val="00214C9B"/>
    <w:rsid w:val="0021678D"/>
    <w:rsid w:val="002218E9"/>
    <w:rsid w:val="00224BBB"/>
    <w:rsid w:val="002324D4"/>
    <w:rsid w:val="002341C3"/>
    <w:rsid w:val="0024509A"/>
    <w:rsid w:val="00251DE5"/>
    <w:rsid w:val="002543FE"/>
    <w:rsid w:val="00256A47"/>
    <w:rsid w:val="0026230B"/>
    <w:rsid w:val="002770F3"/>
    <w:rsid w:val="00281322"/>
    <w:rsid w:val="00286EA0"/>
    <w:rsid w:val="00287437"/>
    <w:rsid w:val="00293E9C"/>
    <w:rsid w:val="002951BD"/>
    <w:rsid w:val="00297E2A"/>
    <w:rsid w:val="002A2A78"/>
    <w:rsid w:val="002A5A2D"/>
    <w:rsid w:val="002A69BD"/>
    <w:rsid w:val="002B6893"/>
    <w:rsid w:val="002C3389"/>
    <w:rsid w:val="002C5148"/>
    <w:rsid w:val="002C6634"/>
    <w:rsid w:val="002D38BF"/>
    <w:rsid w:val="002D7D46"/>
    <w:rsid w:val="002F038B"/>
    <w:rsid w:val="003020C8"/>
    <w:rsid w:val="00310160"/>
    <w:rsid w:val="0031563E"/>
    <w:rsid w:val="00316AE5"/>
    <w:rsid w:val="00320CB3"/>
    <w:rsid w:val="0034172E"/>
    <w:rsid w:val="003429F1"/>
    <w:rsid w:val="00345191"/>
    <w:rsid w:val="00345FF9"/>
    <w:rsid w:val="003470AB"/>
    <w:rsid w:val="00352629"/>
    <w:rsid w:val="0035335D"/>
    <w:rsid w:val="00355251"/>
    <w:rsid w:val="0037071E"/>
    <w:rsid w:val="00382700"/>
    <w:rsid w:val="0039078D"/>
    <w:rsid w:val="00391195"/>
    <w:rsid w:val="00397115"/>
    <w:rsid w:val="003A38E7"/>
    <w:rsid w:val="003A6DA7"/>
    <w:rsid w:val="003B63D5"/>
    <w:rsid w:val="003C2E83"/>
    <w:rsid w:val="003C4C1F"/>
    <w:rsid w:val="003E018B"/>
    <w:rsid w:val="003E0738"/>
    <w:rsid w:val="003E1277"/>
    <w:rsid w:val="003E22BE"/>
    <w:rsid w:val="003E245D"/>
    <w:rsid w:val="003E32B9"/>
    <w:rsid w:val="003E4A11"/>
    <w:rsid w:val="003E5576"/>
    <w:rsid w:val="003E6B90"/>
    <w:rsid w:val="003E74E9"/>
    <w:rsid w:val="003F1870"/>
    <w:rsid w:val="003F69E9"/>
    <w:rsid w:val="003F706F"/>
    <w:rsid w:val="00407333"/>
    <w:rsid w:val="0040782E"/>
    <w:rsid w:val="00407D9A"/>
    <w:rsid w:val="004202D8"/>
    <w:rsid w:val="004206A2"/>
    <w:rsid w:val="004334EA"/>
    <w:rsid w:val="00433DFE"/>
    <w:rsid w:val="0043666E"/>
    <w:rsid w:val="00436B90"/>
    <w:rsid w:val="00445CD5"/>
    <w:rsid w:val="00447701"/>
    <w:rsid w:val="00454074"/>
    <w:rsid w:val="00454DDB"/>
    <w:rsid w:val="004663C6"/>
    <w:rsid w:val="00466E4B"/>
    <w:rsid w:val="00473299"/>
    <w:rsid w:val="004775AC"/>
    <w:rsid w:val="00484ECA"/>
    <w:rsid w:val="004A0324"/>
    <w:rsid w:val="004A0F28"/>
    <w:rsid w:val="004A2B77"/>
    <w:rsid w:val="004A4770"/>
    <w:rsid w:val="004B16FF"/>
    <w:rsid w:val="004B335D"/>
    <w:rsid w:val="004B63A9"/>
    <w:rsid w:val="004C6BBA"/>
    <w:rsid w:val="004D08EE"/>
    <w:rsid w:val="004D5266"/>
    <w:rsid w:val="004D6551"/>
    <w:rsid w:val="004E4D84"/>
    <w:rsid w:val="004E5DCC"/>
    <w:rsid w:val="004E5E0F"/>
    <w:rsid w:val="004F00C8"/>
    <w:rsid w:val="00503786"/>
    <w:rsid w:val="00505421"/>
    <w:rsid w:val="005117D1"/>
    <w:rsid w:val="0051453B"/>
    <w:rsid w:val="0052224B"/>
    <w:rsid w:val="00525567"/>
    <w:rsid w:val="005321CB"/>
    <w:rsid w:val="005328B0"/>
    <w:rsid w:val="0054054F"/>
    <w:rsid w:val="00540963"/>
    <w:rsid w:val="00542824"/>
    <w:rsid w:val="00542CE3"/>
    <w:rsid w:val="00545179"/>
    <w:rsid w:val="00552D07"/>
    <w:rsid w:val="00553159"/>
    <w:rsid w:val="005549B1"/>
    <w:rsid w:val="0055647F"/>
    <w:rsid w:val="005607D8"/>
    <w:rsid w:val="00565E78"/>
    <w:rsid w:val="00571E4B"/>
    <w:rsid w:val="00574085"/>
    <w:rsid w:val="00577C52"/>
    <w:rsid w:val="005926D0"/>
    <w:rsid w:val="00595311"/>
    <w:rsid w:val="005969AC"/>
    <w:rsid w:val="00596B31"/>
    <w:rsid w:val="00597C5C"/>
    <w:rsid w:val="005A0231"/>
    <w:rsid w:val="005A3957"/>
    <w:rsid w:val="005A59BC"/>
    <w:rsid w:val="005B27EF"/>
    <w:rsid w:val="005B716E"/>
    <w:rsid w:val="005C07B5"/>
    <w:rsid w:val="005D08DF"/>
    <w:rsid w:val="005D125F"/>
    <w:rsid w:val="005D161F"/>
    <w:rsid w:val="005D3CFC"/>
    <w:rsid w:val="005D6980"/>
    <w:rsid w:val="005E6192"/>
    <w:rsid w:val="005E6A86"/>
    <w:rsid w:val="005E6B56"/>
    <w:rsid w:val="005E70BB"/>
    <w:rsid w:val="005E75DE"/>
    <w:rsid w:val="00615583"/>
    <w:rsid w:val="0061647B"/>
    <w:rsid w:val="0062498D"/>
    <w:rsid w:val="0063211C"/>
    <w:rsid w:val="006344D9"/>
    <w:rsid w:val="00634BCF"/>
    <w:rsid w:val="00635A2C"/>
    <w:rsid w:val="0063624F"/>
    <w:rsid w:val="00645760"/>
    <w:rsid w:val="00654C7F"/>
    <w:rsid w:val="00656974"/>
    <w:rsid w:val="006815B8"/>
    <w:rsid w:val="006854FB"/>
    <w:rsid w:val="00685505"/>
    <w:rsid w:val="006902A9"/>
    <w:rsid w:val="006966D0"/>
    <w:rsid w:val="00696A5E"/>
    <w:rsid w:val="006A640D"/>
    <w:rsid w:val="006A6982"/>
    <w:rsid w:val="006C11B6"/>
    <w:rsid w:val="006C187C"/>
    <w:rsid w:val="006D0B7A"/>
    <w:rsid w:val="006D0FDB"/>
    <w:rsid w:val="006D69C0"/>
    <w:rsid w:val="006E132F"/>
    <w:rsid w:val="006E20B3"/>
    <w:rsid w:val="006E2CE8"/>
    <w:rsid w:val="006E4DA8"/>
    <w:rsid w:val="0070039B"/>
    <w:rsid w:val="007008F6"/>
    <w:rsid w:val="007010E6"/>
    <w:rsid w:val="00704195"/>
    <w:rsid w:val="007047FA"/>
    <w:rsid w:val="00707368"/>
    <w:rsid w:val="007118CE"/>
    <w:rsid w:val="007118D3"/>
    <w:rsid w:val="0071232E"/>
    <w:rsid w:val="00715F66"/>
    <w:rsid w:val="0071647D"/>
    <w:rsid w:val="007203BB"/>
    <w:rsid w:val="00721003"/>
    <w:rsid w:val="007211A1"/>
    <w:rsid w:val="00722B94"/>
    <w:rsid w:val="00723159"/>
    <w:rsid w:val="00725172"/>
    <w:rsid w:val="0072624B"/>
    <w:rsid w:val="00732CA9"/>
    <w:rsid w:val="00735914"/>
    <w:rsid w:val="00740775"/>
    <w:rsid w:val="00742484"/>
    <w:rsid w:val="007442C9"/>
    <w:rsid w:val="00744762"/>
    <w:rsid w:val="0074498A"/>
    <w:rsid w:val="007476C9"/>
    <w:rsid w:val="00753A51"/>
    <w:rsid w:val="00755E09"/>
    <w:rsid w:val="00765E21"/>
    <w:rsid w:val="007700A7"/>
    <w:rsid w:val="00771CF1"/>
    <w:rsid w:val="007724F1"/>
    <w:rsid w:val="00772BC0"/>
    <w:rsid w:val="0077429C"/>
    <w:rsid w:val="007748A7"/>
    <w:rsid w:val="00780FE0"/>
    <w:rsid w:val="007837CC"/>
    <w:rsid w:val="00791AF9"/>
    <w:rsid w:val="007A1258"/>
    <w:rsid w:val="007C1A9D"/>
    <w:rsid w:val="007C3DB6"/>
    <w:rsid w:val="007C683D"/>
    <w:rsid w:val="007D0596"/>
    <w:rsid w:val="007D0A71"/>
    <w:rsid w:val="007D2CDF"/>
    <w:rsid w:val="007D546C"/>
    <w:rsid w:val="007D7917"/>
    <w:rsid w:val="007D7B60"/>
    <w:rsid w:val="007E3C6E"/>
    <w:rsid w:val="007E579B"/>
    <w:rsid w:val="007E5F3D"/>
    <w:rsid w:val="007F1164"/>
    <w:rsid w:val="007F30AE"/>
    <w:rsid w:val="00803E81"/>
    <w:rsid w:val="0080498B"/>
    <w:rsid w:val="008057B2"/>
    <w:rsid w:val="00807F84"/>
    <w:rsid w:val="00813361"/>
    <w:rsid w:val="00813426"/>
    <w:rsid w:val="00813DF2"/>
    <w:rsid w:val="0081492B"/>
    <w:rsid w:val="0081740D"/>
    <w:rsid w:val="008236A5"/>
    <w:rsid w:val="00832625"/>
    <w:rsid w:val="0083568F"/>
    <w:rsid w:val="0083758A"/>
    <w:rsid w:val="008413A8"/>
    <w:rsid w:val="00841CC7"/>
    <w:rsid w:val="00845304"/>
    <w:rsid w:val="008468C8"/>
    <w:rsid w:val="00847EF4"/>
    <w:rsid w:val="00850A87"/>
    <w:rsid w:val="00851A5E"/>
    <w:rsid w:val="00853E81"/>
    <w:rsid w:val="00856D2F"/>
    <w:rsid w:val="00867F49"/>
    <w:rsid w:val="0087500F"/>
    <w:rsid w:val="0088529C"/>
    <w:rsid w:val="0088656E"/>
    <w:rsid w:val="00891718"/>
    <w:rsid w:val="008A1026"/>
    <w:rsid w:val="008A2319"/>
    <w:rsid w:val="008A404F"/>
    <w:rsid w:val="008A464B"/>
    <w:rsid w:val="008B0B7C"/>
    <w:rsid w:val="008B3771"/>
    <w:rsid w:val="008C1E89"/>
    <w:rsid w:val="008C40C0"/>
    <w:rsid w:val="008C710E"/>
    <w:rsid w:val="008C7B73"/>
    <w:rsid w:val="008D1F47"/>
    <w:rsid w:val="008D2FE5"/>
    <w:rsid w:val="008D3EF4"/>
    <w:rsid w:val="008D53CD"/>
    <w:rsid w:val="008D55CF"/>
    <w:rsid w:val="008E05FB"/>
    <w:rsid w:val="008E13F2"/>
    <w:rsid w:val="008E53F9"/>
    <w:rsid w:val="008E5CB0"/>
    <w:rsid w:val="008F2D52"/>
    <w:rsid w:val="008F6621"/>
    <w:rsid w:val="008F72FF"/>
    <w:rsid w:val="00902523"/>
    <w:rsid w:val="0090391B"/>
    <w:rsid w:val="00903FEF"/>
    <w:rsid w:val="009131D7"/>
    <w:rsid w:val="009142E2"/>
    <w:rsid w:val="00915B27"/>
    <w:rsid w:val="00920F4E"/>
    <w:rsid w:val="009211D9"/>
    <w:rsid w:val="009250B0"/>
    <w:rsid w:val="009265A8"/>
    <w:rsid w:val="00927345"/>
    <w:rsid w:val="00932149"/>
    <w:rsid w:val="00934E66"/>
    <w:rsid w:val="009440AB"/>
    <w:rsid w:val="009515C3"/>
    <w:rsid w:val="00955930"/>
    <w:rsid w:val="00956766"/>
    <w:rsid w:val="00961794"/>
    <w:rsid w:val="00976261"/>
    <w:rsid w:val="0099022A"/>
    <w:rsid w:val="00994CAA"/>
    <w:rsid w:val="009A3772"/>
    <w:rsid w:val="009B009E"/>
    <w:rsid w:val="009B0809"/>
    <w:rsid w:val="009B090B"/>
    <w:rsid w:val="009B190E"/>
    <w:rsid w:val="009B2544"/>
    <w:rsid w:val="009B45CC"/>
    <w:rsid w:val="009B6FDC"/>
    <w:rsid w:val="009B7C7C"/>
    <w:rsid w:val="009D1A69"/>
    <w:rsid w:val="009D3912"/>
    <w:rsid w:val="009D480B"/>
    <w:rsid w:val="009D76C0"/>
    <w:rsid w:val="009E7D6D"/>
    <w:rsid w:val="009F0E68"/>
    <w:rsid w:val="009F139E"/>
    <w:rsid w:val="009F6C4A"/>
    <w:rsid w:val="009F75DD"/>
    <w:rsid w:val="00A03104"/>
    <w:rsid w:val="00A03CCB"/>
    <w:rsid w:val="00A1168D"/>
    <w:rsid w:val="00A11857"/>
    <w:rsid w:val="00A12B88"/>
    <w:rsid w:val="00A30086"/>
    <w:rsid w:val="00A3107E"/>
    <w:rsid w:val="00A4094F"/>
    <w:rsid w:val="00A5258C"/>
    <w:rsid w:val="00A544B1"/>
    <w:rsid w:val="00A547F3"/>
    <w:rsid w:val="00A63A33"/>
    <w:rsid w:val="00A65F0B"/>
    <w:rsid w:val="00A67542"/>
    <w:rsid w:val="00A706B7"/>
    <w:rsid w:val="00A73074"/>
    <w:rsid w:val="00A8103E"/>
    <w:rsid w:val="00A8221D"/>
    <w:rsid w:val="00A86A10"/>
    <w:rsid w:val="00A872A5"/>
    <w:rsid w:val="00A90ECA"/>
    <w:rsid w:val="00A90EEE"/>
    <w:rsid w:val="00A96F9C"/>
    <w:rsid w:val="00AA4393"/>
    <w:rsid w:val="00AB1CA6"/>
    <w:rsid w:val="00AB6108"/>
    <w:rsid w:val="00AC2C05"/>
    <w:rsid w:val="00AC5624"/>
    <w:rsid w:val="00AD11EA"/>
    <w:rsid w:val="00AE282D"/>
    <w:rsid w:val="00AF42E5"/>
    <w:rsid w:val="00AF58E1"/>
    <w:rsid w:val="00AF64C7"/>
    <w:rsid w:val="00B031A4"/>
    <w:rsid w:val="00B0353B"/>
    <w:rsid w:val="00B04401"/>
    <w:rsid w:val="00B051D2"/>
    <w:rsid w:val="00B125F6"/>
    <w:rsid w:val="00B147A7"/>
    <w:rsid w:val="00B16395"/>
    <w:rsid w:val="00B20D38"/>
    <w:rsid w:val="00B241D2"/>
    <w:rsid w:val="00B30298"/>
    <w:rsid w:val="00B3108F"/>
    <w:rsid w:val="00B31945"/>
    <w:rsid w:val="00B33505"/>
    <w:rsid w:val="00B341B5"/>
    <w:rsid w:val="00B351E3"/>
    <w:rsid w:val="00B366A3"/>
    <w:rsid w:val="00B40A8E"/>
    <w:rsid w:val="00B41B43"/>
    <w:rsid w:val="00B4452B"/>
    <w:rsid w:val="00B44A78"/>
    <w:rsid w:val="00B4738A"/>
    <w:rsid w:val="00B50D06"/>
    <w:rsid w:val="00B52F57"/>
    <w:rsid w:val="00B53B6C"/>
    <w:rsid w:val="00B612B2"/>
    <w:rsid w:val="00B64C66"/>
    <w:rsid w:val="00B7345C"/>
    <w:rsid w:val="00B82DB7"/>
    <w:rsid w:val="00B85687"/>
    <w:rsid w:val="00B95961"/>
    <w:rsid w:val="00B95EC5"/>
    <w:rsid w:val="00B961A5"/>
    <w:rsid w:val="00B96AA1"/>
    <w:rsid w:val="00BA0860"/>
    <w:rsid w:val="00BA56D2"/>
    <w:rsid w:val="00BA70AE"/>
    <w:rsid w:val="00BA7DF1"/>
    <w:rsid w:val="00BB138F"/>
    <w:rsid w:val="00BB1558"/>
    <w:rsid w:val="00BB2181"/>
    <w:rsid w:val="00BB3118"/>
    <w:rsid w:val="00BB5CF0"/>
    <w:rsid w:val="00BC20C8"/>
    <w:rsid w:val="00BC3CCB"/>
    <w:rsid w:val="00BD5D42"/>
    <w:rsid w:val="00BD7365"/>
    <w:rsid w:val="00BD773C"/>
    <w:rsid w:val="00BE127F"/>
    <w:rsid w:val="00BE185C"/>
    <w:rsid w:val="00BF2D70"/>
    <w:rsid w:val="00BF6403"/>
    <w:rsid w:val="00BF7A15"/>
    <w:rsid w:val="00C045F7"/>
    <w:rsid w:val="00C10C8B"/>
    <w:rsid w:val="00C15CFB"/>
    <w:rsid w:val="00C20939"/>
    <w:rsid w:val="00C329D7"/>
    <w:rsid w:val="00C337AF"/>
    <w:rsid w:val="00C33C51"/>
    <w:rsid w:val="00C35E71"/>
    <w:rsid w:val="00C36C33"/>
    <w:rsid w:val="00C474EF"/>
    <w:rsid w:val="00C50CC4"/>
    <w:rsid w:val="00C53DE1"/>
    <w:rsid w:val="00C60D4B"/>
    <w:rsid w:val="00C71D88"/>
    <w:rsid w:val="00C743E5"/>
    <w:rsid w:val="00C744C0"/>
    <w:rsid w:val="00C77200"/>
    <w:rsid w:val="00C774E7"/>
    <w:rsid w:val="00C836AF"/>
    <w:rsid w:val="00C90570"/>
    <w:rsid w:val="00C97C09"/>
    <w:rsid w:val="00CA5D67"/>
    <w:rsid w:val="00CB0D79"/>
    <w:rsid w:val="00CB18CC"/>
    <w:rsid w:val="00CB5D42"/>
    <w:rsid w:val="00CB712D"/>
    <w:rsid w:val="00CC36FF"/>
    <w:rsid w:val="00CD1A2D"/>
    <w:rsid w:val="00CE066E"/>
    <w:rsid w:val="00CE3C03"/>
    <w:rsid w:val="00CE3C3F"/>
    <w:rsid w:val="00CF525F"/>
    <w:rsid w:val="00D044AD"/>
    <w:rsid w:val="00D068AA"/>
    <w:rsid w:val="00D10D80"/>
    <w:rsid w:val="00D1246A"/>
    <w:rsid w:val="00D12C19"/>
    <w:rsid w:val="00D140B1"/>
    <w:rsid w:val="00D14587"/>
    <w:rsid w:val="00D15AE6"/>
    <w:rsid w:val="00D15EE8"/>
    <w:rsid w:val="00D160DD"/>
    <w:rsid w:val="00D174BC"/>
    <w:rsid w:val="00D21252"/>
    <w:rsid w:val="00D21E1A"/>
    <w:rsid w:val="00D22E2C"/>
    <w:rsid w:val="00D252B0"/>
    <w:rsid w:val="00D25E7C"/>
    <w:rsid w:val="00D275C6"/>
    <w:rsid w:val="00D405C9"/>
    <w:rsid w:val="00D42F9C"/>
    <w:rsid w:val="00D52288"/>
    <w:rsid w:val="00D52324"/>
    <w:rsid w:val="00D60BE8"/>
    <w:rsid w:val="00D622AF"/>
    <w:rsid w:val="00D64B85"/>
    <w:rsid w:val="00D64F19"/>
    <w:rsid w:val="00D80653"/>
    <w:rsid w:val="00D823B8"/>
    <w:rsid w:val="00D82BEB"/>
    <w:rsid w:val="00D917DD"/>
    <w:rsid w:val="00D943D3"/>
    <w:rsid w:val="00D96D54"/>
    <w:rsid w:val="00DA0E23"/>
    <w:rsid w:val="00DA25E8"/>
    <w:rsid w:val="00DB1DCD"/>
    <w:rsid w:val="00DB5DB0"/>
    <w:rsid w:val="00DB671E"/>
    <w:rsid w:val="00DC6C88"/>
    <w:rsid w:val="00DC71AC"/>
    <w:rsid w:val="00DC7DBF"/>
    <w:rsid w:val="00DD0202"/>
    <w:rsid w:val="00DE2F51"/>
    <w:rsid w:val="00DE48F6"/>
    <w:rsid w:val="00E015B8"/>
    <w:rsid w:val="00E07CD9"/>
    <w:rsid w:val="00E1012A"/>
    <w:rsid w:val="00E12AE5"/>
    <w:rsid w:val="00E16860"/>
    <w:rsid w:val="00E22E77"/>
    <w:rsid w:val="00E24CE1"/>
    <w:rsid w:val="00E37B3F"/>
    <w:rsid w:val="00E37C58"/>
    <w:rsid w:val="00E416AC"/>
    <w:rsid w:val="00E41BC2"/>
    <w:rsid w:val="00E43700"/>
    <w:rsid w:val="00E52B61"/>
    <w:rsid w:val="00E61B66"/>
    <w:rsid w:val="00E658ED"/>
    <w:rsid w:val="00E7242C"/>
    <w:rsid w:val="00E74D0D"/>
    <w:rsid w:val="00E81328"/>
    <w:rsid w:val="00E83543"/>
    <w:rsid w:val="00E939AC"/>
    <w:rsid w:val="00E97C98"/>
    <w:rsid w:val="00EB25EF"/>
    <w:rsid w:val="00EC47AE"/>
    <w:rsid w:val="00EC677D"/>
    <w:rsid w:val="00ED01DF"/>
    <w:rsid w:val="00ED6F41"/>
    <w:rsid w:val="00ED6F46"/>
    <w:rsid w:val="00EE16F0"/>
    <w:rsid w:val="00EE2499"/>
    <w:rsid w:val="00EE431D"/>
    <w:rsid w:val="00EE4EC4"/>
    <w:rsid w:val="00EE55F0"/>
    <w:rsid w:val="00EE5D4E"/>
    <w:rsid w:val="00EE6C8E"/>
    <w:rsid w:val="00EF0959"/>
    <w:rsid w:val="00EF625D"/>
    <w:rsid w:val="00F0040B"/>
    <w:rsid w:val="00F01320"/>
    <w:rsid w:val="00F1003D"/>
    <w:rsid w:val="00F1045A"/>
    <w:rsid w:val="00F1720C"/>
    <w:rsid w:val="00F2381F"/>
    <w:rsid w:val="00F432CB"/>
    <w:rsid w:val="00F4643F"/>
    <w:rsid w:val="00F46DEC"/>
    <w:rsid w:val="00F50718"/>
    <w:rsid w:val="00F512A6"/>
    <w:rsid w:val="00F5615C"/>
    <w:rsid w:val="00F567CD"/>
    <w:rsid w:val="00F60514"/>
    <w:rsid w:val="00F64EBC"/>
    <w:rsid w:val="00F664DF"/>
    <w:rsid w:val="00F66E54"/>
    <w:rsid w:val="00F717C3"/>
    <w:rsid w:val="00F73E77"/>
    <w:rsid w:val="00F82909"/>
    <w:rsid w:val="00F83B59"/>
    <w:rsid w:val="00F87DB2"/>
    <w:rsid w:val="00F93513"/>
    <w:rsid w:val="00F94744"/>
    <w:rsid w:val="00FA36BB"/>
    <w:rsid w:val="00FA4F34"/>
    <w:rsid w:val="00FB1CD6"/>
    <w:rsid w:val="00FC2F58"/>
    <w:rsid w:val="00FC32BD"/>
    <w:rsid w:val="00FC7608"/>
    <w:rsid w:val="00FF7624"/>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8E37C3"/>
  <w15:docId w15:val="{642A28E7-FEA1-4663-A494-2820925FF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3957"/>
  </w:style>
  <w:style w:type="paragraph" w:styleId="Titre1">
    <w:name w:val="heading 1"/>
    <w:basedOn w:val="Normal"/>
    <w:next w:val="Corpsdetexte"/>
    <w:autoRedefine/>
    <w:qFormat/>
    <w:rsid w:val="00C474EF"/>
    <w:pPr>
      <w:keepNext/>
      <w:keepLines/>
      <w:numPr>
        <w:numId w:val="4"/>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link w:val="Titre2Car"/>
    <w:autoRedefine/>
    <w:qFormat/>
    <w:rsid w:val="003C4C1F"/>
    <w:pPr>
      <w:keepNext/>
      <w:numPr>
        <w:ilvl w:val="1"/>
        <w:numId w:val="4"/>
      </w:numPr>
      <w:spacing w:before="120" w:after="60"/>
      <w:ind w:left="567"/>
      <w:outlineLvl w:val="1"/>
    </w:pPr>
    <w:rPr>
      <w:rFonts w:asciiTheme="majorHAnsi" w:hAnsiTheme="majorHAnsi" w:cs="Arial"/>
      <w:b/>
      <w:bCs/>
      <w:iCs/>
      <w:sz w:val="28"/>
      <w:szCs w:val="28"/>
    </w:rPr>
  </w:style>
  <w:style w:type="paragraph" w:styleId="Titre3">
    <w:name w:val="heading 3"/>
    <w:basedOn w:val="Normal"/>
    <w:next w:val="Retraitcorpsdetexte3"/>
    <w:link w:val="Titre3Car"/>
    <w:qFormat/>
    <w:rsid w:val="00721003"/>
    <w:pPr>
      <w:keepNext/>
      <w:numPr>
        <w:ilvl w:val="2"/>
        <w:numId w:val="4"/>
      </w:numPr>
      <w:tabs>
        <w:tab w:val="num" w:pos="567"/>
        <w:tab w:val="num" w:pos="907"/>
      </w:tabs>
      <w:spacing w:before="120" w:after="120"/>
      <w:ind w:left="1247"/>
      <w:outlineLvl w:val="2"/>
    </w:pPr>
    <w:rPr>
      <w:rFonts w:asciiTheme="majorHAnsi" w:hAnsiTheme="majorHAnsi" w:cs="Arial"/>
      <w:bCs/>
      <w:i/>
      <w:sz w:val="24"/>
      <w:szCs w:val="26"/>
    </w:rPr>
  </w:style>
  <w:style w:type="paragraph" w:styleId="Titre4">
    <w:name w:val="heading 4"/>
    <w:basedOn w:val="Titre3"/>
    <w:next w:val="Normal"/>
    <w:link w:val="Titre4Car"/>
    <w:qFormat/>
    <w:rsid w:val="004E5DCC"/>
    <w:pPr>
      <w:numPr>
        <w:ilvl w:val="3"/>
      </w:numPr>
      <w:outlineLvl w:val="3"/>
    </w:p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A30086"/>
    <w:pP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A30086"/>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character" w:styleId="Mentionnonrsolue">
    <w:name w:val="Unresolved Mention"/>
    <w:basedOn w:val="Policepardfaut"/>
    <w:uiPriority w:val="99"/>
    <w:semiHidden/>
    <w:unhideWhenUsed/>
    <w:rsid w:val="00184F0A"/>
    <w:rPr>
      <w:color w:val="605E5C"/>
      <w:shd w:val="clear" w:color="auto" w:fill="E1DFDD"/>
    </w:rPr>
  </w:style>
  <w:style w:type="paragraph" w:styleId="Paragraphedeliste">
    <w:name w:val="List Paragraph"/>
    <w:basedOn w:val="Normal"/>
    <w:uiPriority w:val="34"/>
    <w:qFormat/>
    <w:rsid w:val="00E43700"/>
    <w:pPr>
      <w:ind w:left="720"/>
      <w:contextualSpacing/>
    </w:pPr>
  </w:style>
  <w:style w:type="paragraph" w:styleId="Lgende">
    <w:name w:val="caption"/>
    <w:basedOn w:val="Normal"/>
    <w:next w:val="Normal"/>
    <w:unhideWhenUsed/>
    <w:qFormat/>
    <w:rsid w:val="000365D5"/>
    <w:pPr>
      <w:spacing w:after="200"/>
    </w:pPr>
    <w:rPr>
      <w:i/>
      <w:iCs/>
      <w:color w:val="1F497D" w:themeColor="text2"/>
      <w:sz w:val="18"/>
      <w:szCs w:val="18"/>
    </w:rPr>
  </w:style>
  <w:style w:type="character" w:customStyle="1" w:styleId="Titre2Car">
    <w:name w:val="Titre 2 Car"/>
    <w:basedOn w:val="Policepardfaut"/>
    <w:link w:val="Titre2"/>
    <w:rsid w:val="003C4C1F"/>
    <w:rPr>
      <w:rFonts w:asciiTheme="majorHAnsi" w:hAnsiTheme="majorHAnsi" w:cs="Arial"/>
      <w:b/>
      <w:bCs/>
      <w:iCs/>
      <w:sz w:val="28"/>
      <w:szCs w:val="28"/>
    </w:rPr>
  </w:style>
  <w:style w:type="paragraph" w:styleId="Tabledesillustrations">
    <w:name w:val="table of figures"/>
    <w:basedOn w:val="Normal"/>
    <w:next w:val="Normal"/>
    <w:uiPriority w:val="99"/>
    <w:unhideWhenUsed/>
    <w:rsid w:val="003A38E7"/>
  </w:style>
  <w:style w:type="character" w:customStyle="1" w:styleId="Titre4Car">
    <w:name w:val="Titre 4 Car"/>
    <w:basedOn w:val="Policepardfaut"/>
    <w:link w:val="Titre4"/>
    <w:rsid w:val="004E5DCC"/>
    <w:rPr>
      <w:rFonts w:asciiTheme="majorHAnsi" w:hAnsiTheme="majorHAnsi" w:cs="Arial"/>
      <w:bCs/>
      <w:i/>
      <w:sz w:val="24"/>
      <w:szCs w:val="26"/>
    </w:rPr>
  </w:style>
  <w:style w:type="character" w:customStyle="1" w:styleId="Titre3Car">
    <w:name w:val="Titre 3 Car"/>
    <w:basedOn w:val="Policepardfaut"/>
    <w:link w:val="Titre3"/>
    <w:rsid w:val="00721003"/>
    <w:rPr>
      <w:rFonts w:asciiTheme="majorHAnsi" w:hAnsiTheme="majorHAnsi" w:cs="Arial"/>
      <w:bCs/>
      <w:i/>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157480">
      <w:bodyDiv w:val="1"/>
      <w:marLeft w:val="0"/>
      <w:marRight w:val="0"/>
      <w:marTop w:val="0"/>
      <w:marBottom w:val="0"/>
      <w:divBdr>
        <w:top w:val="none" w:sz="0" w:space="0" w:color="auto"/>
        <w:left w:val="none" w:sz="0" w:space="0" w:color="auto"/>
        <w:bottom w:val="none" w:sz="0" w:space="0" w:color="auto"/>
        <w:right w:val="none" w:sz="0" w:space="0" w:color="auto"/>
      </w:divBdr>
    </w:div>
    <w:div w:id="1015886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D:\01-Projets\00-TPI\01-CodeTris\00-Documentation\00-Rapport\X-CodeTris-Rapport-Alexandre%20King.docx"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file:///D:\01-Projets\00-TPI\01-CodeTris\00-Documentation\00-Rapport\X-CodeTris-Rapport-Alexandre%20King.docx" TargetMode="External"/><Relationship Id="rId16" Type="http://schemas.openxmlformats.org/officeDocument/2006/relationships/image" Target="media/image7.png"/><Relationship Id="rId107" Type="http://schemas.openxmlformats.org/officeDocument/2006/relationships/hyperlink" Target="file:///D:\01-Projets\00-TPI\01-CodeTris\00-Documentation\00-Rapport\X-CodeTris-Rapport-Alexandre%20King.docx"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file:///D:\01-Projets\00-TPI\01-CodeTris\00-Documentation\00-Rapport\X-CodeTris-Rapport-Alexandre%20King.docx" TargetMode="External"/><Relationship Id="rId123" Type="http://schemas.openxmlformats.org/officeDocument/2006/relationships/hyperlink" Target="https://stackoverflow.com/questions/68265841/c-sharp-override-with-different-child-parameters-same-parent" TargetMode="External"/><Relationship Id="rId128"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image" Target="media/image81.png"/><Relationship Id="rId95" Type="http://schemas.openxmlformats.org/officeDocument/2006/relationships/hyperlink" Target="file:///D:\01-Projets\00-TPI\01-CodeTris\00-Documentation\00-Rapport\X-CodeTris-Rapport-Alexandre%20King.docx"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file:///D:\01-Projets\00-TPI\01-CodeTris\00-Documentation\00-Rapport\X-CodeTris-Rapport-Alexandre%20King.docx" TargetMode="External"/><Relationship Id="rId118" Type="http://schemas.openxmlformats.org/officeDocument/2006/relationships/hyperlink" Target="file:///D:\01-Projets\00-TPI\01-CodeTris\00-Documentation\00-Rapport\X-CodeTris-Rapport-Alexandre%20King.docx"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file:///D:\01-Projets\00-TPI\01-CodeTris\00-Documentation\00-Rapport\X-CodeTris-Rapport-Alexandre%20King.docx" TargetMode="External"/><Relationship Id="rId108" Type="http://schemas.openxmlformats.org/officeDocument/2006/relationships/hyperlink" Target="file:///D:\01-Projets\00-TPI\01-CodeTris\00-Documentation\00-Rapport\X-CodeTris-Rapport-Alexandre%20King.docx" TargetMode="External"/><Relationship Id="rId124" Type="http://schemas.openxmlformats.org/officeDocument/2006/relationships/hyperlink" Target="https://stackoverflow.com/questions/38426338/c-sharp-console-disable-resize" TargetMode="External"/><Relationship Id="rId129"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hyperlink" Target="file:///D:\01-Projets\00-TPI\01-CodeTris\00-Documentation\00-Rapport\X-CodeTris-Rapport-Alexandre%20King.docx"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file:///D:\01-Projets\00-TPI\01-CodeTris\00-Documentation\00-Rapport\X-CodeTris-Rapport-Alexandre%20King.docx" TargetMode="External"/><Relationship Id="rId119" Type="http://schemas.openxmlformats.org/officeDocument/2006/relationships/hyperlink" Target="file:///D:\01-Projets\00-TPI\01-CodeTris\00-Documentation\00-Rapport\X-CodeTris-Rapport-Alexandre%20King.docx"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file:///D:\01-Projets\00-TPI\01-CodeTris\00-Documentation\00-Rapport\X-CodeTris-Rapport-Alexandre%20King.docx"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file:///D:\01-Projets\00-TPI\01-CodeTris\00-Documentation\00-Rapport\X-CodeTris-Rapport-Alexandre%20King.docx" TargetMode="External"/><Relationship Id="rId104" Type="http://schemas.openxmlformats.org/officeDocument/2006/relationships/hyperlink" Target="file:///D:\01-Projets\00-TPI\01-CodeTris\00-Documentation\00-Rapport\X-CodeTris-Rapport-Alexandre%20King.docx" TargetMode="External"/><Relationship Id="rId120" Type="http://schemas.openxmlformats.org/officeDocument/2006/relationships/hyperlink" Target="file:///D:\01-Projets\00-TPI\01-CodeTris\00-Documentation\00-Rapport\X-CodeTris-Rapport-Alexandre%20King.docx" TargetMode="External"/><Relationship Id="rId125" Type="http://schemas.openxmlformats.org/officeDocument/2006/relationships/hyperlink" Target="https://stackoverflow.com/questions/67008500/how-to-move-c-sharp-console-application-window-to-the-center-of-the-screen" TargetMode="External"/><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file:///D:\01-Projets\00-TPI\01-CodeTris\00-Documentation\00-Rapport\X-CodeTris-Rapport-Alexandre%20King.docx" TargetMode="External"/><Relationship Id="rId115" Type="http://schemas.openxmlformats.org/officeDocument/2006/relationships/hyperlink" Target="file:///D:\01-Projets\00-TPI\01-CodeTris\00-Documentation\00-Rapport\X-CodeTris-Rapport-Alexandre%20King.docx"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file:///D:\01-Projets\00-TPI\01-CodeTris\00-Documentation\00-Rapport\X-CodeTris-Rapport-Alexandre%20King.docx" TargetMode="External"/><Relationship Id="rId105" Type="http://schemas.openxmlformats.org/officeDocument/2006/relationships/hyperlink" Target="file:///D:\01-Projets\00-TPI\01-CodeTris\00-Documentation\00-Rapport\X-CodeTris-Rapport-Alexandre%20King.docx" TargetMode="External"/><Relationship Id="rId126" Type="http://schemas.openxmlformats.org/officeDocument/2006/relationships/hyperlink" Target="https://www.lucidchart.com/pages" TargetMode="External"/><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file:///D:\01-Projets\00-TPI\01-CodeTris\00-Documentation\00-Rapport\X-CodeTris-Rapport-Alexandre%20King.docx" TargetMode="External"/><Relationship Id="rId121" Type="http://schemas.openxmlformats.org/officeDocument/2006/relationships/hyperlink" Target="file:///D:\01-Projets\00-TPI\01-CodeTris\00-Documentation\00-Rapport\X-CodeTris-Rapport-Alexandre%20King.docx" TargetMode="External"/><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file:///D:\01-Projets\00-TPI\01-CodeTris\00-Documentation\00-Rapport\X-CodeTris-Rapport-Alexandre%20King.docx"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file:///D:\01-Projets\00-TPI\01-CodeTris\00-Documentation\00-Rapport\X-CodeTris-Rapport-Alexandre%20King.docx"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file:///D:\01-Projets\00-TPI\01-CodeTris\00-Documentation\00-Rapport\X-CodeTris-Rapport-Alexandre%20King.docx" TargetMode="External"/><Relationship Id="rId12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file:///D:\01-Projets\00-TPI\01-CodeTris\00-Documentation\00-Rapport\X-CodeTris-Rapport-Alexandre%20King.docx" TargetMode="External"/><Relationship Id="rId99" Type="http://schemas.openxmlformats.org/officeDocument/2006/relationships/hyperlink" Target="file:///D:\01-Projets\00-TPI\01-CodeTris\00-Documentation\00-Rapport\X-CodeTris-Rapport-Alexandre%20King.docx" TargetMode="External"/><Relationship Id="rId101" Type="http://schemas.openxmlformats.org/officeDocument/2006/relationships/hyperlink" Target="file:///D:\01-Projets\00-TPI\01-CodeTris\00-Documentation\00-Rapport\X-CodeTris-Rapport-Alexandre%20King.docx" TargetMode="External"/><Relationship Id="rId122" Type="http://schemas.openxmlformats.org/officeDocument/2006/relationships/hyperlink" Target="https://stackoverflow.com/questions/2344320/comparing-strings-with-tolerance"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85.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D:\01-Projets\00-TPI\00-Documents%20Pret\00-Rapport\m-proj-rap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86.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111B0F6B9A4254395AB1DB111DB9386" ma:contentTypeVersion="16" ma:contentTypeDescription="Crée un document." ma:contentTypeScope="" ma:versionID="09bdf452d4301cec95ce97de505100ae">
  <xsd:schema xmlns:xsd="http://www.w3.org/2001/XMLSchema" xmlns:xs="http://www.w3.org/2001/XMLSchema" xmlns:p="http://schemas.microsoft.com/office/2006/metadata/properties" xmlns:ns3="ee80aa89-3e9c-4f48-b6f7-2e434b001f62" xmlns:ns4="b00ac6d6-80cd-413d-830d-913bbb25803f" targetNamespace="http://schemas.microsoft.com/office/2006/metadata/properties" ma:root="true" ma:fieldsID="c5f78522ea85349992b6274db4eb8b18" ns3:_="" ns4:_="">
    <xsd:import namespace="ee80aa89-3e9c-4f48-b6f7-2e434b001f62"/>
    <xsd:import namespace="b00ac6d6-80cd-413d-830d-913bbb25803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AutoKeyPoints" minOccurs="0"/>
                <xsd:element ref="ns4:MediaServiceKeyPoints" minOccurs="0"/>
                <xsd:element ref="ns4:MediaLengthInSeconds" minOccurs="0"/>
                <xsd:element ref="ns4:MediaServiceObjectDetectorVersions" minOccurs="0"/>
                <xsd:element ref="ns4:_activity"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80aa89-3e9c-4f48-b6f7-2e434b001f62"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00ac6d6-80cd-413d-830d-913bbb25803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b00ac6d6-80cd-413d-830d-913bbb25803f" xsi:nil="true"/>
  </documentManagement>
</p:properties>
</file>

<file path=customXml/itemProps1.xml><?xml version="1.0" encoding="utf-8"?>
<ds:datastoreItem xmlns:ds="http://schemas.openxmlformats.org/officeDocument/2006/customXml" ds:itemID="{980426F0-D20C-48DE-83ED-9DF73F3D61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80aa89-3e9c-4f48-b6f7-2e434b001f62"/>
    <ds:schemaRef ds:uri="b00ac6d6-80cd-413d-830d-913bbb2580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D029E9E-6ED7-4C95-8B21-CDCDCDDA4A9E}">
  <ds:schemaRefs>
    <ds:schemaRef ds:uri="http://schemas.openxmlformats.org/officeDocument/2006/bibliography"/>
  </ds:schemaRefs>
</ds:datastoreItem>
</file>

<file path=customXml/itemProps3.xml><?xml version="1.0" encoding="utf-8"?>
<ds:datastoreItem xmlns:ds="http://schemas.openxmlformats.org/officeDocument/2006/customXml" ds:itemID="{DF8E7934-3F3A-4F32-A7D4-1B248DBE707D}">
  <ds:schemaRefs>
    <ds:schemaRef ds:uri="http://schemas.microsoft.com/sharepoint/v3/contenttype/forms"/>
  </ds:schemaRefs>
</ds:datastoreItem>
</file>

<file path=customXml/itemProps4.xml><?xml version="1.0" encoding="utf-8"?>
<ds:datastoreItem xmlns:ds="http://schemas.openxmlformats.org/officeDocument/2006/customXml" ds:itemID="{4181FC95-92B5-446F-AE57-E4A44C8C450C}">
  <ds:schemaRefs>
    <ds:schemaRef ds:uri="http://schemas.microsoft.com/office/2006/metadata/properties"/>
    <ds:schemaRef ds:uri="http://schemas.microsoft.com/office/infopath/2007/PartnerControls"/>
    <ds:schemaRef ds:uri="b00ac6d6-80cd-413d-830d-913bbb25803f"/>
  </ds:schemaRefs>
</ds:datastoreItem>
</file>

<file path=docProps/app.xml><?xml version="1.0" encoding="utf-8"?>
<Properties xmlns="http://schemas.openxmlformats.org/officeDocument/2006/extended-properties" xmlns:vt="http://schemas.openxmlformats.org/officeDocument/2006/docPropsVTypes">
  <Template>m-proj-rapport.dotx</Template>
  <TotalTime>3986</TotalTime>
  <Pages>59</Pages>
  <Words>14176</Words>
  <Characters>77973</Characters>
  <Application>Microsoft Office Word</Application>
  <DocSecurity>0</DocSecurity>
  <Lines>649</Lines>
  <Paragraphs>183</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91966</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Alexandre Samuel King</dc:creator>
  <cp:lastModifiedBy>Alexandre Samuel King</cp:lastModifiedBy>
  <cp:revision>261</cp:revision>
  <cp:lastPrinted>2024-05-29T06:05:00Z</cp:lastPrinted>
  <dcterms:created xsi:type="dcterms:W3CDTF">2024-03-11T14:23:00Z</dcterms:created>
  <dcterms:modified xsi:type="dcterms:W3CDTF">2024-05-29T14:35:00Z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0x0101002111B0F6B9A4254395AB1DB111DB9386</vt:lpwstr>
  </property>
</Properties>
</file>